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90B46E" w14:textId="6CBDE5AC" w:rsidR="00E836D6" w:rsidRPr="00E836D6" w:rsidRDefault="008B3AF8" w:rsidP="0060770A">
      <w:pPr>
        <w:tabs>
          <w:tab w:val="left" w:pos="7230"/>
        </w:tabs>
        <w:spacing w:after="360"/>
        <w:ind w:firstLine="0"/>
        <w:jc w:val="center"/>
      </w:pPr>
      <w:r w:rsidRPr="00604221">
        <w:rPr>
          <w:b/>
          <w:noProof/>
          <w:lang w:eastAsia="ru-RU"/>
        </w:rPr>
        <mc:AlternateContent>
          <mc:Choice Requires="wpg">
            <w:drawing>
              <wp:anchor distT="0" distB="0" distL="114300" distR="114300" simplePos="0" relativeHeight="251770880" behindDoc="0" locked="0" layoutInCell="1" allowOverlap="1" wp14:anchorId="1A4E5A3A" wp14:editId="5B0CE315">
                <wp:simplePos x="0" y="0"/>
                <wp:positionH relativeFrom="margin">
                  <wp:posOffset>-405130</wp:posOffset>
                </wp:positionH>
                <wp:positionV relativeFrom="margin">
                  <wp:posOffset>-500380</wp:posOffset>
                </wp:positionV>
                <wp:extent cx="6659880" cy="10259695"/>
                <wp:effectExtent l="0" t="0" r="26670" b="27305"/>
                <wp:wrapNone/>
                <wp:docPr id="15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79790" w14:textId="77777777" w:rsidR="00A218E5" w:rsidRDefault="00A218E5" w:rsidP="008B3AF8">
                              <w:pPr>
                                <w:pStyle w:val="afffffa"/>
                              </w:pPr>
                            </w:p>
                          </w:txbxContent>
                        </wps:txbx>
                        <wps:bodyPr rot="0" vert="horz" wrap="square" lIns="12700" tIns="12700" rIns="12700" bIns="12700" anchor="t" anchorCtr="0" upright="1">
                          <a:noAutofit/>
                        </wps:bodyPr>
                      </wps:wsp>
                      <wps:wsp>
                        <wps:cNvPr id="304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E3958" w14:textId="77777777" w:rsidR="00A218E5" w:rsidRDefault="00A218E5" w:rsidP="008B3AF8">
                              <w:pPr>
                                <w:pStyle w:val="afffffa"/>
                              </w:pPr>
                            </w:p>
                          </w:txbxContent>
                        </wps:txbx>
                        <wps:bodyPr rot="0" vert="horz" wrap="square" lIns="12700" tIns="12700" rIns="12700" bIns="12700" anchor="t" anchorCtr="0" upright="1">
                          <a:noAutofit/>
                        </wps:bodyPr>
                      </wps:wsp>
                      <wps:wsp>
                        <wps:cNvPr id="304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AAA20" w14:textId="77777777" w:rsidR="00A218E5" w:rsidRPr="005A0A1B" w:rsidRDefault="00A218E5" w:rsidP="008B3AF8">
                              <w:pPr>
                                <w:pStyle w:val="afffffa"/>
                                <w:ind w:firstLine="0"/>
                                <w:rPr>
                                  <w:i w:val="0"/>
                                  <w:sz w:val="18"/>
                                </w:rPr>
                              </w:pPr>
                              <w:r w:rsidRPr="005A0A1B">
                                <w:rPr>
                                  <w:i w:val="0"/>
                                  <w:sz w:val="18"/>
                                </w:rPr>
                                <w:t>ФИО</w:t>
                              </w:r>
                            </w:p>
                            <w:p w14:paraId="08ED8092" w14:textId="77777777" w:rsidR="00A218E5" w:rsidRPr="0024446F" w:rsidRDefault="00A218E5" w:rsidP="008B3AF8">
                              <w:pPr>
                                <w:pStyle w:val="afffffa"/>
                                <w:rPr>
                                  <w:i w:val="0"/>
                                  <w:iCs/>
                                </w:rPr>
                              </w:pPr>
                            </w:p>
                          </w:txbxContent>
                        </wps:txbx>
                        <wps:bodyPr rot="0" vert="horz" wrap="square" lIns="12700" tIns="12700" rIns="12700" bIns="12700" anchor="t" anchorCtr="0" upright="1">
                          <a:noAutofit/>
                        </wps:bodyPr>
                      </wps:wsp>
                      <wps:wsp>
                        <wps:cNvPr id="304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A0695" w14:textId="77777777" w:rsidR="00A218E5" w:rsidRPr="005A0A1B" w:rsidRDefault="00A218E5" w:rsidP="008B3AF8">
                              <w:pPr>
                                <w:pStyle w:val="afffffa"/>
                                <w:ind w:firstLine="0"/>
                                <w:rPr>
                                  <w:i w:val="0"/>
                                  <w:sz w:val="18"/>
                                </w:rPr>
                              </w:pPr>
                              <w:r w:rsidRPr="005A0A1B">
                                <w:rPr>
                                  <w:i w:val="0"/>
                                  <w:sz w:val="18"/>
                                </w:rPr>
                                <w:t>Подпись</w:t>
                              </w:r>
                            </w:p>
                            <w:p w14:paraId="708B35AD" w14:textId="77777777" w:rsidR="00A218E5" w:rsidRPr="0024446F" w:rsidRDefault="00A218E5" w:rsidP="008B3AF8">
                              <w:pPr>
                                <w:pStyle w:val="afffffa"/>
                                <w:rPr>
                                  <w:i w:val="0"/>
                                  <w:iCs/>
                                </w:rPr>
                              </w:pPr>
                            </w:p>
                          </w:txbxContent>
                        </wps:txbx>
                        <wps:bodyPr rot="0" vert="horz" wrap="square" lIns="12700" tIns="12700" rIns="12700" bIns="12700" anchor="t" anchorCtr="0" upright="1">
                          <a:noAutofit/>
                        </wps:bodyPr>
                      </wps:wsp>
                      <wps:wsp>
                        <wps:cNvPr id="305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972CDA" w14:textId="77777777" w:rsidR="00A218E5" w:rsidRPr="005A0A1B" w:rsidRDefault="00A218E5" w:rsidP="008B3AF8">
                              <w:pPr>
                                <w:pStyle w:val="afffffa"/>
                                <w:ind w:firstLine="0"/>
                                <w:rPr>
                                  <w:i w:val="0"/>
                                  <w:sz w:val="18"/>
                                </w:rPr>
                              </w:pPr>
                              <w:r w:rsidRPr="005A0A1B">
                                <w:rPr>
                                  <w:i w:val="0"/>
                                  <w:sz w:val="18"/>
                                </w:rPr>
                                <w:t>Дата</w:t>
                              </w:r>
                            </w:p>
                            <w:p w14:paraId="6DA07C89" w14:textId="77777777" w:rsidR="00A218E5" w:rsidRPr="0024446F" w:rsidRDefault="00A218E5" w:rsidP="008B3AF8">
                              <w:pPr>
                                <w:pStyle w:val="afffffa"/>
                                <w:rPr>
                                  <w:i w:val="0"/>
                                  <w:iCs/>
                                </w:rPr>
                              </w:pPr>
                            </w:p>
                          </w:txbxContent>
                        </wps:txbx>
                        <wps:bodyPr rot="0" vert="horz" wrap="square" lIns="12700" tIns="12700" rIns="12700" bIns="12700" anchor="t" anchorCtr="0" upright="1">
                          <a:noAutofit/>
                        </wps:bodyPr>
                      </wps:wsp>
                      <wps:wsp>
                        <wps:cNvPr id="305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D68FB4" w14:textId="77777777" w:rsidR="00A218E5" w:rsidRPr="00762311" w:rsidRDefault="00A218E5" w:rsidP="008B3AF8">
                              <w:pPr>
                                <w:pStyle w:val="afffffa"/>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305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3B0A8" w14:textId="77777777" w:rsidR="00A218E5" w:rsidRPr="00762311" w:rsidRDefault="00A218E5" w:rsidP="008B3AF8">
                              <w:pPr>
                                <w:pStyle w:val="afffffa"/>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305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ACBC5A" w14:textId="77777777" w:rsidR="00A218E5" w:rsidRPr="008B3AF8" w:rsidRDefault="00A218E5" w:rsidP="008B3AF8">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00C29FB2" w14:textId="77777777" w:rsidR="00A218E5" w:rsidRPr="009005BC" w:rsidRDefault="00A218E5" w:rsidP="008B3AF8"/>
                          </w:txbxContent>
                        </wps:txbx>
                        <wps:bodyPr rot="0" vert="horz" wrap="square" lIns="12700" tIns="12700" rIns="12700" bIns="12700" anchor="t" anchorCtr="0" upright="1">
                          <a:noAutofit/>
                        </wps:bodyPr>
                      </wps:wsp>
                      <wps:wsp>
                        <wps:cNvPr id="305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9" name="Group 77"/>
                        <wpg:cNvGrpSpPr>
                          <a:grpSpLocks/>
                        </wpg:cNvGrpSpPr>
                        <wpg:grpSpPr bwMode="auto">
                          <a:xfrm>
                            <a:off x="1144" y="14935"/>
                            <a:ext cx="2507" cy="240"/>
                            <a:chOff x="0" y="0"/>
                            <a:chExt cx="19999" cy="20000"/>
                          </a:xfrm>
                        </wpg:grpSpPr>
                        <wps:wsp>
                          <wps:cNvPr id="306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50F5C" w14:textId="77777777" w:rsidR="00A218E5" w:rsidRPr="00391803" w:rsidRDefault="00A218E5" w:rsidP="008B3AF8">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306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DB0FE5" w14:textId="5757F41A" w:rsidR="00A218E5" w:rsidRPr="00B45599" w:rsidRDefault="00A218E5" w:rsidP="008B3AF8">
                                <w:pPr>
                                  <w:ind w:firstLine="0"/>
                                  <w:jc w:val="left"/>
                                  <w:rPr>
                                    <w:i/>
                                    <w:sz w:val="18"/>
                                    <w:szCs w:val="18"/>
                                  </w:rPr>
                                </w:pPr>
                                <w:r>
                                  <w:rPr>
                                    <w:i/>
                                    <w:sz w:val="18"/>
                                    <w:szCs w:val="18"/>
                                  </w:rPr>
                                  <w:t>Корень М.А.</w:t>
                                </w:r>
                              </w:p>
                              <w:p w14:paraId="0CFD9079" w14:textId="77777777" w:rsidR="00A218E5" w:rsidRPr="00B45599" w:rsidRDefault="00A218E5" w:rsidP="008B3AF8">
                                <w:pPr>
                                  <w:ind w:firstLine="0"/>
                                  <w:jc w:val="left"/>
                                  <w:rPr>
                                    <w:i/>
                                    <w:sz w:val="18"/>
                                    <w:szCs w:val="18"/>
                                  </w:rPr>
                                </w:pPr>
                              </w:p>
                              <w:p w14:paraId="769C21FC" w14:textId="77777777" w:rsidR="00A218E5" w:rsidRPr="00391803" w:rsidRDefault="00A218E5" w:rsidP="008B3AF8">
                                <w:pPr>
                                  <w:ind w:firstLine="0"/>
                                  <w:rPr>
                                    <w:i/>
                                    <w:iCs/>
                                    <w:sz w:val="18"/>
                                    <w:szCs w:val="18"/>
                                  </w:rPr>
                                </w:pPr>
                              </w:p>
                            </w:txbxContent>
                          </wps:txbx>
                          <wps:bodyPr rot="0" vert="horz" wrap="square" lIns="12700" tIns="12700" rIns="12700" bIns="12700" anchor="t" anchorCtr="0" upright="1">
                            <a:noAutofit/>
                          </wps:bodyPr>
                        </wps:wsp>
                      </wpg:grpSp>
                      <wpg:grpSp>
                        <wpg:cNvPr id="3062" name="Group 80"/>
                        <wpg:cNvGrpSpPr>
                          <a:grpSpLocks/>
                        </wpg:cNvGrpSpPr>
                        <wpg:grpSpPr bwMode="auto">
                          <a:xfrm>
                            <a:off x="1144" y="15204"/>
                            <a:ext cx="2507" cy="239"/>
                            <a:chOff x="0" y="0"/>
                            <a:chExt cx="19995" cy="20000"/>
                          </a:xfrm>
                        </wpg:grpSpPr>
                        <wps:wsp>
                          <wps:cNvPr id="306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D0AAF2" w14:textId="77777777" w:rsidR="00A218E5" w:rsidRPr="00391803" w:rsidRDefault="00A218E5" w:rsidP="008B3AF8">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30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ADD0F" w14:textId="77777777" w:rsidR="00A218E5" w:rsidRPr="00395B4C" w:rsidRDefault="00A218E5" w:rsidP="008B3AF8">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3066" name="Group 83"/>
                        <wpg:cNvGrpSpPr>
                          <a:grpSpLocks/>
                        </wpg:cNvGrpSpPr>
                        <wpg:grpSpPr bwMode="auto">
                          <a:xfrm>
                            <a:off x="1144" y="15479"/>
                            <a:ext cx="2507" cy="239"/>
                            <a:chOff x="0" y="0"/>
                            <a:chExt cx="19999" cy="20000"/>
                          </a:xfrm>
                        </wpg:grpSpPr>
                        <wps:wsp>
                          <wps:cNvPr id="30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F4572" w14:textId="77777777" w:rsidR="00A218E5" w:rsidRPr="004F5CE6" w:rsidRDefault="00A218E5" w:rsidP="008B3AF8">
                                <w:pPr>
                                  <w:pStyle w:val="afffffc"/>
                                  <w:ind w:firstLine="0"/>
                                </w:pPr>
                              </w:p>
                            </w:txbxContent>
                          </wps:txbx>
                          <wps:bodyPr rot="0" vert="horz" wrap="square" lIns="12700" tIns="12700" rIns="12700" bIns="12700" anchor="t" anchorCtr="0" upright="1">
                            <a:noAutofit/>
                          </wps:bodyPr>
                        </wps:wsp>
                        <wps:wsp>
                          <wps:cNvPr id="306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57D458" w14:textId="77777777" w:rsidR="00A218E5" w:rsidRPr="0007115C" w:rsidRDefault="00A218E5" w:rsidP="008B3AF8">
                                <w:pPr>
                                  <w:ind w:firstLine="0"/>
                                </w:pPr>
                              </w:p>
                            </w:txbxContent>
                          </wps:txbx>
                          <wps:bodyPr rot="0" vert="horz" wrap="square" lIns="12700" tIns="12700" rIns="12700" bIns="12700" anchor="t" anchorCtr="0" upright="1">
                            <a:noAutofit/>
                          </wps:bodyPr>
                        </wps:wsp>
                      </wpg:grpSp>
                      <wpg:grpSp>
                        <wpg:cNvPr id="3069" name="Group 86"/>
                        <wpg:cNvGrpSpPr>
                          <a:grpSpLocks/>
                        </wpg:cNvGrpSpPr>
                        <wpg:grpSpPr bwMode="auto">
                          <a:xfrm>
                            <a:off x="1144" y="15746"/>
                            <a:ext cx="2507" cy="241"/>
                            <a:chOff x="0" y="0"/>
                            <a:chExt cx="20002" cy="20000"/>
                          </a:xfrm>
                        </wpg:grpSpPr>
                        <wps:wsp>
                          <wps:cNvPr id="307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A1B11" w14:textId="77777777" w:rsidR="00A218E5" w:rsidRPr="00391803" w:rsidRDefault="00A218E5" w:rsidP="008B3AF8">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307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6D58FA" w14:textId="35C53347" w:rsidR="00A218E5" w:rsidRPr="00395B4C" w:rsidRDefault="00A218E5" w:rsidP="008B3AF8">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45FB6E20" w14:textId="77777777" w:rsidR="00A218E5" w:rsidRPr="00395B4C" w:rsidRDefault="00A218E5" w:rsidP="008B3AF8">
                                <w:pPr>
                                  <w:pStyle w:val="affffe"/>
                                  <w:rPr>
                                    <w:rFonts w:ascii="Times New Roman" w:hAnsi="Times New Roman"/>
                                  </w:rPr>
                                </w:pPr>
                              </w:p>
                            </w:txbxContent>
                          </wps:txbx>
                          <wps:bodyPr rot="0" vert="horz" wrap="square" lIns="12700" tIns="12700" rIns="12700" bIns="12700" anchor="t" anchorCtr="0" upright="1">
                            <a:noAutofit/>
                          </wps:bodyPr>
                        </wps:wsp>
                      </wpg:grpSp>
                      <wpg:grpSp>
                        <wpg:cNvPr id="3104" name="Group 89"/>
                        <wpg:cNvGrpSpPr>
                          <a:grpSpLocks/>
                        </wpg:cNvGrpSpPr>
                        <wpg:grpSpPr bwMode="auto">
                          <a:xfrm>
                            <a:off x="1144" y="16014"/>
                            <a:ext cx="2524" cy="240"/>
                            <a:chOff x="0" y="0"/>
                            <a:chExt cx="20135" cy="20000"/>
                          </a:xfrm>
                        </wpg:grpSpPr>
                        <wps:wsp>
                          <wps:cNvPr id="31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C8C67" w14:textId="77777777" w:rsidR="00A218E5" w:rsidRPr="005D4ABD" w:rsidRDefault="00A218E5" w:rsidP="008B3AF8">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31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32FE6" w14:textId="77777777" w:rsidR="00A218E5" w:rsidRPr="00395B4C" w:rsidRDefault="00A218E5" w:rsidP="008B3AF8">
                                <w:pPr>
                                  <w:pStyle w:val="afffffc"/>
                                  <w:ind w:firstLine="0"/>
                                  <w:rPr>
                                    <w:sz w:val="18"/>
                                  </w:rPr>
                                </w:pPr>
                                <w:proofErr w:type="spellStart"/>
                                <w:r w:rsidRPr="00395B4C">
                                  <w:rPr>
                                    <w:sz w:val="18"/>
                                  </w:rPr>
                                  <w:t>Блинова</w:t>
                                </w:r>
                                <w:proofErr w:type="spellEnd"/>
                                <w:r w:rsidRPr="00395B4C">
                                  <w:rPr>
                                    <w:sz w:val="18"/>
                                  </w:rPr>
                                  <w:t xml:space="preserve"> Е.А.</w:t>
                                </w:r>
                              </w:p>
                              <w:p w14:paraId="45315449" w14:textId="77777777" w:rsidR="00A218E5" w:rsidRPr="00395B4C" w:rsidRDefault="00A218E5" w:rsidP="008B3AF8">
                                <w:pPr>
                                  <w:pStyle w:val="affffe"/>
                                  <w:rPr>
                                    <w:rFonts w:ascii="Times New Roman" w:hAnsi="Times New Roman"/>
                                  </w:rPr>
                                </w:pPr>
                              </w:p>
                            </w:txbxContent>
                          </wps:txbx>
                          <wps:bodyPr rot="0" vert="horz" wrap="square" lIns="12700" tIns="12700" rIns="12700" bIns="12700" anchor="t" anchorCtr="0" upright="1">
                            <a:noAutofit/>
                          </wps:bodyPr>
                        </wps:wsp>
                      </wpg:grpSp>
                      <wps:wsp>
                        <wps:cNvPr id="310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7B442C" w14:textId="77777777" w:rsidR="00A218E5" w:rsidRPr="008B3AF8" w:rsidRDefault="00A218E5" w:rsidP="008B3AF8">
                              <w:pPr>
                                <w:pStyle w:val="affffe"/>
                                <w:jc w:val="center"/>
                                <w:rPr>
                                  <w:rFonts w:ascii="Times New Roman" w:hAnsi="Times New Roman"/>
                                  <w:sz w:val="24"/>
                                  <w:lang w:val="ru-RU"/>
                                </w:rPr>
                              </w:pPr>
                              <w:r w:rsidRPr="008B3AF8">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310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F302AE" w14:textId="77777777" w:rsidR="00A218E5" w:rsidRPr="00762311" w:rsidRDefault="00A218E5" w:rsidP="008B3AF8">
                              <w:pPr>
                                <w:pStyle w:val="afffffa"/>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311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BABDFA" w14:textId="77777777" w:rsidR="00A218E5" w:rsidRPr="00762311" w:rsidRDefault="00A218E5" w:rsidP="008B3AF8">
                              <w:pPr>
                                <w:pStyle w:val="afffffa"/>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31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707D3" w14:textId="2BFF4D28" w:rsidR="00A218E5" w:rsidRPr="003A1717" w:rsidRDefault="00A218E5" w:rsidP="008B3AF8">
                              <w:pPr>
                                <w:pStyle w:val="afffffa"/>
                                <w:ind w:firstLine="0"/>
                                <w:rPr>
                                  <w:i w:val="0"/>
                                  <w:sz w:val="18"/>
                                  <w:lang w:val="en-US"/>
                                </w:rPr>
                              </w:pPr>
                              <w:r>
                                <w:rPr>
                                  <w:i w:val="0"/>
                                  <w:sz w:val="18"/>
                                  <w:lang w:val="en-US"/>
                                </w:rPr>
                                <w:t>1</w:t>
                              </w:r>
                            </w:p>
                          </w:txbxContent>
                        </wps:txbx>
                        <wps:bodyPr rot="0" vert="horz" wrap="square" lIns="12700" tIns="12700" rIns="12700" bIns="12700" anchor="t" anchorCtr="0" upright="1">
                          <a:noAutofit/>
                        </wps:bodyPr>
                      </wps:wsp>
                      <wps:wsp>
                        <wps:cNvPr id="311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93E1A0" w14:textId="77777777" w:rsidR="00A218E5" w:rsidRPr="008B3AF8" w:rsidRDefault="00A218E5" w:rsidP="008B3AF8">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4E5A3A" id="Группа 2984" o:spid="_x0000_s1026" style="position:absolute;left:0;text-align:left;margin-left:-31.9pt;margin-top:-39.4pt;width:524.4pt;height:807.85pt;z-index:25177088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vnwQAAANwAAAAPAAAAZHJzL2Rvd25yZXYueG1sRE/NisIw&#10;EL4v+A5hhL2tqcKK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Dpf2+fBAAAA3AAAAA8AAAAA&#10;AAAAAAAAAAAABwIAAGRycy9kb3ducmV2LnhtbFBLBQYAAAAAAwADALcAAAD1AgAAAAA=&#10;" filled="f" strokeweight="2pt"/>
                <v:line id="Line 55" o:spid="_x0000_s102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" strokeweight="2pt"/>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" strokeweight="2pt"/>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" strokeweight="2pt"/>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" strokeweight="2pt"/>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" strokeweight="2pt"/>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" strokeweight="1pt"/>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" strokeweight="1pt"/>
                <v:rect id="Rectangle 64" o:spid="_x0000_s103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" filled="f" stroked="f" strokeweight=".25pt">
                  <v:textbox inset="1pt,1pt,1pt,1pt">
                    <w:txbxContent>
                      <w:p w14:paraId="1B579790" w14:textId="77777777" w:rsidR="00A218E5" w:rsidRDefault="00A218E5" w:rsidP="008B3AF8">
                        <w:pPr>
                          <w:pStyle w:val="afffffa"/>
                        </w:pPr>
                      </w:p>
                    </w:txbxContent>
                  </v:textbox>
                </v:rect>
                <v:rect id="Rectangle 65" o:spid="_x0000_s103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" filled="f" stroked="f" strokeweight=".25pt">
                  <v:textbox inset="1pt,1pt,1pt,1pt">
                    <w:txbxContent>
                      <w:p w14:paraId="0A5E3958" w14:textId="77777777" w:rsidR="00A218E5" w:rsidRDefault="00A218E5" w:rsidP="008B3AF8">
                        <w:pPr>
                          <w:pStyle w:val="afffffa"/>
                        </w:pPr>
                      </w:p>
                    </w:txbxContent>
                  </v:textbox>
                </v:rect>
                <v:rect id="Rectangle 66" o:spid="_x0000_s103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" filled="f" stroked="f" strokeweight=".25pt">
                  <v:textbox inset="1pt,1pt,1pt,1pt">
                    <w:txbxContent>
                      <w:p w14:paraId="5BCAAA20" w14:textId="77777777" w:rsidR="00A218E5" w:rsidRPr="005A0A1B" w:rsidRDefault="00A218E5" w:rsidP="008B3AF8">
                        <w:pPr>
                          <w:pStyle w:val="afffffa"/>
                          <w:ind w:firstLine="0"/>
                          <w:rPr>
                            <w:i w:val="0"/>
                            <w:sz w:val="18"/>
                          </w:rPr>
                        </w:pPr>
                        <w:r w:rsidRPr="005A0A1B">
                          <w:rPr>
                            <w:i w:val="0"/>
                            <w:sz w:val="18"/>
                          </w:rPr>
                          <w:t>ФИО</w:t>
                        </w:r>
                      </w:p>
                      <w:p w14:paraId="08ED8092" w14:textId="77777777" w:rsidR="00A218E5" w:rsidRPr="0024446F" w:rsidRDefault="00A218E5" w:rsidP="008B3AF8">
                        <w:pPr>
                          <w:pStyle w:val="afffffa"/>
                          <w:rPr>
                            <w:i w:val="0"/>
                            <w:iCs/>
                          </w:rPr>
                        </w:pPr>
                      </w:p>
                    </w:txbxContent>
                  </v:textbox>
                </v:rect>
                <v:rect id="Rectangle 67" o:spid="_x0000_s104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" filled="f" stroked="f" strokeweight=".25pt">
                  <v:textbox inset="1pt,1pt,1pt,1pt">
                    <w:txbxContent>
                      <w:p w14:paraId="1A6A0695" w14:textId="77777777" w:rsidR="00A218E5" w:rsidRPr="005A0A1B" w:rsidRDefault="00A218E5" w:rsidP="008B3AF8">
                        <w:pPr>
                          <w:pStyle w:val="afffffa"/>
                          <w:ind w:firstLine="0"/>
                          <w:rPr>
                            <w:i w:val="0"/>
                            <w:sz w:val="18"/>
                          </w:rPr>
                        </w:pPr>
                        <w:r w:rsidRPr="005A0A1B">
                          <w:rPr>
                            <w:i w:val="0"/>
                            <w:sz w:val="18"/>
                          </w:rPr>
                          <w:t>Подпись</w:t>
                        </w:r>
                      </w:p>
                      <w:p w14:paraId="708B35AD" w14:textId="77777777" w:rsidR="00A218E5" w:rsidRPr="0024446F" w:rsidRDefault="00A218E5" w:rsidP="008B3AF8">
                        <w:pPr>
                          <w:pStyle w:val="afffffa"/>
                          <w:rPr>
                            <w:i w:val="0"/>
                            <w:iCs/>
                          </w:rPr>
                        </w:pPr>
                      </w:p>
                    </w:txbxContent>
                  </v:textbox>
                </v:rect>
                <v:rect id="Rectangle 68" o:spid="_x0000_s104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" filled="f" stroked="f" strokeweight=".25pt">
                  <v:textbox inset="1pt,1pt,1pt,1pt">
                    <w:txbxContent>
                      <w:p w14:paraId="27972CDA" w14:textId="77777777" w:rsidR="00A218E5" w:rsidRPr="005A0A1B" w:rsidRDefault="00A218E5" w:rsidP="008B3AF8">
                        <w:pPr>
                          <w:pStyle w:val="afffffa"/>
                          <w:ind w:firstLine="0"/>
                          <w:rPr>
                            <w:i w:val="0"/>
                            <w:sz w:val="18"/>
                          </w:rPr>
                        </w:pPr>
                        <w:r w:rsidRPr="005A0A1B">
                          <w:rPr>
                            <w:i w:val="0"/>
                            <w:sz w:val="18"/>
                          </w:rPr>
                          <w:t>Дата</w:t>
                        </w:r>
                      </w:p>
                      <w:p w14:paraId="6DA07C89" w14:textId="77777777" w:rsidR="00A218E5" w:rsidRPr="0024446F" w:rsidRDefault="00A218E5" w:rsidP="008B3AF8">
                        <w:pPr>
                          <w:pStyle w:val="afffffa"/>
                          <w:rPr>
                            <w:i w:val="0"/>
                            <w:iCs/>
                          </w:rPr>
                        </w:pPr>
                      </w:p>
                    </w:txbxContent>
                  </v:textbox>
                </v:rect>
                <v:rect id="Rectangle 69" o:spid="_x0000_s104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40D68FB4" w14:textId="77777777" w:rsidR="00A218E5" w:rsidRPr="00762311" w:rsidRDefault="00A218E5" w:rsidP="008B3AF8">
                        <w:pPr>
                          <w:pStyle w:val="afffffa"/>
                          <w:ind w:firstLine="0"/>
                          <w:rPr>
                            <w:i w:val="0"/>
                            <w:iCs/>
                            <w:sz w:val="18"/>
                          </w:rPr>
                        </w:pPr>
                        <w:r w:rsidRPr="00762311">
                          <w:rPr>
                            <w:i w:val="0"/>
                            <w:iCs/>
                            <w:sz w:val="18"/>
                          </w:rPr>
                          <w:t>Лист</w:t>
                        </w:r>
                      </w:p>
                    </w:txbxContent>
                  </v:textbox>
                </v:rect>
                <v:rect id="_x0000_s104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0253B0A8" w14:textId="77777777" w:rsidR="00A218E5" w:rsidRPr="00762311" w:rsidRDefault="00A218E5" w:rsidP="008B3AF8">
                        <w:pPr>
                          <w:pStyle w:val="afffffa"/>
                          <w:ind w:firstLine="0"/>
                          <w:rPr>
                            <w:i w:val="0"/>
                            <w:sz w:val="18"/>
                          </w:rPr>
                        </w:pPr>
                        <w:r w:rsidRPr="00762311">
                          <w:rPr>
                            <w:i w:val="0"/>
                            <w:sz w:val="18"/>
                          </w:rPr>
                          <w:t>1</w:t>
                        </w:r>
                      </w:p>
                    </w:txbxContent>
                  </v:textbox>
                </v:rect>
                <v:rect id="Rectangle 71" o:spid="_x0000_s104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" filled="f" stroked="f" strokeweight=".25pt">
                  <v:textbox inset="1pt,1pt,1pt,1pt">
                    <w:txbxContent>
                      <w:p w14:paraId="5FACBC5A" w14:textId="77777777" w:rsidR="00A218E5" w:rsidRPr="008B3AF8" w:rsidRDefault="00A218E5" w:rsidP="008B3AF8">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00C29FB2" w14:textId="77777777" w:rsidR="00A218E5" w:rsidRPr="009005BC" w:rsidRDefault="00A218E5" w:rsidP="008B3AF8"/>
                    </w:txbxContent>
                  </v:textbox>
                </v:rect>
                <v:line id="Line 72" o:spid="_x0000_s104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" strokeweight="2pt"/>
                <v:line id="Line 73" o:spid="_x0000_s104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rlxAAAAN0AAAAPAAAAZHJzL2Rvd25yZXYueG1sRI9Ba8JA&#10;FITvBf/D8oTemo2W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BNsOuXEAAAA3QAAAA8A&#10;AAAAAAAAAAAAAAAABwIAAGRycy9kb3ducmV2LnhtbFBLBQYAAAAAAwADALcAAAD4AgAAAAA=&#10;" strokeweight="2pt"/>
                <v:line id="Line 74" o:spid="_x0000_s104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J4xgAAAN0AAAAPAAAAZHJzL2Rvd25yZXYueG1sRI/RagIx&#10;FETfC/5DuELfataWSl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aXvCeMYAAADdAAAA&#10;DwAAAAAAAAAAAAAAAAAHAgAAZHJzL2Rvd25yZXYueG1sUEsFBgAAAAADAAMAtwAAAPoCAAAAAA==&#10;" strokeweight="1pt"/>
                <v:line id="Line 75" o:spid="_x0000_s104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fjxgAAAN0AAAAPAAAAZHJzL2Rvd25yZXYueG1sRI/dagIx&#10;FITvhb5DOAXvataK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Bjdn48YAAADdAAAA&#10;DwAAAAAAAAAAAAAAAAAHAgAAZHJzL2Rvd25yZXYueG1sUEsFBgAAAAADAAMAtwAAAPoCAAAAAA==&#10;" strokeweight="1pt"/>
                <v:line id="Line 76" o:spid="_x0000_s104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ORwgAAAN0AAAAPAAAAZHJzL2Rvd25yZXYueG1sRE/NagIx&#10;EL4XfIcwgreatU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B3qPORwgAAAN0AAAAPAAAA&#10;AAAAAAAAAAAAAAcCAABkcnMvZG93bnJldi54bWxQSwUGAAAAAAMAAwC3AAAA9gIAAAAA&#10;" strokeweight="1pt"/>
                <v:group id="Group 77" o:spid="_x0000_s105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7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45750F5C" w14:textId="77777777" w:rsidR="00A218E5" w:rsidRPr="00391803" w:rsidRDefault="00A218E5" w:rsidP="008B3AF8">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36DB0FE5" w14:textId="5757F41A" w:rsidR="00A218E5" w:rsidRPr="00B45599" w:rsidRDefault="00A218E5" w:rsidP="008B3AF8">
                          <w:pPr>
                            <w:ind w:firstLine="0"/>
                            <w:jc w:val="left"/>
                            <w:rPr>
                              <w:i/>
                              <w:sz w:val="18"/>
                              <w:szCs w:val="18"/>
                            </w:rPr>
                          </w:pPr>
                          <w:r>
                            <w:rPr>
                              <w:i/>
                              <w:sz w:val="18"/>
                              <w:szCs w:val="18"/>
                            </w:rPr>
                            <w:t>Корень М.А.</w:t>
                          </w:r>
                        </w:p>
                        <w:p w14:paraId="0CFD9079" w14:textId="77777777" w:rsidR="00A218E5" w:rsidRPr="00B45599" w:rsidRDefault="00A218E5" w:rsidP="008B3AF8">
                          <w:pPr>
                            <w:ind w:firstLine="0"/>
                            <w:jc w:val="left"/>
                            <w:rPr>
                              <w:i/>
                              <w:sz w:val="18"/>
                              <w:szCs w:val="18"/>
                            </w:rPr>
                          </w:pPr>
                        </w:p>
                        <w:p w14:paraId="769C21FC" w14:textId="77777777" w:rsidR="00A218E5" w:rsidRPr="00391803" w:rsidRDefault="00A218E5" w:rsidP="008B3AF8">
                          <w:pPr>
                            <w:ind w:firstLine="0"/>
                            <w:rPr>
                              <w:i/>
                              <w:iCs/>
                              <w:sz w:val="18"/>
                              <w:szCs w:val="18"/>
                            </w:rPr>
                          </w:pPr>
                        </w:p>
                      </w:txbxContent>
                    </v:textbox>
                  </v:rect>
                </v:group>
                <v:group id="Group 80" o:spid="_x0000_s105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8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5ED0AAF2" w14:textId="77777777" w:rsidR="00A218E5" w:rsidRPr="00391803" w:rsidRDefault="00A218E5" w:rsidP="008B3AF8">
                          <w:pPr>
                            <w:pStyle w:val="afffffc"/>
                            <w:ind w:firstLine="0"/>
                          </w:pPr>
                          <w:r w:rsidRPr="00391803">
                            <w:t xml:space="preserve"> </w:t>
                          </w:r>
                          <w:r w:rsidRPr="00391803">
                            <w:rPr>
                              <w:i w:val="0"/>
                              <w:sz w:val="18"/>
                            </w:rPr>
                            <w:t>Пров</w:t>
                          </w:r>
                          <w:r w:rsidRPr="00391803">
                            <w:rPr>
                              <w:sz w:val="18"/>
                            </w:rPr>
                            <w:t>.</w:t>
                          </w:r>
                        </w:p>
                      </w:txbxContent>
                    </v:textbox>
                  </v:rect>
                  <v:rect id="Rectangle 82" o:spid="_x0000_s105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" filled="f" stroked="f" strokeweight=".25pt">
                    <v:textbox inset="1pt,1pt,1pt,1pt">
                      <w:txbxContent>
                        <w:p w14:paraId="063ADD0F" w14:textId="77777777" w:rsidR="00A218E5" w:rsidRPr="00395B4C" w:rsidRDefault="00A218E5" w:rsidP="008B3AF8">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v:textbox>
                  </v:rect>
                </v:group>
                <v:group id="Group 83" o:spid="_x0000_s105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eE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">
                  <v:rect id="Rectangle 8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" filled="f" stroked="f" strokeweight=".25pt">
                    <v:textbox inset="1pt,1pt,1pt,1pt">
                      <w:txbxContent>
                        <w:p w14:paraId="1B3F4572" w14:textId="77777777" w:rsidR="00A218E5" w:rsidRPr="004F5CE6" w:rsidRDefault="00A218E5" w:rsidP="008B3AF8">
                          <w:pPr>
                            <w:pStyle w:val="afffffc"/>
                            <w:ind w:firstLine="0"/>
                          </w:pPr>
                        </w:p>
                      </w:txbxContent>
                    </v:textbox>
                  </v:rect>
                  <v:rect id="Rectangle 8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" filled="f" stroked="f" strokeweight=".25pt">
                    <v:textbox inset="1pt,1pt,1pt,1pt">
                      <w:txbxContent>
                        <w:p w14:paraId="6557D458" w14:textId="77777777" w:rsidR="00A218E5" w:rsidRPr="0007115C" w:rsidRDefault="00A218E5" w:rsidP="008B3AF8">
                          <w:pPr>
                            <w:ind w:firstLine="0"/>
                          </w:pPr>
                        </w:p>
                      </w:txbxContent>
                    </v:textbox>
                  </v:rect>
                </v:group>
                <v:group id="Group 86" o:spid="_x0000_s105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rect id="Rectangle 8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757A1B11" w14:textId="77777777" w:rsidR="00A218E5" w:rsidRPr="00391803" w:rsidRDefault="00A218E5" w:rsidP="008B3AF8">
                          <w:pPr>
                            <w:pStyle w:val="afffffc"/>
                            <w:ind w:firstLine="0"/>
                            <w:rPr>
                              <w:i w:val="0"/>
                              <w:sz w:val="18"/>
                            </w:rPr>
                          </w:pPr>
                          <w:r w:rsidRPr="00391803">
                            <w:rPr>
                              <w:i w:val="0"/>
                              <w:sz w:val="18"/>
                            </w:rPr>
                            <w:t xml:space="preserve"> Н. контр.</w:t>
                          </w:r>
                        </w:p>
                      </w:txbxContent>
                    </v:textbox>
                  </v:rect>
                  <v:rect id="Rectangle 88" o:spid="_x0000_s106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686D58FA" w14:textId="35C53347" w:rsidR="00A218E5" w:rsidRPr="00395B4C" w:rsidRDefault="00A218E5" w:rsidP="008B3AF8">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45FB6E20" w14:textId="77777777" w:rsidR="00A218E5" w:rsidRPr="00395B4C" w:rsidRDefault="00A218E5" w:rsidP="008B3AF8">
                          <w:pPr>
                            <w:pStyle w:val="affffe"/>
                            <w:rPr>
                              <w:rFonts w:ascii="Times New Roman" w:hAnsi="Times New Roman"/>
                            </w:rPr>
                          </w:pPr>
                        </w:p>
                      </w:txbxContent>
                    </v:textbox>
                  </v:rect>
                </v:group>
                <v:group id="Group 89" o:spid="_x0000_s106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">
                  <v:rect id="Rectangle 9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" filled="f" stroked="f" strokeweight=".25pt">
                    <v:textbox inset="1pt,1pt,1pt,1pt">
                      <w:txbxContent>
                        <w:p w14:paraId="59BC8C67" w14:textId="77777777" w:rsidR="00A218E5" w:rsidRPr="005D4ABD" w:rsidRDefault="00A218E5" w:rsidP="008B3AF8">
                          <w:pPr>
                            <w:pStyle w:val="afffffc"/>
                            <w:ind w:firstLine="0"/>
                            <w:rPr>
                              <w:sz w:val="18"/>
                            </w:rPr>
                          </w:pPr>
                          <w:r w:rsidRPr="005D4ABD">
                            <w:rPr>
                              <w:sz w:val="18"/>
                            </w:rPr>
                            <w:t xml:space="preserve"> </w:t>
                          </w:r>
                          <w:r w:rsidRPr="00391803">
                            <w:rPr>
                              <w:i w:val="0"/>
                              <w:sz w:val="18"/>
                            </w:rPr>
                            <w:t>Утв.</w:t>
                          </w:r>
                        </w:p>
                      </w:txbxContent>
                    </v:textbox>
                  </v:rect>
                  <v:rect id="Rectangle 91" o:spid="_x0000_s106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" filled="f" stroked="f" strokeweight=".25pt">
                    <v:textbox inset="1pt,1pt,1pt,1pt">
                      <w:txbxContent>
                        <w:p w14:paraId="31632FE6" w14:textId="77777777" w:rsidR="00A218E5" w:rsidRPr="00395B4C" w:rsidRDefault="00A218E5" w:rsidP="008B3AF8">
                          <w:pPr>
                            <w:pStyle w:val="afffffc"/>
                            <w:ind w:firstLine="0"/>
                            <w:rPr>
                              <w:sz w:val="18"/>
                            </w:rPr>
                          </w:pPr>
                          <w:proofErr w:type="spellStart"/>
                          <w:r w:rsidRPr="00395B4C">
                            <w:rPr>
                              <w:sz w:val="18"/>
                            </w:rPr>
                            <w:t>Блинова</w:t>
                          </w:r>
                          <w:proofErr w:type="spellEnd"/>
                          <w:r w:rsidRPr="00395B4C">
                            <w:rPr>
                              <w:sz w:val="18"/>
                            </w:rPr>
                            <w:t xml:space="preserve"> Е.А.</w:t>
                          </w:r>
                        </w:p>
                        <w:p w14:paraId="45315449" w14:textId="77777777" w:rsidR="00A218E5" w:rsidRPr="00395B4C" w:rsidRDefault="00A218E5" w:rsidP="008B3AF8">
                          <w:pPr>
                            <w:pStyle w:val="affffe"/>
                            <w:rPr>
                              <w:rFonts w:ascii="Times New Roman" w:hAnsi="Times New Roman"/>
                            </w:rPr>
                          </w:pPr>
                        </w:p>
                      </w:txbxContent>
                    </v:textbox>
                  </v:rect>
                </v:group>
                <v:line id="Line 92" o:spid="_x0000_s106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" strokeweight="2pt"/>
                <v:rect id="Rectangle 93" o:spid="_x0000_s106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" filled="f" stroked="f" strokeweight=".25pt">
                  <v:textbox inset="1pt,1pt,1pt,1pt">
                    <w:txbxContent>
                      <w:p w14:paraId="107B442C" w14:textId="77777777" w:rsidR="00A218E5" w:rsidRPr="008B3AF8" w:rsidRDefault="00A218E5" w:rsidP="008B3AF8">
                        <w:pPr>
                          <w:pStyle w:val="affffe"/>
                          <w:jc w:val="center"/>
                          <w:rPr>
                            <w:rFonts w:ascii="Times New Roman" w:hAnsi="Times New Roman"/>
                            <w:sz w:val="24"/>
                            <w:lang w:val="ru-RU"/>
                          </w:rPr>
                        </w:pPr>
                        <w:r w:rsidRPr="008B3AF8">
                          <w:rPr>
                            <w:rFonts w:ascii="Times New Roman" w:hAnsi="Times New Roman"/>
                            <w:sz w:val="24"/>
                            <w:lang w:val="ru-RU"/>
                          </w:rPr>
                          <w:t>Реферат</w:t>
                        </w:r>
                      </w:p>
                    </w:txbxContent>
                  </v:textbox>
                </v:rect>
                <v:line id="Line 94" o:spid="_x0000_s106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95" o:spid="_x0000_s106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line id="Line 96" o:spid="_x0000_s106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q7wgAAAN0AAAAPAAAAZHJzL2Rvd25yZXYueG1sRI9Bi8Iw&#10;FITvC/6H8ARva1pF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M3Iq7wgAAAN0AAAAPAAAA&#10;AAAAAAAAAAAAAAcCAABkcnMvZG93bnJldi54bWxQSwUGAAAAAAMAAwC3AAAA9gIAAAAA&#10;" strokeweight="2pt"/>
                <v:rect id="Rectangle 97" o:spid="_x0000_s107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" filled="f" stroked="f" strokeweight=".25pt">
                  <v:textbox inset="1pt,1pt,1pt,1pt">
                    <w:txbxContent>
                      <w:p w14:paraId="63F302AE" w14:textId="77777777" w:rsidR="00A218E5" w:rsidRPr="00762311" w:rsidRDefault="00A218E5" w:rsidP="008B3AF8">
                        <w:pPr>
                          <w:pStyle w:val="afffffa"/>
                          <w:ind w:firstLine="0"/>
                          <w:rPr>
                            <w:i w:val="0"/>
                            <w:iCs/>
                            <w:sz w:val="18"/>
                          </w:rPr>
                        </w:pPr>
                        <w:r w:rsidRPr="00762311">
                          <w:rPr>
                            <w:i w:val="0"/>
                            <w:iCs/>
                            <w:sz w:val="18"/>
                          </w:rPr>
                          <w:t>Лит.</w:t>
                        </w:r>
                      </w:p>
                    </w:txbxContent>
                  </v:textbox>
                </v:rect>
                <v:rect id="Rectangle 98" o:spid="_x0000_s107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" filled="f" stroked="f" strokeweight=".25pt">
                  <v:textbox inset="1pt,1pt,1pt,1pt">
                    <w:txbxContent>
                      <w:p w14:paraId="7CBABDFA" w14:textId="77777777" w:rsidR="00A218E5" w:rsidRPr="00762311" w:rsidRDefault="00A218E5" w:rsidP="008B3AF8">
                        <w:pPr>
                          <w:pStyle w:val="afffffa"/>
                          <w:ind w:firstLine="0"/>
                          <w:rPr>
                            <w:i w:val="0"/>
                            <w:iCs/>
                            <w:sz w:val="18"/>
                          </w:rPr>
                        </w:pPr>
                        <w:r w:rsidRPr="00762311">
                          <w:rPr>
                            <w:i w:val="0"/>
                            <w:iCs/>
                            <w:sz w:val="18"/>
                          </w:rPr>
                          <w:t>Листов</w:t>
                        </w:r>
                      </w:p>
                    </w:txbxContent>
                  </v:textbox>
                </v:rect>
                <v:rect id="Rectangle 99" o:spid="_x0000_s107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" filled="f" stroked="f" strokeweight=".25pt">
                  <v:textbox inset="1pt,1pt,1pt,1pt">
                    <w:txbxContent>
                      <w:p w14:paraId="231707D3" w14:textId="2BFF4D28" w:rsidR="00A218E5" w:rsidRPr="003A1717" w:rsidRDefault="00A218E5" w:rsidP="008B3AF8">
                        <w:pPr>
                          <w:pStyle w:val="afffffa"/>
                          <w:ind w:firstLine="0"/>
                          <w:rPr>
                            <w:i w:val="0"/>
                            <w:sz w:val="18"/>
                            <w:lang w:val="en-US"/>
                          </w:rPr>
                        </w:pPr>
                        <w:r>
                          <w:rPr>
                            <w:i w:val="0"/>
                            <w:sz w:val="18"/>
                            <w:lang w:val="en-US"/>
                          </w:rPr>
                          <w:t>1</w:t>
                        </w:r>
                      </w:p>
                    </w:txbxContent>
                  </v:textbox>
                </v:rect>
                <v:line id="Line 100" o:spid="_x0000_s107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" strokeweight="1pt"/>
                <v:line id="Line 101" o:spid="_x0000_s107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QlxQAAAN0AAAAPAAAAZHJzL2Rvd25yZXYueG1sRI/RagIx&#10;FETfC/5DuIJvmt0K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J8HQlxQAAAN0AAAAP&#10;AAAAAAAAAAAAAAAAAAcCAABkcnMvZG93bnJldi54bWxQSwUGAAAAAAMAAwC3AAAA+QIAAAAA&#10;" strokeweight="1pt"/>
                <v:rect id="Rectangle 102" o:spid="_x0000_s107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" filled="f" stroked="f" strokeweight=".25pt">
                  <v:textbox inset="1pt,1pt,1pt,1pt">
                    <w:txbxContent>
                      <w:p w14:paraId="4593E1A0" w14:textId="77777777" w:rsidR="00A218E5" w:rsidRPr="008B3AF8" w:rsidRDefault="00A218E5" w:rsidP="008B3AF8">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E836D6">
        <w:rPr>
          <w:b/>
        </w:rPr>
        <w:t>Реферат</w:t>
      </w:r>
    </w:p>
    <w:p w14:paraId="2166A9FE" w14:textId="694BD05A" w:rsidR="006C3F70" w:rsidRPr="00AC4532" w:rsidRDefault="006C3F70" w:rsidP="0060770A">
      <w:pPr>
        <w:rPr>
          <w:spacing w:val="6"/>
        </w:rPr>
      </w:pPr>
      <w:r w:rsidRPr="00AC4532">
        <w:rPr>
          <w:spacing w:val="6"/>
        </w:rPr>
        <w:t xml:space="preserve">Пояснительная записка дипломного проекта содержит </w:t>
      </w:r>
      <w:r w:rsidR="00036FA7" w:rsidRPr="005D5948">
        <w:rPr>
          <w:spacing w:val="6"/>
        </w:rPr>
        <w:t>7</w:t>
      </w:r>
      <w:r w:rsidR="00F40A83">
        <w:rPr>
          <w:spacing w:val="6"/>
        </w:rPr>
        <w:t>9</w:t>
      </w:r>
      <w:r w:rsidRPr="005D5948">
        <w:rPr>
          <w:spacing w:val="6"/>
        </w:rPr>
        <w:t xml:space="preserve"> страниц </w:t>
      </w:r>
      <w:r w:rsidRPr="005D5948">
        <w:rPr>
          <w:spacing w:val="6"/>
          <w:szCs w:val="28"/>
        </w:rPr>
        <w:t>пояснительной записки</w:t>
      </w:r>
      <w:r w:rsidR="007B48EC" w:rsidRPr="005D5948">
        <w:rPr>
          <w:spacing w:val="6"/>
        </w:rPr>
        <w:t xml:space="preserve">, </w:t>
      </w:r>
      <w:r w:rsidR="005D5948" w:rsidRPr="005D5948">
        <w:rPr>
          <w:spacing w:val="6"/>
        </w:rPr>
        <w:t>13</w:t>
      </w:r>
      <w:r w:rsidR="007B48EC" w:rsidRPr="005D5948">
        <w:rPr>
          <w:spacing w:val="6"/>
        </w:rPr>
        <w:t xml:space="preserve"> таблицы</w:t>
      </w:r>
      <w:r w:rsidR="007B48EC" w:rsidRPr="00583705">
        <w:rPr>
          <w:spacing w:val="6"/>
          <w:highlight w:val="lightGray"/>
        </w:rPr>
        <w:t>, 0</w:t>
      </w:r>
      <w:r w:rsidR="00945880" w:rsidRPr="00583705">
        <w:rPr>
          <w:spacing w:val="6"/>
          <w:highlight w:val="lightGray"/>
        </w:rPr>
        <w:t xml:space="preserve"> формул</w:t>
      </w:r>
      <w:r w:rsidR="00945880" w:rsidRPr="00CC0176">
        <w:rPr>
          <w:spacing w:val="6"/>
        </w:rPr>
        <w:t xml:space="preserve">, </w:t>
      </w:r>
      <w:r w:rsidR="000E747C" w:rsidRPr="00CC0176">
        <w:rPr>
          <w:spacing w:val="6"/>
        </w:rPr>
        <w:t>55</w:t>
      </w:r>
      <w:r w:rsidR="00E34448" w:rsidRPr="00CC0176">
        <w:rPr>
          <w:spacing w:val="6"/>
        </w:rPr>
        <w:t xml:space="preserve"> иллюстрации, </w:t>
      </w:r>
      <w:r w:rsidR="00F34168" w:rsidRPr="00CC0176">
        <w:rPr>
          <w:spacing w:val="6"/>
        </w:rPr>
        <w:t>8</w:t>
      </w:r>
      <w:r w:rsidR="00B418E3" w:rsidRPr="005D5948">
        <w:rPr>
          <w:spacing w:val="6"/>
        </w:rPr>
        <w:t xml:space="preserve"> источников литературы</w:t>
      </w:r>
      <w:r w:rsidR="00B418E3" w:rsidRPr="000D47E2">
        <w:rPr>
          <w:spacing w:val="6"/>
        </w:rPr>
        <w:t xml:space="preserve">, </w:t>
      </w:r>
      <w:r w:rsidR="00F264A0">
        <w:rPr>
          <w:spacing w:val="6"/>
        </w:rPr>
        <w:t>6</w:t>
      </w:r>
      <w:r w:rsidR="00945880" w:rsidRPr="000D47E2">
        <w:rPr>
          <w:spacing w:val="6"/>
        </w:rPr>
        <w:t xml:space="preserve"> приложений.</w:t>
      </w:r>
    </w:p>
    <w:p w14:paraId="7A943A6E" w14:textId="77777777" w:rsidR="006C3F70" w:rsidRPr="0040328A" w:rsidRDefault="006C3F70" w:rsidP="0060770A"/>
    <w:p w14:paraId="239280E7" w14:textId="36DFC960" w:rsidR="006C3F70" w:rsidRPr="007468E5" w:rsidRDefault="006C3F70" w:rsidP="0060770A">
      <w:pPr>
        <w:ind w:firstLine="0"/>
        <w:rPr>
          <w:caps/>
          <w:szCs w:val="28"/>
          <w:lang w:val="en-US"/>
        </w:rPr>
      </w:pPr>
      <w:r w:rsidRPr="00D00986">
        <w:rPr>
          <w:caps/>
          <w:szCs w:val="28"/>
        </w:rPr>
        <w:t>Веб</w:t>
      </w:r>
      <w:r w:rsidRPr="007468E5">
        <w:rPr>
          <w:caps/>
          <w:szCs w:val="28"/>
          <w:lang w:val="en-US"/>
        </w:rPr>
        <w:t>-</w:t>
      </w:r>
      <w:r w:rsidRPr="00D00986">
        <w:rPr>
          <w:caps/>
          <w:szCs w:val="28"/>
        </w:rPr>
        <w:t>приложение</w:t>
      </w:r>
      <w:r w:rsidR="007468E5">
        <w:rPr>
          <w:caps/>
          <w:szCs w:val="28"/>
          <w:lang w:val="en-US"/>
        </w:rPr>
        <w:t>,</w:t>
      </w:r>
      <w:r w:rsidRPr="007468E5">
        <w:rPr>
          <w:caps/>
          <w:szCs w:val="28"/>
          <w:lang w:val="en-US"/>
        </w:rPr>
        <w:t xml:space="preserve"> </w:t>
      </w:r>
      <w:r w:rsidR="001733DA">
        <w:rPr>
          <w:caps/>
          <w:szCs w:val="28"/>
          <w:lang w:val="en-US"/>
        </w:rPr>
        <w:t>python</w:t>
      </w:r>
      <w:r w:rsidR="007468E5">
        <w:rPr>
          <w:caps/>
          <w:szCs w:val="28"/>
          <w:lang w:val="en-US"/>
        </w:rPr>
        <w:t xml:space="preserve">, </w:t>
      </w:r>
      <w:r w:rsidR="001733DA">
        <w:rPr>
          <w:caps/>
          <w:szCs w:val="28"/>
          <w:lang w:val="en-US"/>
        </w:rPr>
        <w:t>django</w:t>
      </w:r>
      <w:r w:rsidRPr="007468E5">
        <w:rPr>
          <w:caps/>
          <w:szCs w:val="28"/>
          <w:lang w:val="en-US"/>
        </w:rPr>
        <w:t xml:space="preserve">, javascript, </w:t>
      </w:r>
      <w:r w:rsidR="007468E5">
        <w:rPr>
          <w:caps/>
          <w:szCs w:val="28"/>
          <w:lang w:val="en-US"/>
        </w:rPr>
        <w:t>REACT</w:t>
      </w:r>
      <w:r w:rsidRPr="007468E5">
        <w:rPr>
          <w:caps/>
          <w:szCs w:val="28"/>
          <w:lang w:val="en-US"/>
        </w:rPr>
        <w:t xml:space="preserve">, </w:t>
      </w:r>
      <w:r w:rsidR="001733DA">
        <w:rPr>
          <w:caps/>
          <w:szCs w:val="28"/>
          <w:lang w:val="en-US"/>
        </w:rPr>
        <w:t>postgresql, docker</w:t>
      </w:r>
    </w:p>
    <w:p w14:paraId="4667E9F8" w14:textId="77777777" w:rsidR="006C3F70" w:rsidRPr="007468E5" w:rsidRDefault="006C3F70" w:rsidP="0060770A">
      <w:pPr>
        <w:rPr>
          <w:lang w:val="en-US"/>
        </w:rPr>
      </w:pPr>
    </w:p>
    <w:p w14:paraId="1B87B6F2" w14:textId="2438FAC5" w:rsidR="00E04FC4" w:rsidRDefault="001733DA" w:rsidP="0060770A">
      <w:pPr>
        <w:rPr>
          <w:color w:val="000000"/>
          <w:szCs w:val="28"/>
          <w:shd w:val="clear" w:color="auto" w:fill="FFFFFF"/>
        </w:rPr>
      </w:pPr>
      <w:r w:rsidRPr="001733DA">
        <w:t>Целью дипломного проекта является создание веб-приложения для проведения онлайн-аукционов, которое объединяет удобство торговой площадки и функциональность для взаимодействия пользователей</w:t>
      </w:r>
      <w:r w:rsidR="006C3F70" w:rsidRPr="006C3F70">
        <w:rPr>
          <w:color w:val="000000"/>
          <w:szCs w:val="28"/>
          <w:shd w:val="clear" w:color="auto" w:fill="FFFFFF"/>
        </w:rPr>
        <w:t>.</w:t>
      </w:r>
    </w:p>
    <w:p w14:paraId="40823250" w14:textId="18C711C7" w:rsidR="001414E0" w:rsidRPr="003D594F" w:rsidRDefault="003A6CC2" w:rsidP="0060770A">
      <w:pPr>
        <w:rPr>
          <w:spacing w:val="-4"/>
          <w:szCs w:val="28"/>
        </w:rPr>
      </w:pPr>
      <w:r>
        <w:rPr>
          <w:spacing w:val="-4"/>
          <w:szCs w:val="28"/>
        </w:rPr>
        <w:t xml:space="preserve">В </w:t>
      </w:r>
      <w:r w:rsidR="001414E0" w:rsidRPr="003D594F">
        <w:rPr>
          <w:spacing w:val="-4"/>
          <w:szCs w:val="28"/>
        </w:rPr>
        <w:t>первой главе проводится обзор литературы</w:t>
      </w:r>
      <w:r>
        <w:rPr>
          <w:spacing w:val="-4"/>
          <w:szCs w:val="28"/>
        </w:rPr>
        <w:t xml:space="preserve"> и постановка задачи</w:t>
      </w:r>
      <w:r w:rsidR="001414E0" w:rsidRPr="003D594F">
        <w:rPr>
          <w:spacing w:val="-4"/>
          <w:szCs w:val="28"/>
        </w:rPr>
        <w:t xml:space="preserve"> по тематике </w:t>
      </w:r>
      <w:r w:rsidR="001414E0" w:rsidRPr="006359B4">
        <w:rPr>
          <w:spacing w:val="-4"/>
          <w:szCs w:val="28"/>
        </w:rPr>
        <w:t>дипломного проекта.</w:t>
      </w:r>
    </w:p>
    <w:p w14:paraId="5DD0FD14" w14:textId="39F2BB20" w:rsidR="001414E0" w:rsidRPr="00366057" w:rsidRDefault="001414E0" w:rsidP="0060770A">
      <w:pPr>
        <w:rPr>
          <w:spacing w:val="-4"/>
        </w:rPr>
      </w:pPr>
      <w:r w:rsidRPr="00366057">
        <w:rPr>
          <w:spacing w:val="-4"/>
        </w:rPr>
        <w:t>Вторая глава посвящена обзору средств разработки</w:t>
      </w:r>
      <w:r w:rsidR="00366057" w:rsidRPr="008E5E82">
        <w:rPr>
          <w:spacing w:val="-4"/>
        </w:rPr>
        <w:t>,</w:t>
      </w:r>
      <w:r w:rsidR="00366057" w:rsidRPr="00366057">
        <w:rPr>
          <w:spacing w:val="-4"/>
        </w:rPr>
        <w:t xml:space="preserve"> а также проектирование</w:t>
      </w:r>
      <w:r w:rsidR="00366057">
        <w:rPr>
          <w:spacing w:val="-4"/>
        </w:rPr>
        <w:t xml:space="preserve"> </w:t>
      </w:r>
      <w:r w:rsidR="00366057" w:rsidRPr="00366057">
        <w:rPr>
          <w:spacing w:val="-4"/>
        </w:rPr>
        <w:t>системы</w:t>
      </w:r>
      <w:r w:rsidR="003A6CC2">
        <w:rPr>
          <w:spacing w:val="-4"/>
        </w:rPr>
        <w:t xml:space="preserve"> и </w:t>
      </w:r>
      <w:r w:rsidRPr="00366057">
        <w:rPr>
          <w:spacing w:val="-4"/>
        </w:rPr>
        <w:t xml:space="preserve">содержит описание технологий, использованных во время </w:t>
      </w:r>
      <w:r w:rsidR="008E5E82">
        <w:rPr>
          <w:spacing w:val="-4"/>
        </w:rPr>
        <w:t>создания</w:t>
      </w:r>
      <w:r w:rsidRPr="00366057">
        <w:rPr>
          <w:spacing w:val="-4"/>
        </w:rPr>
        <w:t xml:space="preserve"> </w:t>
      </w:r>
      <w:r w:rsidR="000A10DA" w:rsidRPr="00366057">
        <w:rPr>
          <w:spacing w:val="-4"/>
        </w:rPr>
        <w:t>проекта,</w:t>
      </w:r>
      <w:r w:rsidR="00310D9C">
        <w:rPr>
          <w:spacing w:val="-4"/>
        </w:rPr>
        <w:t xml:space="preserve"> а также необходимые процессы</w:t>
      </w:r>
      <w:r w:rsidRPr="00366057">
        <w:rPr>
          <w:spacing w:val="-4"/>
        </w:rPr>
        <w:t>.</w:t>
      </w:r>
    </w:p>
    <w:p w14:paraId="3589D630" w14:textId="77777777" w:rsidR="001414E0" w:rsidRPr="00D83462" w:rsidRDefault="001414E0" w:rsidP="0060770A">
      <w:r>
        <w:t>В </w:t>
      </w:r>
      <w:r w:rsidRPr="00D83462">
        <w:t>третьей главе описывается процесс разработки, принципы функционирования</w:t>
      </w:r>
      <w:r>
        <w:t xml:space="preserve"> и </w:t>
      </w:r>
      <w:r w:rsidRPr="00D83462">
        <w:t>назначение созданных компонент проекта.</w:t>
      </w:r>
    </w:p>
    <w:p w14:paraId="03EAB4D3" w14:textId="1A2E34F9" w:rsidR="001414E0" w:rsidRPr="00D83462" w:rsidRDefault="001414E0" w:rsidP="0060770A">
      <w:pPr>
        <w:rPr>
          <w:szCs w:val="28"/>
        </w:rPr>
      </w:pPr>
      <w:r w:rsidRPr="00D83462">
        <w:rPr>
          <w:szCs w:val="28"/>
        </w:rPr>
        <w:t>В</w:t>
      </w:r>
      <w:r>
        <w:rPr>
          <w:szCs w:val="28"/>
        </w:rPr>
        <w:t> </w:t>
      </w:r>
      <w:r w:rsidRPr="00D83462">
        <w:rPr>
          <w:szCs w:val="28"/>
        </w:rPr>
        <w:t>четв</w:t>
      </w:r>
      <w:r>
        <w:rPr>
          <w:szCs w:val="28"/>
        </w:rPr>
        <w:t>е</w:t>
      </w:r>
      <w:r w:rsidRPr="00D83462">
        <w:rPr>
          <w:szCs w:val="28"/>
        </w:rPr>
        <w:t>ртой главе описывается контрольный пример,</w:t>
      </w:r>
      <w:r>
        <w:rPr>
          <w:szCs w:val="28"/>
        </w:rPr>
        <w:t xml:space="preserve"> с </w:t>
      </w:r>
      <w:r w:rsidRPr="00D83462">
        <w:rPr>
          <w:szCs w:val="28"/>
        </w:rPr>
        <w:t>проведением тести</w:t>
      </w:r>
      <w:r>
        <w:rPr>
          <w:szCs w:val="28"/>
        </w:rPr>
        <w:t>рования, и показывается</w:t>
      </w:r>
      <w:r w:rsidRPr="00D83462">
        <w:rPr>
          <w:szCs w:val="28"/>
        </w:rPr>
        <w:t xml:space="preserve"> поведения системы </w:t>
      </w:r>
      <w:r w:rsidR="00767A7C">
        <w:rPr>
          <w:szCs w:val="28"/>
        </w:rPr>
        <w:t>в различных</w:t>
      </w:r>
      <w:r w:rsidRPr="00D83462">
        <w:rPr>
          <w:szCs w:val="28"/>
        </w:rPr>
        <w:t xml:space="preserve"> ситуациях.</w:t>
      </w:r>
    </w:p>
    <w:p w14:paraId="5E27BDC5" w14:textId="57B662F5" w:rsidR="001414E0" w:rsidRPr="00D83462" w:rsidRDefault="001414E0" w:rsidP="0060770A">
      <w:pPr>
        <w:rPr>
          <w:szCs w:val="28"/>
        </w:rPr>
      </w:pPr>
      <w:r w:rsidRPr="00D83462">
        <w:rPr>
          <w:szCs w:val="28"/>
        </w:rPr>
        <w:t>В</w:t>
      </w:r>
      <w:r>
        <w:rPr>
          <w:szCs w:val="28"/>
        </w:rPr>
        <w:t> </w:t>
      </w:r>
      <w:r w:rsidRPr="00D83462">
        <w:rPr>
          <w:szCs w:val="28"/>
        </w:rPr>
        <w:t xml:space="preserve">пятой главе </w:t>
      </w:r>
      <w:r w:rsidR="009D187C">
        <w:t xml:space="preserve">описана методика установки и руководство пользователя, </w:t>
      </w:r>
      <w:r w:rsidR="009D187C" w:rsidRPr="00D83462">
        <w:rPr>
          <w:szCs w:val="28"/>
        </w:rPr>
        <w:t>позволяющее подробно понять интерфейс программного средства</w:t>
      </w:r>
      <w:r w:rsidRPr="00D83462">
        <w:rPr>
          <w:szCs w:val="28"/>
        </w:rPr>
        <w:t>.</w:t>
      </w:r>
    </w:p>
    <w:p w14:paraId="35A81478" w14:textId="25513BD2" w:rsidR="001414E0" w:rsidRDefault="001414E0" w:rsidP="0060770A">
      <w:pPr>
        <w:rPr>
          <w:szCs w:val="28"/>
        </w:rPr>
      </w:pPr>
      <w:r>
        <w:t>В </w:t>
      </w:r>
      <w:r w:rsidRPr="00D83462">
        <w:t xml:space="preserve">шестой </w:t>
      </w:r>
      <w:r w:rsidRPr="00D83462">
        <w:rPr>
          <w:color w:val="000000"/>
          <w:spacing w:val="6"/>
          <w:szCs w:val="28"/>
        </w:rPr>
        <w:t xml:space="preserve">главе </w:t>
      </w:r>
      <w:r w:rsidRPr="00D83462">
        <w:rPr>
          <w:szCs w:val="28"/>
        </w:rPr>
        <w:t>приводится расчет экономических параметров</w:t>
      </w:r>
      <w:r>
        <w:rPr>
          <w:szCs w:val="28"/>
        </w:rPr>
        <w:t xml:space="preserve"> и </w:t>
      </w:r>
      <w:r w:rsidRPr="00D83462">
        <w:rPr>
          <w:szCs w:val="28"/>
        </w:rPr>
        <w:t>себестоимости программного средства</w:t>
      </w:r>
      <w:r>
        <w:rPr>
          <w:szCs w:val="28"/>
        </w:rPr>
        <w:t>.</w:t>
      </w:r>
    </w:p>
    <w:p w14:paraId="3870A8C7" w14:textId="2782037A" w:rsidR="00D209F0" w:rsidRDefault="003462EB" w:rsidP="0060770A">
      <w:pPr>
        <w:rPr>
          <w:szCs w:val="28"/>
        </w:rPr>
      </w:pPr>
      <w:r>
        <w:t>В заключении подводятся итоги проделанной работы и оцениваются достигнутые результаты в целом</w:t>
      </w:r>
      <w:r w:rsidR="00D209F0">
        <w:t>.</w:t>
      </w:r>
    </w:p>
    <w:p w14:paraId="29075596" w14:textId="49EF42E7" w:rsidR="008C163C" w:rsidRPr="00B857A8" w:rsidRDefault="00A25A83" w:rsidP="00B857A8">
      <w:pPr>
        <w:rPr>
          <w:color w:val="000000"/>
          <w:szCs w:val="28"/>
          <w:shd w:val="clear" w:color="auto" w:fill="FFFFFF"/>
        </w:rPr>
      </w:pPr>
      <w:r>
        <w:rPr>
          <w:noProof/>
          <w:lang w:eastAsia="ru-RU"/>
        </w:rPr>
        <mc:AlternateContent>
          <mc:Choice Requires="wps">
            <w:drawing>
              <wp:anchor distT="0" distB="0" distL="114300" distR="114300" simplePos="0" relativeHeight="251754496" behindDoc="0" locked="0" layoutInCell="1" allowOverlap="1" wp14:anchorId="64137926" wp14:editId="21E53119">
                <wp:simplePos x="0" y="0"/>
                <wp:positionH relativeFrom="column">
                  <wp:posOffset>4618628</wp:posOffset>
                </wp:positionH>
                <wp:positionV relativeFrom="paragraph">
                  <wp:posOffset>4275835</wp:posOffset>
                </wp:positionV>
                <wp:extent cx="540489" cy="177789"/>
                <wp:effectExtent l="0" t="0" r="12065" b="13335"/>
                <wp:wrapNone/>
                <wp:docPr id="371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489" cy="1777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A915AC" w14:textId="55591E73" w:rsidR="00A218E5" w:rsidRPr="005C2F3B" w:rsidRDefault="00A218E5" w:rsidP="00A25A83">
                            <w:pPr>
                              <w:spacing w:before="40"/>
                              <w:ind w:firstLine="0"/>
                              <w:jc w:val="center"/>
                              <w:rPr>
                                <w:sz w:val="18"/>
                              </w:rPr>
                            </w:pPr>
                          </w:p>
                        </w:txbxContent>
                      </wps:txbx>
                      <wps:bodyPr rot="0" vert="horz" wrap="square" lIns="0" tIns="0" rIns="0" bIns="0" anchor="t" anchorCtr="0" upright="1">
                        <a:noAutofit/>
                      </wps:bodyPr>
                    </wps:wsp>
                  </a:graphicData>
                </a:graphic>
              </wp:anchor>
            </w:drawing>
          </mc:Choice>
          <mc:Fallback>
            <w:pict>
              <v:rect w14:anchorId="64137926" id="Rectangle 204" o:spid="_x0000_s1076" style="position:absolute;left:0;text-align:left;margin-left:363.65pt;margin-top:336.7pt;width:42.55pt;height:14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" filled="f" stroked="f" strokeweight=".25pt">
                <v:textbox inset="0,0,0,0">
                  <w:txbxContent>
                    <w:p w14:paraId="29A915AC" w14:textId="55591E73" w:rsidR="00A218E5" w:rsidRPr="005C2F3B" w:rsidRDefault="00A218E5" w:rsidP="00A25A83">
                      <w:pPr>
                        <w:spacing w:before="40"/>
                        <w:ind w:firstLine="0"/>
                        <w:jc w:val="center"/>
                        <w:rPr>
                          <w:sz w:val="18"/>
                        </w:rPr>
                      </w:pPr>
                    </w:p>
                  </w:txbxContent>
                </v:textbox>
              </v:rect>
            </w:pict>
          </mc:Fallback>
        </mc:AlternateContent>
      </w:r>
      <w:r w:rsidR="00337B6E">
        <w:rPr>
          <w:noProof/>
          <w:lang w:eastAsia="ru-RU"/>
        </w:rPr>
        <mc:AlternateContent>
          <mc:Choice Requires="wps">
            <w:drawing>
              <wp:anchor distT="0" distB="0" distL="114300" distR="114300" simplePos="0" relativeHeight="251725824" behindDoc="0" locked="0" layoutInCell="1" allowOverlap="1" wp14:anchorId="2464E9AD" wp14:editId="33FD9071">
                <wp:simplePos x="0" y="0"/>
                <wp:positionH relativeFrom="column">
                  <wp:posOffset>4601210</wp:posOffset>
                </wp:positionH>
                <wp:positionV relativeFrom="paragraph">
                  <wp:posOffset>4099560</wp:posOffset>
                </wp:positionV>
                <wp:extent cx="540489" cy="177789"/>
                <wp:effectExtent l="0" t="0" r="12065" b="13335"/>
                <wp:wrapNone/>
                <wp:docPr id="905654402"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489" cy="1777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3B7F9E" w14:textId="675B6394" w:rsidR="00A218E5" w:rsidRPr="005C2F3B" w:rsidRDefault="00A218E5" w:rsidP="00337B6E">
                            <w:pPr>
                              <w:spacing w:before="40"/>
                              <w:ind w:firstLine="0"/>
                              <w:jc w:val="center"/>
                              <w:rPr>
                                <w:sz w:val="18"/>
                              </w:rPr>
                            </w:pPr>
                          </w:p>
                        </w:txbxContent>
                      </wps:txbx>
                      <wps:bodyPr rot="0" vert="horz" wrap="square" lIns="0" tIns="0" rIns="0" bIns="0" anchor="t" anchorCtr="0" upright="1">
                        <a:noAutofit/>
                      </wps:bodyPr>
                    </wps:wsp>
                  </a:graphicData>
                </a:graphic>
              </wp:anchor>
            </w:drawing>
          </mc:Choice>
          <mc:Fallback>
            <w:pict>
              <v:rect w14:anchorId="2464E9AD" id="_x0000_s1077" style="position:absolute;left:0;text-align:left;margin-left:362.3pt;margin-top:322.8pt;width:42.55pt;height:1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" filled="f" stroked="f" strokeweight=".25pt">
                <v:textbox inset="0,0,0,0">
                  <w:txbxContent>
                    <w:p w14:paraId="353B7F9E" w14:textId="675B6394" w:rsidR="00A218E5" w:rsidRPr="005C2F3B" w:rsidRDefault="00A218E5" w:rsidP="00337B6E">
                      <w:pPr>
                        <w:spacing w:before="40"/>
                        <w:ind w:firstLine="0"/>
                        <w:jc w:val="center"/>
                        <w:rPr>
                          <w:sz w:val="18"/>
                        </w:rPr>
                      </w:pPr>
                    </w:p>
                  </w:txbxContent>
                </v:textbox>
              </v:rect>
            </w:pict>
          </mc:Fallback>
        </mc:AlternateContent>
      </w:r>
      <w:r w:rsidR="001414E0" w:rsidRPr="00C46F80">
        <w:t>Объем графической части дипломного проекта состав</w:t>
      </w:r>
      <w:r w:rsidR="001414E0">
        <w:t xml:space="preserve">ляет </w:t>
      </w:r>
      <w:r w:rsidR="008815CC" w:rsidRPr="0089144B">
        <w:rPr>
          <w:shd w:val="clear" w:color="auto" w:fill="BFBFBF" w:themeFill="background1" w:themeFillShade="BF"/>
        </w:rPr>
        <w:t>0</w:t>
      </w:r>
      <w:r w:rsidR="001414E0" w:rsidRPr="00C46F80">
        <w:t xml:space="preserve"> листа А</w:t>
      </w:r>
      <w:r w:rsidR="000F7470">
        <w:t>3</w:t>
      </w:r>
      <w:r w:rsidR="00B857A8">
        <w:t>.</w:t>
      </w:r>
    </w:p>
    <w:p w14:paraId="4114ED9C" w14:textId="6CBE963F" w:rsidR="00E04FC4" w:rsidRPr="008C163C" w:rsidRDefault="007417C0" w:rsidP="008C163C">
      <w:pPr>
        <w:tabs>
          <w:tab w:val="left" w:pos="7839"/>
        </w:tabs>
        <w:rPr>
          <w:szCs w:val="28"/>
        </w:rPr>
        <w:sectPr w:rsidR="00E04FC4" w:rsidRPr="008C163C" w:rsidSect="0060770A">
          <w:headerReference w:type="default" r:id="rId8"/>
          <w:footerReference w:type="default" r:id="rId9"/>
          <w:headerReference w:type="first" r:id="rId10"/>
          <w:footerReference w:type="first" r:id="rId11"/>
          <w:pgSz w:w="11906" w:h="16838"/>
          <w:pgMar w:top="1134" w:right="851" w:bottom="1134" w:left="1701" w:header="709" w:footer="709" w:gutter="0"/>
          <w:pgNumType w:start="1"/>
          <w:cols w:space="708"/>
          <w:titlePg/>
          <w:docGrid w:linePitch="381"/>
        </w:sectPr>
      </w:pPr>
      <w:r>
        <w:rPr>
          <w:noProof/>
          <w:lang w:eastAsia="ru-RU"/>
        </w:rPr>
        <mc:AlternateContent>
          <mc:Choice Requires="wps">
            <w:drawing>
              <wp:anchor distT="0" distB="0" distL="114300" distR="114300" simplePos="0" relativeHeight="251772928" behindDoc="0" locked="0" layoutInCell="1" allowOverlap="1" wp14:anchorId="24FF2F8A" wp14:editId="6485B092">
                <wp:simplePos x="0" y="0"/>
                <wp:positionH relativeFrom="page">
                  <wp:posOffset>5414645</wp:posOffset>
                </wp:positionH>
                <wp:positionV relativeFrom="page">
                  <wp:posOffset>9763760</wp:posOffset>
                </wp:positionV>
                <wp:extent cx="532765" cy="162560"/>
                <wp:effectExtent l="0" t="0" r="635" b="8890"/>
                <wp:wrapNone/>
                <wp:docPr id="311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CE7DF" w14:textId="77777777" w:rsidR="00A218E5" w:rsidRPr="006D0144" w:rsidRDefault="00A218E5" w:rsidP="008B3AF8">
                            <w:pPr>
                              <w:pStyle w:val="afffffa"/>
                              <w:ind w:firstLine="0"/>
                              <w:rPr>
                                <w:i w:val="0"/>
                                <w:sz w:val="20"/>
                              </w:rPr>
                            </w:pPr>
                            <w:r w:rsidRPr="006D0144">
                              <w:rPr>
                                <w:i w:val="0"/>
                                <w:sz w:val="18"/>
                              </w:rPr>
                              <w:t>У</w:t>
                            </w:r>
                          </w:p>
                        </w:txbxContent>
                      </wps:txbx>
                      <wps:bodyPr rot="0" vert="horz" wrap="square" lIns="12700" tIns="12700" rIns="12700" bIns="12700" anchor="t" anchorCtr="0" upright="1">
                        <a:noAutofit/>
                      </wps:bodyPr>
                    </wps:wsp>
                  </a:graphicData>
                </a:graphic>
              </wp:anchor>
            </w:drawing>
          </mc:Choice>
          <mc:Fallback>
            <w:pict>
              <v:rect w14:anchorId="24FF2F8A" id="Rectangle 70" o:spid="_x0000_s1078" style="position:absolute;left:0;text-align:left;margin-left:426.35pt;margin-top:768.8pt;width:41.95pt;height:12.8pt;z-index:251772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" filled="f" stroked="f" strokeweight=".25pt">
                <v:textbox inset="1pt,1pt,1pt,1pt">
                  <w:txbxContent>
                    <w:p w14:paraId="5BFCE7DF" w14:textId="77777777" w:rsidR="00A218E5" w:rsidRPr="006D0144" w:rsidRDefault="00A218E5" w:rsidP="008B3AF8">
                      <w:pPr>
                        <w:pStyle w:val="afffffa"/>
                        <w:ind w:firstLine="0"/>
                        <w:rPr>
                          <w:i w:val="0"/>
                          <w:sz w:val="20"/>
                        </w:rPr>
                      </w:pPr>
                      <w:r w:rsidRPr="006D0144">
                        <w:rPr>
                          <w:i w:val="0"/>
                          <w:sz w:val="18"/>
                        </w:rPr>
                        <w:t>У</w:t>
                      </w:r>
                    </w:p>
                  </w:txbxContent>
                </v:textbox>
                <w10:wrap anchorx="page" anchory="page"/>
              </v:rect>
            </w:pict>
          </mc:Fallback>
        </mc:AlternateContent>
      </w:r>
    </w:p>
    <w:bookmarkStart w:id="0" w:name="_GoBack"/>
    <w:bookmarkEnd w:id="0"/>
    <w:p w14:paraId="2CD886EE" w14:textId="73428224" w:rsidR="00A4637D" w:rsidRPr="00BC6D18" w:rsidRDefault="003171FF" w:rsidP="0060770A">
      <w:pPr>
        <w:spacing w:after="360"/>
        <w:ind w:firstLine="0"/>
        <w:jc w:val="center"/>
        <w:rPr>
          <w:b/>
          <w:lang w:val="en-US"/>
        </w:rPr>
      </w:pPr>
      <w:r w:rsidRPr="00604221">
        <w:rPr>
          <w:b/>
          <w:noProof/>
          <w:lang w:eastAsia="ru-RU"/>
        </w:rPr>
        <w:lastRenderedPageBreak/>
        <mc:AlternateContent>
          <mc:Choice Requires="wpg">
            <w:drawing>
              <wp:anchor distT="0" distB="0" distL="114300" distR="114300" simplePos="0" relativeHeight="251774976" behindDoc="0" locked="0" layoutInCell="1" allowOverlap="1" wp14:anchorId="78B8A249" wp14:editId="649BFC49">
                <wp:simplePos x="0" y="0"/>
                <wp:positionH relativeFrom="margin">
                  <wp:posOffset>-401955</wp:posOffset>
                </wp:positionH>
                <wp:positionV relativeFrom="margin">
                  <wp:posOffset>-497205</wp:posOffset>
                </wp:positionV>
                <wp:extent cx="6659880" cy="10259695"/>
                <wp:effectExtent l="0" t="0" r="26670" b="27305"/>
                <wp:wrapNone/>
                <wp:docPr id="312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12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2"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3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3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49B3A" w14:textId="77777777" w:rsidR="00A218E5" w:rsidRDefault="00A218E5" w:rsidP="003171FF">
                              <w:pPr>
                                <w:pStyle w:val="afffffa"/>
                              </w:pPr>
                            </w:p>
                          </w:txbxContent>
                        </wps:txbx>
                        <wps:bodyPr rot="0" vert="horz" wrap="square" lIns="12700" tIns="12700" rIns="12700" bIns="12700" anchor="t" anchorCtr="0" upright="1">
                          <a:noAutofit/>
                        </wps:bodyPr>
                      </wps:wsp>
                      <wps:wsp>
                        <wps:cNvPr id="313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D3F0E9" w14:textId="77777777" w:rsidR="00A218E5" w:rsidRDefault="00A218E5" w:rsidP="003171FF">
                              <w:pPr>
                                <w:pStyle w:val="afffffa"/>
                              </w:pPr>
                            </w:p>
                          </w:txbxContent>
                        </wps:txbx>
                        <wps:bodyPr rot="0" vert="horz" wrap="square" lIns="12700" tIns="12700" rIns="12700" bIns="12700" anchor="t" anchorCtr="0" upright="1">
                          <a:noAutofit/>
                        </wps:bodyPr>
                      </wps:wsp>
                      <wps:wsp>
                        <wps:cNvPr id="313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CE099C" w14:textId="77777777" w:rsidR="00A218E5" w:rsidRPr="005A0A1B" w:rsidRDefault="00A218E5" w:rsidP="003171FF">
                              <w:pPr>
                                <w:pStyle w:val="afffffa"/>
                                <w:ind w:firstLine="0"/>
                                <w:rPr>
                                  <w:i w:val="0"/>
                                  <w:sz w:val="18"/>
                                </w:rPr>
                              </w:pPr>
                              <w:r w:rsidRPr="005A0A1B">
                                <w:rPr>
                                  <w:i w:val="0"/>
                                  <w:sz w:val="18"/>
                                </w:rPr>
                                <w:t>ФИО</w:t>
                              </w:r>
                            </w:p>
                            <w:p w14:paraId="1353A640" w14:textId="77777777" w:rsidR="00A218E5" w:rsidRPr="0024446F" w:rsidRDefault="00A218E5" w:rsidP="003171FF">
                              <w:pPr>
                                <w:pStyle w:val="afffffa"/>
                                <w:rPr>
                                  <w:i w:val="0"/>
                                  <w:iCs/>
                                </w:rPr>
                              </w:pPr>
                            </w:p>
                          </w:txbxContent>
                        </wps:txbx>
                        <wps:bodyPr rot="0" vert="horz" wrap="square" lIns="12700" tIns="12700" rIns="12700" bIns="12700" anchor="t" anchorCtr="0" upright="1">
                          <a:noAutofit/>
                        </wps:bodyPr>
                      </wps:wsp>
                      <wps:wsp>
                        <wps:cNvPr id="313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1DB367" w14:textId="77777777" w:rsidR="00A218E5" w:rsidRPr="005A0A1B" w:rsidRDefault="00A218E5" w:rsidP="003171FF">
                              <w:pPr>
                                <w:pStyle w:val="afffffa"/>
                                <w:ind w:firstLine="0"/>
                                <w:rPr>
                                  <w:i w:val="0"/>
                                  <w:sz w:val="18"/>
                                </w:rPr>
                              </w:pPr>
                              <w:r w:rsidRPr="005A0A1B">
                                <w:rPr>
                                  <w:i w:val="0"/>
                                  <w:sz w:val="18"/>
                                </w:rPr>
                                <w:t>Подпись</w:t>
                              </w:r>
                            </w:p>
                            <w:p w14:paraId="0D783B35" w14:textId="77777777" w:rsidR="00A218E5" w:rsidRPr="0024446F" w:rsidRDefault="00A218E5" w:rsidP="003171FF">
                              <w:pPr>
                                <w:pStyle w:val="afffffa"/>
                                <w:rPr>
                                  <w:i w:val="0"/>
                                  <w:iCs/>
                                </w:rPr>
                              </w:pPr>
                            </w:p>
                          </w:txbxContent>
                        </wps:txbx>
                        <wps:bodyPr rot="0" vert="horz" wrap="square" lIns="12700" tIns="12700" rIns="12700" bIns="12700" anchor="t" anchorCtr="0" upright="1">
                          <a:noAutofit/>
                        </wps:bodyPr>
                      </wps:wsp>
                      <wps:wsp>
                        <wps:cNvPr id="313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409FD" w14:textId="77777777" w:rsidR="00A218E5" w:rsidRPr="005A0A1B" w:rsidRDefault="00A218E5" w:rsidP="003171FF">
                              <w:pPr>
                                <w:pStyle w:val="afffffa"/>
                                <w:ind w:firstLine="0"/>
                                <w:rPr>
                                  <w:i w:val="0"/>
                                  <w:sz w:val="18"/>
                                </w:rPr>
                              </w:pPr>
                              <w:r w:rsidRPr="005A0A1B">
                                <w:rPr>
                                  <w:i w:val="0"/>
                                  <w:sz w:val="18"/>
                                </w:rPr>
                                <w:t>Дата</w:t>
                              </w:r>
                            </w:p>
                            <w:p w14:paraId="5C800F6B" w14:textId="77777777" w:rsidR="00A218E5" w:rsidRPr="0024446F" w:rsidRDefault="00A218E5" w:rsidP="003171FF">
                              <w:pPr>
                                <w:pStyle w:val="afffffa"/>
                                <w:rPr>
                                  <w:i w:val="0"/>
                                  <w:iCs/>
                                </w:rPr>
                              </w:pPr>
                            </w:p>
                          </w:txbxContent>
                        </wps:txbx>
                        <wps:bodyPr rot="0" vert="horz" wrap="square" lIns="12700" tIns="12700" rIns="12700" bIns="12700" anchor="t" anchorCtr="0" upright="1">
                          <a:noAutofit/>
                        </wps:bodyPr>
                      </wps:wsp>
                      <wps:wsp>
                        <wps:cNvPr id="171675596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C53EA" w14:textId="77777777" w:rsidR="00A218E5" w:rsidRPr="00762311" w:rsidRDefault="00A218E5" w:rsidP="003171FF">
                              <w:pPr>
                                <w:pStyle w:val="afffffa"/>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1716755969" name="Rectangle 70"/>
                        <wps:cNvSpPr>
                          <a:spLocks noChangeArrowheads="1"/>
                        </wps:cNvSpPr>
                        <wps:spPr bwMode="auto">
                          <a:xfrm>
                            <a:off x="9407" y="15212"/>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8BFBE5" w14:textId="77777777" w:rsidR="00A218E5" w:rsidRPr="00762311" w:rsidRDefault="00A218E5" w:rsidP="003171FF">
                              <w:pPr>
                                <w:pStyle w:val="afffffa"/>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1716755970"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B4966" w14:textId="77777777" w:rsidR="00A218E5" w:rsidRPr="003171FF" w:rsidRDefault="00A218E5" w:rsidP="003171FF">
                              <w:pPr>
                                <w:pStyle w:val="affffe"/>
                                <w:jc w:val="center"/>
                                <w:rPr>
                                  <w:rFonts w:ascii="Times New Roman" w:hAnsi="Times New Roman"/>
                                  <w:sz w:val="24"/>
                                  <w:szCs w:val="14"/>
                                  <w:lang w:val="ru-RU"/>
                                </w:rPr>
                              </w:pPr>
                              <w:r w:rsidRPr="003171FF">
                                <w:rPr>
                                  <w:rFonts w:ascii="Times New Roman" w:hAnsi="Times New Roman"/>
                                  <w:sz w:val="24"/>
                                  <w:szCs w:val="24"/>
                                  <w:lang w:val="ru-RU"/>
                                </w:rPr>
                                <w:t>ДП 00.</w:t>
                              </w:r>
                              <w:proofErr w:type="gramStart"/>
                              <w:r w:rsidRPr="003171FF">
                                <w:rPr>
                                  <w:rFonts w:ascii="Times New Roman" w:hAnsi="Times New Roman"/>
                                  <w:sz w:val="24"/>
                                  <w:szCs w:val="24"/>
                                  <w:lang w:val="ru-RU"/>
                                </w:rPr>
                                <w:t>00.ПЗ</w:t>
                              </w:r>
                              <w:proofErr w:type="gramEnd"/>
                            </w:p>
                            <w:p w14:paraId="6E4B9349" w14:textId="77777777" w:rsidR="00A218E5" w:rsidRPr="009005BC" w:rsidRDefault="00A218E5" w:rsidP="003171FF"/>
                          </w:txbxContent>
                        </wps:txbx>
                        <wps:bodyPr rot="0" vert="horz" wrap="square" lIns="12700" tIns="12700" rIns="12700" bIns="12700" anchor="t" anchorCtr="0" upright="1">
                          <a:noAutofit/>
                        </wps:bodyPr>
                      </wps:wsp>
                      <wps:wsp>
                        <wps:cNvPr id="171675597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7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7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74"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9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16756027" name="Group 77"/>
                        <wpg:cNvGrpSpPr>
                          <a:grpSpLocks/>
                        </wpg:cNvGrpSpPr>
                        <wpg:grpSpPr bwMode="auto">
                          <a:xfrm>
                            <a:off x="1144" y="14935"/>
                            <a:ext cx="2507" cy="240"/>
                            <a:chOff x="0" y="0"/>
                            <a:chExt cx="19999" cy="20000"/>
                          </a:xfrm>
                        </wpg:grpSpPr>
                        <wps:wsp>
                          <wps:cNvPr id="171675602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5E516D" w14:textId="77777777" w:rsidR="00A218E5" w:rsidRPr="00391803" w:rsidRDefault="00A218E5" w:rsidP="003171FF">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71675602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6B0D2" w14:textId="236394B1" w:rsidR="00A218E5" w:rsidRPr="00B45599" w:rsidRDefault="00A218E5" w:rsidP="003171FF">
                                <w:pPr>
                                  <w:ind w:firstLine="0"/>
                                  <w:jc w:val="left"/>
                                  <w:rPr>
                                    <w:i/>
                                    <w:sz w:val="18"/>
                                    <w:szCs w:val="18"/>
                                  </w:rPr>
                                </w:pPr>
                                <w:r>
                                  <w:rPr>
                                    <w:i/>
                                    <w:sz w:val="18"/>
                                    <w:szCs w:val="18"/>
                                  </w:rPr>
                                  <w:t>Корень М.А.</w:t>
                                </w:r>
                              </w:p>
                              <w:p w14:paraId="2B9A232F" w14:textId="77777777" w:rsidR="00A218E5" w:rsidRPr="00B45599" w:rsidRDefault="00A218E5" w:rsidP="003171FF">
                                <w:pPr>
                                  <w:ind w:firstLine="0"/>
                                  <w:jc w:val="left"/>
                                  <w:rPr>
                                    <w:i/>
                                    <w:sz w:val="18"/>
                                    <w:szCs w:val="18"/>
                                  </w:rPr>
                                </w:pPr>
                              </w:p>
                              <w:p w14:paraId="53449312" w14:textId="77777777" w:rsidR="00A218E5" w:rsidRPr="00391803" w:rsidRDefault="00A218E5" w:rsidP="003171FF">
                                <w:pPr>
                                  <w:ind w:firstLine="0"/>
                                  <w:rPr>
                                    <w:i/>
                                    <w:iCs/>
                                    <w:sz w:val="18"/>
                                    <w:szCs w:val="18"/>
                                  </w:rPr>
                                </w:pPr>
                              </w:p>
                            </w:txbxContent>
                          </wps:txbx>
                          <wps:bodyPr rot="0" vert="horz" wrap="square" lIns="12700" tIns="12700" rIns="12700" bIns="12700" anchor="t" anchorCtr="0" upright="1">
                            <a:noAutofit/>
                          </wps:bodyPr>
                        </wps:wsp>
                      </wpg:grpSp>
                      <wpg:grpSp>
                        <wpg:cNvPr id="1716756030" name="Group 80"/>
                        <wpg:cNvGrpSpPr>
                          <a:grpSpLocks/>
                        </wpg:cNvGrpSpPr>
                        <wpg:grpSpPr bwMode="auto">
                          <a:xfrm>
                            <a:off x="1144" y="15204"/>
                            <a:ext cx="2507" cy="239"/>
                            <a:chOff x="0" y="0"/>
                            <a:chExt cx="19995" cy="20000"/>
                          </a:xfrm>
                        </wpg:grpSpPr>
                        <wps:wsp>
                          <wps:cNvPr id="171675603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B00F2" w14:textId="77777777" w:rsidR="00A218E5" w:rsidRPr="00391803" w:rsidRDefault="00A218E5" w:rsidP="003171FF">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10791008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FEA80" w14:textId="77777777" w:rsidR="00A218E5" w:rsidRPr="0063579E" w:rsidRDefault="00A218E5" w:rsidP="003171FF">
                                <w:pPr>
                                  <w:pStyle w:val="affffe"/>
                                  <w:jc w:val="left"/>
                                  <w:rPr>
                                    <w:rFonts w:ascii="Times New Roman" w:hAnsi="Times New Roman"/>
                                    <w:spacing w:val="-4"/>
                                    <w:sz w:val="18"/>
                                    <w:szCs w:val="18"/>
                                    <w:lang w:val="ru-RU"/>
                                  </w:rPr>
                                </w:pPr>
                                <w:proofErr w:type="spellStart"/>
                                <w:r w:rsidRPr="0063579E">
                                  <w:rPr>
                                    <w:rFonts w:ascii="Times New Roman" w:hAnsi="Times New Roman"/>
                                    <w:spacing w:val="-4"/>
                                    <w:sz w:val="18"/>
                                    <w:szCs w:val="18"/>
                                    <w:lang w:val="ru-RU"/>
                                  </w:rPr>
                                  <w:t>Комкова</w:t>
                                </w:r>
                                <w:proofErr w:type="spellEnd"/>
                                <w:r w:rsidRPr="0063579E">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1107910081" name="Group 83"/>
                        <wpg:cNvGrpSpPr>
                          <a:grpSpLocks/>
                        </wpg:cNvGrpSpPr>
                        <wpg:grpSpPr bwMode="auto">
                          <a:xfrm>
                            <a:off x="1144" y="15479"/>
                            <a:ext cx="2507" cy="239"/>
                            <a:chOff x="0" y="0"/>
                            <a:chExt cx="19999" cy="20000"/>
                          </a:xfrm>
                        </wpg:grpSpPr>
                        <wps:wsp>
                          <wps:cNvPr id="110791008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041F3F" w14:textId="77777777" w:rsidR="00A218E5" w:rsidRPr="004F5CE6" w:rsidRDefault="00A218E5" w:rsidP="003171FF">
                                <w:pPr>
                                  <w:pStyle w:val="afffffc"/>
                                  <w:ind w:firstLine="0"/>
                                </w:pPr>
                              </w:p>
                            </w:txbxContent>
                          </wps:txbx>
                          <wps:bodyPr rot="0" vert="horz" wrap="square" lIns="12700" tIns="12700" rIns="12700" bIns="12700" anchor="t" anchorCtr="0" upright="1">
                            <a:noAutofit/>
                          </wps:bodyPr>
                        </wps:wsp>
                        <wps:wsp>
                          <wps:cNvPr id="110791008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F7959" w14:textId="77777777" w:rsidR="00A218E5" w:rsidRPr="0007115C" w:rsidRDefault="00A218E5" w:rsidP="003171FF">
                                <w:pPr>
                                  <w:ind w:firstLine="0"/>
                                </w:pPr>
                              </w:p>
                            </w:txbxContent>
                          </wps:txbx>
                          <wps:bodyPr rot="0" vert="horz" wrap="square" lIns="12700" tIns="12700" rIns="12700" bIns="12700" anchor="t" anchorCtr="0" upright="1">
                            <a:noAutofit/>
                          </wps:bodyPr>
                        </wps:wsp>
                      </wpg:grpSp>
                      <wpg:grpSp>
                        <wpg:cNvPr id="1107910084" name="Group 86"/>
                        <wpg:cNvGrpSpPr>
                          <a:grpSpLocks/>
                        </wpg:cNvGrpSpPr>
                        <wpg:grpSpPr bwMode="auto">
                          <a:xfrm>
                            <a:off x="1144" y="15746"/>
                            <a:ext cx="2507" cy="241"/>
                            <a:chOff x="0" y="0"/>
                            <a:chExt cx="20002" cy="20000"/>
                          </a:xfrm>
                        </wpg:grpSpPr>
                        <wps:wsp>
                          <wps:cNvPr id="110791008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4F0D6B" w14:textId="77777777" w:rsidR="00A218E5" w:rsidRPr="00391803" w:rsidRDefault="00A218E5" w:rsidP="003171FF">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10791008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2A3A8" w14:textId="45CE0E52" w:rsidR="00A218E5" w:rsidRPr="0063579E" w:rsidRDefault="00A218E5" w:rsidP="003171FF">
                                <w:pPr>
                                  <w:pStyle w:val="affffe"/>
                                  <w:jc w:val="left"/>
                                  <w:rPr>
                                    <w:rFonts w:ascii="Times New Roman" w:hAnsi="Times New Roman"/>
                                    <w:spacing w:val="-4"/>
                                    <w:sz w:val="18"/>
                                    <w:szCs w:val="18"/>
                                    <w:lang w:val="ru-RU"/>
                                  </w:rPr>
                                </w:pPr>
                                <w:proofErr w:type="spellStart"/>
                                <w:r w:rsidRPr="0063579E">
                                  <w:rPr>
                                    <w:rFonts w:ascii="Times New Roman" w:hAnsi="Times New Roman"/>
                                    <w:spacing w:val="-4"/>
                                    <w:sz w:val="18"/>
                                    <w:szCs w:val="18"/>
                                    <w:lang w:val="ru-RU"/>
                                  </w:rPr>
                                  <w:t>Нистюк</w:t>
                                </w:r>
                                <w:proofErr w:type="spellEnd"/>
                                <w:r w:rsidRPr="0063579E">
                                  <w:rPr>
                                    <w:rFonts w:ascii="Times New Roman" w:hAnsi="Times New Roman"/>
                                    <w:spacing w:val="-4"/>
                                    <w:sz w:val="18"/>
                                    <w:szCs w:val="18"/>
                                    <w:lang w:val="ru-RU"/>
                                  </w:rPr>
                                  <w:t xml:space="preserve"> О.А.</w:t>
                                </w:r>
                              </w:p>
                              <w:p w14:paraId="370D1915" w14:textId="77777777" w:rsidR="00A218E5" w:rsidRPr="0063579E" w:rsidRDefault="00A218E5" w:rsidP="003171FF">
                                <w:pPr>
                                  <w:pStyle w:val="affffe"/>
                                  <w:rPr>
                                    <w:rFonts w:ascii="Times New Roman" w:hAnsi="Times New Roman"/>
                                  </w:rPr>
                                </w:pPr>
                              </w:p>
                            </w:txbxContent>
                          </wps:txbx>
                          <wps:bodyPr rot="0" vert="horz" wrap="square" lIns="12700" tIns="12700" rIns="12700" bIns="12700" anchor="t" anchorCtr="0" upright="1">
                            <a:noAutofit/>
                          </wps:bodyPr>
                        </wps:wsp>
                      </wpg:grpSp>
                      <wpg:grpSp>
                        <wpg:cNvPr id="1107910087" name="Group 89"/>
                        <wpg:cNvGrpSpPr>
                          <a:grpSpLocks/>
                        </wpg:cNvGrpSpPr>
                        <wpg:grpSpPr bwMode="auto">
                          <a:xfrm>
                            <a:off x="1144" y="16014"/>
                            <a:ext cx="2524" cy="240"/>
                            <a:chOff x="0" y="0"/>
                            <a:chExt cx="20135" cy="20000"/>
                          </a:xfrm>
                        </wpg:grpSpPr>
                        <wps:wsp>
                          <wps:cNvPr id="11079100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880530" w14:textId="77777777" w:rsidR="00A218E5" w:rsidRPr="005D4ABD" w:rsidRDefault="00A218E5" w:rsidP="003171FF">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107910089"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BABA6" w14:textId="77777777" w:rsidR="00A218E5" w:rsidRPr="00391803" w:rsidRDefault="00A218E5" w:rsidP="003171FF">
                                <w:pPr>
                                  <w:pStyle w:val="afffffc"/>
                                  <w:ind w:firstLine="0"/>
                                  <w:rPr>
                                    <w:sz w:val="18"/>
                                  </w:rPr>
                                </w:pPr>
                                <w:proofErr w:type="spellStart"/>
                                <w:r>
                                  <w:rPr>
                                    <w:sz w:val="18"/>
                                  </w:rPr>
                                  <w:t>Блинова</w:t>
                                </w:r>
                                <w:proofErr w:type="spellEnd"/>
                                <w:r w:rsidRPr="00391803">
                                  <w:rPr>
                                    <w:sz w:val="18"/>
                                  </w:rPr>
                                  <w:t xml:space="preserve"> </w:t>
                                </w:r>
                                <w:r>
                                  <w:rPr>
                                    <w:sz w:val="18"/>
                                  </w:rPr>
                                  <w:t>Е</w:t>
                                </w:r>
                                <w:r w:rsidRPr="00391803">
                                  <w:rPr>
                                    <w:sz w:val="18"/>
                                  </w:rPr>
                                  <w:t>.</w:t>
                                </w:r>
                                <w:r>
                                  <w:rPr>
                                    <w:sz w:val="18"/>
                                  </w:rPr>
                                  <w:t>А</w:t>
                                </w:r>
                                <w:r w:rsidRPr="00391803">
                                  <w:rPr>
                                    <w:sz w:val="18"/>
                                  </w:rPr>
                                  <w:t>.</w:t>
                                </w:r>
                              </w:p>
                              <w:p w14:paraId="6134D565" w14:textId="77777777" w:rsidR="00A218E5" w:rsidRPr="002B1720" w:rsidRDefault="00A218E5" w:rsidP="003171FF">
                                <w:pPr>
                                  <w:pStyle w:val="affffe"/>
                                </w:pPr>
                              </w:p>
                            </w:txbxContent>
                          </wps:txbx>
                          <wps:bodyPr rot="0" vert="horz" wrap="square" lIns="12700" tIns="12700" rIns="12700" bIns="12700" anchor="t" anchorCtr="0" upright="1">
                            <a:noAutofit/>
                          </wps:bodyPr>
                        </wps:wsp>
                      </wpg:grpSp>
                      <wps:wsp>
                        <wps:cNvPr id="110791009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09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EB7894" w14:textId="3C5DF978" w:rsidR="00A218E5" w:rsidRPr="003171FF" w:rsidRDefault="00A218E5" w:rsidP="003171FF">
                              <w:pPr>
                                <w:pStyle w:val="affffe"/>
                                <w:jc w:val="center"/>
                                <w:rPr>
                                  <w:rFonts w:ascii="Times New Roman" w:hAnsi="Times New Roman"/>
                                  <w:sz w:val="24"/>
                                  <w:lang w:val="en-US"/>
                                </w:rPr>
                              </w:pPr>
                              <w:r>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110791009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09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09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09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7DAD64" w14:textId="77777777" w:rsidR="00A218E5" w:rsidRPr="00762311" w:rsidRDefault="00A218E5" w:rsidP="003171FF">
                              <w:pPr>
                                <w:pStyle w:val="afffffa"/>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110791009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1B730" w14:textId="77777777" w:rsidR="00A218E5" w:rsidRPr="00762311" w:rsidRDefault="00A218E5" w:rsidP="003171FF">
                              <w:pPr>
                                <w:pStyle w:val="afffffa"/>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110791009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8D6875" w14:textId="6ECDEDED" w:rsidR="00A218E5" w:rsidRPr="003171FF" w:rsidRDefault="00A218E5" w:rsidP="003171FF">
                              <w:pPr>
                                <w:pStyle w:val="afffffa"/>
                                <w:ind w:firstLine="0"/>
                                <w:rPr>
                                  <w:i w:val="0"/>
                                  <w:sz w:val="18"/>
                                  <w:lang w:val="en-US"/>
                                </w:rPr>
                              </w:pPr>
                              <w:r>
                                <w:rPr>
                                  <w:i w:val="0"/>
                                  <w:sz w:val="18"/>
                                  <w:lang w:val="en-US"/>
                                </w:rPr>
                                <w:t>1</w:t>
                              </w:r>
                            </w:p>
                          </w:txbxContent>
                        </wps:txbx>
                        <wps:bodyPr rot="0" vert="horz" wrap="square" lIns="12700" tIns="12700" rIns="12700" bIns="12700" anchor="t" anchorCtr="0" upright="1">
                          <a:noAutofit/>
                        </wps:bodyPr>
                      </wps:wsp>
                      <wps:wsp>
                        <wps:cNvPr id="110791009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791009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7910100"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ED16F1" w14:textId="77777777" w:rsidR="00A218E5" w:rsidRPr="003171FF" w:rsidRDefault="00A218E5" w:rsidP="003171FF">
                              <w:pPr>
                                <w:pStyle w:val="affffe"/>
                                <w:jc w:val="center"/>
                                <w:rPr>
                                  <w:rFonts w:ascii="Times New Roman" w:hAnsi="Times New Roman"/>
                                  <w:sz w:val="24"/>
                                  <w:szCs w:val="18"/>
                                  <w:lang w:val="ru-RU"/>
                                </w:rPr>
                              </w:pPr>
                              <w:r w:rsidRPr="003171FF">
                                <w:rPr>
                                  <w:rFonts w:ascii="Times New Roman" w:hAnsi="Times New Roman"/>
                                  <w:sz w:val="24"/>
                                  <w:szCs w:val="18"/>
                                  <w:lang w:val="ru-RU"/>
                                </w:rPr>
                                <w:t>БГТУ 1-40 05 01</w:t>
                              </w:r>
                              <w:r w:rsidRPr="003171FF">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8A249" id="_x0000_s1079" style="position:absolute;left:0;text-align:left;margin-left:-31.65pt;margin-top:-39.15pt;width:524.4pt;height:807.85pt;z-index:25177497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">
                <v:rect id="Rectangle 54" o:spid="_x0000_s108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" filled="f" strokeweight="2pt"/>
                <v:line id="Line 55" o:spid="_x0000_s1081"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" strokeweight="2pt"/>
                <v:line id="Line 56" o:spid="_x0000_s108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" strokeweight="2pt"/>
                <v:line id="Line 57" o:spid="_x0000_s108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" strokeweight="2pt"/>
                <v:line id="Line 58" o:spid="_x0000_s108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" strokeweight="2pt"/>
                <v:line id="Line 59" o:spid="_x0000_s108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" strokeweight="2pt"/>
                <v:line id="Line 60" o:spid="_x0000_s108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" strokeweight="2pt"/>
                <v:line id="Line 61" o:spid="_x0000_s108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" strokeweight="2pt"/>
                <v:line id="Line 62" o:spid="_x0000_s108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" strokeweight="1pt"/>
                <v:line id="Line 63" o:spid="_x0000_s108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" strokeweight="1pt"/>
                <v:rect id="Rectangle 64" o:spid="_x0000_s1090"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" filled="f" stroked="f" strokeweight=".25pt">
                  <v:textbox inset="1pt,1pt,1pt,1pt">
                    <w:txbxContent>
                      <w:p w14:paraId="5B549B3A" w14:textId="77777777" w:rsidR="00A218E5" w:rsidRDefault="00A218E5" w:rsidP="003171FF">
                        <w:pPr>
                          <w:pStyle w:val="afffffa"/>
                        </w:pPr>
                      </w:p>
                    </w:txbxContent>
                  </v:textbox>
                </v:rect>
                <v:rect id="Rectangle 65" o:spid="_x0000_s1091"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" filled="f" stroked="f" strokeweight=".25pt">
                  <v:textbox inset="1pt,1pt,1pt,1pt">
                    <w:txbxContent>
                      <w:p w14:paraId="57D3F0E9" w14:textId="77777777" w:rsidR="00A218E5" w:rsidRDefault="00A218E5" w:rsidP="003171FF">
                        <w:pPr>
                          <w:pStyle w:val="afffffa"/>
                        </w:pPr>
                      </w:p>
                    </w:txbxContent>
                  </v:textbox>
                </v:rect>
                <v:rect id="Rectangle 66" o:spid="_x0000_s109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" filled="f" stroked="f" strokeweight=".25pt">
                  <v:textbox inset="1pt,1pt,1pt,1pt">
                    <w:txbxContent>
                      <w:p w14:paraId="78CE099C" w14:textId="77777777" w:rsidR="00A218E5" w:rsidRPr="005A0A1B" w:rsidRDefault="00A218E5" w:rsidP="003171FF">
                        <w:pPr>
                          <w:pStyle w:val="afffffa"/>
                          <w:ind w:firstLine="0"/>
                          <w:rPr>
                            <w:i w:val="0"/>
                            <w:sz w:val="18"/>
                          </w:rPr>
                        </w:pPr>
                        <w:r w:rsidRPr="005A0A1B">
                          <w:rPr>
                            <w:i w:val="0"/>
                            <w:sz w:val="18"/>
                          </w:rPr>
                          <w:t>ФИО</w:t>
                        </w:r>
                      </w:p>
                      <w:p w14:paraId="1353A640" w14:textId="77777777" w:rsidR="00A218E5" w:rsidRPr="0024446F" w:rsidRDefault="00A218E5" w:rsidP="003171FF">
                        <w:pPr>
                          <w:pStyle w:val="afffffa"/>
                          <w:rPr>
                            <w:i w:val="0"/>
                            <w:iCs/>
                          </w:rPr>
                        </w:pPr>
                      </w:p>
                    </w:txbxContent>
                  </v:textbox>
                </v:rect>
                <v:rect id="Rectangle 67" o:spid="_x0000_s109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" filled="f" stroked="f" strokeweight=".25pt">
                  <v:textbox inset="1pt,1pt,1pt,1pt">
                    <w:txbxContent>
                      <w:p w14:paraId="0B1DB367" w14:textId="77777777" w:rsidR="00A218E5" w:rsidRPr="005A0A1B" w:rsidRDefault="00A218E5" w:rsidP="003171FF">
                        <w:pPr>
                          <w:pStyle w:val="afffffa"/>
                          <w:ind w:firstLine="0"/>
                          <w:rPr>
                            <w:i w:val="0"/>
                            <w:sz w:val="18"/>
                          </w:rPr>
                        </w:pPr>
                        <w:r w:rsidRPr="005A0A1B">
                          <w:rPr>
                            <w:i w:val="0"/>
                            <w:sz w:val="18"/>
                          </w:rPr>
                          <w:t>Подпись</w:t>
                        </w:r>
                      </w:p>
                      <w:p w14:paraId="0D783B35" w14:textId="77777777" w:rsidR="00A218E5" w:rsidRPr="0024446F" w:rsidRDefault="00A218E5" w:rsidP="003171FF">
                        <w:pPr>
                          <w:pStyle w:val="afffffa"/>
                          <w:rPr>
                            <w:i w:val="0"/>
                            <w:iCs/>
                          </w:rPr>
                        </w:pPr>
                      </w:p>
                    </w:txbxContent>
                  </v:textbox>
                </v:rect>
                <v:rect id="Rectangle 68" o:spid="_x0000_s109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" filled="f" stroked="f" strokeweight=".25pt">
                  <v:textbox inset="1pt,1pt,1pt,1pt">
                    <w:txbxContent>
                      <w:p w14:paraId="588409FD" w14:textId="77777777" w:rsidR="00A218E5" w:rsidRPr="005A0A1B" w:rsidRDefault="00A218E5" w:rsidP="003171FF">
                        <w:pPr>
                          <w:pStyle w:val="afffffa"/>
                          <w:ind w:firstLine="0"/>
                          <w:rPr>
                            <w:i w:val="0"/>
                            <w:sz w:val="18"/>
                          </w:rPr>
                        </w:pPr>
                        <w:r w:rsidRPr="005A0A1B">
                          <w:rPr>
                            <w:i w:val="0"/>
                            <w:sz w:val="18"/>
                          </w:rPr>
                          <w:t>Дата</w:t>
                        </w:r>
                      </w:p>
                      <w:p w14:paraId="5C800F6B" w14:textId="77777777" w:rsidR="00A218E5" w:rsidRPr="0024446F" w:rsidRDefault="00A218E5" w:rsidP="003171FF">
                        <w:pPr>
                          <w:pStyle w:val="afffffa"/>
                          <w:rPr>
                            <w:i w:val="0"/>
                            <w:iCs/>
                          </w:rPr>
                        </w:pPr>
                      </w:p>
                    </w:txbxContent>
                  </v:textbox>
                </v:rect>
                <v:rect id="Rectangle 69" o:spid="_x0000_s109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" filled="f" stroked="f" strokeweight=".25pt">
                  <v:textbox inset="1pt,1pt,1pt,1pt">
                    <w:txbxContent>
                      <w:p w14:paraId="37DC53EA" w14:textId="77777777" w:rsidR="00A218E5" w:rsidRPr="00762311" w:rsidRDefault="00A218E5" w:rsidP="003171FF">
                        <w:pPr>
                          <w:pStyle w:val="afffffa"/>
                          <w:ind w:firstLine="0"/>
                          <w:rPr>
                            <w:i w:val="0"/>
                            <w:iCs/>
                            <w:sz w:val="18"/>
                          </w:rPr>
                        </w:pPr>
                        <w:r w:rsidRPr="00762311">
                          <w:rPr>
                            <w:i w:val="0"/>
                            <w:iCs/>
                            <w:sz w:val="18"/>
                          </w:rPr>
                          <w:t>Лист</w:t>
                        </w:r>
                      </w:p>
                    </w:txbxContent>
                  </v:textbox>
                </v:rect>
                <v:rect id="_x0000_s1096" style="position:absolute;left:9407;top:15212;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" filled="f" stroked="f" strokeweight=".25pt">
                  <v:textbox inset="1pt,1pt,1pt,1pt">
                    <w:txbxContent>
                      <w:p w14:paraId="1A8BFBE5" w14:textId="77777777" w:rsidR="00A218E5" w:rsidRPr="00762311" w:rsidRDefault="00A218E5" w:rsidP="003171FF">
                        <w:pPr>
                          <w:pStyle w:val="afffffa"/>
                          <w:ind w:firstLine="0"/>
                          <w:rPr>
                            <w:i w:val="0"/>
                            <w:sz w:val="18"/>
                          </w:rPr>
                        </w:pPr>
                        <w:r w:rsidRPr="00762311">
                          <w:rPr>
                            <w:i w:val="0"/>
                            <w:sz w:val="18"/>
                          </w:rPr>
                          <w:t>1</w:t>
                        </w:r>
                      </w:p>
                    </w:txbxContent>
                  </v:textbox>
                </v:rect>
                <v:rect id="Rectangle 71" o:spid="_x0000_s1097"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" filled="f" stroked="f" strokeweight=".25pt">
                  <v:textbox inset="1pt,1pt,1pt,1pt">
                    <w:txbxContent>
                      <w:p w14:paraId="074B4966" w14:textId="77777777" w:rsidR="00A218E5" w:rsidRPr="003171FF" w:rsidRDefault="00A218E5" w:rsidP="003171FF">
                        <w:pPr>
                          <w:pStyle w:val="affffe"/>
                          <w:jc w:val="center"/>
                          <w:rPr>
                            <w:rFonts w:ascii="Times New Roman" w:hAnsi="Times New Roman"/>
                            <w:sz w:val="24"/>
                            <w:szCs w:val="14"/>
                            <w:lang w:val="ru-RU"/>
                          </w:rPr>
                        </w:pPr>
                        <w:r w:rsidRPr="003171FF">
                          <w:rPr>
                            <w:rFonts w:ascii="Times New Roman" w:hAnsi="Times New Roman"/>
                            <w:sz w:val="24"/>
                            <w:szCs w:val="24"/>
                            <w:lang w:val="ru-RU"/>
                          </w:rPr>
                          <w:t>ДП 00.</w:t>
                        </w:r>
                        <w:proofErr w:type="gramStart"/>
                        <w:r w:rsidRPr="003171FF">
                          <w:rPr>
                            <w:rFonts w:ascii="Times New Roman" w:hAnsi="Times New Roman"/>
                            <w:sz w:val="24"/>
                            <w:szCs w:val="24"/>
                            <w:lang w:val="ru-RU"/>
                          </w:rPr>
                          <w:t>00.ПЗ</w:t>
                        </w:r>
                        <w:proofErr w:type="gramEnd"/>
                      </w:p>
                      <w:p w14:paraId="6E4B9349" w14:textId="77777777" w:rsidR="00A218E5" w:rsidRPr="009005BC" w:rsidRDefault="00A218E5" w:rsidP="003171FF"/>
                    </w:txbxContent>
                  </v:textbox>
                </v:rect>
                <v:line id="Line 72" o:spid="_x0000_s109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" strokeweight="2pt"/>
                <v:line id="Line 73" o:spid="_x0000_s109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" strokeweight="2pt"/>
                <v:line id="Line 74" o:spid="_x0000_s110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" strokeweight="1pt"/>
                <v:line id="Line 75" o:spid="_x0000_s110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" strokeweight="1pt"/>
                <v:line id="Line 76" o:spid="_x0000_s110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" strokeweight="1pt"/>
                <v:group id="Group 77" o:spid="_x0000_s110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">
                  <v:rect id="Rectangle 78"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" filled="f" stroked="f" strokeweight=".25pt">
                    <v:textbox inset="1pt,1pt,1pt,1pt">
                      <w:txbxContent>
                        <w:p w14:paraId="645E516D" w14:textId="77777777" w:rsidR="00A218E5" w:rsidRPr="00391803" w:rsidRDefault="00A218E5" w:rsidP="003171FF">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" filled="f" stroked="f" strokeweight=".25pt">
                    <v:textbox inset="1pt,1pt,1pt,1pt">
                      <w:txbxContent>
                        <w:p w14:paraId="1166B0D2" w14:textId="236394B1" w:rsidR="00A218E5" w:rsidRPr="00B45599" w:rsidRDefault="00A218E5" w:rsidP="003171FF">
                          <w:pPr>
                            <w:ind w:firstLine="0"/>
                            <w:jc w:val="left"/>
                            <w:rPr>
                              <w:i/>
                              <w:sz w:val="18"/>
                              <w:szCs w:val="18"/>
                            </w:rPr>
                          </w:pPr>
                          <w:r>
                            <w:rPr>
                              <w:i/>
                              <w:sz w:val="18"/>
                              <w:szCs w:val="18"/>
                            </w:rPr>
                            <w:t>Корень М.А.</w:t>
                          </w:r>
                        </w:p>
                        <w:p w14:paraId="2B9A232F" w14:textId="77777777" w:rsidR="00A218E5" w:rsidRPr="00B45599" w:rsidRDefault="00A218E5" w:rsidP="003171FF">
                          <w:pPr>
                            <w:ind w:firstLine="0"/>
                            <w:jc w:val="left"/>
                            <w:rPr>
                              <w:i/>
                              <w:sz w:val="18"/>
                              <w:szCs w:val="18"/>
                            </w:rPr>
                          </w:pPr>
                        </w:p>
                        <w:p w14:paraId="53449312" w14:textId="77777777" w:rsidR="00A218E5" w:rsidRPr="00391803" w:rsidRDefault="00A218E5" w:rsidP="003171FF">
                          <w:pPr>
                            <w:ind w:firstLine="0"/>
                            <w:rPr>
                              <w:i/>
                              <w:iCs/>
                              <w:sz w:val="18"/>
                              <w:szCs w:val="18"/>
                            </w:rPr>
                          </w:pPr>
                        </w:p>
                      </w:txbxContent>
                    </v:textbox>
                  </v:rect>
                </v:group>
                <v:group id="Group 80" o:spid="_x0000_s1106"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">
                  <v:rect id="Rectangle 81"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" filled="f" stroked="f" strokeweight=".25pt">
                    <v:textbox inset="1pt,1pt,1pt,1pt">
                      <w:txbxContent>
                        <w:p w14:paraId="08CB00F2" w14:textId="77777777" w:rsidR="00A218E5" w:rsidRPr="00391803" w:rsidRDefault="00A218E5" w:rsidP="003171FF">
                          <w:pPr>
                            <w:pStyle w:val="afffffc"/>
                            <w:ind w:firstLine="0"/>
                          </w:pPr>
                          <w:r w:rsidRPr="00391803">
                            <w:t xml:space="preserve"> </w:t>
                          </w:r>
                          <w:r w:rsidRPr="00391803">
                            <w:rPr>
                              <w:i w:val="0"/>
                              <w:sz w:val="18"/>
                            </w:rPr>
                            <w:t>Пров</w:t>
                          </w:r>
                          <w:r w:rsidRPr="00391803">
                            <w:rPr>
                              <w:sz w:val="18"/>
                            </w:rPr>
                            <w:t>.</w:t>
                          </w:r>
                        </w:p>
                      </w:txbxContent>
                    </v:textbox>
                  </v:rect>
                  <v:rect id="Rectangle 82" o:spid="_x0000_s1108"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" filled="f" stroked="f" strokeweight=".25pt">
                    <v:textbox inset="1pt,1pt,1pt,1pt">
                      <w:txbxContent>
                        <w:p w14:paraId="6EEFEA80" w14:textId="77777777" w:rsidR="00A218E5" w:rsidRPr="0063579E" w:rsidRDefault="00A218E5" w:rsidP="003171FF">
                          <w:pPr>
                            <w:pStyle w:val="affffe"/>
                            <w:jc w:val="left"/>
                            <w:rPr>
                              <w:rFonts w:ascii="Times New Roman" w:hAnsi="Times New Roman"/>
                              <w:spacing w:val="-4"/>
                              <w:sz w:val="18"/>
                              <w:szCs w:val="18"/>
                              <w:lang w:val="ru-RU"/>
                            </w:rPr>
                          </w:pPr>
                          <w:proofErr w:type="spellStart"/>
                          <w:r w:rsidRPr="0063579E">
                            <w:rPr>
                              <w:rFonts w:ascii="Times New Roman" w:hAnsi="Times New Roman"/>
                              <w:spacing w:val="-4"/>
                              <w:sz w:val="18"/>
                              <w:szCs w:val="18"/>
                              <w:lang w:val="ru-RU"/>
                            </w:rPr>
                            <w:t>Комкова</w:t>
                          </w:r>
                          <w:proofErr w:type="spellEnd"/>
                          <w:r w:rsidRPr="0063579E">
                            <w:rPr>
                              <w:rFonts w:ascii="Times New Roman" w:hAnsi="Times New Roman"/>
                              <w:spacing w:val="-4"/>
                              <w:sz w:val="18"/>
                              <w:szCs w:val="18"/>
                              <w:lang w:val="ru-RU"/>
                            </w:rPr>
                            <w:t xml:space="preserve"> А.В.</w:t>
                          </w:r>
                        </w:p>
                      </w:txbxContent>
                    </v:textbox>
                  </v:rect>
                </v:group>
                <v:group id="Group 83" o:spid="_x0000_s110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">
                  <v:rect id="Rectangle 84"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" filled="f" stroked="f" strokeweight=".25pt">
                    <v:textbox inset="1pt,1pt,1pt,1pt">
                      <w:txbxContent>
                        <w:p w14:paraId="05041F3F" w14:textId="77777777" w:rsidR="00A218E5" w:rsidRPr="004F5CE6" w:rsidRDefault="00A218E5" w:rsidP="003171FF">
                          <w:pPr>
                            <w:pStyle w:val="afffffc"/>
                            <w:ind w:firstLine="0"/>
                          </w:pPr>
                        </w:p>
                      </w:txbxContent>
                    </v:textbox>
                  </v:rect>
                  <v:rect id="Rectangle 85"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" filled="f" stroked="f" strokeweight=".25pt">
                    <v:textbox inset="1pt,1pt,1pt,1pt">
                      <w:txbxContent>
                        <w:p w14:paraId="0A2F7959" w14:textId="77777777" w:rsidR="00A218E5" w:rsidRPr="0007115C" w:rsidRDefault="00A218E5" w:rsidP="003171FF">
                          <w:pPr>
                            <w:ind w:firstLine="0"/>
                          </w:pPr>
                        </w:p>
                      </w:txbxContent>
                    </v:textbox>
                  </v:rect>
                </v:group>
                <v:group id="Group 86" o:spid="_x0000_s1112"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">
                  <v:rect id="Rectangle 87"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" filled="f" stroked="f" strokeweight=".25pt">
                    <v:textbox inset="1pt,1pt,1pt,1pt">
                      <w:txbxContent>
                        <w:p w14:paraId="5A4F0D6B" w14:textId="77777777" w:rsidR="00A218E5" w:rsidRPr="00391803" w:rsidRDefault="00A218E5" w:rsidP="003171FF">
                          <w:pPr>
                            <w:pStyle w:val="afffffc"/>
                            <w:ind w:firstLine="0"/>
                            <w:rPr>
                              <w:i w:val="0"/>
                              <w:sz w:val="18"/>
                            </w:rPr>
                          </w:pPr>
                          <w:r w:rsidRPr="00391803">
                            <w:rPr>
                              <w:i w:val="0"/>
                              <w:sz w:val="18"/>
                            </w:rPr>
                            <w:t xml:space="preserve"> Н. контр.</w:t>
                          </w:r>
                        </w:p>
                      </w:txbxContent>
                    </v:textbox>
                  </v:rect>
                  <v:rect id="Rectangle 88" o:spid="_x0000_s1114"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" filled="f" stroked="f" strokeweight=".25pt">
                    <v:textbox inset="1pt,1pt,1pt,1pt">
                      <w:txbxContent>
                        <w:p w14:paraId="25C2A3A8" w14:textId="45CE0E52" w:rsidR="00A218E5" w:rsidRPr="0063579E" w:rsidRDefault="00A218E5" w:rsidP="003171FF">
                          <w:pPr>
                            <w:pStyle w:val="affffe"/>
                            <w:jc w:val="left"/>
                            <w:rPr>
                              <w:rFonts w:ascii="Times New Roman" w:hAnsi="Times New Roman"/>
                              <w:spacing w:val="-4"/>
                              <w:sz w:val="18"/>
                              <w:szCs w:val="18"/>
                              <w:lang w:val="ru-RU"/>
                            </w:rPr>
                          </w:pPr>
                          <w:proofErr w:type="spellStart"/>
                          <w:r w:rsidRPr="0063579E">
                            <w:rPr>
                              <w:rFonts w:ascii="Times New Roman" w:hAnsi="Times New Roman"/>
                              <w:spacing w:val="-4"/>
                              <w:sz w:val="18"/>
                              <w:szCs w:val="18"/>
                              <w:lang w:val="ru-RU"/>
                            </w:rPr>
                            <w:t>Нистюк</w:t>
                          </w:r>
                          <w:proofErr w:type="spellEnd"/>
                          <w:r w:rsidRPr="0063579E">
                            <w:rPr>
                              <w:rFonts w:ascii="Times New Roman" w:hAnsi="Times New Roman"/>
                              <w:spacing w:val="-4"/>
                              <w:sz w:val="18"/>
                              <w:szCs w:val="18"/>
                              <w:lang w:val="ru-RU"/>
                            </w:rPr>
                            <w:t xml:space="preserve"> О.А.</w:t>
                          </w:r>
                        </w:p>
                        <w:p w14:paraId="370D1915" w14:textId="77777777" w:rsidR="00A218E5" w:rsidRPr="0063579E" w:rsidRDefault="00A218E5" w:rsidP="003171FF">
                          <w:pPr>
                            <w:pStyle w:val="affffe"/>
                            <w:rPr>
                              <w:rFonts w:ascii="Times New Roman" w:hAnsi="Times New Roman"/>
                            </w:rPr>
                          </w:pPr>
                        </w:p>
                      </w:txbxContent>
                    </v:textbox>
                  </v:rect>
                </v:group>
                <v:group id="Group 89" o:spid="_x0000_s1115"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">
                  <v:rect id="Rectangle 90" o:spid="_x0000_s11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" filled="f" stroked="f" strokeweight=".25pt">
                    <v:textbox inset="1pt,1pt,1pt,1pt">
                      <w:txbxContent>
                        <w:p w14:paraId="0C880530" w14:textId="77777777" w:rsidR="00A218E5" w:rsidRPr="005D4ABD" w:rsidRDefault="00A218E5" w:rsidP="003171FF">
                          <w:pPr>
                            <w:pStyle w:val="afffffc"/>
                            <w:ind w:firstLine="0"/>
                            <w:rPr>
                              <w:sz w:val="18"/>
                            </w:rPr>
                          </w:pPr>
                          <w:r w:rsidRPr="005D4ABD">
                            <w:rPr>
                              <w:sz w:val="18"/>
                            </w:rPr>
                            <w:t xml:space="preserve"> </w:t>
                          </w:r>
                          <w:r w:rsidRPr="00391803">
                            <w:rPr>
                              <w:i w:val="0"/>
                              <w:sz w:val="18"/>
                            </w:rPr>
                            <w:t>Утв.</w:t>
                          </w:r>
                        </w:p>
                      </w:txbxContent>
                    </v:textbox>
                  </v:rect>
                  <v:rect id="Rectangle 91" o:spid="_x0000_s1117"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" filled="f" stroked="f" strokeweight=".25pt">
                    <v:textbox inset="1pt,1pt,1pt,1pt">
                      <w:txbxContent>
                        <w:p w14:paraId="593BABA6" w14:textId="77777777" w:rsidR="00A218E5" w:rsidRPr="00391803" w:rsidRDefault="00A218E5" w:rsidP="003171FF">
                          <w:pPr>
                            <w:pStyle w:val="afffffc"/>
                            <w:ind w:firstLine="0"/>
                            <w:rPr>
                              <w:sz w:val="18"/>
                            </w:rPr>
                          </w:pPr>
                          <w:proofErr w:type="spellStart"/>
                          <w:r>
                            <w:rPr>
                              <w:sz w:val="18"/>
                            </w:rPr>
                            <w:t>Блинова</w:t>
                          </w:r>
                          <w:proofErr w:type="spellEnd"/>
                          <w:r w:rsidRPr="00391803">
                            <w:rPr>
                              <w:sz w:val="18"/>
                            </w:rPr>
                            <w:t xml:space="preserve"> </w:t>
                          </w:r>
                          <w:r>
                            <w:rPr>
                              <w:sz w:val="18"/>
                            </w:rPr>
                            <w:t>Е</w:t>
                          </w:r>
                          <w:r w:rsidRPr="00391803">
                            <w:rPr>
                              <w:sz w:val="18"/>
                            </w:rPr>
                            <w:t>.</w:t>
                          </w:r>
                          <w:r>
                            <w:rPr>
                              <w:sz w:val="18"/>
                            </w:rPr>
                            <w:t>А</w:t>
                          </w:r>
                          <w:r w:rsidRPr="00391803">
                            <w:rPr>
                              <w:sz w:val="18"/>
                            </w:rPr>
                            <w:t>.</w:t>
                          </w:r>
                        </w:p>
                        <w:p w14:paraId="6134D565" w14:textId="77777777" w:rsidR="00A218E5" w:rsidRPr="002B1720" w:rsidRDefault="00A218E5" w:rsidP="003171FF">
                          <w:pPr>
                            <w:pStyle w:val="affffe"/>
                          </w:pPr>
                        </w:p>
                      </w:txbxContent>
                    </v:textbox>
                  </v:rect>
                </v:group>
                <v:line id="Line 92" o:spid="_x0000_s111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" strokeweight="2pt"/>
                <v:rect id="Rectangle 93" o:spid="_x0000_s111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" filled="f" stroked="f" strokeweight=".25pt">
                  <v:textbox inset="1pt,1pt,1pt,1pt">
                    <w:txbxContent>
                      <w:p w14:paraId="42EB7894" w14:textId="3C5DF978" w:rsidR="00A218E5" w:rsidRPr="003171FF" w:rsidRDefault="00A218E5" w:rsidP="003171FF">
                        <w:pPr>
                          <w:pStyle w:val="affffe"/>
                          <w:jc w:val="center"/>
                          <w:rPr>
                            <w:rFonts w:ascii="Times New Roman" w:hAnsi="Times New Roman"/>
                            <w:sz w:val="24"/>
                            <w:lang w:val="en-US"/>
                          </w:rPr>
                        </w:pPr>
                        <w:r>
                          <w:rPr>
                            <w:rFonts w:ascii="Times New Roman" w:hAnsi="Times New Roman"/>
                            <w:sz w:val="24"/>
                            <w:lang w:val="en-US"/>
                          </w:rPr>
                          <w:t>Abstract</w:t>
                        </w:r>
                      </w:p>
                    </w:txbxContent>
                  </v:textbox>
                </v:rect>
                <v:line id="Line 94" o:spid="_x0000_s112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" strokeweight="2pt"/>
                <v:line id="Line 95" o:spid="_x0000_s112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" strokeweight="2pt"/>
                <v:line id="Line 96" o:spid="_x0000_s112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" strokeweight="2pt"/>
                <v:rect id="Rectangle 97" o:spid="_x0000_s112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" filled="f" stroked="f" strokeweight=".25pt">
                  <v:textbox inset="1pt,1pt,1pt,1pt">
                    <w:txbxContent>
                      <w:p w14:paraId="5E7DAD64" w14:textId="77777777" w:rsidR="00A218E5" w:rsidRPr="00762311" w:rsidRDefault="00A218E5" w:rsidP="003171FF">
                        <w:pPr>
                          <w:pStyle w:val="afffffa"/>
                          <w:ind w:firstLine="0"/>
                          <w:rPr>
                            <w:i w:val="0"/>
                            <w:iCs/>
                            <w:sz w:val="18"/>
                          </w:rPr>
                        </w:pPr>
                        <w:r w:rsidRPr="00762311">
                          <w:rPr>
                            <w:i w:val="0"/>
                            <w:iCs/>
                            <w:sz w:val="18"/>
                          </w:rPr>
                          <w:t>Лит.</w:t>
                        </w:r>
                      </w:p>
                    </w:txbxContent>
                  </v:textbox>
                </v:rect>
                <v:rect id="Rectangle 98" o:spid="_x0000_s112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" filled="f" stroked="f" strokeweight=".25pt">
                  <v:textbox inset="1pt,1pt,1pt,1pt">
                    <w:txbxContent>
                      <w:p w14:paraId="1671B730" w14:textId="77777777" w:rsidR="00A218E5" w:rsidRPr="00762311" w:rsidRDefault="00A218E5" w:rsidP="003171FF">
                        <w:pPr>
                          <w:pStyle w:val="afffffa"/>
                          <w:ind w:firstLine="0"/>
                          <w:rPr>
                            <w:i w:val="0"/>
                            <w:iCs/>
                            <w:sz w:val="18"/>
                          </w:rPr>
                        </w:pPr>
                        <w:r w:rsidRPr="00762311">
                          <w:rPr>
                            <w:i w:val="0"/>
                            <w:iCs/>
                            <w:sz w:val="18"/>
                          </w:rPr>
                          <w:t>Листов</w:t>
                        </w:r>
                      </w:p>
                    </w:txbxContent>
                  </v:textbox>
                </v:rect>
                <v:rect id="Rectangle 99" o:spid="_x0000_s1125"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" filled="f" stroked="f" strokeweight=".25pt">
                  <v:textbox inset="1pt,1pt,1pt,1pt">
                    <w:txbxContent>
                      <w:p w14:paraId="238D6875" w14:textId="6ECDEDED" w:rsidR="00A218E5" w:rsidRPr="003171FF" w:rsidRDefault="00A218E5" w:rsidP="003171FF">
                        <w:pPr>
                          <w:pStyle w:val="afffffa"/>
                          <w:ind w:firstLine="0"/>
                          <w:rPr>
                            <w:i w:val="0"/>
                            <w:sz w:val="18"/>
                            <w:lang w:val="en-US"/>
                          </w:rPr>
                        </w:pPr>
                        <w:r>
                          <w:rPr>
                            <w:i w:val="0"/>
                            <w:sz w:val="18"/>
                            <w:lang w:val="en-US"/>
                          </w:rPr>
                          <w:t>1</w:t>
                        </w:r>
                      </w:p>
                    </w:txbxContent>
                  </v:textbox>
                </v:rect>
                <v:line id="Line 100" o:spid="_x0000_s112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" strokeweight="1pt"/>
                <v:line id="Line 101" o:spid="_x0000_s112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" strokeweight="1pt"/>
                <v:rect id="Rectangle 102" o:spid="_x0000_s1128"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" filled="f" stroked="f" strokeweight=".25pt">
                  <v:textbox inset="1pt,1pt,1pt,1pt">
                    <w:txbxContent>
                      <w:p w14:paraId="02ED16F1" w14:textId="77777777" w:rsidR="00A218E5" w:rsidRPr="003171FF" w:rsidRDefault="00A218E5" w:rsidP="003171FF">
                        <w:pPr>
                          <w:pStyle w:val="affffe"/>
                          <w:jc w:val="center"/>
                          <w:rPr>
                            <w:rFonts w:ascii="Times New Roman" w:hAnsi="Times New Roman"/>
                            <w:sz w:val="24"/>
                            <w:szCs w:val="18"/>
                            <w:lang w:val="ru-RU"/>
                          </w:rPr>
                        </w:pPr>
                        <w:r w:rsidRPr="003171FF">
                          <w:rPr>
                            <w:rFonts w:ascii="Times New Roman" w:hAnsi="Times New Roman"/>
                            <w:sz w:val="24"/>
                            <w:szCs w:val="18"/>
                            <w:lang w:val="ru-RU"/>
                          </w:rPr>
                          <w:t>БГТУ 1-40 05 01</w:t>
                        </w:r>
                        <w:r w:rsidRPr="003171FF">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A4637D" w:rsidRPr="0089144B">
        <w:rPr>
          <w:noProof/>
          <w:szCs w:val="28"/>
        </w:rPr>
        <w:t xml:space="preserve"> </w:t>
      </w:r>
      <w:r w:rsidR="00A4637D" w:rsidRPr="006C3F70">
        <w:rPr>
          <w:b/>
          <w:lang w:val="en-US"/>
        </w:rPr>
        <w:t>Abstract</w:t>
      </w:r>
    </w:p>
    <w:p w14:paraId="09BD1648" w14:textId="1CBE7796" w:rsidR="004A0D7E" w:rsidRPr="004A0D7E" w:rsidRDefault="00A4637D" w:rsidP="0060770A">
      <w:pPr>
        <w:rPr>
          <w:lang w:val="en-US"/>
        </w:rPr>
      </w:pPr>
      <w:r w:rsidRPr="006C3F70">
        <w:rPr>
          <w:lang w:val="en-US"/>
        </w:rPr>
        <w:t xml:space="preserve">Explanatory note of the diploma project </w:t>
      </w:r>
      <w:r w:rsidR="00333236">
        <w:rPr>
          <w:lang w:val="en-US"/>
        </w:rPr>
        <w:t>7</w:t>
      </w:r>
      <w:r w:rsidR="00F264A0" w:rsidRPr="00F264A0">
        <w:rPr>
          <w:lang w:val="en-US"/>
        </w:rPr>
        <w:t>9</w:t>
      </w:r>
      <w:r w:rsidRPr="006C3F70">
        <w:rPr>
          <w:lang w:val="en-US"/>
        </w:rPr>
        <w:t xml:space="preserve"> pages of explanatory note,</w:t>
      </w:r>
      <w:r w:rsidR="004A0D7E">
        <w:rPr>
          <w:lang w:val="en-US"/>
        </w:rPr>
        <w:t xml:space="preserve"> </w:t>
      </w:r>
      <w:r w:rsidR="005D5948">
        <w:rPr>
          <w:lang w:val="en-US"/>
        </w:rPr>
        <w:t>13</w:t>
      </w:r>
      <w:r w:rsidR="00875824">
        <w:rPr>
          <w:lang w:val="en-US"/>
        </w:rPr>
        <w:t xml:space="preserve"> tables, </w:t>
      </w:r>
      <w:r w:rsidR="004323B4" w:rsidRPr="006835A4">
        <w:rPr>
          <w:shd w:val="clear" w:color="auto" w:fill="D9D9D9" w:themeFill="background1" w:themeFillShade="D9"/>
          <w:lang w:val="en-US"/>
        </w:rPr>
        <w:t>0</w:t>
      </w:r>
      <w:r w:rsidR="004A0D7E" w:rsidRPr="006835A4">
        <w:rPr>
          <w:shd w:val="clear" w:color="auto" w:fill="D9D9D9" w:themeFill="background1" w:themeFillShade="D9"/>
          <w:lang w:val="en-US"/>
        </w:rPr>
        <w:t xml:space="preserve"> </w:t>
      </w:r>
      <w:r w:rsidR="004A0D7E" w:rsidRPr="004A0D7E">
        <w:rPr>
          <w:lang w:val="en-US"/>
        </w:rPr>
        <w:t xml:space="preserve">formulas, </w:t>
      </w:r>
      <w:r w:rsidR="000E747C">
        <w:rPr>
          <w:lang w:val="en-US"/>
        </w:rPr>
        <w:t>55</w:t>
      </w:r>
      <w:r w:rsidR="004A0D7E" w:rsidRPr="004A0D7E">
        <w:rPr>
          <w:lang w:val="en-US"/>
        </w:rPr>
        <w:t xml:space="preserve"> illustrations, </w:t>
      </w:r>
      <w:r w:rsidR="00246FD6">
        <w:rPr>
          <w:lang w:val="en-US"/>
        </w:rPr>
        <w:t>8</w:t>
      </w:r>
      <w:r w:rsidR="004A0D7E" w:rsidRPr="004A0D7E">
        <w:rPr>
          <w:lang w:val="en-US"/>
        </w:rPr>
        <w:t xml:space="preserve"> sources of literature, </w:t>
      </w:r>
      <w:r w:rsidR="00F264A0" w:rsidRPr="00F264A0">
        <w:rPr>
          <w:lang w:val="en-US"/>
        </w:rPr>
        <w:t>6</w:t>
      </w:r>
      <w:r w:rsidR="004A0D7E" w:rsidRPr="004A0D7E">
        <w:rPr>
          <w:lang w:val="en-US"/>
        </w:rPr>
        <w:t xml:space="preserve"> appendices. </w:t>
      </w:r>
    </w:p>
    <w:p w14:paraId="360C7603" w14:textId="730DFEB6" w:rsidR="00A4637D" w:rsidRPr="006C3F70" w:rsidRDefault="00A4637D" w:rsidP="0060770A">
      <w:pPr>
        <w:rPr>
          <w:lang w:val="en-US"/>
        </w:rPr>
      </w:pPr>
      <w:r w:rsidRPr="006C3F70">
        <w:rPr>
          <w:lang w:val="en-US"/>
        </w:rPr>
        <w:t xml:space="preserve"> </w:t>
      </w:r>
    </w:p>
    <w:p w14:paraId="1718313A" w14:textId="5F5AA8FB" w:rsidR="00A4637D" w:rsidRPr="00671867" w:rsidRDefault="00A4637D" w:rsidP="0060770A">
      <w:pPr>
        <w:ind w:firstLine="0"/>
        <w:rPr>
          <w:caps/>
          <w:szCs w:val="28"/>
          <w:lang w:val="en-US"/>
        </w:rPr>
      </w:pPr>
      <w:r w:rsidRPr="006C3F70">
        <w:rPr>
          <w:caps/>
          <w:szCs w:val="28"/>
          <w:lang w:val="en-US"/>
        </w:rPr>
        <w:t xml:space="preserve">WEB APPLICATION, </w:t>
      </w:r>
      <w:r w:rsidR="008576C4">
        <w:rPr>
          <w:caps/>
          <w:szCs w:val="28"/>
          <w:lang w:val="en-US"/>
        </w:rPr>
        <w:t>python, django</w:t>
      </w:r>
      <w:r w:rsidR="008576C4" w:rsidRPr="007468E5">
        <w:rPr>
          <w:caps/>
          <w:szCs w:val="28"/>
          <w:lang w:val="en-US"/>
        </w:rPr>
        <w:t xml:space="preserve">, javascript, </w:t>
      </w:r>
      <w:r w:rsidR="008576C4">
        <w:rPr>
          <w:caps/>
          <w:szCs w:val="28"/>
          <w:lang w:val="en-US"/>
        </w:rPr>
        <w:t>REACT</w:t>
      </w:r>
      <w:r w:rsidR="008576C4" w:rsidRPr="007468E5">
        <w:rPr>
          <w:caps/>
          <w:szCs w:val="28"/>
          <w:lang w:val="en-US"/>
        </w:rPr>
        <w:t xml:space="preserve">, </w:t>
      </w:r>
      <w:r w:rsidR="008576C4">
        <w:rPr>
          <w:caps/>
          <w:szCs w:val="28"/>
          <w:lang w:val="en-US"/>
        </w:rPr>
        <w:t>postgresql, docker</w:t>
      </w:r>
      <w:r w:rsidR="0019671C" w:rsidRPr="007468E5">
        <w:rPr>
          <w:caps/>
          <w:szCs w:val="28"/>
          <w:lang w:val="en-US"/>
        </w:rPr>
        <w:t>.</w:t>
      </w:r>
    </w:p>
    <w:p w14:paraId="16253346" w14:textId="77777777" w:rsidR="0019671C" w:rsidRPr="006C3F70" w:rsidRDefault="0019671C" w:rsidP="0060770A">
      <w:pPr>
        <w:ind w:firstLine="0"/>
        <w:rPr>
          <w:lang w:val="en-US"/>
        </w:rPr>
      </w:pPr>
    </w:p>
    <w:p w14:paraId="3E3A515A" w14:textId="77777777" w:rsidR="007521F1" w:rsidRPr="007521F1" w:rsidRDefault="007521F1" w:rsidP="007521F1">
      <w:pPr>
        <w:rPr>
          <w:color w:val="000000"/>
          <w:szCs w:val="28"/>
          <w:shd w:val="clear" w:color="auto" w:fill="FFFFFF"/>
          <w:lang w:val="en-US"/>
        </w:rPr>
      </w:pPr>
      <w:r w:rsidRPr="007521F1">
        <w:rPr>
          <w:color w:val="000000"/>
          <w:szCs w:val="28"/>
          <w:shd w:val="clear" w:color="auto" w:fill="FFFFFF"/>
          <w:lang w:val="en-US"/>
        </w:rPr>
        <w:t>The aim of the diploma project is to create a web application for conducting online auctions, combining the convenience of a trading platform with functionality for user interaction.</w:t>
      </w:r>
    </w:p>
    <w:p w14:paraId="5E4FBCCA" w14:textId="77777777" w:rsidR="007521F1" w:rsidRPr="006176C4" w:rsidRDefault="007521F1" w:rsidP="007521F1">
      <w:pPr>
        <w:rPr>
          <w:color w:val="000000"/>
          <w:spacing w:val="-2"/>
          <w:szCs w:val="28"/>
          <w:shd w:val="clear" w:color="auto" w:fill="FFFFFF"/>
          <w:lang w:val="en-US"/>
        </w:rPr>
      </w:pPr>
      <w:r w:rsidRPr="006176C4">
        <w:rPr>
          <w:color w:val="000000"/>
          <w:spacing w:val="-2"/>
          <w:szCs w:val="28"/>
          <w:shd w:val="clear" w:color="auto" w:fill="FFFFFF"/>
          <w:lang w:val="en-US"/>
        </w:rPr>
        <w:t>The first chapter provides a literature review and defines the project objectives.</w:t>
      </w:r>
    </w:p>
    <w:p w14:paraId="340A7C15" w14:textId="77777777" w:rsidR="007521F1" w:rsidRPr="007521F1" w:rsidRDefault="007521F1" w:rsidP="007521F1">
      <w:pPr>
        <w:rPr>
          <w:color w:val="000000"/>
          <w:szCs w:val="28"/>
          <w:shd w:val="clear" w:color="auto" w:fill="FFFFFF"/>
          <w:lang w:val="en-US"/>
        </w:rPr>
      </w:pPr>
      <w:r w:rsidRPr="007521F1">
        <w:rPr>
          <w:color w:val="000000"/>
          <w:szCs w:val="28"/>
          <w:shd w:val="clear" w:color="auto" w:fill="FFFFFF"/>
          <w:lang w:val="en-US"/>
        </w:rPr>
        <w:t>The second chapter is dedicated to an overview of development tools and system design, including a description of the technologies used during the project creation, as well as the necessary processes.</w:t>
      </w:r>
    </w:p>
    <w:p w14:paraId="1146FE49" w14:textId="77777777" w:rsidR="007521F1" w:rsidRPr="007521F1" w:rsidRDefault="007521F1" w:rsidP="007521F1">
      <w:pPr>
        <w:rPr>
          <w:color w:val="000000"/>
          <w:szCs w:val="28"/>
          <w:shd w:val="clear" w:color="auto" w:fill="FFFFFF"/>
          <w:lang w:val="en-US"/>
        </w:rPr>
      </w:pPr>
      <w:r w:rsidRPr="007521F1">
        <w:rPr>
          <w:color w:val="000000"/>
          <w:szCs w:val="28"/>
          <w:shd w:val="clear" w:color="auto" w:fill="FFFFFF"/>
          <w:lang w:val="en-US"/>
        </w:rPr>
        <w:t>The third chapter describes the development process, principles of operation, and the purpose of the created project components.</w:t>
      </w:r>
    </w:p>
    <w:p w14:paraId="6B95E306" w14:textId="77777777" w:rsidR="007521F1" w:rsidRPr="007521F1" w:rsidRDefault="007521F1" w:rsidP="007521F1">
      <w:pPr>
        <w:rPr>
          <w:color w:val="000000"/>
          <w:szCs w:val="28"/>
          <w:shd w:val="clear" w:color="auto" w:fill="FFFFFF"/>
          <w:lang w:val="en-US"/>
        </w:rPr>
      </w:pPr>
      <w:r w:rsidRPr="007521F1">
        <w:rPr>
          <w:color w:val="000000"/>
          <w:szCs w:val="28"/>
          <w:shd w:val="clear" w:color="auto" w:fill="FFFFFF"/>
          <w:lang w:val="en-US"/>
        </w:rPr>
        <w:t>The fourth chapter presents a test case with system testing and demonstrates the system’s behavior in various situations.</w:t>
      </w:r>
    </w:p>
    <w:p w14:paraId="70335955" w14:textId="77777777" w:rsidR="007521F1" w:rsidRPr="007521F1" w:rsidRDefault="007521F1" w:rsidP="007521F1">
      <w:pPr>
        <w:rPr>
          <w:color w:val="000000"/>
          <w:szCs w:val="28"/>
          <w:shd w:val="clear" w:color="auto" w:fill="FFFFFF"/>
          <w:lang w:val="en-US"/>
        </w:rPr>
      </w:pPr>
      <w:r w:rsidRPr="007521F1">
        <w:rPr>
          <w:color w:val="000000"/>
          <w:szCs w:val="28"/>
          <w:shd w:val="clear" w:color="auto" w:fill="FFFFFF"/>
          <w:lang w:val="en-US"/>
        </w:rPr>
        <w:t>The fifth chapter covers the installation procedure and user manual, allowing for a detailed understanding of the software interface.</w:t>
      </w:r>
    </w:p>
    <w:p w14:paraId="09E08A97" w14:textId="083277C0" w:rsidR="007521F1" w:rsidRPr="007521F1" w:rsidRDefault="007521F1" w:rsidP="007521F1">
      <w:pPr>
        <w:rPr>
          <w:color w:val="000000"/>
          <w:szCs w:val="28"/>
          <w:shd w:val="clear" w:color="auto" w:fill="FFFFFF"/>
          <w:lang w:val="en-US"/>
        </w:rPr>
      </w:pPr>
      <w:r w:rsidRPr="007521F1">
        <w:rPr>
          <w:color w:val="000000"/>
          <w:szCs w:val="28"/>
          <w:shd w:val="clear" w:color="auto" w:fill="FFFFFF"/>
          <w:lang w:val="en-US"/>
        </w:rPr>
        <w:t>The sixth chapter provides detailed calculations of the economic parameters and overal</w:t>
      </w:r>
      <w:r>
        <w:rPr>
          <w:color w:val="000000"/>
          <w:szCs w:val="28"/>
          <w:shd w:val="clear" w:color="auto" w:fill="FFFFFF"/>
          <w:lang w:val="en-US"/>
        </w:rPr>
        <w:t>l cost of the software product.</w:t>
      </w:r>
    </w:p>
    <w:p w14:paraId="2D2BC253" w14:textId="77777777" w:rsidR="007521F1" w:rsidRDefault="007521F1" w:rsidP="007521F1">
      <w:pPr>
        <w:rPr>
          <w:color w:val="000000"/>
          <w:szCs w:val="28"/>
          <w:shd w:val="clear" w:color="auto" w:fill="FFFFFF"/>
          <w:lang w:val="en-US"/>
        </w:rPr>
      </w:pPr>
      <w:r w:rsidRPr="006176C4">
        <w:rPr>
          <w:color w:val="000000"/>
          <w:spacing w:val="2"/>
          <w:szCs w:val="28"/>
          <w:shd w:val="clear" w:color="auto" w:fill="FFFFFF"/>
          <w:lang w:val="en-US"/>
        </w:rPr>
        <w:t>The conclusion summarizes the completed work and thoroughly evaluates the overall results achieved</w:t>
      </w:r>
      <w:r w:rsidRPr="007521F1">
        <w:rPr>
          <w:color w:val="000000"/>
          <w:szCs w:val="28"/>
          <w:shd w:val="clear" w:color="auto" w:fill="FFFFFF"/>
          <w:lang w:val="en-US"/>
        </w:rPr>
        <w:t>.</w:t>
      </w:r>
    </w:p>
    <w:p w14:paraId="427604F8" w14:textId="1410413A" w:rsidR="00BF2476" w:rsidRPr="007468E5" w:rsidRDefault="001A59D3" w:rsidP="007521F1">
      <w:pPr>
        <w:rPr>
          <w:szCs w:val="28"/>
          <w:lang w:val="en-US"/>
        </w:rPr>
      </w:pPr>
      <w:r>
        <w:rPr>
          <w:noProof/>
          <w:lang w:eastAsia="ru-RU"/>
        </w:rPr>
        <mc:AlternateContent>
          <mc:Choice Requires="wps">
            <w:drawing>
              <wp:anchor distT="0" distB="0" distL="114300" distR="114300" simplePos="0" relativeHeight="251777024" behindDoc="0" locked="0" layoutInCell="1" allowOverlap="1" wp14:anchorId="581A2E00" wp14:editId="05E3E3A5">
                <wp:simplePos x="0" y="0"/>
                <wp:positionH relativeFrom="page">
                  <wp:posOffset>5419725</wp:posOffset>
                </wp:positionH>
                <wp:positionV relativeFrom="page">
                  <wp:posOffset>9767570</wp:posOffset>
                </wp:positionV>
                <wp:extent cx="532765" cy="162560"/>
                <wp:effectExtent l="0" t="0" r="635" b="8890"/>
                <wp:wrapNone/>
                <wp:docPr id="110791010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87BB4E" w14:textId="77777777" w:rsidR="00A218E5" w:rsidRPr="006D0144" w:rsidRDefault="00A218E5" w:rsidP="001A59D3">
                            <w:pPr>
                              <w:pStyle w:val="afffffa"/>
                              <w:ind w:firstLine="0"/>
                              <w:rPr>
                                <w:i w:val="0"/>
                                <w:sz w:val="20"/>
                              </w:rPr>
                            </w:pPr>
                            <w:r w:rsidRPr="006D0144">
                              <w:rPr>
                                <w:i w:val="0"/>
                                <w:sz w:val="18"/>
                              </w:rPr>
                              <w:t>У</w:t>
                            </w:r>
                          </w:p>
                        </w:txbxContent>
                      </wps:txbx>
                      <wps:bodyPr rot="0" vert="horz" wrap="square" lIns="12700" tIns="12700" rIns="12700" bIns="12700" anchor="t" anchorCtr="0" upright="1">
                        <a:noAutofit/>
                      </wps:bodyPr>
                    </wps:wsp>
                  </a:graphicData>
                </a:graphic>
              </wp:anchor>
            </w:drawing>
          </mc:Choice>
          <mc:Fallback>
            <w:pict>
              <v:rect w14:anchorId="581A2E00" id="_x0000_s1129" style="position:absolute;left:0;text-align:left;margin-left:426.75pt;margin-top:769.1pt;width:41.95pt;height:12.8pt;z-index:251777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" filled="f" stroked="f" strokeweight=".25pt">
                <v:textbox inset="1pt,1pt,1pt,1pt">
                  <w:txbxContent>
                    <w:p w14:paraId="4A87BB4E" w14:textId="77777777" w:rsidR="00A218E5" w:rsidRPr="006D0144" w:rsidRDefault="00A218E5" w:rsidP="001A59D3">
                      <w:pPr>
                        <w:pStyle w:val="afffffa"/>
                        <w:ind w:firstLine="0"/>
                        <w:rPr>
                          <w:i w:val="0"/>
                          <w:sz w:val="20"/>
                        </w:rPr>
                      </w:pPr>
                      <w:r w:rsidRPr="006D0144">
                        <w:rPr>
                          <w:i w:val="0"/>
                          <w:sz w:val="18"/>
                        </w:rPr>
                        <w:t>У</w:t>
                      </w:r>
                    </w:p>
                  </w:txbxContent>
                </v:textbox>
                <w10:wrap anchorx="page" anchory="page"/>
              </v:rect>
            </w:pict>
          </mc:Fallback>
        </mc:AlternateContent>
      </w:r>
      <w:r w:rsidR="00BF2476" w:rsidRPr="007468E5">
        <w:rPr>
          <w:lang w:val="en-US"/>
        </w:rPr>
        <w:t xml:space="preserve">The volume of the graphic part of the diploma project is </w:t>
      </w:r>
      <w:r w:rsidR="00CF511E" w:rsidRPr="00CF511E">
        <w:rPr>
          <w:lang w:val="en-US"/>
        </w:rPr>
        <w:t>0</w:t>
      </w:r>
      <w:r w:rsidR="00BF2476" w:rsidRPr="007468E5">
        <w:rPr>
          <w:lang w:val="en-US"/>
        </w:rPr>
        <w:t xml:space="preserve"> sheets A</w:t>
      </w:r>
      <w:r w:rsidR="0089144B" w:rsidRPr="006176C4">
        <w:rPr>
          <w:lang w:val="en-US"/>
        </w:rPr>
        <w:t>3</w:t>
      </w:r>
      <w:r w:rsidR="00BF2476" w:rsidRPr="007468E5">
        <w:rPr>
          <w:lang w:val="en-US"/>
        </w:rPr>
        <w:t>.</w:t>
      </w:r>
    </w:p>
    <w:p w14:paraId="44A98066" w14:textId="77777777" w:rsidR="00BF2476" w:rsidRDefault="00BF2476" w:rsidP="0060770A">
      <w:pPr>
        <w:rPr>
          <w:color w:val="000000"/>
          <w:szCs w:val="28"/>
          <w:shd w:val="clear" w:color="auto" w:fill="FFFFFF"/>
          <w:lang w:val="en-US"/>
        </w:rPr>
        <w:sectPr w:rsidR="00BF2476" w:rsidSect="0060770A">
          <w:pgSz w:w="11906" w:h="16838"/>
          <w:pgMar w:top="1134" w:right="851" w:bottom="1134" w:left="1701" w:header="709" w:footer="709" w:gutter="0"/>
          <w:pgNumType w:start="1"/>
          <w:cols w:space="708"/>
          <w:titlePg/>
          <w:docGrid w:linePitch="381"/>
        </w:sectPr>
      </w:pPr>
    </w:p>
    <w:p w14:paraId="35AFAEE2" w14:textId="6A918F90" w:rsidR="00B46F57" w:rsidRPr="0080741E" w:rsidRDefault="00B34FD5" w:rsidP="0060770A">
      <w:pPr>
        <w:pStyle w:val="affff3"/>
        <w:spacing w:after="240"/>
        <w:rPr>
          <w:lang w:val="en-US"/>
        </w:rPr>
      </w:pPr>
      <w:r w:rsidRPr="00604221">
        <w:rPr>
          <w:b w:val="0"/>
          <w:noProof/>
          <w:lang w:eastAsia="ru-RU"/>
        </w:rPr>
        <w:lastRenderedPageBreak/>
        <mc:AlternateContent>
          <mc:Choice Requires="wpg">
            <w:drawing>
              <wp:anchor distT="0" distB="0" distL="114300" distR="114300" simplePos="0" relativeHeight="251760640" behindDoc="0" locked="0" layoutInCell="1" allowOverlap="1" wp14:anchorId="37C3A4D4" wp14:editId="1F616B2D">
                <wp:simplePos x="0" y="0"/>
                <wp:positionH relativeFrom="margin">
                  <wp:posOffset>-415290</wp:posOffset>
                </wp:positionH>
                <wp:positionV relativeFrom="margin">
                  <wp:posOffset>-500380</wp:posOffset>
                </wp:positionV>
                <wp:extent cx="6659880" cy="10259695"/>
                <wp:effectExtent l="0" t="0" r="26670" b="27305"/>
                <wp:wrapNone/>
                <wp:docPr id="171675597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71675597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675597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7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7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8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8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23B17E" w14:textId="77777777" w:rsidR="00A218E5" w:rsidRDefault="00A218E5" w:rsidP="00481F22">
                              <w:pPr>
                                <w:pStyle w:val="afffffa"/>
                              </w:pPr>
                            </w:p>
                          </w:txbxContent>
                        </wps:txbx>
                        <wps:bodyPr rot="0" vert="horz" wrap="square" lIns="12700" tIns="12700" rIns="12700" bIns="12700" anchor="t" anchorCtr="0" upright="1">
                          <a:noAutofit/>
                        </wps:bodyPr>
                      </wps:wsp>
                      <wps:wsp>
                        <wps:cNvPr id="171675598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5D28AF" w14:textId="77777777" w:rsidR="00A218E5" w:rsidRDefault="00A218E5" w:rsidP="00481F22">
                              <w:pPr>
                                <w:pStyle w:val="afffffa"/>
                              </w:pPr>
                            </w:p>
                          </w:txbxContent>
                        </wps:txbx>
                        <wps:bodyPr rot="0" vert="horz" wrap="square" lIns="12700" tIns="12700" rIns="12700" bIns="12700" anchor="t" anchorCtr="0" upright="1">
                          <a:noAutofit/>
                        </wps:bodyPr>
                      </wps:wsp>
                      <wps:wsp>
                        <wps:cNvPr id="171675598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E896E" w14:textId="77777777" w:rsidR="00A218E5" w:rsidRPr="001B1CFB" w:rsidRDefault="00A218E5" w:rsidP="00481F22">
                              <w:pPr>
                                <w:pStyle w:val="afffffa"/>
                                <w:ind w:firstLine="0"/>
                                <w:rPr>
                                  <w:i w:val="0"/>
                                  <w:sz w:val="18"/>
                                </w:rPr>
                              </w:pPr>
                              <w:r w:rsidRPr="001B1CFB">
                                <w:rPr>
                                  <w:i w:val="0"/>
                                  <w:sz w:val="18"/>
                                </w:rPr>
                                <w:t>ФИО</w:t>
                              </w:r>
                            </w:p>
                            <w:p w14:paraId="161B2239" w14:textId="77777777" w:rsidR="00A218E5" w:rsidRPr="0024446F" w:rsidRDefault="00A218E5" w:rsidP="00481F22">
                              <w:pPr>
                                <w:pStyle w:val="afffffa"/>
                                <w:rPr>
                                  <w:i w:val="0"/>
                                  <w:iCs/>
                                </w:rPr>
                              </w:pPr>
                            </w:p>
                          </w:txbxContent>
                        </wps:txbx>
                        <wps:bodyPr rot="0" vert="horz" wrap="square" lIns="12700" tIns="12700" rIns="12700" bIns="12700" anchor="t" anchorCtr="0" upright="1">
                          <a:noAutofit/>
                        </wps:bodyPr>
                      </wps:wsp>
                      <wps:wsp>
                        <wps:cNvPr id="171675598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FC8F7E" w14:textId="77777777" w:rsidR="00A218E5" w:rsidRPr="001B1CFB" w:rsidRDefault="00A218E5" w:rsidP="00481F22">
                              <w:pPr>
                                <w:pStyle w:val="afffffa"/>
                                <w:ind w:firstLine="0"/>
                                <w:rPr>
                                  <w:i w:val="0"/>
                                  <w:sz w:val="18"/>
                                </w:rPr>
                              </w:pPr>
                              <w:r w:rsidRPr="001B1CFB">
                                <w:rPr>
                                  <w:i w:val="0"/>
                                  <w:sz w:val="18"/>
                                </w:rPr>
                                <w:t>Подпись</w:t>
                              </w:r>
                            </w:p>
                            <w:p w14:paraId="5919A3BF" w14:textId="77777777" w:rsidR="00A218E5" w:rsidRPr="0024446F" w:rsidRDefault="00A218E5" w:rsidP="00481F22">
                              <w:pPr>
                                <w:pStyle w:val="afffffa"/>
                                <w:rPr>
                                  <w:i w:val="0"/>
                                  <w:iCs/>
                                </w:rPr>
                              </w:pPr>
                            </w:p>
                          </w:txbxContent>
                        </wps:txbx>
                        <wps:bodyPr rot="0" vert="horz" wrap="square" lIns="12700" tIns="12700" rIns="12700" bIns="12700" anchor="t" anchorCtr="0" upright="1">
                          <a:noAutofit/>
                        </wps:bodyPr>
                      </wps:wsp>
                      <wps:wsp>
                        <wps:cNvPr id="171675599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BC176" w14:textId="77777777" w:rsidR="00A218E5" w:rsidRPr="001B1CFB" w:rsidRDefault="00A218E5" w:rsidP="00481F22">
                              <w:pPr>
                                <w:pStyle w:val="afffffa"/>
                                <w:ind w:firstLine="0"/>
                                <w:rPr>
                                  <w:i w:val="0"/>
                                  <w:sz w:val="18"/>
                                </w:rPr>
                              </w:pPr>
                              <w:r w:rsidRPr="001B1CFB">
                                <w:rPr>
                                  <w:i w:val="0"/>
                                  <w:sz w:val="18"/>
                                </w:rPr>
                                <w:t>Дата</w:t>
                              </w:r>
                            </w:p>
                            <w:p w14:paraId="23299500" w14:textId="77777777" w:rsidR="00A218E5" w:rsidRPr="0024446F" w:rsidRDefault="00A218E5" w:rsidP="00481F22">
                              <w:pPr>
                                <w:pStyle w:val="afffffa"/>
                                <w:rPr>
                                  <w:i w:val="0"/>
                                  <w:iCs/>
                                </w:rPr>
                              </w:pPr>
                            </w:p>
                          </w:txbxContent>
                        </wps:txbx>
                        <wps:bodyPr rot="0" vert="horz" wrap="square" lIns="12700" tIns="12700" rIns="12700" bIns="12700" anchor="t" anchorCtr="0" upright="1">
                          <a:noAutofit/>
                        </wps:bodyPr>
                      </wps:wsp>
                      <wps:wsp>
                        <wps:cNvPr id="171675599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45DF45" w14:textId="77777777" w:rsidR="00A218E5" w:rsidRPr="00027633" w:rsidRDefault="00A218E5" w:rsidP="00481F22">
                              <w:pPr>
                                <w:pStyle w:val="afffffa"/>
                                <w:ind w:firstLine="0"/>
                                <w:rPr>
                                  <w:i w:val="0"/>
                                  <w:iCs/>
                                </w:rPr>
                              </w:pPr>
                              <w:r w:rsidRPr="00CB2952">
                                <w:rPr>
                                  <w:i w:val="0"/>
                                  <w:iCs/>
                                  <w:sz w:val="18"/>
                                </w:rPr>
                                <w:t>Лист</w:t>
                              </w:r>
                            </w:p>
                          </w:txbxContent>
                        </wps:txbx>
                        <wps:bodyPr rot="0" vert="horz" wrap="square" lIns="12700" tIns="12700" rIns="12700" bIns="12700" anchor="t" anchorCtr="0" upright="1">
                          <a:noAutofit/>
                        </wps:bodyPr>
                      </wps:wsp>
                      <wps:wsp>
                        <wps:cNvPr id="171675599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930B5E" w14:textId="77777777" w:rsidR="00A218E5" w:rsidRPr="00762311" w:rsidRDefault="00A218E5" w:rsidP="00481F22">
                              <w:pPr>
                                <w:pStyle w:val="afffffa"/>
                                <w:ind w:firstLine="0"/>
                                <w:rPr>
                                  <w:i w:val="0"/>
                                  <w:sz w:val="20"/>
                                </w:rPr>
                              </w:pPr>
                              <w:r w:rsidRPr="00762311">
                                <w:rPr>
                                  <w:i w:val="0"/>
                                  <w:sz w:val="18"/>
                                </w:rPr>
                                <w:t>1</w:t>
                              </w:r>
                            </w:p>
                          </w:txbxContent>
                        </wps:txbx>
                        <wps:bodyPr rot="0" vert="horz" wrap="square" lIns="12700" tIns="12700" rIns="12700" bIns="12700" anchor="t" anchorCtr="0" upright="1">
                          <a:noAutofit/>
                        </wps:bodyPr>
                      </wps:wsp>
                      <wps:wsp>
                        <wps:cNvPr id="171675599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802EB" w14:textId="77777777" w:rsidR="00A218E5" w:rsidRPr="005F5B4F" w:rsidRDefault="00A218E5" w:rsidP="003C498C">
                              <w:pPr>
                                <w:pStyle w:val="affffe"/>
                                <w:jc w:val="center"/>
                                <w:rPr>
                                  <w:rFonts w:ascii="Times New Roman" w:hAnsi="Times New Roman"/>
                                  <w:sz w:val="24"/>
                                  <w:szCs w:val="14"/>
                                  <w:lang w:val="ru-RU"/>
                                </w:rPr>
                              </w:pPr>
                              <w:r w:rsidRPr="005F5B4F">
                                <w:rPr>
                                  <w:rFonts w:ascii="Times New Roman" w:hAnsi="Times New Roman"/>
                                  <w:sz w:val="24"/>
                                  <w:szCs w:val="24"/>
                                  <w:lang w:val="ru-RU"/>
                                </w:rPr>
                                <w:t>ДП 00.</w:t>
                              </w:r>
                              <w:proofErr w:type="gramStart"/>
                              <w:r w:rsidRPr="005F5B4F">
                                <w:rPr>
                                  <w:rFonts w:ascii="Times New Roman" w:hAnsi="Times New Roman"/>
                                  <w:sz w:val="24"/>
                                  <w:szCs w:val="24"/>
                                  <w:lang w:val="ru-RU"/>
                                </w:rPr>
                                <w:t>00.ПЗ</w:t>
                              </w:r>
                              <w:proofErr w:type="gramEnd"/>
                            </w:p>
                            <w:p w14:paraId="5A04CF2E" w14:textId="77777777" w:rsidR="00A218E5" w:rsidRPr="009005BC" w:rsidRDefault="00A218E5" w:rsidP="00481F22"/>
                          </w:txbxContent>
                        </wps:txbx>
                        <wps:bodyPr rot="0" vert="horz" wrap="square" lIns="12700" tIns="12700" rIns="12700" bIns="12700" anchor="t" anchorCtr="0" upright="1">
                          <a:noAutofit/>
                        </wps:bodyPr>
                      </wps:wsp>
                      <wps:wsp>
                        <wps:cNvPr id="171675599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9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9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9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9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16756000" name="Group 77"/>
                        <wpg:cNvGrpSpPr>
                          <a:grpSpLocks/>
                        </wpg:cNvGrpSpPr>
                        <wpg:grpSpPr bwMode="auto">
                          <a:xfrm>
                            <a:off x="1144" y="14935"/>
                            <a:ext cx="2507" cy="240"/>
                            <a:chOff x="0" y="0"/>
                            <a:chExt cx="19999" cy="20000"/>
                          </a:xfrm>
                        </wpg:grpSpPr>
                        <wps:wsp>
                          <wps:cNvPr id="171675600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8D0170" w14:textId="77777777" w:rsidR="00A218E5" w:rsidRPr="00391803" w:rsidRDefault="00A218E5" w:rsidP="00481F22">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71675600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7CE47B" w14:textId="1398C17D" w:rsidR="00A218E5" w:rsidRPr="00B45599" w:rsidRDefault="00A218E5" w:rsidP="00481F22">
                                <w:pPr>
                                  <w:ind w:firstLine="0"/>
                                  <w:jc w:val="left"/>
                                  <w:rPr>
                                    <w:i/>
                                    <w:sz w:val="18"/>
                                    <w:szCs w:val="18"/>
                                  </w:rPr>
                                </w:pPr>
                                <w:r>
                                  <w:rPr>
                                    <w:i/>
                                    <w:sz w:val="18"/>
                                    <w:szCs w:val="18"/>
                                  </w:rPr>
                                  <w:t>Корень М.А.</w:t>
                                </w:r>
                              </w:p>
                              <w:p w14:paraId="0B55FE68" w14:textId="77777777" w:rsidR="00A218E5" w:rsidRPr="00B45599" w:rsidRDefault="00A218E5" w:rsidP="00481F22">
                                <w:pPr>
                                  <w:ind w:firstLine="0"/>
                                  <w:jc w:val="left"/>
                                  <w:rPr>
                                    <w:i/>
                                    <w:sz w:val="18"/>
                                    <w:szCs w:val="18"/>
                                  </w:rPr>
                                </w:pPr>
                              </w:p>
                              <w:p w14:paraId="7D0D8656" w14:textId="77777777" w:rsidR="00A218E5" w:rsidRPr="00391803" w:rsidRDefault="00A218E5" w:rsidP="00481F22">
                                <w:pPr>
                                  <w:ind w:firstLine="0"/>
                                  <w:rPr>
                                    <w:i/>
                                    <w:iCs/>
                                    <w:sz w:val="18"/>
                                    <w:szCs w:val="18"/>
                                  </w:rPr>
                                </w:pPr>
                              </w:p>
                            </w:txbxContent>
                          </wps:txbx>
                          <wps:bodyPr rot="0" vert="horz" wrap="square" lIns="12700" tIns="12700" rIns="12700" bIns="12700" anchor="t" anchorCtr="0" upright="1">
                            <a:noAutofit/>
                          </wps:bodyPr>
                        </wps:wsp>
                      </wpg:grpSp>
                      <wpg:grpSp>
                        <wpg:cNvPr id="1716756003" name="Group 80"/>
                        <wpg:cNvGrpSpPr>
                          <a:grpSpLocks/>
                        </wpg:cNvGrpSpPr>
                        <wpg:grpSpPr bwMode="auto">
                          <a:xfrm>
                            <a:off x="1144" y="15204"/>
                            <a:ext cx="2507" cy="239"/>
                            <a:chOff x="0" y="0"/>
                            <a:chExt cx="19995" cy="20000"/>
                          </a:xfrm>
                        </wpg:grpSpPr>
                        <wps:wsp>
                          <wps:cNvPr id="171675600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7980B" w14:textId="77777777" w:rsidR="00A218E5" w:rsidRPr="00391803" w:rsidRDefault="00A218E5" w:rsidP="00481F22">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71675600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088C7" w14:textId="77777777" w:rsidR="00A218E5" w:rsidRPr="00C638CD" w:rsidRDefault="00A218E5" w:rsidP="00481F22">
                                <w:pPr>
                                  <w:pStyle w:val="affffe"/>
                                  <w:jc w:val="left"/>
                                  <w:rPr>
                                    <w:rFonts w:ascii="Times New Roman" w:hAnsi="Times New Roman"/>
                                    <w:spacing w:val="-4"/>
                                    <w:sz w:val="18"/>
                                    <w:szCs w:val="18"/>
                                    <w:lang w:val="ru-RU"/>
                                  </w:rPr>
                                </w:pPr>
                                <w:proofErr w:type="spellStart"/>
                                <w:r w:rsidRPr="00C638CD">
                                  <w:rPr>
                                    <w:rFonts w:ascii="Times New Roman" w:hAnsi="Times New Roman"/>
                                    <w:spacing w:val="-4"/>
                                    <w:sz w:val="18"/>
                                    <w:szCs w:val="18"/>
                                    <w:lang w:val="ru-RU"/>
                                  </w:rPr>
                                  <w:t>Комкова</w:t>
                                </w:r>
                                <w:proofErr w:type="spellEnd"/>
                                <w:r w:rsidRPr="00C638CD">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1716756006" name="Group 83"/>
                        <wpg:cNvGrpSpPr>
                          <a:grpSpLocks/>
                        </wpg:cNvGrpSpPr>
                        <wpg:grpSpPr bwMode="auto">
                          <a:xfrm>
                            <a:off x="1144" y="15479"/>
                            <a:ext cx="2507" cy="239"/>
                            <a:chOff x="0" y="0"/>
                            <a:chExt cx="19999" cy="20000"/>
                          </a:xfrm>
                        </wpg:grpSpPr>
                        <wps:wsp>
                          <wps:cNvPr id="171675600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4C2FA3" w14:textId="77777777" w:rsidR="00A218E5" w:rsidRPr="004F5CE6" w:rsidRDefault="00A218E5" w:rsidP="00481F22">
                                <w:pPr>
                                  <w:pStyle w:val="afffffc"/>
                                  <w:ind w:firstLine="0"/>
                                </w:pPr>
                              </w:p>
                            </w:txbxContent>
                          </wps:txbx>
                          <wps:bodyPr rot="0" vert="horz" wrap="square" lIns="12700" tIns="12700" rIns="12700" bIns="12700" anchor="t" anchorCtr="0" upright="1">
                            <a:noAutofit/>
                          </wps:bodyPr>
                        </wps:wsp>
                        <wps:wsp>
                          <wps:cNvPr id="171675600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C1EB6" w14:textId="77777777" w:rsidR="00A218E5" w:rsidRPr="0007115C" w:rsidRDefault="00A218E5" w:rsidP="00481F22">
                                <w:pPr>
                                  <w:ind w:firstLine="0"/>
                                </w:pPr>
                              </w:p>
                            </w:txbxContent>
                          </wps:txbx>
                          <wps:bodyPr rot="0" vert="horz" wrap="square" lIns="12700" tIns="12700" rIns="12700" bIns="12700" anchor="t" anchorCtr="0" upright="1">
                            <a:noAutofit/>
                          </wps:bodyPr>
                        </wps:wsp>
                      </wpg:grpSp>
                      <wpg:grpSp>
                        <wpg:cNvPr id="1716756009" name="Group 86"/>
                        <wpg:cNvGrpSpPr>
                          <a:grpSpLocks/>
                        </wpg:cNvGrpSpPr>
                        <wpg:grpSpPr bwMode="auto">
                          <a:xfrm>
                            <a:off x="1144" y="15746"/>
                            <a:ext cx="2507" cy="241"/>
                            <a:chOff x="0" y="0"/>
                            <a:chExt cx="20002" cy="20000"/>
                          </a:xfrm>
                        </wpg:grpSpPr>
                        <wps:wsp>
                          <wps:cNvPr id="171675601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C30330" w14:textId="77777777" w:rsidR="00A218E5" w:rsidRPr="00391803" w:rsidRDefault="00A218E5" w:rsidP="00481F22">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71675601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056DC" w14:textId="77777777" w:rsidR="00A218E5" w:rsidRPr="00C638CD" w:rsidRDefault="00A218E5" w:rsidP="00806AF9">
                                <w:pPr>
                                  <w:pStyle w:val="affffe"/>
                                  <w:jc w:val="left"/>
                                  <w:rPr>
                                    <w:rFonts w:ascii="Times New Roman" w:hAnsi="Times New Roman"/>
                                    <w:spacing w:val="-4"/>
                                    <w:sz w:val="18"/>
                                    <w:szCs w:val="18"/>
                                    <w:lang w:val="ru-RU"/>
                                  </w:rPr>
                                </w:pPr>
                                <w:proofErr w:type="spellStart"/>
                                <w:r w:rsidRPr="00C638CD">
                                  <w:rPr>
                                    <w:rFonts w:ascii="Times New Roman" w:hAnsi="Times New Roman"/>
                                    <w:spacing w:val="-4"/>
                                    <w:sz w:val="18"/>
                                    <w:szCs w:val="18"/>
                                    <w:lang w:val="ru-RU"/>
                                  </w:rPr>
                                  <w:t>Нистюк</w:t>
                                </w:r>
                                <w:proofErr w:type="spellEnd"/>
                                <w:r w:rsidRPr="00C638CD">
                                  <w:rPr>
                                    <w:rFonts w:ascii="Times New Roman" w:hAnsi="Times New Roman"/>
                                    <w:spacing w:val="-4"/>
                                    <w:sz w:val="18"/>
                                    <w:szCs w:val="18"/>
                                    <w:lang w:val="ru-RU"/>
                                  </w:rPr>
                                  <w:t xml:space="preserve"> О.А.</w:t>
                                </w:r>
                              </w:p>
                              <w:p w14:paraId="7511026C" w14:textId="77777777" w:rsidR="00A218E5" w:rsidRPr="00C638CD" w:rsidRDefault="00A218E5" w:rsidP="00806AF9">
                                <w:pPr>
                                  <w:pStyle w:val="affffe"/>
                                  <w:rPr>
                                    <w:rFonts w:ascii="Times New Roman" w:hAnsi="Times New Roman"/>
                                  </w:rPr>
                                </w:pPr>
                              </w:p>
                              <w:p w14:paraId="6C6A4594" w14:textId="77777777" w:rsidR="00A218E5" w:rsidRPr="00C638CD" w:rsidRDefault="00A218E5" w:rsidP="00481F22">
                                <w:pPr>
                                  <w:pStyle w:val="affffe"/>
                                  <w:rPr>
                                    <w:rFonts w:ascii="Times New Roman" w:hAnsi="Times New Roman"/>
                                  </w:rPr>
                                </w:pPr>
                              </w:p>
                            </w:txbxContent>
                          </wps:txbx>
                          <wps:bodyPr rot="0" vert="horz" wrap="square" lIns="12700" tIns="12700" rIns="12700" bIns="12700" anchor="t" anchorCtr="0" upright="1">
                            <a:noAutofit/>
                          </wps:bodyPr>
                        </wps:wsp>
                      </wpg:grpSp>
                      <wpg:grpSp>
                        <wpg:cNvPr id="1716756012" name="Group 89"/>
                        <wpg:cNvGrpSpPr>
                          <a:grpSpLocks/>
                        </wpg:cNvGrpSpPr>
                        <wpg:grpSpPr bwMode="auto">
                          <a:xfrm>
                            <a:off x="1144" y="16014"/>
                            <a:ext cx="2524" cy="240"/>
                            <a:chOff x="0" y="0"/>
                            <a:chExt cx="20135" cy="20000"/>
                          </a:xfrm>
                        </wpg:grpSpPr>
                        <wps:wsp>
                          <wps:cNvPr id="171675601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C2651" w14:textId="77777777" w:rsidR="00A218E5" w:rsidRPr="005D4ABD" w:rsidRDefault="00A218E5" w:rsidP="00481F22">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71675601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6CC77" w14:textId="77777777" w:rsidR="00A218E5" w:rsidRPr="00C638CD" w:rsidRDefault="00A218E5" w:rsidP="00481F22">
                                <w:pPr>
                                  <w:pStyle w:val="affffe"/>
                                  <w:jc w:val="left"/>
                                  <w:rPr>
                                    <w:rFonts w:ascii="Times New Roman" w:hAnsi="Times New Roman"/>
                                    <w:spacing w:val="-4"/>
                                    <w:sz w:val="18"/>
                                    <w:szCs w:val="18"/>
                                    <w:lang w:val="ru-RU"/>
                                  </w:rPr>
                                </w:pPr>
                                <w:proofErr w:type="spellStart"/>
                                <w:r w:rsidRPr="00C638CD">
                                  <w:rPr>
                                    <w:rFonts w:ascii="Times New Roman" w:hAnsi="Times New Roman"/>
                                    <w:spacing w:val="-4"/>
                                    <w:sz w:val="18"/>
                                    <w:szCs w:val="18"/>
                                    <w:lang w:val="ru-RU"/>
                                  </w:rPr>
                                  <w:t>Блинова</w:t>
                                </w:r>
                                <w:proofErr w:type="spellEnd"/>
                                <w:r w:rsidRPr="00C638CD">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171675601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1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EBF4F" w14:textId="77777777" w:rsidR="00A218E5" w:rsidRPr="00481F22" w:rsidRDefault="00A218E5" w:rsidP="00481F22">
                              <w:pPr>
                                <w:pStyle w:val="affffe"/>
                                <w:jc w:val="center"/>
                                <w:rPr>
                                  <w:rFonts w:ascii="Times New Roman" w:hAnsi="Times New Roman"/>
                                  <w:sz w:val="24"/>
                                  <w:lang w:val="ru-RU"/>
                                </w:rPr>
                              </w:pPr>
                              <w:r w:rsidRPr="00481F22">
                                <w:rPr>
                                  <w:rFonts w:ascii="Times New Roman" w:hAnsi="Times New Roman"/>
                                  <w:sz w:val="24"/>
                                  <w:lang w:val="ru-RU"/>
                                </w:rPr>
                                <w:t>Оглавление</w:t>
                              </w:r>
                            </w:p>
                          </w:txbxContent>
                        </wps:txbx>
                        <wps:bodyPr rot="0" vert="horz" wrap="square" lIns="12700" tIns="12700" rIns="12700" bIns="12700" anchor="ctr" anchorCtr="0" upright="1">
                          <a:noAutofit/>
                        </wps:bodyPr>
                      </wps:wsp>
                      <wps:wsp>
                        <wps:cNvPr id="171675601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1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1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2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DF783" w14:textId="77777777" w:rsidR="00A218E5" w:rsidRPr="00762311" w:rsidRDefault="00A218E5" w:rsidP="00481F22">
                              <w:pPr>
                                <w:pStyle w:val="afffffa"/>
                                <w:ind w:firstLine="0"/>
                                <w:rPr>
                                  <w:i w:val="0"/>
                                  <w:iCs/>
                                  <w:sz w:val="18"/>
                                  <w:szCs w:val="18"/>
                                </w:rPr>
                              </w:pPr>
                              <w:r w:rsidRPr="00762311">
                                <w:rPr>
                                  <w:i w:val="0"/>
                                  <w:iCs/>
                                  <w:sz w:val="18"/>
                                  <w:szCs w:val="18"/>
                                </w:rPr>
                                <w:t>Лит.</w:t>
                              </w:r>
                            </w:p>
                          </w:txbxContent>
                        </wps:txbx>
                        <wps:bodyPr rot="0" vert="horz" wrap="square" lIns="12700" tIns="12700" rIns="12700" bIns="12700" anchor="t" anchorCtr="0" upright="1">
                          <a:noAutofit/>
                        </wps:bodyPr>
                      </wps:wsp>
                      <wps:wsp>
                        <wps:cNvPr id="171675602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7D572C" w14:textId="77777777" w:rsidR="00A218E5" w:rsidRPr="00027633" w:rsidRDefault="00A218E5" w:rsidP="00481F22">
                              <w:pPr>
                                <w:pStyle w:val="afffffa"/>
                                <w:ind w:firstLine="0"/>
                                <w:rPr>
                                  <w:i w:val="0"/>
                                  <w:iCs/>
                                </w:rPr>
                              </w:pPr>
                              <w:r w:rsidRPr="00CB2952">
                                <w:rPr>
                                  <w:i w:val="0"/>
                                  <w:iCs/>
                                  <w:sz w:val="18"/>
                                </w:rPr>
                                <w:t>Листов</w:t>
                              </w:r>
                            </w:p>
                          </w:txbxContent>
                        </wps:txbx>
                        <wps:bodyPr rot="0" vert="horz" wrap="square" lIns="12700" tIns="12700" rIns="12700" bIns="12700" anchor="t" anchorCtr="0" upright="1">
                          <a:noAutofit/>
                        </wps:bodyPr>
                      </wps:wsp>
                      <wps:wsp>
                        <wps:cNvPr id="171675602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6131E" w14:textId="6FD576BF" w:rsidR="00A218E5" w:rsidRPr="00CB2952" w:rsidRDefault="00A218E5" w:rsidP="00481F22">
                              <w:pPr>
                                <w:pStyle w:val="afffffa"/>
                                <w:ind w:firstLine="0"/>
                                <w:rPr>
                                  <w:i w:val="0"/>
                                  <w:sz w:val="18"/>
                                </w:rPr>
                              </w:pPr>
                              <w:r>
                                <w:rPr>
                                  <w:i w:val="0"/>
                                  <w:sz w:val="18"/>
                                </w:rPr>
                                <w:t>2</w:t>
                              </w:r>
                            </w:p>
                          </w:txbxContent>
                        </wps:txbx>
                        <wps:bodyPr rot="0" vert="horz" wrap="square" lIns="12700" tIns="12700" rIns="12700" bIns="12700" anchor="t" anchorCtr="0" upright="1">
                          <a:noAutofit/>
                        </wps:bodyPr>
                      </wps:wsp>
                      <wps:wsp>
                        <wps:cNvPr id="171675602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602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6025"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84175" w14:textId="77777777" w:rsidR="00A218E5" w:rsidRPr="005F5B4F" w:rsidRDefault="00A218E5" w:rsidP="000F0BA6">
                              <w:pPr>
                                <w:pStyle w:val="affffe"/>
                                <w:jc w:val="center"/>
                                <w:rPr>
                                  <w:rFonts w:ascii="Times New Roman" w:hAnsi="Times New Roman"/>
                                  <w:sz w:val="24"/>
                                  <w:szCs w:val="18"/>
                                  <w:lang w:val="ru-RU"/>
                                </w:rPr>
                              </w:pPr>
                              <w:r w:rsidRPr="005F5B4F">
                                <w:rPr>
                                  <w:rFonts w:ascii="Times New Roman" w:hAnsi="Times New Roman"/>
                                  <w:sz w:val="24"/>
                                  <w:szCs w:val="18"/>
                                  <w:lang w:val="ru-RU"/>
                                </w:rPr>
                                <w:t>БГТУ 1-40 05 01</w:t>
                              </w:r>
                              <w:r w:rsidRPr="005F5B4F">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C3A4D4" id="_x0000_s1130" style="position:absolute;left:0;text-align:left;margin-left:-32.7pt;margin-top:-39.4pt;width:524.4pt;height:807.85pt;z-index:25176064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">
                <v:rect id="Rectangle 54" o:spid="_x0000_s113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" filled="f" strokeweight="2pt"/>
                <v:line id="Line 55" o:spid="_x0000_s113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" strokeweight="2pt"/>
                <v:line id="Line 56" o:spid="_x0000_s113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" strokeweight="2pt"/>
                <v:line id="Line 57" o:spid="_x0000_s113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" strokeweight="2pt"/>
                <v:line id="Line 58" o:spid="_x0000_s113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" strokeweight="2pt"/>
                <v:line id="Line 59" o:spid="_x0000_s113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" strokeweight="2pt"/>
                <v:line id="Line 60" o:spid="_x0000_s113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" strokeweight="2pt"/>
                <v:line id="Line 61" o:spid="_x0000_s113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" strokeweight="2pt"/>
                <v:line id="Line 62" o:spid="_x0000_s113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" strokeweight="1pt"/>
                <v:line id="Line 63" o:spid="_x0000_s114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" strokeweight="1pt"/>
                <v:rect id="Rectangle 64" o:spid="_x0000_s114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" filled="f" stroked="f" strokeweight=".25pt">
                  <v:textbox inset="1pt,1pt,1pt,1pt">
                    <w:txbxContent>
                      <w:p w14:paraId="7823B17E" w14:textId="77777777" w:rsidR="00A218E5" w:rsidRDefault="00A218E5" w:rsidP="00481F22">
                        <w:pPr>
                          <w:pStyle w:val="afffffa"/>
                        </w:pPr>
                      </w:p>
                    </w:txbxContent>
                  </v:textbox>
                </v:rect>
                <v:rect id="Rectangle 65" o:spid="_x0000_s114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" filled="f" stroked="f" strokeweight=".25pt">
                  <v:textbox inset="1pt,1pt,1pt,1pt">
                    <w:txbxContent>
                      <w:p w14:paraId="0C5D28AF" w14:textId="77777777" w:rsidR="00A218E5" w:rsidRDefault="00A218E5" w:rsidP="00481F22">
                        <w:pPr>
                          <w:pStyle w:val="afffffa"/>
                        </w:pPr>
                      </w:p>
                    </w:txbxContent>
                  </v:textbox>
                </v:rect>
                <v:rect id="Rectangle 66" o:spid="_x0000_s114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" filled="f" stroked="f" strokeweight=".25pt">
                  <v:textbox inset="1pt,1pt,1pt,1pt">
                    <w:txbxContent>
                      <w:p w14:paraId="6CEE896E" w14:textId="77777777" w:rsidR="00A218E5" w:rsidRPr="001B1CFB" w:rsidRDefault="00A218E5" w:rsidP="00481F22">
                        <w:pPr>
                          <w:pStyle w:val="afffffa"/>
                          <w:ind w:firstLine="0"/>
                          <w:rPr>
                            <w:i w:val="0"/>
                            <w:sz w:val="18"/>
                          </w:rPr>
                        </w:pPr>
                        <w:r w:rsidRPr="001B1CFB">
                          <w:rPr>
                            <w:i w:val="0"/>
                            <w:sz w:val="18"/>
                          </w:rPr>
                          <w:t>ФИО</w:t>
                        </w:r>
                      </w:p>
                      <w:p w14:paraId="161B2239" w14:textId="77777777" w:rsidR="00A218E5" w:rsidRPr="0024446F" w:rsidRDefault="00A218E5" w:rsidP="00481F22">
                        <w:pPr>
                          <w:pStyle w:val="afffffa"/>
                          <w:rPr>
                            <w:i w:val="0"/>
                            <w:iCs/>
                          </w:rPr>
                        </w:pPr>
                      </w:p>
                    </w:txbxContent>
                  </v:textbox>
                </v:rect>
                <v:rect id="Rectangle 67" o:spid="_x0000_s114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" filled="f" stroked="f" strokeweight=".25pt">
                  <v:textbox inset="1pt,1pt,1pt,1pt">
                    <w:txbxContent>
                      <w:p w14:paraId="29FC8F7E" w14:textId="77777777" w:rsidR="00A218E5" w:rsidRPr="001B1CFB" w:rsidRDefault="00A218E5" w:rsidP="00481F22">
                        <w:pPr>
                          <w:pStyle w:val="afffffa"/>
                          <w:ind w:firstLine="0"/>
                          <w:rPr>
                            <w:i w:val="0"/>
                            <w:sz w:val="18"/>
                          </w:rPr>
                        </w:pPr>
                        <w:r w:rsidRPr="001B1CFB">
                          <w:rPr>
                            <w:i w:val="0"/>
                            <w:sz w:val="18"/>
                          </w:rPr>
                          <w:t>Подпись</w:t>
                        </w:r>
                      </w:p>
                      <w:p w14:paraId="5919A3BF" w14:textId="77777777" w:rsidR="00A218E5" w:rsidRPr="0024446F" w:rsidRDefault="00A218E5" w:rsidP="00481F22">
                        <w:pPr>
                          <w:pStyle w:val="afffffa"/>
                          <w:rPr>
                            <w:i w:val="0"/>
                            <w:iCs/>
                          </w:rPr>
                        </w:pPr>
                      </w:p>
                    </w:txbxContent>
                  </v:textbox>
                </v:rect>
                <v:rect id="Rectangle 68" o:spid="_x0000_s114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" filled="f" stroked="f" strokeweight=".25pt">
                  <v:textbox inset="1pt,1pt,1pt,1pt">
                    <w:txbxContent>
                      <w:p w14:paraId="47ABC176" w14:textId="77777777" w:rsidR="00A218E5" w:rsidRPr="001B1CFB" w:rsidRDefault="00A218E5" w:rsidP="00481F22">
                        <w:pPr>
                          <w:pStyle w:val="afffffa"/>
                          <w:ind w:firstLine="0"/>
                          <w:rPr>
                            <w:i w:val="0"/>
                            <w:sz w:val="18"/>
                          </w:rPr>
                        </w:pPr>
                        <w:r w:rsidRPr="001B1CFB">
                          <w:rPr>
                            <w:i w:val="0"/>
                            <w:sz w:val="18"/>
                          </w:rPr>
                          <w:t>Дата</w:t>
                        </w:r>
                      </w:p>
                      <w:p w14:paraId="23299500" w14:textId="77777777" w:rsidR="00A218E5" w:rsidRPr="0024446F" w:rsidRDefault="00A218E5" w:rsidP="00481F22">
                        <w:pPr>
                          <w:pStyle w:val="afffffa"/>
                          <w:rPr>
                            <w:i w:val="0"/>
                            <w:iCs/>
                          </w:rPr>
                        </w:pPr>
                      </w:p>
                    </w:txbxContent>
                  </v:textbox>
                </v:rect>
                <v:rect id="Rectangle 69" o:spid="_x0000_s114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" filled="f" stroked="f" strokeweight=".25pt">
                  <v:textbox inset="1pt,1pt,1pt,1pt">
                    <w:txbxContent>
                      <w:p w14:paraId="0D45DF45" w14:textId="77777777" w:rsidR="00A218E5" w:rsidRPr="00027633" w:rsidRDefault="00A218E5" w:rsidP="00481F22">
                        <w:pPr>
                          <w:pStyle w:val="afffffa"/>
                          <w:ind w:firstLine="0"/>
                          <w:rPr>
                            <w:i w:val="0"/>
                            <w:iCs/>
                          </w:rPr>
                        </w:pPr>
                        <w:r w:rsidRPr="00CB2952">
                          <w:rPr>
                            <w:i w:val="0"/>
                            <w:iCs/>
                            <w:sz w:val="18"/>
                          </w:rPr>
                          <w:t>Лист</w:t>
                        </w:r>
                      </w:p>
                    </w:txbxContent>
                  </v:textbox>
                </v:rect>
                <v:rect id="_x0000_s1147"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" filled="f" stroked="f" strokeweight=".25pt">
                  <v:textbox inset="1pt,1pt,1pt,1pt">
                    <w:txbxContent>
                      <w:p w14:paraId="4C930B5E" w14:textId="77777777" w:rsidR="00A218E5" w:rsidRPr="00762311" w:rsidRDefault="00A218E5" w:rsidP="00481F22">
                        <w:pPr>
                          <w:pStyle w:val="afffffa"/>
                          <w:ind w:firstLine="0"/>
                          <w:rPr>
                            <w:i w:val="0"/>
                            <w:sz w:val="20"/>
                          </w:rPr>
                        </w:pPr>
                        <w:r w:rsidRPr="00762311">
                          <w:rPr>
                            <w:i w:val="0"/>
                            <w:sz w:val="18"/>
                          </w:rPr>
                          <w:t>1</w:t>
                        </w:r>
                      </w:p>
                    </w:txbxContent>
                  </v:textbox>
                </v:rect>
                <v:rect id="Rectangle 71" o:spid="_x0000_s114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" filled="f" stroked="f" strokeweight=".25pt">
                  <v:textbox inset="1pt,1pt,1pt,1pt">
                    <w:txbxContent>
                      <w:p w14:paraId="402802EB" w14:textId="77777777" w:rsidR="00A218E5" w:rsidRPr="005F5B4F" w:rsidRDefault="00A218E5" w:rsidP="003C498C">
                        <w:pPr>
                          <w:pStyle w:val="affffe"/>
                          <w:jc w:val="center"/>
                          <w:rPr>
                            <w:rFonts w:ascii="Times New Roman" w:hAnsi="Times New Roman"/>
                            <w:sz w:val="24"/>
                            <w:szCs w:val="14"/>
                            <w:lang w:val="ru-RU"/>
                          </w:rPr>
                        </w:pPr>
                        <w:r w:rsidRPr="005F5B4F">
                          <w:rPr>
                            <w:rFonts w:ascii="Times New Roman" w:hAnsi="Times New Roman"/>
                            <w:sz w:val="24"/>
                            <w:szCs w:val="24"/>
                            <w:lang w:val="ru-RU"/>
                          </w:rPr>
                          <w:t>ДП 00.</w:t>
                        </w:r>
                        <w:proofErr w:type="gramStart"/>
                        <w:r w:rsidRPr="005F5B4F">
                          <w:rPr>
                            <w:rFonts w:ascii="Times New Roman" w:hAnsi="Times New Roman"/>
                            <w:sz w:val="24"/>
                            <w:szCs w:val="24"/>
                            <w:lang w:val="ru-RU"/>
                          </w:rPr>
                          <w:t>00.ПЗ</w:t>
                        </w:r>
                        <w:proofErr w:type="gramEnd"/>
                      </w:p>
                      <w:p w14:paraId="5A04CF2E" w14:textId="77777777" w:rsidR="00A218E5" w:rsidRPr="009005BC" w:rsidRDefault="00A218E5" w:rsidP="00481F22"/>
                    </w:txbxContent>
                  </v:textbox>
                </v:rect>
                <v:line id="Line 72" o:spid="_x0000_s114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" strokeweight="2pt"/>
                <v:line id="Line 73" o:spid="_x0000_s115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" strokeweight="2pt"/>
                <v:line id="Line 74" o:spid="_x0000_s115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" strokeweight="1pt"/>
                <v:line id="Line 75" o:spid="_x0000_s115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" strokeweight="1pt"/>
                <v:line id="Line 76" o:spid="_x0000_s115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" strokeweight="1pt"/>
                <v:group id="Group 77" o:spid="_x0000_s115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">
                  <v:rect id="Rectangle 78" o:spid="_x0000_s11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" filled="f" stroked="f" strokeweight=".25pt">
                    <v:textbox inset="1pt,1pt,1pt,1pt">
                      <w:txbxContent>
                        <w:p w14:paraId="058D0170" w14:textId="77777777" w:rsidR="00A218E5" w:rsidRPr="00391803" w:rsidRDefault="00A218E5" w:rsidP="00481F22">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1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" filled="f" stroked="f" strokeweight=".25pt">
                    <v:textbox inset="1pt,1pt,1pt,1pt">
                      <w:txbxContent>
                        <w:p w14:paraId="0D7CE47B" w14:textId="1398C17D" w:rsidR="00A218E5" w:rsidRPr="00B45599" w:rsidRDefault="00A218E5" w:rsidP="00481F22">
                          <w:pPr>
                            <w:ind w:firstLine="0"/>
                            <w:jc w:val="left"/>
                            <w:rPr>
                              <w:i/>
                              <w:sz w:val="18"/>
                              <w:szCs w:val="18"/>
                            </w:rPr>
                          </w:pPr>
                          <w:r>
                            <w:rPr>
                              <w:i/>
                              <w:sz w:val="18"/>
                              <w:szCs w:val="18"/>
                            </w:rPr>
                            <w:t>Корень М.А.</w:t>
                          </w:r>
                        </w:p>
                        <w:p w14:paraId="0B55FE68" w14:textId="77777777" w:rsidR="00A218E5" w:rsidRPr="00B45599" w:rsidRDefault="00A218E5" w:rsidP="00481F22">
                          <w:pPr>
                            <w:ind w:firstLine="0"/>
                            <w:jc w:val="left"/>
                            <w:rPr>
                              <w:i/>
                              <w:sz w:val="18"/>
                              <w:szCs w:val="18"/>
                            </w:rPr>
                          </w:pPr>
                        </w:p>
                        <w:p w14:paraId="7D0D8656" w14:textId="77777777" w:rsidR="00A218E5" w:rsidRPr="00391803" w:rsidRDefault="00A218E5" w:rsidP="00481F22">
                          <w:pPr>
                            <w:ind w:firstLine="0"/>
                            <w:rPr>
                              <w:i/>
                              <w:iCs/>
                              <w:sz w:val="18"/>
                              <w:szCs w:val="18"/>
                            </w:rPr>
                          </w:pPr>
                        </w:p>
                      </w:txbxContent>
                    </v:textbox>
                  </v:rect>
                </v:group>
                <v:group id="Group 80" o:spid="_x0000_s115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">
                  <v:rect id="Rectangle 81" o:spid="_x0000_s11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" filled="f" stroked="f" strokeweight=".25pt">
                    <v:textbox inset="1pt,1pt,1pt,1pt">
                      <w:txbxContent>
                        <w:p w14:paraId="0AE7980B" w14:textId="77777777" w:rsidR="00A218E5" w:rsidRPr="00391803" w:rsidRDefault="00A218E5" w:rsidP="00481F22">
                          <w:pPr>
                            <w:pStyle w:val="afffffc"/>
                            <w:ind w:firstLine="0"/>
                          </w:pPr>
                          <w:r w:rsidRPr="00391803">
                            <w:t xml:space="preserve"> </w:t>
                          </w:r>
                          <w:r w:rsidRPr="00391803">
                            <w:rPr>
                              <w:i w:val="0"/>
                              <w:sz w:val="18"/>
                            </w:rPr>
                            <w:t>Пров</w:t>
                          </w:r>
                          <w:r w:rsidRPr="00391803">
                            <w:rPr>
                              <w:sz w:val="18"/>
                            </w:rPr>
                            <w:t>.</w:t>
                          </w:r>
                        </w:p>
                      </w:txbxContent>
                    </v:textbox>
                  </v:rect>
                  <v:rect id="Rectangle 82" o:spid="_x0000_s115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" filled="f" stroked="f" strokeweight=".25pt">
                    <v:textbox inset="1pt,1pt,1pt,1pt">
                      <w:txbxContent>
                        <w:p w14:paraId="71C088C7" w14:textId="77777777" w:rsidR="00A218E5" w:rsidRPr="00C638CD" w:rsidRDefault="00A218E5" w:rsidP="00481F22">
                          <w:pPr>
                            <w:pStyle w:val="affffe"/>
                            <w:jc w:val="left"/>
                            <w:rPr>
                              <w:rFonts w:ascii="Times New Roman" w:hAnsi="Times New Roman"/>
                              <w:spacing w:val="-4"/>
                              <w:sz w:val="18"/>
                              <w:szCs w:val="18"/>
                              <w:lang w:val="ru-RU"/>
                            </w:rPr>
                          </w:pPr>
                          <w:proofErr w:type="spellStart"/>
                          <w:r w:rsidRPr="00C638CD">
                            <w:rPr>
                              <w:rFonts w:ascii="Times New Roman" w:hAnsi="Times New Roman"/>
                              <w:spacing w:val="-4"/>
                              <w:sz w:val="18"/>
                              <w:szCs w:val="18"/>
                              <w:lang w:val="ru-RU"/>
                            </w:rPr>
                            <w:t>Комкова</w:t>
                          </w:r>
                          <w:proofErr w:type="spellEnd"/>
                          <w:r w:rsidRPr="00C638CD">
                            <w:rPr>
                              <w:rFonts w:ascii="Times New Roman" w:hAnsi="Times New Roman"/>
                              <w:spacing w:val="-4"/>
                              <w:sz w:val="18"/>
                              <w:szCs w:val="18"/>
                              <w:lang w:val="ru-RU"/>
                            </w:rPr>
                            <w:t xml:space="preserve"> А.В.</w:t>
                          </w:r>
                        </w:p>
                      </w:txbxContent>
                    </v:textbox>
                  </v:rect>
                </v:group>
                <v:group id="Group 83" o:spid="_x0000_s116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">
                  <v:rect id="Rectangle 84" o:spid="_x0000_s11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" filled="f" stroked="f" strokeweight=".25pt">
                    <v:textbox inset="1pt,1pt,1pt,1pt">
                      <w:txbxContent>
                        <w:p w14:paraId="024C2FA3" w14:textId="77777777" w:rsidR="00A218E5" w:rsidRPr="004F5CE6" w:rsidRDefault="00A218E5" w:rsidP="00481F22">
                          <w:pPr>
                            <w:pStyle w:val="afffffc"/>
                            <w:ind w:firstLine="0"/>
                          </w:pPr>
                        </w:p>
                      </w:txbxContent>
                    </v:textbox>
                  </v:rect>
                  <v:rect id="Rectangle 85" o:spid="_x0000_s11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" filled="f" stroked="f" strokeweight=".25pt">
                    <v:textbox inset="1pt,1pt,1pt,1pt">
                      <w:txbxContent>
                        <w:p w14:paraId="3FCC1EB6" w14:textId="77777777" w:rsidR="00A218E5" w:rsidRPr="0007115C" w:rsidRDefault="00A218E5" w:rsidP="00481F22">
                          <w:pPr>
                            <w:ind w:firstLine="0"/>
                          </w:pPr>
                        </w:p>
                      </w:txbxContent>
                    </v:textbox>
                  </v:rect>
                </v:group>
                <v:group id="Group 86" o:spid="_x0000_s116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">
                  <v:rect id="Rectangle 87" o:spid="_x0000_s11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" filled="f" stroked="f" strokeweight=".25pt">
                    <v:textbox inset="1pt,1pt,1pt,1pt">
                      <w:txbxContent>
                        <w:p w14:paraId="14C30330" w14:textId="77777777" w:rsidR="00A218E5" w:rsidRPr="00391803" w:rsidRDefault="00A218E5" w:rsidP="00481F22">
                          <w:pPr>
                            <w:pStyle w:val="afffffc"/>
                            <w:ind w:firstLine="0"/>
                            <w:rPr>
                              <w:i w:val="0"/>
                              <w:sz w:val="18"/>
                            </w:rPr>
                          </w:pPr>
                          <w:r w:rsidRPr="00391803">
                            <w:rPr>
                              <w:i w:val="0"/>
                              <w:sz w:val="18"/>
                            </w:rPr>
                            <w:t xml:space="preserve"> Н. контр.</w:t>
                          </w:r>
                        </w:p>
                      </w:txbxContent>
                    </v:textbox>
                  </v:rect>
                  <v:rect id="Rectangle 88" o:spid="_x0000_s116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" filled="f" stroked="f" strokeweight=".25pt">
                    <v:textbox inset="1pt,1pt,1pt,1pt">
                      <w:txbxContent>
                        <w:p w14:paraId="310056DC" w14:textId="77777777" w:rsidR="00A218E5" w:rsidRPr="00C638CD" w:rsidRDefault="00A218E5" w:rsidP="00806AF9">
                          <w:pPr>
                            <w:pStyle w:val="affffe"/>
                            <w:jc w:val="left"/>
                            <w:rPr>
                              <w:rFonts w:ascii="Times New Roman" w:hAnsi="Times New Roman"/>
                              <w:spacing w:val="-4"/>
                              <w:sz w:val="18"/>
                              <w:szCs w:val="18"/>
                              <w:lang w:val="ru-RU"/>
                            </w:rPr>
                          </w:pPr>
                          <w:proofErr w:type="spellStart"/>
                          <w:r w:rsidRPr="00C638CD">
                            <w:rPr>
                              <w:rFonts w:ascii="Times New Roman" w:hAnsi="Times New Roman"/>
                              <w:spacing w:val="-4"/>
                              <w:sz w:val="18"/>
                              <w:szCs w:val="18"/>
                              <w:lang w:val="ru-RU"/>
                            </w:rPr>
                            <w:t>Нистюк</w:t>
                          </w:r>
                          <w:proofErr w:type="spellEnd"/>
                          <w:r w:rsidRPr="00C638CD">
                            <w:rPr>
                              <w:rFonts w:ascii="Times New Roman" w:hAnsi="Times New Roman"/>
                              <w:spacing w:val="-4"/>
                              <w:sz w:val="18"/>
                              <w:szCs w:val="18"/>
                              <w:lang w:val="ru-RU"/>
                            </w:rPr>
                            <w:t xml:space="preserve"> О.А.</w:t>
                          </w:r>
                        </w:p>
                        <w:p w14:paraId="7511026C" w14:textId="77777777" w:rsidR="00A218E5" w:rsidRPr="00C638CD" w:rsidRDefault="00A218E5" w:rsidP="00806AF9">
                          <w:pPr>
                            <w:pStyle w:val="affffe"/>
                            <w:rPr>
                              <w:rFonts w:ascii="Times New Roman" w:hAnsi="Times New Roman"/>
                            </w:rPr>
                          </w:pPr>
                        </w:p>
                        <w:p w14:paraId="6C6A4594" w14:textId="77777777" w:rsidR="00A218E5" w:rsidRPr="00C638CD" w:rsidRDefault="00A218E5" w:rsidP="00481F22">
                          <w:pPr>
                            <w:pStyle w:val="affffe"/>
                            <w:rPr>
                              <w:rFonts w:ascii="Times New Roman" w:hAnsi="Times New Roman"/>
                            </w:rPr>
                          </w:pPr>
                        </w:p>
                      </w:txbxContent>
                    </v:textbox>
                  </v:rect>
                </v:group>
                <v:group id="Group 89" o:spid="_x0000_s116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">
                  <v:rect id="Rectangle 90" o:spid="_x0000_s11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" filled="f" stroked="f" strokeweight=".25pt">
                    <v:textbox inset="1pt,1pt,1pt,1pt">
                      <w:txbxContent>
                        <w:p w14:paraId="43FC2651" w14:textId="77777777" w:rsidR="00A218E5" w:rsidRPr="005D4ABD" w:rsidRDefault="00A218E5" w:rsidP="00481F22">
                          <w:pPr>
                            <w:pStyle w:val="afffffc"/>
                            <w:ind w:firstLine="0"/>
                            <w:rPr>
                              <w:sz w:val="18"/>
                            </w:rPr>
                          </w:pPr>
                          <w:r w:rsidRPr="005D4ABD">
                            <w:rPr>
                              <w:sz w:val="18"/>
                            </w:rPr>
                            <w:t xml:space="preserve"> </w:t>
                          </w:r>
                          <w:r w:rsidRPr="00391803">
                            <w:rPr>
                              <w:i w:val="0"/>
                              <w:sz w:val="18"/>
                            </w:rPr>
                            <w:t>Утв.</w:t>
                          </w:r>
                        </w:p>
                      </w:txbxContent>
                    </v:textbox>
                  </v:rect>
                  <v:rect id="Rectangle 91" o:spid="_x0000_s116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" filled="f" stroked="f" strokeweight=".25pt">
                    <v:textbox inset="1pt,1pt,1pt,1pt">
                      <w:txbxContent>
                        <w:p w14:paraId="3B56CC77" w14:textId="77777777" w:rsidR="00A218E5" w:rsidRPr="00C638CD" w:rsidRDefault="00A218E5" w:rsidP="00481F22">
                          <w:pPr>
                            <w:pStyle w:val="affffe"/>
                            <w:jc w:val="left"/>
                            <w:rPr>
                              <w:rFonts w:ascii="Times New Roman" w:hAnsi="Times New Roman"/>
                              <w:spacing w:val="-4"/>
                              <w:sz w:val="18"/>
                              <w:szCs w:val="18"/>
                              <w:lang w:val="ru-RU"/>
                            </w:rPr>
                          </w:pPr>
                          <w:proofErr w:type="spellStart"/>
                          <w:r w:rsidRPr="00C638CD">
                            <w:rPr>
                              <w:rFonts w:ascii="Times New Roman" w:hAnsi="Times New Roman"/>
                              <w:spacing w:val="-4"/>
                              <w:sz w:val="18"/>
                              <w:szCs w:val="18"/>
                              <w:lang w:val="ru-RU"/>
                            </w:rPr>
                            <w:t>Блинова</w:t>
                          </w:r>
                          <w:proofErr w:type="spellEnd"/>
                          <w:r w:rsidRPr="00C638CD">
                            <w:rPr>
                              <w:rFonts w:ascii="Times New Roman" w:hAnsi="Times New Roman"/>
                              <w:spacing w:val="-4"/>
                              <w:sz w:val="18"/>
                              <w:szCs w:val="18"/>
                              <w:lang w:val="ru-RU"/>
                            </w:rPr>
                            <w:t xml:space="preserve"> Е.А.</w:t>
                          </w:r>
                        </w:p>
                      </w:txbxContent>
                    </v:textbox>
                  </v:rect>
                </v:group>
                <v:line id="Line 92" o:spid="_x0000_s116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" strokeweight="2pt"/>
                <v:rect id="Rectangle 93" o:spid="_x0000_s117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" filled="f" stroked="f" strokeweight=".25pt">
                  <v:textbox inset="1pt,1pt,1pt,1pt">
                    <w:txbxContent>
                      <w:p w14:paraId="0BEEBF4F" w14:textId="77777777" w:rsidR="00A218E5" w:rsidRPr="00481F22" w:rsidRDefault="00A218E5" w:rsidP="00481F22">
                        <w:pPr>
                          <w:pStyle w:val="affffe"/>
                          <w:jc w:val="center"/>
                          <w:rPr>
                            <w:rFonts w:ascii="Times New Roman" w:hAnsi="Times New Roman"/>
                            <w:sz w:val="24"/>
                            <w:lang w:val="ru-RU"/>
                          </w:rPr>
                        </w:pPr>
                        <w:r w:rsidRPr="00481F22">
                          <w:rPr>
                            <w:rFonts w:ascii="Times New Roman" w:hAnsi="Times New Roman"/>
                            <w:sz w:val="24"/>
                            <w:lang w:val="ru-RU"/>
                          </w:rPr>
                          <w:t>Оглавление</w:t>
                        </w:r>
                      </w:p>
                    </w:txbxContent>
                  </v:textbox>
                </v:rect>
                <v:line id="Line 94" o:spid="_x0000_s117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" strokeweight="2pt"/>
                <v:line id="Line 95" o:spid="_x0000_s117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" strokeweight="2pt"/>
                <v:line id="Line 96" o:spid="_x0000_s117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" strokeweight="2pt"/>
                <v:rect id="Rectangle 97" o:spid="_x0000_s117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" filled="f" stroked="f" strokeweight=".25pt">
                  <v:textbox inset="1pt,1pt,1pt,1pt">
                    <w:txbxContent>
                      <w:p w14:paraId="612DF783" w14:textId="77777777" w:rsidR="00A218E5" w:rsidRPr="00762311" w:rsidRDefault="00A218E5" w:rsidP="00481F22">
                        <w:pPr>
                          <w:pStyle w:val="afffffa"/>
                          <w:ind w:firstLine="0"/>
                          <w:rPr>
                            <w:i w:val="0"/>
                            <w:iCs/>
                            <w:sz w:val="18"/>
                            <w:szCs w:val="18"/>
                          </w:rPr>
                        </w:pPr>
                        <w:r w:rsidRPr="00762311">
                          <w:rPr>
                            <w:i w:val="0"/>
                            <w:iCs/>
                            <w:sz w:val="18"/>
                            <w:szCs w:val="18"/>
                          </w:rPr>
                          <w:t>Лит.</w:t>
                        </w:r>
                      </w:p>
                    </w:txbxContent>
                  </v:textbox>
                </v:rect>
                <v:rect id="Rectangle 98" o:spid="_x0000_s117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" filled="f" stroked="f" strokeweight=".25pt">
                  <v:textbox inset="1pt,1pt,1pt,1pt">
                    <w:txbxContent>
                      <w:p w14:paraId="3B7D572C" w14:textId="77777777" w:rsidR="00A218E5" w:rsidRPr="00027633" w:rsidRDefault="00A218E5" w:rsidP="00481F22">
                        <w:pPr>
                          <w:pStyle w:val="afffffa"/>
                          <w:ind w:firstLine="0"/>
                          <w:rPr>
                            <w:i w:val="0"/>
                            <w:iCs/>
                          </w:rPr>
                        </w:pPr>
                        <w:r w:rsidRPr="00CB2952">
                          <w:rPr>
                            <w:i w:val="0"/>
                            <w:iCs/>
                            <w:sz w:val="18"/>
                          </w:rPr>
                          <w:t>Листов</w:t>
                        </w:r>
                      </w:p>
                    </w:txbxContent>
                  </v:textbox>
                </v:rect>
                <v:rect id="Rectangle 99" o:spid="_x0000_s117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" filled="f" stroked="f" strokeweight=".25pt">
                  <v:textbox inset="1pt,1pt,1pt,1pt">
                    <w:txbxContent>
                      <w:p w14:paraId="5286131E" w14:textId="6FD576BF" w:rsidR="00A218E5" w:rsidRPr="00CB2952" w:rsidRDefault="00A218E5" w:rsidP="00481F22">
                        <w:pPr>
                          <w:pStyle w:val="afffffa"/>
                          <w:ind w:firstLine="0"/>
                          <w:rPr>
                            <w:i w:val="0"/>
                            <w:sz w:val="18"/>
                          </w:rPr>
                        </w:pPr>
                        <w:r>
                          <w:rPr>
                            <w:i w:val="0"/>
                            <w:sz w:val="18"/>
                          </w:rPr>
                          <w:t>2</w:t>
                        </w:r>
                      </w:p>
                    </w:txbxContent>
                  </v:textbox>
                </v:rect>
                <v:line id="Line 100" o:spid="_x0000_s117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" strokeweight="1pt"/>
                <v:line id="Line 101" o:spid="_x0000_s117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" strokeweight="1pt"/>
                <v:rect id="Rectangle 102" o:spid="_x0000_s1179"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" filled="f" stroked="f" strokeweight=".25pt">
                  <v:textbox inset="1pt,1pt,1pt,1pt">
                    <w:txbxContent>
                      <w:p w14:paraId="7C984175" w14:textId="77777777" w:rsidR="00A218E5" w:rsidRPr="005F5B4F" w:rsidRDefault="00A218E5" w:rsidP="000F0BA6">
                        <w:pPr>
                          <w:pStyle w:val="affffe"/>
                          <w:jc w:val="center"/>
                          <w:rPr>
                            <w:rFonts w:ascii="Times New Roman" w:hAnsi="Times New Roman"/>
                            <w:sz w:val="24"/>
                            <w:szCs w:val="18"/>
                            <w:lang w:val="ru-RU"/>
                          </w:rPr>
                        </w:pPr>
                        <w:r w:rsidRPr="005F5B4F">
                          <w:rPr>
                            <w:rFonts w:ascii="Times New Roman" w:hAnsi="Times New Roman"/>
                            <w:sz w:val="24"/>
                            <w:szCs w:val="18"/>
                            <w:lang w:val="ru-RU"/>
                          </w:rPr>
                          <w:t>БГТУ 1-40 05 01</w:t>
                        </w:r>
                        <w:r w:rsidRPr="005F5B4F">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947414">
        <w:t>Оглавление</w:t>
      </w:r>
    </w:p>
    <w:p w14:paraId="26B7E160" w14:textId="17BB6F33" w:rsidR="0004401F" w:rsidRDefault="00B46F57" w:rsidP="0004401F">
      <w:pPr>
        <w:pStyle w:val="31"/>
        <w:ind w:firstLine="0"/>
        <w:rPr>
          <w:rFonts w:asciiTheme="minorHAnsi" w:eastAsiaTheme="minorEastAsia" w:hAnsiTheme="minorHAnsi" w:cstheme="minorBidi"/>
          <w:noProof/>
          <w:sz w:val="22"/>
          <w:lang w:eastAsia="ru-RU"/>
        </w:rPr>
      </w:pPr>
      <w:r w:rsidRPr="000C100D">
        <w:fldChar w:fldCharType="begin"/>
      </w:r>
      <w:r w:rsidRPr="000C100D">
        <w:instrText xml:space="preserve"> TOC \h \z \t "Heading 1;1;Heading 2;2;Heading 3;3;Раздел простой;1;Раздел с подразделом;1;Подраздел простой;2;Подраздел с разделом;2;Подраздел с пунктом;2;Пункт простой;3;Пункт с подразделом;3" </w:instrText>
      </w:r>
      <w:r w:rsidRPr="000C100D">
        <w:fldChar w:fldCharType="separate"/>
      </w:r>
      <w:hyperlink w:anchor="_Toc198276981" w:history="1">
        <w:r w:rsidR="0004401F" w:rsidRPr="00E82899">
          <w:rPr>
            <w:rStyle w:val="af"/>
            <w:noProof/>
          </w:rPr>
          <w:t>Введение</w:t>
        </w:r>
        <w:r w:rsidR="0004401F">
          <w:rPr>
            <w:noProof/>
            <w:webHidden/>
          </w:rPr>
          <w:tab/>
        </w:r>
        <w:r w:rsidR="0004401F">
          <w:rPr>
            <w:noProof/>
            <w:webHidden/>
          </w:rPr>
          <w:fldChar w:fldCharType="begin"/>
        </w:r>
        <w:r w:rsidR="0004401F">
          <w:rPr>
            <w:noProof/>
            <w:webHidden/>
          </w:rPr>
          <w:instrText xml:space="preserve"> PAGEREF _Toc198276981 \h </w:instrText>
        </w:r>
        <w:r w:rsidR="0004401F">
          <w:rPr>
            <w:noProof/>
            <w:webHidden/>
          </w:rPr>
        </w:r>
        <w:r w:rsidR="0004401F">
          <w:rPr>
            <w:noProof/>
            <w:webHidden/>
          </w:rPr>
          <w:fldChar w:fldCharType="separate"/>
        </w:r>
        <w:r w:rsidR="0004401F">
          <w:rPr>
            <w:noProof/>
            <w:webHidden/>
          </w:rPr>
          <w:t>5</w:t>
        </w:r>
        <w:r w:rsidR="0004401F">
          <w:rPr>
            <w:noProof/>
            <w:webHidden/>
          </w:rPr>
          <w:fldChar w:fldCharType="end"/>
        </w:r>
      </w:hyperlink>
    </w:p>
    <w:p w14:paraId="774DEE2C" w14:textId="3C382921" w:rsidR="0004401F" w:rsidRDefault="00D34C7C" w:rsidP="0004401F">
      <w:pPr>
        <w:pStyle w:val="31"/>
        <w:ind w:firstLine="0"/>
        <w:rPr>
          <w:rFonts w:asciiTheme="minorHAnsi" w:eastAsiaTheme="minorEastAsia" w:hAnsiTheme="minorHAnsi" w:cstheme="minorBidi"/>
          <w:noProof/>
          <w:sz w:val="22"/>
          <w:lang w:eastAsia="ru-RU"/>
        </w:rPr>
      </w:pPr>
      <w:hyperlink w:anchor="_Toc198276982" w:history="1">
        <w:r w:rsidR="0004401F" w:rsidRPr="00E82899">
          <w:rPr>
            <w:rStyle w:val="af"/>
            <w:noProof/>
          </w:rPr>
          <w:t>1 Обзор аналогов и постановка задачи</w:t>
        </w:r>
        <w:r w:rsidR="0004401F">
          <w:rPr>
            <w:noProof/>
            <w:webHidden/>
          </w:rPr>
          <w:tab/>
        </w:r>
        <w:r w:rsidR="0004401F">
          <w:rPr>
            <w:noProof/>
            <w:webHidden/>
          </w:rPr>
          <w:fldChar w:fldCharType="begin"/>
        </w:r>
        <w:r w:rsidR="0004401F">
          <w:rPr>
            <w:noProof/>
            <w:webHidden/>
          </w:rPr>
          <w:instrText xml:space="preserve"> PAGEREF _Toc198276982 \h </w:instrText>
        </w:r>
        <w:r w:rsidR="0004401F">
          <w:rPr>
            <w:noProof/>
            <w:webHidden/>
          </w:rPr>
        </w:r>
        <w:r w:rsidR="0004401F">
          <w:rPr>
            <w:noProof/>
            <w:webHidden/>
          </w:rPr>
          <w:fldChar w:fldCharType="separate"/>
        </w:r>
        <w:r w:rsidR="0004401F">
          <w:rPr>
            <w:noProof/>
            <w:webHidden/>
          </w:rPr>
          <w:t>6</w:t>
        </w:r>
        <w:r w:rsidR="0004401F">
          <w:rPr>
            <w:noProof/>
            <w:webHidden/>
          </w:rPr>
          <w:fldChar w:fldCharType="end"/>
        </w:r>
      </w:hyperlink>
    </w:p>
    <w:p w14:paraId="03B70713" w14:textId="02498AAB" w:rsidR="0004401F" w:rsidRDefault="00D34C7C">
      <w:pPr>
        <w:pStyle w:val="23"/>
        <w:rPr>
          <w:rFonts w:asciiTheme="minorHAnsi" w:eastAsiaTheme="minorEastAsia" w:hAnsiTheme="minorHAnsi" w:cstheme="minorBidi"/>
          <w:noProof/>
          <w:sz w:val="22"/>
          <w:lang w:eastAsia="ru-RU"/>
        </w:rPr>
      </w:pPr>
      <w:hyperlink w:anchor="_Toc198276983" w:history="1">
        <w:r w:rsidR="0004401F" w:rsidRPr="00E82899">
          <w:rPr>
            <w:rStyle w:val="af"/>
            <w:noProof/>
          </w:rPr>
          <w:t>1.1 Обзор аналогов</w:t>
        </w:r>
        <w:r w:rsidR="0004401F">
          <w:rPr>
            <w:noProof/>
            <w:webHidden/>
          </w:rPr>
          <w:tab/>
        </w:r>
        <w:r w:rsidR="0004401F">
          <w:rPr>
            <w:noProof/>
            <w:webHidden/>
          </w:rPr>
          <w:fldChar w:fldCharType="begin"/>
        </w:r>
        <w:r w:rsidR="0004401F">
          <w:rPr>
            <w:noProof/>
            <w:webHidden/>
          </w:rPr>
          <w:instrText xml:space="preserve"> PAGEREF _Toc198276983 \h </w:instrText>
        </w:r>
        <w:r w:rsidR="0004401F">
          <w:rPr>
            <w:noProof/>
            <w:webHidden/>
          </w:rPr>
        </w:r>
        <w:r w:rsidR="0004401F">
          <w:rPr>
            <w:noProof/>
            <w:webHidden/>
          </w:rPr>
          <w:fldChar w:fldCharType="separate"/>
        </w:r>
        <w:r w:rsidR="0004401F">
          <w:rPr>
            <w:noProof/>
            <w:webHidden/>
          </w:rPr>
          <w:t>6</w:t>
        </w:r>
        <w:r w:rsidR="0004401F">
          <w:rPr>
            <w:noProof/>
            <w:webHidden/>
          </w:rPr>
          <w:fldChar w:fldCharType="end"/>
        </w:r>
      </w:hyperlink>
    </w:p>
    <w:p w14:paraId="1F970566" w14:textId="15A49FB7" w:rsidR="0004401F" w:rsidRDefault="00D34C7C">
      <w:pPr>
        <w:pStyle w:val="31"/>
        <w:rPr>
          <w:rFonts w:asciiTheme="minorHAnsi" w:eastAsiaTheme="minorEastAsia" w:hAnsiTheme="minorHAnsi" w:cstheme="minorBidi"/>
          <w:noProof/>
          <w:sz w:val="22"/>
          <w:lang w:eastAsia="ru-RU"/>
        </w:rPr>
      </w:pPr>
      <w:hyperlink w:anchor="_Toc198276984" w:history="1">
        <w:r w:rsidR="0004401F" w:rsidRPr="00E82899">
          <w:rPr>
            <w:rStyle w:val="af"/>
            <w:noProof/>
          </w:rPr>
          <w:t>1.1.1 E-auction</w:t>
        </w:r>
        <w:r w:rsidR="0004401F">
          <w:rPr>
            <w:noProof/>
            <w:webHidden/>
          </w:rPr>
          <w:tab/>
        </w:r>
        <w:r w:rsidR="0004401F">
          <w:rPr>
            <w:noProof/>
            <w:webHidden/>
          </w:rPr>
          <w:fldChar w:fldCharType="begin"/>
        </w:r>
        <w:r w:rsidR="0004401F">
          <w:rPr>
            <w:noProof/>
            <w:webHidden/>
          </w:rPr>
          <w:instrText xml:space="preserve"> PAGEREF _Toc198276984 \h </w:instrText>
        </w:r>
        <w:r w:rsidR="0004401F">
          <w:rPr>
            <w:noProof/>
            <w:webHidden/>
          </w:rPr>
        </w:r>
        <w:r w:rsidR="0004401F">
          <w:rPr>
            <w:noProof/>
            <w:webHidden/>
          </w:rPr>
          <w:fldChar w:fldCharType="separate"/>
        </w:r>
        <w:r w:rsidR="0004401F">
          <w:rPr>
            <w:noProof/>
            <w:webHidden/>
          </w:rPr>
          <w:t>6</w:t>
        </w:r>
        <w:r w:rsidR="0004401F">
          <w:rPr>
            <w:noProof/>
            <w:webHidden/>
          </w:rPr>
          <w:fldChar w:fldCharType="end"/>
        </w:r>
      </w:hyperlink>
    </w:p>
    <w:p w14:paraId="7FB6D4F2" w14:textId="0442F75F" w:rsidR="0004401F" w:rsidRDefault="00D34C7C">
      <w:pPr>
        <w:pStyle w:val="31"/>
        <w:rPr>
          <w:rFonts w:asciiTheme="minorHAnsi" w:eastAsiaTheme="minorEastAsia" w:hAnsiTheme="minorHAnsi" w:cstheme="minorBidi"/>
          <w:noProof/>
          <w:sz w:val="22"/>
          <w:lang w:eastAsia="ru-RU"/>
        </w:rPr>
      </w:pPr>
      <w:hyperlink w:anchor="_Toc198276985" w:history="1">
        <w:r w:rsidR="0004401F" w:rsidRPr="00E82899">
          <w:rPr>
            <w:rStyle w:val="af"/>
            <w:noProof/>
          </w:rPr>
          <w:t>1.1.2 Elot</w:t>
        </w:r>
        <w:r w:rsidR="0004401F">
          <w:rPr>
            <w:noProof/>
            <w:webHidden/>
          </w:rPr>
          <w:tab/>
        </w:r>
        <w:r w:rsidR="0004401F">
          <w:rPr>
            <w:noProof/>
            <w:webHidden/>
          </w:rPr>
          <w:fldChar w:fldCharType="begin"/>
        </w:r>
        <w:r w:rsidR="0004401F">
          <w:rPr>
            <w:noProof/>
            <w:webHidden/>
          </w:rPr>
          <w:instrText xml:space="preserve"> PAGEREF _Toc198276985 \h </w:instrText>
        </w:r>
        <w:r w:rsidR="0004401F">
          <w:rPr>
            <w:noProof/>
            <w:webHidden/>
          </w:rPr>
        </w:r>
        <w:r w:rsidR="0004401F">
          <w:rPr>
            <w:noProof/>
            <w:webHidden/>
          </w:rPr>
          <w:fldChar w:fldCharType="separate"/>
        </w:r>
        <w:r w:rsidR="0004401F">
          <w:rPr>
            <w:noProof/>
            <w:webHidden/>
          </w:rPr>
          <w:t>8</w:t>
        </w:r>
        <w:r w:rsidR="0004401F">
          <w:rPr>
            <w:noProof/>
            <w:webHidden/>
          </w:rPr>
          <w:fldChar w:fldCharType="end"/>
        </w:r>
      </w:hyperlink>
    </w:p>
    <w:p w14:paraId="24143F47" w14:textId="264C43D5" w:rsidR="0004401F" w:rsidRDefault="00D34C7C">
      <w:pPr>
        <w:pStyle w:val="31"/>
        <w:rPr>
          <w:rFonts w:asciiTheme="minorHAnsi" w:eastAsiaTheme="minorEastAsia" w:hAnsiTheme="minorHAnsi" w:cstheme="minorBidi"/>
          <w:noProof/>
          <w:sz w:val="22"/>
          <w:lang w:eastAsia="ru-RU"/>
        </w:rPr>
      </w:pPr>
      <w:hyperlink w:anchor="_Toc198276986" w:history="1">
        <w:r w:rsidR="0004401F" w:rsidRPr="00E82899">
          <w:rPr>
            <w:rStyle w:val="af"/>
            <w:noProof/>
          </w:rPr>
          <w:t>1.1.3 Torgi</w:t>
        </w:r>
        <w:r w:rsidR="0004401F">
          <w:rPr>
            <w:noProof/>
            <w:webHidden/>
          </w:rPr>
          <w:tab/>
        </w:r>
        <w:r w:rsidR="0004401F">
          <w:rPr>
            <w:noProof/>
            <w:webHidden/>
          </w:rPr>
          <w:fldChar w:fldCharType="begin"/>
        </w:r>
        <w:r w:rsidR="0004401F">
          <w:rPr>
            <w:noProof/>
            <w:webHidden/>
          </w:rPr>
          <w:instrText xml:space="preserve"> PAGEREF _Toc198276986 \h </w:instrText>
        </w:r>
        <w:r w:rsidR="0004401F">
          <w:rPr>
            <w:noProof/>
            <w:webHidden/>
          </w:rPr>
        </w:r>
        <w:r w:rsidR="0004401F">
          <w:rPr>
            <w:noProof/>
            <w:webHidden/>
          </w:rPr>
          <w:fldChar w:fldCharType="separate"/>
        </w:r>
        <w:r w:rsidR="0004401F">
          <w:rPr>
            <w:noProof/>
            <w:webHidden/>
          </w:rPr>
          <w:t>9</w:t>
        </w:r>
        <w:r w:rsidR="0004401F">
          <w:rPr>
            <w:noProof/>
            <w:webHidden/>
          </w:rPr>
          <w:fldChar w:fldCharType="end"/>
        </w:r>
      </w:hyperlink>
    </w:p>
    <w:p w14:paraId="37CC47E8" w14:textId="4CC344A3" w:rsidR="0004401F" w:rsidRDefault="00D34C7C">
      <w:pPr>
        <w:pStyle w:val="23"/>
        <w:rPr>
          <w:rFonts w:asciiTheme="minorHAnsi" w:eastAsiaTheme="minorEastAsia" w:hAnsiTheme="minorHAnsi" w:cstheme="minorBidi"/>
          <w:noProof/>
          <w:sz w:val="22"/>
          <w:lang w:eastAsia="ru-RU"/>
        </w:rPr>
      </w:pPr>
      <w:hyperlink w:anchor="_Toc198276987" w:history="1">
        <w:r w:rsidR="0004401F" w:rsidRPr="00E82899">
          <w:rPr>
            <w:rStyle w:val="af"/>
            <w:noProof/>
          </w:rPr>
          <w:t>1.2 Постановка задачи</w:t>
        </w:r>
        <w:r w:rsidR="0004401F">
          <w:rPr>
            <w:noProof/>
            <w:webHidden/>
          </w:rPr>
          <w:tab/>
        </w:r>
        <w:r w:rsidR="0004401F">
          <w:rPr>
            <w:noProof/>
            <w:webHidden/>
          </w:rPr>
          <w:fldChar w:fldCharType="begin"/>
        </w:r>
        <w:r w:rsidR="0004401F">
          <w:rPr>
            <w:noProof/>
            <w:webHidden/>
          </w:rPr>
          <w:instrText xml:space="preserve"> PAGEREF _Toc198276987 \h </w:instrText>
        </w:r>
        <w:r w:rsidR="0004401F">
          <w:rPr>
            <w:noProof/>
            <w:webHidden/>
          </w:rPr>
        </w:r>
        <w:r w:rsidR="0004401F">
          <w:rPr>
            <w:noProof/>
            <w:webHidden/>
          </w:rPr>
          <w:fldChar w:fldCharType="separate"/>
        </w:r>
        <w:r w:rsidR="0004401F">
          <w:rPr>
            <w:noProof/>
            <w:webHidden/>
          </w:rPr>
          <w:t>10</w:t>
        </w:r>
        <w:r w:rsidR="0004401F">
          <w:rPr>
            <w:noProof/>
            <w:webHidden/>
          </w:rPr>
          <w:fldChar w:fldCharType="end"/>
        </w:r>
      </w:hyperlink>
    </w:p>
    <w:p w14:paraId="32EF6334" w14:textId="61B69A19" w:rsidR="0004401F" w:rsidRDefault="00D34C7C">
      <w:pPr>
        <w:pStyle w:val="23"/>
        <w:rPr>
          <w:rFonts w:asciiTheme="minorHAnsi" w:eastAsiaTheme="minorEastAsia" w:hAnsiTheme="minorHAnsi" w:cstheme="minorBidi"/>
          <w:noProof/>
          <w:sz w:val="22"/>
          <w:lang w:eastAsia="ru-RU"/>
        </w:rPr>
      </w:pPr>
      <w:hyperlink w:anchor="_Toc198276988" w:history="1">
        <w:r w:rsidR="0004401F" w:rsidRPr="00E82899">
          <w:rPr>
            <w:rStyle w:val="af"/>
            <w:noProof/>
          </w:rPr>
          <w:t>1.3 Выводы по разделу</w:t>
        </w:r>
        <w:r w:rsidR="0004401F">
          <w:rPr>
            <w:noProof/>
            <w:webHidden/>
          </w:rPr>
          <w:tab/>
        </w:r>
        <w:r w:rsidR="0004401F">
          <w:rPr>
            <w:noProof/>
            <w:webHidden/>
          </w:rPr>
          <w:fldChar w:fldCharType="begin"/>
        </w:r>
        <w:r w:rsidR="0004401F">
          <w:rPr>
            <w:noProof/>
            <w:webHidden/>
          </w:rPr>
          <w:instrText xml:space="preserve"> PAGEREF _Toc198276988 \h </w:instrText>
        </w:r>
        <w:r w:rsidR="0004401F">
          <w:rPr>
            <w:noProof/>
            <w:webHidden/>
          </w:rPr>
        </w:r>
        <w:r w:rsidR="0004401F">
          <w:rPr>
            <w:noProof/>
            <w:webHidden/>
          </w:rPr>
          <w:fldChar w:fldCharType="separate"/>
        </w:r>
        <w:r w:rsidR="0004401F">
          <w:rPr>
            <w:noProof/>
            <w:webHidden/>
          </w:rPr>
          <w:t>10</w:t>
        </w:r>
        <w:r w:rsidR="0004401F">
          <w:rPr>
            <w:noProof/>
            <w:webHidden/>
          </w:rPr>
          <w:fldChar w:fldCharType="end"/>
        </w:r>
      </w:hyperlink>
    </w:p>
    <w:p w14:paraId="24BD8627" w14:textId="2EBDF862" w:rsidR="0004401F" w:rsidRDefault="00D34C7C" w:rsidP="0004401F">
      <w:pPr>
        <w:pStyle w:val="23"/>
        <w:ind w:firstLine="0"/>
        <w:rPr>
          <w:rFonts w:asciiTheme="minorHAnsi" w:eastAsiaTheme="minorEastAsia" w:hAnsiTheme="minorHAnsi" w:cstheme="minorBidi"/>
          <w:noProof/>
          <w:sz w:val="22"/>
          <w:lang w:eastAsia="ru-RU"/>
        </w:rPr>
      </w:pPr>
      <w:hyperlink w:anchor="_Toc198276989" w:history="1">
        <w:r w:rsidR="0004401F" w:rsidRPr="00E82899">
          <w:rPr>
            <w:rStyle w:val="af"/>
            <w:noProof/>
          </w:rPr>
          <w:t>2 Проектирование веб-приложения</w:t>
        </w:r>
        <w:r w:rsidR="0004401F">
          <w:rPr>
            <w:noProof/>
            <w:webHidden/>
          </w:rPr>
          <w:tab/>
        </w:r>
        <w:r w:rsidR="0004401F">
          <w:rPr>
            <w:noProof/>
            <w:webHidden/>
          </w:rPr>
          <w:fldChar w:fldCharType="begin"/>
        </w:r>
        <w:r w:rsidR="0004401F">
          <w:rPr>
            <w:noProof/>
            <w:webHidden/>
          </w:rPr>
          <w:instrText xml:space="preserve"> PAGEREF _Toc198276989 \h </w:instrText>
        </w:r>
        <w:r w:rsidR="0004401F">
          <w:rPr>
            <w:noProof/>
            <w:webHidden/>
          </w:rPr>
        </w:r>
        <w:r w:rsidR="0004401F">
          <w:rPr>
            <w:noProof/>
            <w:webHidden/>
          </w:rPr>
          <w:fldChar w:fldCharType="separate"/>
        </w:r>
        <w:r w:rsidR="0004401F">
          <w:rPr>
            <w:noProof/>
            <w:webHidden/>
          </w:rPr>
          <w:t>11</w:t>
        </w:r>
        <w:r w:rsidR="0004401F">
          <w:rPr>
            <w:noProof/>
            <w:webHidden/>
          </w:rPr>
          <w:fldChar w:fldCharType="end"/>
        </w:r>
      </w:hyperlink>
    </w:p>
    <w:p w14:paraId="15D04BDB" w14:textId="2AAA8EF7" w:rsidR="0004401F" w:rsidRDefault="00D34C7C">
      <w:pPr>
        <w:pStyle w:val="23"/>
        <w:rPr>
          <w:rFonts w:asciiTheme="minorHAnsi" w:eastAsiaTheme="minorEastAsia" w:hAnsiTheme="minorHAnsi" w:cstheme="minorBidi"/>
          <w:noProof/>
          <w:sz w:val="22"/>
          <w:lang w:eastAsia="ru-RU"/>
        </w:rPr>
      </w:pPr>
      <w:hyperlink w:anchor="_Toc198276990" w:history="1">
        <w:r w:rsidR="0004401F" w:rsidRPr="00E82899">
          <w:rPr>
            <w:rStyle w:val="af"/>
            <w:noProof/>
          </w:rPr>
          <w:t>2.1 Описание средств разработки</w:t>
        </w:r>
        <w:r w:rsidR="0004401F">
          <w:rPr>
            <w:noProof/>
            <w:webHidden/>
          </w:rPr>
          <w:tab/>
        </w:r>
        <w:r w:rsidR="0004401F">
          <w:rPr>
            <w:noProof/>
            <w:webHidden/>
          </w:rPr>
          <w:fldChar w:fldCharType="begin"/>
        </w:r>
        <w:r w:rsidR="0004401F">
          <w:rPr>
            <w:noProof/>
            <w:webHidden/>
          </w:rPr>
          <w:instrText xml:space="preserve"> PAGEREF _Toc198276990 \h </w:instrText>
        </w:r>
        <w:r w:rsidR="0004401F">
          <w:rPr>
            <w:noProof/>
            <w:webHidden/>
          </w:rPr>
        </w:r>
        <w:r w:rsidR="0004401F">
          <w:rPr>
            <w:noProof/>
            <w:webHidden/>
          </w:rPr>
          <w:fldChar w:fldCharType="separate"/>
        </w:r>
        <w:r w:rsidR="0004401F">
          <w:rPr>
            <w:noProof/>
            <w:webHidden/>
          </w:rPr>
          <w:t>11</w:t>
        </w:r>
        <w:r w:rsidR="0004401F">
          <w:rPr>
            <w:noProof/>
            <w:webHidden/>
          </w:rPr>
          <w:fldChar w:fldCharType="end"/>
        </w:r>
      </w:hyperlink>
    </w:p>
    <w:p w14:paraId="72FAC12F" w14:textId="51696DE2" w:rsidR="0004401F" w:rsidRDefault="00D34C7C">
      <w:pPr>
        <w:pStyle w:val="31"/>
        <w:rPr>
          <w:rFonts w:asciiTheme="minorHAnsi" w:eastAsiaTheme="minorEastAsia" w:hAnsiTheme="minorHAnsi" w:cstheme="minorBidi"/>
          <w:noProof/>
          <w:sz w:val="22"/>
          <w:lang w:eastAsia="ru-RU"/>
        </w:rPr>
      </w:pPr>
      <w:hyperlink w:anchor="_Toc198276991" w:history="1">
        <w:r w:rsidR="0004401F" w:rsidRPr="00E82899">
          <w:rPr>
            <w:rStyle w:val="af"/>
            <w:noProof/>
          </w:rPr>
          <w:t>2.1.1 Обоснование выбора среды разработки</w:t>
        </w:r>
        <w:r w:rsidR="0004401F">
          <w:rPr>
            <w:noProof/>
            <w:webHidden/>
          </w:rPr>
          <w:tab/>
        </w:r>
        <w:r w:rsidR="0004401F">
          <w:rPr>
            <w:noProof/>
            <w:webHidden/>
          </w:rPr>
          <w:fldChar w:fldCharType="begin"/>
        </w:r>
        <w:r w:rsidR="0004401F">
          <w:rPr>
            <w:noProof/>
            <w:webHidden/>
          </w:rPr>
          <w:instrText xml:space="preserve"> PAGEREF _Toc198276991 \h </w:instrText>
        </w:r>
        <w:r w:rsidR="0004401F">
          <w:rPr>
            <w:noProof/>
            <w:webHidden/>
          </w:rPr>
        </w:r>
        <w:r w:rsidR="0004401F">
          <w:rPr>
            <w:noProof/>
            <w:webHidden/>
          </w:rPr>
          <w:fldChar w:fldCharType="separate"/>
        </w:r>
        <w:r w:rsidR="0004401F">
          <w:rPr>
            <w:noProof/>
            <w:webHidden/>
          </w:rPr>
          <w:t>11</w:t>
        </w:r>
        <w:r w:rsidR="0004401F">
          <w:rPr>
            <w:noProof/>
            <w:webHidden/>
          </w:rPr>
          <w:fldChar w:fldCharType="end"/>
        </w:r>
      </w:hyperlink>
    </w:p>
    <w:p w14:paraId="18D223DC" w14:textId="5B8CDC8F" w:rsidR="0004401F" w:rsidRDefault="00D34C7C">
      <w:pPr>
        <w:pStyle w:val="31"/>
        <w:rPr>
          <w:rFonts w:asciiTheme="minorHAnsi" w:eastAsiaTheme="minorEastAsia" w:hAnsiTheme="minorHAnsi" w:cstheme="minorBidi"/>
          <w:noProof/>
          <w:sz w:val="22"/>
          <w:lang w:eastAsia="ru-RU"/>
        </w:rPr>
      </w:pPr>
      <w:hyperlink w:anchor="_Toc198276992" w:history="1">
        <w:r w:rsidR="0004401F" w:rsidRPr="00E82899">
          <w:rPr>
            <w:rStyle w:val="af"/>
            <w:noProof/>
          </w:rPr>
          <w:t>2.1.2 Фреймворки и библиотеки</w:t>
        </w:r>
        <w:r w:rsidR="0004401F">
          <w:rPr>
            <w:noProof/>
            <w:webHidden/>
          </w:rPr>
          <w:tab/>
        </w:r>
        <w:r w:rsidR="0004401F">
          <w:rPr>
            <w:noProof/>
            <w:webHidden/>
          </w:rPr>
          <w:fldChar w:fldCharType="begin"/>
        </w:r>
        <w:r w:rsidR="0004401F">
          <w:rPr>
            <w:noProof/>
            <w:webHidden/>
          </w:rPr>
          <w:instrText xml:space="preserve"> PAGEREF _Toc198276992 \h </w:instrText>
        </w:r>
        <w:r w:rsidR="0004401F">
          <w:rPr>
            <w:noProof/>
            <w:webHidden/>
          </w:rPr>
        </w:r>
        <w:r w:rsidR="0004401F">
          <w:rPr>
            <w:noProof/>
            <w:webHidden/>
          </w:rPr>
          <w:fldChar w:fldCharType="separate"/>
        </w:r>
        <w:r w:rsidR="0004401F">
          <w:rPr>
            <w:noProof/>
            <w:webHidden/>
          </w:rPr>
          <w:t>12</w:t>
        </w:r>
        <w:r w:rsidR="0004401F">
          <w:rPr>
            <w:noProof/>
            <w:webHidden/>
          </w:rPr>
          <w:fldChar w:fldCharType="end"/>
        </w:r>
      </w:hyperlink>
    </w:p>
    <w:p w14:paraId="50B66518" w14:textId="67B683DD" w:rsidR="0004401F" w:rsidRDefault="00D34C7C">
      <w:pPr>
        <w:pStyle w:val="31"/>
        <w:rPr>
          <w:rFonts w:asciiTheme="minorHAnsi" w:eastAsiaTheme="minorEastAsia" w:hAnsiTheme="minorHAnsi" w:cstheme="minorBidi"/>
          <w:noProof/>
          <w:sz w:val="22"/>
          <w:lang w:eastAsia="ru-RU"/>
        </w:rPr>
      </w:pPr>
      <w:hyperlink w:anchor="_Toc198276993" w:history="1">
        <w:r w:rsidR="0004401F" w:rsidRPr="00E82899">
          <w:rPr>
            <w:rStyle w:val="af"/>
            <w:noProof/>
          </w:rPr>
          <w:t>2.1.3 Инструменты для клиентской части</w:t>
        </w:r>
        <w:r w:rsidR="0004401F">
          <w:rPr>
            <w:noProof/>
            <w:webHidden/>
          </w:rPr>
          <w:tab/>
        </w:r>
        <w:r w:rsidR="0004401F">
          <w:rPr>
            <w:noProof/>
            <w:webHidden/>
          </w:rPr>
          <w:fldChar w:fldCharType="begin"/>
        </w:r>
        <w:r w:rsidR="0004401F">
          <w:rPr>
            <w:noProof/>
            <w:webHidden/>
          </w:rPr>
          <w:instrText xml:space="preserve"> PAGEREF _Toc198276993 \h </w:instrText>
        </w:r>
        <w:r w:rsidR="0004401F">
          <w:rPr>
            <w:noProof/>
            <w:webHidden/>
          </w:rPr>
        </w:r>
        <w:r w:rsidR="0004401F">
          <w:rPr>
            <w:noProof/>
            <w:webHidden/>
          </w:rPr>
          <w:fldChar w:fldCharType="separate"/>
        </w:r>
        <w:r w:rsidR="0004401F">
          <w:rPr>
            <w:noProof/>
            <w:webHidden/>
          </w:rPr>
          <w:t>12</w:t>
        </w:r>
        <w:r w:rsidR="0004401F">
          <w:rPr>
            <w:noProof/>
            <w:webHidden/>
          </w:rPr>
          <w:fldChar w:fldCharType="end"/>
        </w:r>
      </w:hyperlink>
    </w:p>
    <w:p w14:paraId="00513013" w14:textId="51CA254D" w:rsidR="0004401F" w:rsidRDefault="00D34C7C">
      <w:pPr>
        <w:pStyle w:val="31"/>
        <w:rPr>
          <w:rFonts w:asciiTheme="minorHAnsi" w:eastAsiaTheme="minorEastAsia" w:hAnsiTheme="minorHAnsi" w:cstheme="minorBidi"/>
          <w:noProof/>
          <w:sz w:val="22"/>
          <w:lang w:eastAsia="ru-RU"/>
        </w:rPr>
      </w:pPr>
      <w:hyperlink w:anchor="_Toc198276994" w:history="1">
        <w:r w:rsidR="0004401F" w:rsidRPr="00E82899">
          <w:rPr>
            <w:rStyle w:val="af"/>
            <w:noProof/>
          </w:rPr>
          <w:t>2.1.4 Инструменты для серверной части</w:t>
        </w:r>
        <w:r w:rsidR="0004401F">
          <w:rPr>
            <w:noProof/>
            <w:webHidden/>
          </w:rPr>
          <w:tab/>
        </w:r>
        <w:r w:rsidR="0004401F">
          <w:rPr>
            <w:noProof/>
            <w:webHidden/>
          </w:rPr>
          <w:fldChar w:fldCharType="begin"/>
        </w:r>
        <w:r w:rsidR="0004401F">
          <w:rPr>
            <w:noProof/>
            <w:webHidden/>
          </w:rPr>
          <w:instrText xml:space="preserve"> PAGEREF _Toc198276994 \h </w:instrText>
        </w:r>
        <w:r w:rsidR="0004401F">
          <w:rPr>
            <w:noProof/>
            <w:webHidden/>
          </w:rPr>
        </w:r>
        <w:r w:rsidR="0004401F">
          <w:rPr>
            <w:noProof/>
            <w:webHidden/>
          </w:rPr>
          <w:fldChar w:fldCharType="separate"/>
        </w:r>
        <w:r w:rsidR="0004401F">
          <w:rPr>
            <w:noProof/>
            <w:webHidden/>
          </w:rPr>
          <w:t>12</w:t>
        </w:r>
        <w:r w:rsidR="0004401F">
          <w:rPr>
            <w:noProof/>
            <w:webHidden/>
          </w:rPr>
          <w:fldChar w:fldCharType="end"/>
        </w:r>
      </w:hyperlink>
    </w:p>
    <w:p w14:paraId="45AE0106" w14:textId="50DA0233" w:rsidR="0004401F" w:rsidRDefault="00D34C7C">
      <w:pPr>
        <w:pStyle w:val="31"/>
        <w:rPr>
          <w:rFonts w:asciiTheme="minorHAnsi" w:eastAsiaTheme="minorEastAsia" w:hAnsiTheme="minorHAnsi" w:cstheme="minorBidi"/>
          <w:noProof/>
          <w:sz w:val="22"/>
          <w:lang w:eastAsia="ru-RU"/>
        </w:rPr>
      </w:pPr>
      <w:hyperlink w:anchor="_Toc198276995" w:history="1">
        <w:r w:rsidR="0004401F" w:rsidRPr="00E82899">
          <w:rPr>
            <w:rStyle w:val="af"/>
            <w:noProof/>
          </w:rPr>
          <w:t>2.1.5 Хранилища данных</w:t>
        </w:r>
        <w:r w:rsidR="0004401F">
          <w:rPr>
            <w:noProof/>
            <w:webHidden/>
          </w:rPr>
          <w:tab/>
        </w:r>
        <w:r w:rsidR="0004401F">
          <w:rPr>
            <w:noProof/>
            <w:webHidden/>
          </w:rPr>
          <w:fldChar w:fldCharType="begin"/>
        </w:r>
        <w:r w:rsidR="0004401F">
          <w:rPr>
            <w:noProof/>
            <w:webHidden/>
          </w:rPr>
          <w:instrText xml:space="preserve"> PAGEREF _Toc198276995 \h </w:instrText>
        </w:r>
        <w:r w:rsidR="0004401F">
          <w:rPr>
            <w:noProof/>
            <w:webHidden/>
          </w:rPr>
        </w:r>
        <w:r w:rsidR="0004401F">
          <w:rPr>
            <w:noProof/>
            <w:webHidden/>
          </w:rPr>
          <w:fldChar w:fldCharType="separate"/>
        </w:r>
        <w:r w:rsidR="0004401F">
          <w:rPr>
            <w:noProof/>
            <w:webHidden/>
          </w:rPr>
          <w:t>13</w:t>
        </w:r>
        <w:r w:rsidR="0004401F">
          <w:rPr>
            <w:noProof/>
            <w:webHidden/>
          </w:rPr>
          <w:fldChar w:fldCharType="end"/>
        </w:r>
      </w:hyperlink>
    </w:p>
    <w:p w14:paraId="3F6A1EE5" w14:textId="575F8426" w:rsidR="0004401F" w:rsidRDefault="00D34C7C">
      <w:pPr>
        <w:pStyle w:val="31"/>
        <w:rPr>
          <w:rFonts w:asciiTheme="minorHAnsi" w:eastAsiaTheme="minorEastAsia" w:hAnsiTheme="minorHAnsi" w:cstheme="minorBidi"/>
          <w:noProof/>
          <w:sz w:val="22"/>
          <w:lang w:eastAsia="ru-RU"/>
        </w:rPr>
      </w:pPr>
      <w:hyperlink w:anchor="_Toc198276996" w:history="1">
        <w:r w:rsidR="0004401F" w:rsidRPr="00E82899">
          <w:rPr>
            <w:rStyle w:val="af"/>
            <w:noProof/>
          </w:rPr>
          <w:t>2.1.6 Архитектура взаимодействия внутри приложения</w:t>
        </w:r>
        <w:r w:rsidR="0004401F">
          <w:rPr>
            <w:noProof/>
            <w:webHidden/>
          </w:rPr>
          <w:tab/>
        </w:r>
        <w:r w:rsidR="0004401F">
          <w:rPr>
            <w:noProof/>
            <w:webHidden/>
          </w:rPr>
          <w:fldChar w:fldCharType="begin"/>
        </w:r>
        <w:r w:rsidR="0004401F">
          <w:rPr>
            <w:noProof/>
            <w:webHidden/>
          </w:rPr>
          <w:instrText xml:space="preserve"> PAGEREF _Toc198276996 \h </w:instrText>
        </w:r>
        <w:r w:rsidR="0004401F">
          <w:rPr>
            <w:noProof/>
            <w:webHidden/>
          </w:rPr>
        </w:r>
        <w:r w:rsidR="0004401F">
          <w:rPr>
            <w:noProof/>
            <w:webHidden/>
          </w:rPr>
          <w:fldChar w:fldCharType="separate"/>
        </w:r>
        <w:r w:rsidR="0004401F">
          <w:rPr>
            <w:noProof/>
            <w:webHidden/>
          </w:rPr>
          <w:t>13</w:t>
        </w:r>
        <w:r w:rsidR="0004401F">
          <w:rPr>
            <w:noProof/>
            <w:webHidden/>
          </w:rPr>
          <w:fldChar w:fldCharType="end"/>
        </w:r>
      </w:hyperlink>
    </w:p>
    <w:p w14:paraId="653005A4" w14:textId="2CE6763B" w:rsidR="0004401F" w:rsidRDefault="00D34C7C">
      <w:pPr>
        <w:pStyle w:val="23"/>
        <w:rPr>
          <w:rFonts w:asciiTheme="minorHAnsi" w:eastAsiaTheme="minorEastAsia" w:hAnsiTheme="minorHAnsi" w:cstheme="minorBidi"/>
          <w:noProof/>
          <w:sz w:val="22"/>
          <w:lang w:eastAsia="ru-RU"/>
        </w:rPr>
      </w:pPr>
      <w:hyperlink w:anchor="_Toc198276997" w:history="1">
        <w:r w:rsidR="0004401F" w:rsidRPr="00E82899">
          <w:rPr>
            <w:rStyle w:val="af"/>
            <w:noProof/>
          </w:rPr>
          <w:t>2.2 Проектирование базы данных</w:t>
        </w:r>
        <w:r w:rsidR="0004401F">
          <w:rPr>
            <w:noProof/>
            <w:webHidden/>
          </w:rPr>
          <w:tab/>
        </w:r>
        <w:r w:rsidR="0004401F">
          <w:rPr>
            <w:noProof/>
            <w:webHidden/>
          </w:rPr>
          <w:fldChar w:fldCharType="begin"/>
        </w:r>
        <w:r w:rsidR="0004401F">
          <w:rPr>
            <w:noProof/>
            <w:webHidden/>
          </w:rPr>
          <w:instrText xml:space="preserve"> PAGEREF _Toc198276997 \h </w:instrText>
        </w:r>
        <w:r w:rsidR="0004401F">
          <w:rPr>
            <w:noProof/>
            <w:webHidden/>
          </w:rPr>
        </w:r>
        <w:r w:rsidR="0004401F">
          <w:rPr>
            <w:noProof/>
            <w:webHidden/>
          </w:rPr>
          <w:fldChar w:fldCharType="separate"/>
        </w:r>
        <w:r w:rsidR="0004401F">
          <w:rPr>
            <w:noProof/>
            <w:webHidden/>
          </w:rPr>
          <w:t>14</w:t>
        </w:r>
        <w:r w:rsidR="0004401F">
          <w:rPr>
            <w:noProof/>
            <w:webHidden/>
          </w:rPr>
          <w:fldChar w:fldCharType="end"/>
        </w:r>
      </w:hyperlink>
    </w:p>
    <w:p w14:paraId="7E55453B" w14:textId="5B4078D3" w:rsidR="0004401F" w:rsidRDefault="00D34C7C">
      <w:pPr>
        <w:pStyle w:val="31"/>
        <w:rPr>
          <w:rFonts w:asciiTheme="minorHAnsi" w:eastAsiaTheme="minorEastAsia" w:hAnsiTheme="minorHAnsi" w:cstheme="minorBidi"/>
          <w:noProof/>
          <w:sz w:val="22"/>
          <w:lang w:eastAsia="ru-RU"/>
        </w:rPr>
      </w:pPr>
      <w:hyperlink w:anchor="_Toc198276998" w:history="1">
        <w:r w:rsidR="0004401F" w:rsidRPr="00E82899">
          <w:rPr>
            <w:rStyle w:val="af"/>
            <w:noProof/>
          </w:rPr>
          <w:t>2.2.1 Диаграмма базы данных</w:t>
        </w:r>
        <w:r w:rsidR="0004401F">
          <w:rPr>
            <w:noProof/>
            <w:webHidden/>
          </w:rPr>
          <w:tab/>
        </w:r>
        <w:r w:rsidR="0004401F">
          <w:rPr>
            <w:noProof/>
            <w:webHidden/>
          </w:rPr>
          <w:fldChar w:fldCharType="begin"/>
        </w:r>
        <w:r w:rsidR="0004401F">
          <w:rPr>
            <w:noProof/>
            <w:webHidden/>
          </w:rPr>
          <w:instrText xml:space="preserve"> PAGEREF _Toc198276998 \h </w:instrText>
        </w:r>
        <w:r w:rsidR="0004401F">
          <w:rPr>
            <w:noProof/>
            <w:webHidden/>
          </w:rPr>
        </w:r>
        <w:r w:rsidR="0004401F">
          <w:rPr>
            <w:noProof/>
            <w:webHidden/>
          </w:rPr>
          <w:fldChar w:fldCharType="separate"/>
        </w:r>
        <w:r w:rsidR="0004401F">
          <w:rPr>
            <w:noProof/>
            <w:webHidden/>
          </w:rPr>
          <w:t>14</w:t>
        </w:r>
        <w:r w:rsidR="0004401F">
          <w:rPr>
            <w:noProof/>
            <w:webHidden/>
          </w:rPr>
          <w:fldChar w:fldCharType="end"/>
        </w:r>
      </w:hyperlink>
    </w:p>
    <w:p w14:paraId="284DF4C7" w14:textId="5B617FCA" w:rsidR="0004401F" w:rsidRDefault="00D34C7C">
      <w:pPr>
        <w:pStyle w:val="31"/>
        <w:rPr>
          <w:rFonts w:asciiTheme="minorHAnsi" w:eastAsiaTheme="minorEastAsia" w:hAnsiTheme="minorHAnsi" w:cstheme="minorBidi"/>
          <w:noProof/>
          <w:sz w:val="22"/>
          <w:lang w:eastAsia="ru-RU"/>
        </w:rPr>
      </w:pPr>
      <w:hyperlink w:anchor="_Toc198276999" w:history="1">
        <w:r w:rsidR="0004401F" w:rsidRPr="00E82899">
          <w:rPr>
            <w:rStyle w:val="af"/>
            <w:noProof/>
          </w:rPr>
          <w:t>2.2.2 Описание таблиц базы данных</w:t>
        </w:r>
        <w:r w:rsidR="0004401F">
          <w:rPr>
            <w:noProof/>
            <w:webHidden/>
          </w:rPr>
          <w:tab/>
        </w:r>
        <w:r w:rsidR="0004401F">
          <w:rPr>
            <w:noProof/>
            <w:webHidden/>
          </w:rPr>
          <w:fldChar w:fldCharType="begin"/>
        </w:r>
        <w:r w:rsidR="0004401F">
          <w:rPr>
            <w:noProof/>
            <w:webHidden/>
          </w:rPr>
          <w:instrText xml:space="preserve"> PAGEREF _Toc198276999 \h </w:instrText>
        </w:r>
        <w:r w:rsidR="0004401F">
          <w:rPr>
            <w:noProof/>
            <w:webHidden/>
          </w:rPr>
        </w:r>
        <w:r w:rsidR="0004401F">
          <w:rPr>
            <w:noProof/>
            <w:webHidden/>
          </w:rPr>
          <w:fldChar w:fldCharType="separate"/>
        </w:r>
        <w:r w:rsidR="0004401F">
          <w:rPr>
            <w:noProof/>
            <w:webHidden/>
          </w:rPr>
          <w:t>16</w:t>
        </w:r>
        <w:r w:rsidR="0004401F">
          <w:rPr>
            <w:noProof/>
            <w:webHidden/>
          </w:rPr>
          <w:fldChar w:fldCharType="end"/>
        </w:r>
      </w:hyperlink>
    </w:p>
    <w:p w14:paraId="51B43203" w14:textId="541A2A15" w:rsidR="0004401F" w:rsidRDefault="00D34C7C">
      <w:pPr>
        <w:pStyle w:val="23"/>
        <w:rPr>
          <w:rFonts w:asciiTheme="minorHAnsi" w:eastAsiaTheme="minorEastAsia" w:hAnsiTheme="minorHAnsi" w:cstheme="minorBidi"/>
          <w:noProof/>
          <w:sz w:val="22"/>
          <w:lang w:eastAsia="ru-RU"/>
        </w:rPr>
      </w:pPr>
      <w:hyperlink w:anchor="_Toc198277000" w:history="1">
        <w:r w:rsidR="0004401F" w:rsidRPr="00E82899">
          <w:rPr>
            <w:rStyle w:val="af"/>
            <w:noProof/>
          </w:rPr>
          <w:t>2.3 Диаграмма вариантов использования</w:t>
        </w:r>
        <w:r w:rsidR="0004401F">
          <w:rPr>
            <w:noProof/>
            <w:webHidden/>
          </w:rPr>
          <w:tab/>
        </w:r>
        <w:r w:rsidR="0004401F">
          <w:rPr>
            <w:noProof/>
            <w:webHidden/>
          </w:rPr>
          <w:fldChar w:fldCharType="begin"/>
        </w:r>
        <w:r w:rsidR="0004401F">
          <w:rPr>
            <w:noProof/>
            <w:webHidden/>
          </w:rPr>
          <w:instrText xml:space="preserve"> PAGEREF _Toc198277000 \h </w:instrText>
        </w:r>
        <w:r w:rsidR="0004401F">
          <w:rPr>
            <w:noProof/>
            <w:webHidden/>
          </w:rPr>
        </w:r>
        <w:r w:rsidR="0004401F">
          <w:rPr>
            <w:noProof/>
            <w:webHidden/>
          </w:rPr>
          <w:fldChar w:fldCharType="separate"/>
        </w:r>
        <w:r w:rsidR="0004401F">
          <w:rPr>
            <w:noProof/>
            <w:webHidden/>
          </w:rPr>
          <w:t>19</w:t>
        </w:r>
        <w:r w:rsidR="0004401F">
          <w:rPr>
            <w:noProof/>
            <w:webHidden/>
          </w:rPr>
          <w:fldChar w:fldCharType="end"/>
        </w:r>
      </w:hyperlink>
    </w:p>
    <w:p w14:paraId="08EF6E04" w14:textId="0F2DDCDC" w:rsidR="0004401F" w:rsidRDefault="00D34C7C">
      <w:pPr>
        <w:pStyle w:val="23"/>
        <w:rPr>
          <w:rFonts w:asciiTheme="minorHAnsi" w:eastAsiaTheme="minorEastAsia" w:hAnsiTheme="minorHAnsi" w:cstheme="minorBidi"/>
          <w:noProof/>
          <w:sz w:val="22"/>
          <w:lang w:eastAsia="ru-RU"/>
        </w:rPr>
      </w:pPr>
      <w:hyperlink w:anchor="_Toc198277001" w:history="1">
        <w:r w:rsidR="0004401F" w:rsidRPr="00E82899">
          <w:rPr>
            <w:rStyle w:val="af"/>
            <w:noProof/>
          </w:rPr>
          <w:t>2.4 Проектирование контейнеризации</w:t>
        </w:r>
        <w:r w:rsidR="0004401F">
          <w:rPr>
            <w:noProof/>
            <w:webHidden/>
          </w:rPr>
          <w:tab/>
        </w:r>
        <w:r w:rsidR="0004401F">
          <w:rPr>
            <w:noProof/>
            <w:webHidden/>
          </w:rPr>
          <w:fldChar w:fldCharType="begin"/>
        </w:r>
        <w:r w:rsidR="0004401F">
          <w:rPr>
            <w:noProof/>
            <w:webHidden/>
          </w:rPr>
          <w:instrText xml:space="preserve"> PAGEREF _Toc198277001 \h </w:instrText>
        </w:r>
        <w:r w:rsidR="0004401F">
          <w:rPr>
            <w:noProof/>
            <w:webHidden/>
          </w:rPr>
        </w:r>
        <w:r w:rsidR="0004401F">
          <w:rPr>
            <w:noProof/>
            <w:webHidden/>
          </w:rPr>
          <w:fldChar w:fldCharType="separate"/>
        </w:r>
        <w:r w:rsidR="0004401F">
          <w:rPr>
            <w:noProof/>
            <w:webHidden/>
          </w:rPr>
          <w:t>20</w:t>
        </w:r>
        <w:r w:rsidR="0004401F">
          <w:rPr>
            <w:noProof/>
            <w:webHidden/>
          </w:rPr>
          <w:fldChar w:fldCharType="end"/>
        </w:r>
      </w:hyperlink>
    </w:p>
    <w:p w14:paraId="645C4985" w14:textId="749A2FFE" w:rsidR="0004401F" w:rsidRDefault="00D34C7C">
      <w:pPr>
        <w:pStyle w:val="23"/>
        <w:rPr>
          <w:rFonts w:asciiTheme="minorHAnsi" w:eastAsiaTheme="minorEastAsia" w:hAnsiTheme="minorHAnsi" w:cstheme="minorBidi"/>
          <w:noProof/>
          <w:sz w:val="22"/>
          <w:lang w:eastAsia="ru-RU"/>
        </w:rPr>
      </w:pPr>
      <w:hyperlink w:anchor="_Toc198277002" w:history="1">
        <w:r w:rsidR="0004401F" w:rsidRPr="00E82899">
          <w:rPr>
            <w:rStyle w:val="af"/>
            <w:noProof/>
          </w:rPr>
          <w:t>2.5 Проектирование основных алгоритмов</w:t>
        </w:r>
        <w:r w:rsidR="0004401F">
          <w:rPr>
            <w:noProof/>
            <w:webHidden/>
          </w:rPr>
          <w:tab/>
        </w:r>
        <w:r w:rsidR="0004401F">
          <w:rPr>
            <w:noProof/>
            <w:webHidden/>
          </w:rPr>
          <w:fldChar w:fldCharType="begin"/>
        </w:r>
        <w:r w:rsidR="0004401F">
          <w:rPr>
            <w:noProof/>
            <w:webHidden/>
          </w:rPr>
          <w:instrText xml:space="preserve"> PAGEREF _Toc198277002 \h </w:instrText>
        </w:r>
        <w:r w:rsidR="0004401F">
          <w:rPr>
            <w:noProof/>
            <w:webHidden/>
          </w:rPr>
        </w:r>
        <w:r w:rsidR="0004401F">
          <w:rPr>
            <w:noProof/>
            <w:webHidden/>
          </w:rPr>
          <w:fldChar w:fldCharType="separate"/>
        </w:r>
        <w:r w:rsidR="0004401F">
          <w:rPr>
            <w:noProof/>
            <w:webHidden/>
          </w:rPr>
          <w:t>20</w:t>
        </w:r>
        <w:r w:rsidR="0004401F">
          <w:rPr>
            <w:noProof/>
            <w:webHidden/>
          </w:rPr>
          <w:fldChar w:fldCharType="end"/>
        </w:r>
      </w:hyperlink>
    </w:p>
    <w:p w14:paraId="437D6AC1" w14:textId="57D93CF6" w:rsidR="0004401F" w:rsidRDefault="00D34C7C">
      <w:pPr>
        <w:pStyle w:val="31"/>
        <w:rPr>
          <w:rFonts w:asciiTheme="minorHAnsi" w:eastAsiaTheme="minorEastAsia" w:hAnsiTheme="minorHAnsi" w:cstheme="minorBidi"/>
          <w:noProof/>
          <w:sz w:val="22"/>
          <w:lang w:eastAsia="ru-RU"/>
        </w:rPr>
      </w:pPr>
      <w:hyperlink w:anchor="_Toc198277003" w:history="1">
        <w:r w:rsidR="0004401F" w:rsidRPr="00E82899">
          <w:rPr>
            <w:rStyle w:val="af"/>
            <w:noProof/>
          </w:rPr>
          <w:t>2.5.1 Алгоритм создания аукциона</w:t>
        </w:r>
        <w:r w:rsidR="0004401F">
          <w:rPr>
            <w:noProof/>
            <w:webHidden/>
          </w:rPr>
          <w:tab/>
        </w:r>
        <w:r w:rsidR="0004401F">
          <w:rPr>
            <w:noProof/>
            <w:webHidden/>
          </w:rPr>
          <w:fldChar w:fldCharType="begin"/>
        </w:r>
        <w:r w:rsidR="0004401F">
          <w:rPr>
            <w:noProof/>
            <w:webHidden/>
          </w:rPr>
          <w:instrText xml:space="preserve"> PAGEREF _Toc198277003 \h </w:instrText>
        </w:r>
        <w:r w:rsidR="0004401F">
          <w:rPr>
            <w:noProof/>
            <w:webHidden/>
          </w:rPr>
        </w:r>
        <w:r w:rsidR="0004401F">
          <w:rPr>
            <w:noProof/>
            <w:webHidden/>
          </w:rPr>
          <w:fldChar w:fldCharType="separate"/>
        </w:r>
        <w:r w:rsidR="0004401F">
          <w:rPr>
            <w:noProof/>
            <w:webHidden/>
          </w:rPr>
          <w:t>21</w:t>
        </w:r>
        <w:r w:rsidR="0004401F">
          <w:rPr>
            <w:noProof/>
            <w:webHidden/>
          </w:rPr>
          <w:fldChar w:fldCharType="end"/>
        </w:r>
      </w:hyperlink>
    </w:p>
    <w:p w14:paraId="3D75361F" w14:textId="18379415" w:rsidR="0004401F" w:rsidRDefault="00D34C7C">
      <w:pPr>
        <w:pStyle w:val="31"/>
        <w:rPr>
          <w:rFonts w:asciiTheme="minorHAnsi" w:eastAsiaTheme="minorEastAsia" w:hAnsiTheme="minorHAnsi" w:cstheme="minorBidi"/>
          <w:noProof/>
          <w:sz w:val="22"/>
          <w:lang w:eastAsia="ru-RU"/>
        </w:rPr>
      </w:pPr>
      <w:hyperlink w:anchor="_Toc198277004" w:history="1">
        <w:r w:rsidR="0004401F" w:rsidRPr="00E82899">
          <w:rPr>
            <w:rStyle w:val="af"/>
            <w:noProof/>
          </w:rPr>
          <w:t>2.5.2 Алгоритм проведения аукциона</w:t>
        </w:r>
        <w:r w:rsidR="0004401F">
          <w:rPr>
            <w:noProof/>
            <w:webHidden/>
          </w:rPr>
          <w:tab/>
        </w:r>
        <w:r w:rsidR="0004401F">
          <w:rPr>
            <w:noProof/>
            <w:webHidden/>
          </w:rPr>
          <w:fldChar w:fldCharType="begin"/>
        </w:r>
        <w:r w:rsidR="0004401F">
          <w:rPr>
            <w:noProof/>
            <w:webHidden/>
          </w:rPr>
          <w:instrText xml:space="preserve"> PAGEREF _Toc198277004 \h </w:instrText>
        </w:r>
        <w:r w:rsidR="0004401F">
          <w:rPr>
            <w:noProof/>
            <w:webHidden/>
          </w:rPr>
        </w:r>
        <w:r w:rsidR="0004401F">
          <w:rPr>
            <w:noProof/>
            <w:webHidden/>
          </w:rPr>
          <w:fldChar w:fldCharType="separate"/>
        </w:r>
        <w:r w:rsidR="0004401F">
          <w:rPr>
            <w:noProof/>
            <w:webHidden/>
          </w:rPr>
          <w:t>22</w:t>
        </w:r>
        <w:r w:rsidR="0004401F">
          <w:rPr>
            <w:noProof/>
            <w:webHidden/>
          </w:rPr>
          <w:fldChar w:fldCharType="end"/>
        </w:r>
      </w:hyperlink>
    </w:p>
    <w:p w14:paraId="54AA0C17" w14:textId="17EFF49B" w:rsidR="0004401F" w:rsidRDefault="00D34C7C">
      <w:pPr>
        <w:pStyle w:val="23"/>
        <w:rPr>
          <w:rFonts w:asciiTheme="minorHAnsi" w:eastAsiaTheme="minorEastAsia" w:hAnsiTheme="minorHAnsi" w:cstheme="minorBidi"/>
          <w:noProof/>
          <w:sz w:val="22"/>
          <w:lang w:eastAsia="ru-RU"/>
        </w:rPr>
      </w:pPr>
      <w:hyperlink w:anchor="_Toc198277005" w:history="1">
        <w:r w:rsidR="0004401F" w:rsidRPr="00E82899">
          <w:rPr>
            <w:rStyle w:val="af"/>
            <w:noProof/>
          </w:rPr>
          <w:t>2.6 Выводы по разделу</w:t>
        </w:r>
        <w:r w:rsidR="0004401F">
          <w:rPr>
            <w:noProof/>
            <w:webHidden/>
          </w:rPr>
          <w:tab/>
        </w:r>
        <w:r w:rsidR="0004401F">
          <w:rPr>
            <w:noProof/>
            <w:webHidden/>
          </w:rPr>
          <w:fldChar w:fldCharType="begin"/>
        </w:r>
        <w:r w:rsidR="0004401F">
          <w:rPr>
            <w:noProof/>
            <w:webHidden/>
          </w:rPr>
          <w:instrText xml:space="preserve"> PAGEREF _Toc198277005 \h </w:instrText>
        </w:r>
        <w:r w:rsidR="0004401F">
          <w:rPr>
            <w:noProof/>
            <w:webHidden/>
          </w:rPr>
        </w:r>
        <w:r w:rsidR="0004401F">
          <w:rPr>
            <w:noProof/>
            <w:webHidden/>
          </w:rPr>
          <w:fldChar w:fldCharType="separate"/>
        </w:r>
        <w:r w:rsidR="0004401F">
          <w:rPr>
            <w:noProof/>
            <w:webHidden/>
          </w:rPr>
          <w:t>23</w:t>
        </w:r>
        <w:r w:rsidR="0004401F">
          <w:rPr>
            <w:noProof/>
            <w:webHidden/>
          </w:rPr>
          <w:fldChar w:fldCharType="end"/>
        </w:r>
      </w:hyperlink>
    </w:p>
    <w:p w14:paraId="1A9EBD7A" w14:textId="1036903B" w:rsidR="0004401F" w:rsidRDefault="00D34C7C" w:rsidP="0004401F">
      <w:pPr>
        <w:pStyle w:val="23"/>
        <w:ind w:firstLine="0"/>
        <w:rPr>
          <w:rFonts w:asciiTheme="minorHAnsi" w:eastAsiaTheme="minorEastAsia" w:hAnsiTheme="minorHAnsi" w:cstheme="minorBidi"/>
          <w:noProof/>
          <w:sz w:val="22"/>
          <w:lang w:eastAsia="ru-RU"/>
        </w:rPr>
      </w:pPr>
      <w:hyperlink w:anchor="_Toc198277006" w:history="1">
        <w:r w:rsidR="0004401F" w:rsidRPr="00E82899">
          <w:rPr>
            <w:rStyle w:val="af"/>
            <w:noProof/>
          </w:rPr>
          <w:t>3 Разработка веб-приложения</w:t>
        </w:r>
        <w:r w:rsidR="0004401F">
          <w:rPr>
            <w:noProof/>
            <w:webHidden/>
          </w:rPr>
          <w:tab/>
        </w:r>
        <w:r w:rsidR="0004401F">
          <w:rPr>
            <w:noProof/>
            <w:webHidden/>
          </w:rPr>
          <w:fldChar w:fldCharType="begin"/>
        </w:r>
        <w:r w:rsidR="0004401F">
          <w:rPr>
            <w:noProof/>
            <w:webHidden/>
          </w:rPr>
          <w:instrText xml:space="preserve"> PAGEREF _Toc198277006 \h </w:instrText>
        </w:r>
        <w:r w:rsidR="0004401F">
          <w:rPr>
            <w:noProof/>
            <w:webHidden/>
          </w:rPr>
        </w:r>
        <w:r w:rsidR="0004401F">
          <w:rPr>
            <w:noProof/>
            <w:webHidden/>
          </w:rPr>
          <w:fldChar w:fldCharType="separate"/>
        </w:r>
        <w:r w:rsidR="0004401F">
          <w:rPr>
            <w:noProof/>
            <w:webHidden/>
          </w:rPr>
          <w:t>24</w:t>
        </w:r>
        <w:r w:rsidR="0004401F">
          <w:rPr>
            <w:noProof/>
            <w:webHidden/>
          </w:rPr>
          <w:fldChar w:fldCharType="end"/>
        </w:r>
      </w:hyperlink>
    </w:p>
    <w:p w14:paraId="56D7B31B" w14:textId="2A146BF1" w:rsidR="0004401F" w:rsidRDefault="00D34C7C">
      <w:pPr>
        <w:pStyle w:val="23"/>
        <w:rPr>
          <w:rFonts w:asciiTheme="minorHAnsi" w:eastAsiaTheme="minorEastAsia" w:hAnsiTheme="minorHAnsi" w:cstheme="minorBidi"/>
          <w:noProof/>
          <w:sz w:val="22"/>
          <w:lang w:eastAsia="ru-RU"/>
        </w:rPr>
      </w:pPr>
      <w:hyperlink w:anchor="_Toc198277007" w:history="1">
        <w:r w:rsidR="0004401F" w:rsidRPr="00E82899">
          <w:rPr>
            <w:rStyle w:val="af"/>
            <w:noProof/>
          </w:rPr>
          <w:t>3.1 Общая структура</w:t>
        </w:r>
        <w:r w:rsidR="0004401F">
          <w:rPr>
            <w:noProof/>
            <w:webHidden/>
          </w:rPr>
          <w:tab/>
        </w:r>
        <w:r w:rsidR="0004401F">
          <w:rPr>
            <w:noProof/>
            <w:webHidden/>
          </w:rPr>
          <w:fldChar w:fldCharType="begin"/>
        </w:r>
        <w:r w:rsidR="0004401F">
          <w:rPr>
            <w:noProof/>
            <w:webHidden/>
          </w:rPr>
          <w:instrText xml:space="preserve"> PAGEREF _Toc198277007 \h </w:instrText>
        </w:r>
        <w:r w:rsidR="0004401F">
          <w:rPr>
            <w:noProof/>
            <w:webHidden/>
          </w:rPr>
        </w:r>
        <w:r w:rsidR="0004401F">
          <w:rPr>
            <w:noProof/>
            <w:webHidden/>
          </w:rPr>
          <w:fldChar w:fldCharType="separate"/>
        </w:r>
        <w:r w:rsidR="0004401F">
          <w:rPr>
            <w:noProof/>
            <w:webHidden/>
          </w:rPr>
          <w:t>24</w:t>
        </w:r>
        <w:r w:rsidR="0004401F">
          <w:rPr>
            <w:noProof/>
            <w:webHidden/>
          </w:rPr>
          <w:fldChar w:fldCharType="end"/>
        </w:r>
      </w:hyperlink>
    </w:p>
    <w:p w14:paraId="2BFEFF15" w14:textId="4C038D9C" w:rsidR="0004401F" w:rsidRDefault="00D34C7C">
      <w:pPr>
        <w:pStyle w:val="23"/>
        <w:rPr>
          <w:rFonts w:asciiTheme="minorHAnsi" w:eastAsiaTheme="minorEastAsia" w:hAnsiTheme="minorHAnsi" w:cstheme="minorBidi"/>
          <w:noProof/>
          <w:sz w:val="22"/>
          <w:lang w:eastAsia="ru-RU"/>
        </w:rPr>
      </w:pPr>
      <w:hyperlink w:anchor="_Toc198277008" w:history="1">
        <w:r w:rsidR="0004401F" w:rsidRPr="00E82899">
          <w:rPr>
            <w:rStyle w:val="af"/>
            <w:noProof/>
          </w:rPr>
          <w:t>3.2 Разработка серверной части веб-приложения</w:t>
        </w:r>
        <w:r w:rsidR="0004401F">
          <w:rPr>
            <w:noProof/>
            <w:webHidden/>
          </w:rPr>
          <w:tab/>
        </w:r>
        <w:r w:rsidR="0004401F">
          <w:rPr>
            <w:noProof/>
            <w:webHidden/>
          </w:rPr>
          <w:fldChar w:fldCharType="begin"/>
        </w:r>
        <w:r w:rsidR="0004401F">
          <w:rPr>
            <w:noProof/>
            <w:webHidden/>
          </w:rPr>
          <w:instrText xml:space="preserve"> PAGEREF _Toc198277008 \h </w:instrText>
        </w:r>
        <w:r w:rsidR="0004401F">
          <w:rPr>
            <w:noProof/>
            <w:webHidden/>
          </w:rPr>
        </w:r>
        <w:r w:rsidR="0004401F">
          <w:rPr>
            <w:noProof/>
            <w:webHidden/>
          </w:rPr>
          <w:fldChar w:fldCharType="separate"/>
        </w:r>
        <w:r w:rsidR="0004401F">
          <w:rPr>
            <w:noProof/>
            <w:webHidden/>
          </w:rPr>
          <w:t>24</w:t>
        </w:r>
        <w:r w:rsidR="0004401F">
          <w:rPr>
            <w:noProof/>
            <w:webHidden/>
          </w:rPr>
          <w:fldChar w:fldCharType="end"/>
        </w:r>
      </w:hyperlink>
    </w:p>
    <w:p w14:paraId="708C8E29" w14:textId="5AD2720D" w:rsidR="0004401F" w:rsidRDefault="00D34C7C">
      <w:pPr>
        <w:pStyle w:val="31"/>
        <w:rPr>
          <w:rFonts w:asciiTheme="minorHAnsi" w:eastAsiaTheme="minorEastAsia" w:hAnsiTheme="minorHAnsi" w:cstheme="minorBidi"/>
          <w:noProof/>
          <w:sz w:val="22"/>
          <w:lang w:eastAsia="ru-RU"/>
        </w:rPr>
      </w:pPr>
      <w:hyperlink w:anchor="_Toc198277009" w:history="1">
        <w:r w:rsidR="0004401F" w:rsidRPr="00E82899">
          <w:rPr>
            <w:rStyle w:val="af"/>
            <w:noProof/>
          </w:rPr>
          <w:t>3.2.1 Реализация процесса регистрации</w:t>
        </w:r>
        <w:r w:rsidR="0004401F">
          <w:rPr>
            <w:noProof/>
            <w:webHidden/>
          </w:rPr>
          <w:tab/>
        </w:r>
        <w:r w:rsidR="0004401F">
          <w:rPr>
            <w:noProof/>
            <w:webHidden/>
          </w:rPr>
          <w:fldChar w:fldCharType="begin"/>
        </w:r>
        <w:r w:rsidR="0004401F">
          <w:rPr>
            <w:noProof/>
            <w:webHidden/>
          </w:rPr>
          <w:instrText xml:space="preserve"> PAGEREF _Toc198277009 \h </w:instrText>
        </w:r>
        <w:r w:rsidR="0004401F">
          <w:rPr>
            <w:noProof/>
            <w:webHidden/>
          </w:rPr>
        </w:r>
        <w:r w:rsidR="0004401F">
          <w:rPr>
            <w:noProof/>
            <w:webHidden/>
          </w:rPr>
          <w:fldChar w:fldCharType="separate"/>
        </w:r>
        <w:r w:rsidR="0004401F">
          <w:rPr>
            <w:noProof/>
            <w:webHidden/>
          </w:rPr>
          <w:t>29</w:t>
        </w:r>
        <w:r w:rsidR="0004401F">
          <w:rPr>
            <w:noProof/>
            <w:webHidden/>
          </w:rPr>
          <w:fldChar w:fldCharType="end"/>
        </w:r>
      </w:hyperlink>
    </w:p>
    <w:p w14:paraId="5B36AA50" w14:textId="2266BF48" w:rsidR="0004401F" w:rsidRDefault="00D34C7C">
      <w:pPr>
        <w:pStyle w:val="31"/>
        <w:rPr>
          <w:rFonts w:asciiTheme="minorHAnsi" w:eastAsiaTheme="minorEastAsia" w:hAnsiTheme="minorHAnsi" w:cstheme="minorBidi"/>
          <w:noProof/>
          <w:sz w:val="22"/>
          <w:lang w:eastAsia="ru-RU"/>
        </w:rPr>
      </w:pPr>
      <w:hyperlink w:anchor="_Toc198277010" w:history="1">
        <w:r w:rsidR="0004401F" w:rsidRPr="00E82899">
          <w:rPr>
            <w:rStyle w:val="af"/>
            <w:noProof/>
          </w:rPr>
          <w:t>3.2.2 Реализация процесса авторизации</w:t>
        </w:r>
        <w:r w:rsidR="0004401F">
          <w:rPr>
            <w:noProof/>
            <w:webHidden/>
          </w:rPr>
          <w:tab/>
        </w:r>
        <w:r w:rsidR="0004401F">
          <w:rPr>
            <w:noProof/>
            <w:webHidden/>
          </w:rPr>
          <w:fldChar w:fldCharType="begin"/>
        </w:r>
        <w:r w:rsidR="0004401F">
          <w:rPr>
            <w:noProof/>
            <w:webHidden/>
          </w:rPr>
          <w:instrText xml:space="preserve"> PAGEREF _Toc198277010 \h </w:instrText>
        </w:r>
        <w:r w:rsidR="0004401F">
          <w:rPr>
            <w:noProof/>
            <w:webHidden/>
          </w:rPr>
        </w:r>
        <w:r w:rsidR="0004401F">
          <w:rPr>
            <w:noProof/>
            <w:webHidden/>
          </w:rPr>
          <w:fldChar w:fldCharType="separate"/>
        </w:r>
        <w:r w:rsidR="0004401F">
          <w:rPr>
            <w:noProof/>
            <w:webHidden/>
          </w:rPr>
          <w:t>30</w:t>
        </w:r>
        <w:r w:rsidR="0004401F">
          <w:rPr>
            <w:noProof/>
            <w:webHidden/>
          </w:rPr>
          <w:fldChar w:fldCharType="end"/>
        </w:r>
      </w:hyperlink>
    </w:p>
    <w:p w14:paraId="5B309CCC" w14:textId="6ED247E3" w:rsidR="0004401F" w:rsidRDefault="00D34C7C">
      <w:pPr>
        <w:pStyle w:val="31"/>
        <w:rPr>
          <w:rFonts w:asciiTheme="minorHAnsi" w:eastAsiaTheme="minorEastAsia" w:hAnsiTheme="minorHAnsi" w:cstheme="minorBidi"/>
          <w:noProof/>
          <w:sz w:val="22"/>
          <w:lang w:eastAsia="ru-RU"/>
        </w:rPr>
      </w:pPr>
      <w:hyperlink w:anchor="_Toc198277011" w:history="1">
        <w:r w:rsidR="0004401F" w:rsidRPr="00E82899">
          <w:rPr>
            <w:rStyle w:val="af"/>
            <w:noProof/>
          </w:rPr>
          <w:t>3.2.3 Реализация процесса поиска аукциона</w:t>
        </w:r>
        <w:r w:rsidR="0004401F">
          <w:rPr>
            <w:noProof/>
            <w:webHidden/>
          </w:rPr>
          <w:tab/>
        </w:r>
        <w:r w:rsidR="0004401F">
          <w:rPr>
            <w:noProof/>
            <w:webHidden/>
          </w:rPr>
          <w:fldChar w:fldCharType="begin"/>
        </w:r>
        <w:r w:rsidR="0004401F">
          <w:rPr>
            <w:noProof/>
            <w:webHidden/>
          </w:rPr>
          <w:instrText xml:space="preserve"> PAGEREF _Toc198277011 \h </w:instrText>
        </w:r>
        <w:r w:rsidR="0004401F">
          <w:rPr>
            <w:noProof/>
            <w:webHidden/>
          </w:rPr>
        </w:r>
        <w:r w:rsidR="0004401F">
          <w:rPr>
            <w:noProof/>
            <w:webHidden/>
          </w:rPr>
          <w:fldChar w:fldCharType="separate"/>
        </w:r>
        <w:r w:rsidR="0004401F">
          <w:rPr>
            <w:noProof/>
            <w:webHidden/>
          </w:rPr>
          <w:t>31</w:t>
        </w:r>
        <w:r w:rsidR="0004401F">
          <w:rPr>
            <w:noProof/>
            <w:webHidden/>
          </w:rPr>
          <w:fldChar w:fldCharType="end"/>
        </w:r>
      </w:hyperlink>
    </w:p>
    <w:p w14:paraId="72FC20DD" w14:textId="4E0997B9" w:rsidR="0004401F" w:rsidRDefault="00D34C7C">
      <w:pPr>
        <w:pStyle w:val="31"/>
        <w:rPr>
          <w:rFonts w:asciiTheme="minorHAnsi" w:eastAsiaTheme="minorEastAsia" w:hAnsiTheme="minorHAnsi" w:cstheme="minorBidi"/>
          <w:noProof/>
          <w:sz w:val="22"/>
          <w:lang w:eastAsia="ru-RU"/>
        </w:rPr>
      </w:pPr>
      <w:hyperlink w:anchor="_Toc198277012" w:history="1">
        <w:r w:rsidR="0004401F" w:rsidRPr="00E82899">
          <w:rPr>
            <w:rStyle w:val="af"/>
            <w:noProof/>
          </w:rPr>
          <w:t>3.2.4 Реализация процесса создания аукционов</w:t>
        </w:r>
        <w:r w:rsidR="0004401F">
          <w:rPr>
            <w:noProof/>
            <w:webHidden/>
          </w:rPr>
          <w:tab/>
        </w:r>
        <w:r w:rsidR="0004401F">
          <w:rPr>
            <w:noProof/>
            <w:webHidden/>
          </w:rPr>
          <w:fldChar w:fldCharType="begin"/>
        </w:r>
        <w:r w:rsidR="0004401F">
          <w:rPr>
            <w:noProof/>
            <w:webHidden/>
          </w:rPr>
          <w:instrText xml:space="preserve"> PAGEREF _Toc198277012 \h </w:instrText>
        </w:r>
        <w:r w:rsidR="0004401F">
          <w:rPr>
            <w:noProof/>
            <w:webHidden/>
          </w:rPr>
        </w:r>
        <w:r w:rsidR="0004401F">
          <w:rPr>
            <w:noProof/>
            <w:webHidden/>
          </w:rPr>
          <w:fldChar w:fldCharType="separate"/>
        </w:r>
        <w:r w:rsidR="0004401F">
          <w:rPr>
            <w:noProof/>
            <w:webHidden/>
          </w:rPr>
          <w:t>32</w:t>
        </w:r>
        <w:r w:rsidR="0004401F">
          <w:rPr>
            <w:noProof/>
            <w:webHidden/>
          </w:rPr>
          <w:fldChar w:fldCharType="end"/>
        </w:r>
      </w:hyperlink>
    </w:p>
    <w:p w14:paraId="4D85A78F" w14:textId="710123DD" w:rsidR="0004401F" w:rsidRDefault="00D34C7C">
      <w:pPr>
        <w:pStyle w:val="31"/>
        <w:rPr>
          <w:rFonts w:asciiTheme="minorHAnsi" w:eastAsiaTheme="minorEastAsia" w:hAnsiTheme="minorHAnsi" w:cstheme="minorBidi"/>
          <w:noProof/>
          <w:sz w:val="22"/>
          <w:lang w:eastAsia="ru-RU"/>
        </w:rPr>
      </w:pPr>
      <w:hyperlink w:anchor="_Toc198277013" w:history="1">
        <w:r w:rsidR="0004401F" w:rsidRPr="00E82899">
          <w:rPr>
            <w:rStyle w:val="af"/>
            <w:noProof/>
          </w:rPr>
          <w:t>3.2.5 Реализация процесса чата</w:t>
        </w:r>
        <w:r w:rsidR="0004401F">
          <w:rPr>
            <w:noProof/>
            <w:webHidden/>
          </w:rPr>
          <w:tab/>
        </w:r>
        <w:r w:rsidR="0004401F">
          <w:rPr>
            <w:noProof/>
            <w:webHidden/>
          </w:rPr>
          <w:fldChar w:fldCharType="begin"/>
        </w:r>
        <w:r w:rsidR="0004401F">
          <w:rPr>
            <w:noProof/>
            <w:webHidden/>
          </w:rPr>
          <w:instrText xml:space="preserve"> PAGEREF _Toc198277013 \h </w:instrText>
        </w:r>
        <w:r w:rsidR="0004401F">
          <w:rPr>
            <w:noProof/>
            <w:webHidden/>
          </w:rPr>
        </w:r>
        <w:r w:rsidR="0004401F">
          <w:rPr>
            <w:noProof/>
            <w:webHidden/>
          </w:rPr>
          <w:fldChar w:fldCharType="separate"/>
        </w:r>
        <w:r w:rsidR="0004401F">
          <w:rPr>
            <w:noProof/>
            <w:webHidden/>
          </w:rPr>
          <w:t>33</w:t>
        </w:r>
        <w:r w:rsidR="0004401F">
          <w:rPr>
            <w:noProof/>
            <w:webHidden/>
          </w:rPr>
          <w:fldChar w:fldCharType="end"/>
        </w:r>
      </w:hyperlink>
    </w:p>
    <w:p w14:paraId="1B79FABC" w14:textId="6F0DBA0F" w:rsidR="0004401F" w:rsidRDefault="00D34C7C">
      <w:pPr>
        <w:pStyle w:val="23"/>
        <w:rPr>
          <w:rFonts w:asciiTheme="minorHAnsi" w:eastAsiaTheme="minorEastAsia" w:hAnsiTheme="minorHAnsi" w:cstheme="minorBidi"/>
          <w:noProof/>
          <w:sz w:val="22"/>
          <w:lang w:eastAsia="ru-RU"/>
        </w:rPr>
      </w:pPr>
      <w:hyperlink w:anchor="_Toc198277014" w:history="1">
        <w:r w:rsidR="0004401F" w:rsidRPr="00E82899">
          <w:rPr>
            <w:rStyle w:val="af"/>
            <w:noProof/>
          </w:rPr>
          <w:t xml:space="preserve">3.3 Реализация клиентской части </w:t>
        </w:r>
        <w:r w:rsidR="0004401F" w:rsidRPr="00E82899">
          <w:rPr>
            <w:rStyle w:val="af"/>
            <w:rFonts w:eastAsia="Times New Roman"/>
            <w:noProof/>
          </w:rPr>
          <w:t>веб-приложения</w:t>
        </w:r>
        <w:r w:rsidR="0004401F">
          <w:rPr>
            <w:noProof/>
            <w:webHidden/>
          </w:rPr>
          <w:tab/>
        </w:r>
        <w:r w:rsidR="0004401F">
          <w:rPr>
            <w:noProof/>
            <w:webHidden/>
          </w:rPr>
          <w:fldChar w:fldCharType="begin"/>
        </w:r>
        <w:r w:rsidR="0004401F">
          <w:rPr>
            <w:noProof/>
            <w:webHidden/>
          </w:rPr>
          <w:instrText xml:space="preserve"> PAGEREF _Toc198277014 \h </w:instrText>
        </w:r>
        <w:r w:rsidR="0004401F">
          <w:rPr>
            <w:noProof/>
            <w:webHidden/>
          </w:rPr>
        </w:r>
        <w:r w:rsidR="0004401F">
          <w:rPr>
            <w:noProof/>
            <w:webHidden/>
          </w:rPr>
          <w:fldChar w:fldCharType="separate"/>
        </w:r>
        <w:r w:rsidR="0004401F">
          <w:rPr>
            <w:noProof/>
            <w:webHidden/>
          </w:rPr>
          <w:t>34</w:t>
        </w:r>
        <w:r w:rsidR="0004401F">
          <w:rPr>
            <w:noProof/>
            <w:webHidden/>
          </w:rPr>
          <w:fldChar w:fldCharType="end"/>
        </w:r>
      </w:hyperlink>
    </w:p>
    <w:p w14:paraId="3194B359" w14:textId="6A79A276" w:rsidR="0004401F" w:rsidRDefault="00D34C7C">
      <w:pPr>
        <w:pStyle w:val="23"/>
        <w:rPr>
          <w:rFonts w:asciiTheme="minorHAnsi" w:eastAsiaTheme="minorEastAsia" w:hAnsiTheme="minorHAnsi" w:cstheme="minorBidi"/>
          <w:noProof/>
          <w:sz w:val="22"/>
          <w:lang w:eastAsia="ru-RU"/>
        </w:rPr>
      </w:pPr>
      <w:hyperlink w:anchor="_Toc198277015" w:history="1">
        <w:r w:rsidR="0004401F" w:rsidRPr="00E82899">
          <w:rPr>
            <w:rStyle w:val="af"/>
            <w:noProof/>
          </w:rPr>
          <w:t>3.4 Контейнеризация</w:t>
        </w:r>
        <w:r w:rsidR="0004401F">
          <w:rPr>
            <w:noProof/>
            <w:webHidden/>
          </w:rPr>
          <w:tab/>
        </w:r>
        <w:r w:rsidR="0004401F">
          <w:rPr>
            <w:noProof/>
            <w:webHidden/>
          </w:rPr>
          <w:fldChar w:fldCharType="begin"/>
        </w:r>
        <w:r w:rsidR="0004401F">
          <w:rPr>
            <w:noProof/>
            <w:webHidden/>
          </w:rPr>
          <w:instrText xml:space="preserve"> PAGEREF _Toc198277015 \h </w:instrText>
        </w:r>
        <w:r w:rsidR="0004401F">
          <w:rPr>
            <w:noProof/>
            <w:webHidden/>
          </w:rPr>
        </w:r>
        <w:r w:rsidR="0004401F">
          <w:rPr>
            <w:noProof/>
            <w:webHidden/>
          </w:rPr>
          <w:fldChar w:fldCharType="separate"/>
        </w:r>
        <w:r w:rsidR="0004401F">
          <w:rPr>
            <w:noProof/>
            <w:webHidden/>
          </w:rPr>
          <w:t>38</w:t>
        </w:r>
        <w:r w:rsidR="0004401F">
          <w:rPr>
            <w:noProof/>
            <w:webHidden/>
          </w:rPr>
          <w:fldChar w:fldCharType="end"/>
        </w:r>
      </w:hyperlink>
    </w:p>
    <w:p w14:paraId="30B127E3" w14:textId="4732F983" w:rsidR="0004401F" w:rsidRDefault="00D34C7C">
      <w:pPr>
        <w:pStyle w:val="23"/>
        <w:rPr>
          <w:rFonts w:asciiTheme="minorHAnsi" w:eastAsiaTheme="minorEastAsia" w:hAnsiTheme="minorHAnsi" w:cstheme="minorBidi"/>
          <w:noProof/>
          <w:sz w:val="22"/>
          <w:lang w:eastAsia="ru-RU"/>
        </w:rPr>
      </w:pPr>
      <w:hyperlink w:anchor="_Toc198277016" w:history="1">
        <w:r w:rsidR="0004401F" w:rsidRPr="00E82899">
          <w:rPr>
            <w:rStyle w:val="af"/>
            <w:noProof/>
          </w:rPr>
          <w:t>3.5 Выводы по разделу</w:t>
        </w:r>
        <w:r w:rsidR="0004401F">
          <w:rPr>
            <w:noProof/>
            <w:webHidden/>
          </w:rPr>
          <w:tab/>
        </w:r>
        <w:r w:rsidR="0004401F">
          <w:rPr>
            <w:noProof/>
            <w:webHidden/>
          </w:rPr>
          <w:fldChar w:fldCharType="begin"/>
        </w:r>
        <w:r w:rsidR="0004401F">
          <w:rPr>
            <w:noProof/>
            <w:webHidden/>
          </w:rPr>
          <w:instrText xml:space="preserve"> PAGEREF _Toc198277016 \h </w:instrText>
        </w:r>
        <w:r w:rsidR="0004401F">
          <w:rPr>
            <w:noProof/>
            <w:webHidden/>
          </w:rPr>
        </w:r>
        <w:r w:rsidR="0004401F">
          <w:rPr>
            <w:noProof/>
            <w:webHidden/>
          </w:rPr>
          <w:fldChar w:fldCharType="separate"/>
        </w:r>
        <w:r w:rsidR="0004401F">
          <w:rPr>
            <w:noProof/>
            <w:webHidden/>
          </w:rPr>
          <w:t>39</w:t>
        </w:r>
        <w:r w:rsidR="0004401F">
          <w:rPr>
            <w:noProof/>
            <w:webHidden/>
          </w:rPr>
          <w:fldChar w:fldCharType="end"/>
        </w:r>
      </w:hyperlink>
    </w:p>
    <w:p w14:paraId="1753FF0B" w14:textId="69321016" w:rsidR="0004401F" w:rsidRDefault="00D34C7C">
      <w:pPr>
        <w:pStyle w:val="12"/>
        <w:rPr>
          <w:rFonts w:asciiTheme="minorHAnsi" w:eastAsiaTheme="minorEastAsia" w:hAnsiTheme="minorHAnsi" w:cstheme="minorBidi"/>
          <w:noProof/>
          <w:sz w:val="22"/>
          <w:lang w:eastAsia="ru-RU"/>
        </w:rPr>
      </w:pPr>
      <w:hyperlink w:anchor="_Toc198277017" w:history="1">
        <w:r w:rsidR="0004401F" w:rsidRPr="00E82899">
          <w:rPr>
            <w:rStyle w:val="af"/>
            <w:noProof/>
          </w:rPr>
          <w:t>4 Тестирование веб-приложения</w:t>
        </w:r>
        <w:r w:rsidR="0004401F">
          <w:rPr>
            <w:noProof/>
            <w:webHidden/>
          </w:rPr>
          <w:tab/>
        </w:r>
        <w:r w:rsidR="0004401F">
          <w:rPr>
            <w:noProof/>
            <w:webHidden/>
          </w:rPr>
          <w:fldChar w:fldCharType="begin"/>
        </w:r>
        <w:r w:rsidR="0004401F">
          <w:rPr>
            <w:noProof/>
            <w:webHidden/>
          </w:rPr>
          <w:instrText xml:space="preserve"> PAGEREF _Toc198277017 \h </w:instrText>
        </w:r>
        <w:r w:rsidR="0004401F">
          <w:rPr>
            <w:noProof/>
            <w:webHidden/>
          </w:rPr>
        </w:r>
        <w:r w:rsidR="0004401F">
          <w:rPr>
            <w:noProof/>
            <w:webHidden/>
          </w:rPr>
          <w:fldChar w:fldCharType="separate"/>
        </w:r>
        <w:r w:rsidR="0004401F">
          <w:rPr>
            <w:noProof/>
            <w:webHidden/>
          </w:rPr>
          <w:t>41</w:t>
        </w:r>
        <w:r w:rsidR="0004401F">
          <w:rPr>
            <w:noProof/>
            <w:webHidden/>
          </w:rPr>
          <w:fldChar w:fldCharType="end"/>
        </w:r>
      </w:hyperlink>
    </w:p>
    <w:p w14:paraId="0C6BF8BB" w14:textId="7643FA26" w:rsidR="0004401F" w:rsidRDefault="00D34C7C">
      <w:pPr>
        <w:pStyle w:val="23"/>
        <w:rPr>
          <w:rStyle w:val="af"/>
          <w:noProof/>
        </w:rPr>
      </w:pPr>
      <w:hyperlink w:anchor="_Toc198277018" w:history="1">
        <w:r w:rsidR="0004401F" w:rsidRPr="00E82899">
          <w:rPr>
            <w:rStyle w:val="af"/>
            <w:noProof/>
          </w:rPr>
          <w:t xml:space="preserve">4.1 </w:t>
        </w:r>
        <w:r w:rsidR="0004401F" w:rsidRPr="00E82899">
          <w:rPr>
            <w:rStyle w:val="af"/>
            <w:rFonts w:eastAsia="Times New Roman"/>
            <w:noProof/>
          </w:rPr>
          <w:t>Тестирование авторизации и регистрации</w:t>
        </w:r>
        <w:r w:rsidR="0004401F">
          <w:rPr>
            <w:noProof/>
            <w:webHidden/>
          </w:rPr>
          <w:tab/>
        </w:r>
        <w:r w:rsidR="0004401F">
          <w:rPr>
            <w:noProof/>
            <w:webHidden/>
          </w:rPr>
          <w:fldChar w:fldCharType="begin"/>
        </w:r>
        <w:r w:rsidR="0004401F">
          <w:rPr>
            <w:noProof/>
            <w:webHidden/>
          </w:rPr>
          <w:instrText xml:space="preserve"> PAGEREF _Toc198277018 \h </w:instrText>
        </w:r>
        <w:r w:rsidR="0004401F">
          <w:rPr>
            <w:noProof/>
            <w:webHidden/>
          </w:rPr>
        </w:r>
        <w:r w:rsidR="0004401F">
          <w:rPr>
            <w:noProof/>
            <w:webHidden/>
          </w:rPr>
          <w:fldChar w:fldCharType="separate"/>
        </w:r>
        <w:r w:rsidR="0004401F">
          <w:rPr>
            <w:noProof/>
            <w:webHidden/>
          </w:rPr>
          <w:t>41</w:t>
        </w:r>
        <w:r w:rsidR="0004401F">
          <w:rPr>
            <w:noProof/>
            <w:webHidden/>
          </w:rPr>
          <w:fldChar w:fldCharType="end"/>
        </w:r>
      </w:hyperlink>
    </w:p>
    <w:p w14:paraId="28E08AC1" w14:textId="77777777" w:rsidR="0004401F" w:rsidRDefault="0004401F">
      <w:pPr>
        <w:ind w:firstLine="0"/>
        <w:jc w:val="left"/>
        <w:rPr>
          <w:rStyle w:val="af"/>
          <w:noProof/>
        </w:rPr>
      </w:pPr>
      <w:r>
        <w:rPr>
          <w:rStyle w:val="af"/>
          <w:noProof/>
        </w:rPr>
        <w:br w:type="page"/>
      </w:r>
    </w:p>
    <w:p w14:paraId="0E914656" w14:textId="77777777" w:rsidR="0004401F" w:rsidRDefault="0004401F">
      <w:pPr>
        <w:pStyle w:val="23"/>
        <w:rPr>
          <w:rFonts w:asciiTheme="minorHAnsi" w:eastAsiaTheme="minorEastAsia" w:hAnsiTheme="minorHAnsi" w:cstheme="minorBidi"/>
          <w:noProof/>
          <w:sz w:val="22"/>
          <w:lang w:eastAsia="ru-RU"/>
        </w:rPr>
      </w:pPr>
    </w:p>
    <w:p w14:paraId="2531C619" w14:textId="73D2606D" w:rsidR="0004401F" w:rsidRDefault="00D34C7C">
      <w:pPr>
        <w:pStyle w:val="23"/>
        <w:rPr>
          <w:rFonts w:asciiTheme="minorHAnsi" w:eastAsiaTheme="minorEastAsia" w:hAnsiTheme="minorHAnsi" w:cstheme="minorBidi"/>
          <w:noProof/>
          <w:sz w:val="22"/>
          <w:lang w:eastAsia="ru-RU"/>
        </w:rPr>
      </w:pPr>
      <w:hyperlink w:anchor="_Toc198277019" w:history="1">
        <w:r w:rsidR="0004401F" w:rsidRPr="00E82899">
          <w:rPr>
            <w:rStyle w:val="af"/>
            <w:noProof/>
          </w:rPr>
          <w:t xml:space="preserve">4.2 </w:t>
        </w:r>
        <w:r w:rsidR="0004401F" w:rsidRPr="00E82899">
          <w:rPr>
            <w:rStyle w:val="af"/>
            <w:rFonts w:eastAsia="Times New Roman"/>
            <w:noProof/>
          </w:rPr>
          <w:t>Тестирование создания аукциона</w:t>
        </w:r>
        <w:r w:rsidR="0004401F">
          <w:rPr>
            <w:noProof/>
            <w:webHidden/>
          </w:rPr>
          <w:tab/>
        </w:r>
        <w:r w:rsidR="0004401F">
          <w:rPr>
            <w:noProof/>
            <w:webHidden/>
          </w:rPr>
          <w:fldChar w:fldCharType="begin"/>
        </w:r>
        <w:r w:rsidR="0004401F">
          <w:rPr>
            <w:noProof/>
            <w:webHidden/>
          </w:rPr>
          <w:instrText xml:space="preserve"> PAGEREF _Toc198277019 \h </w:instrText>
        </w:r>
        <w:r w:rsidR="0004401F">
          <w:rPr>
            <w:noProof/>
            <w:webHidden/>
          </w:rPr>
        </w:r>
        <w:r w:rsidR="0004401F">
          <w:rPr>
            <w:noProof/>
            <w:webHidden/>
          </w:rPr>
          <w:fldChar w:fldCharType="separate"/>
        </w:r>
        <w:r w:rsidR="0004401F">
          <w:rPr>
            <w:noProof/>
            <w:webHidden/>
          </w:rPr>
          <w:t>44</w:t>
        </w:r>
        <w:r w:rsidR="0004401F">
          <w:rPr>
            <w:noProof/>
            <w:webHidden/>
          </w:rPr>
          <w:fldChar w:fldCharType="end"/>
        </w:r>
      </w:hyperlink>
    </w:p>
    <w:p w14:paraId="01896E59" w14:textId="73BFD9F6" w:rsidR="0004401F" w:rsidRDefault="00D34C7C">
      <w:pPr>
        <w:pStyle w:val="23"/>
        <w:rPr>
          <w:rFonts w:asciiTheme="minorHAnsi" w:eastAsiaTheme="minorEastAsia" w:hAnsiTheme="minorHAnsi" w:cstheme="minorBidi"/>
          <w:noProof/>
          <w:sz w:val="22"/>
          <w:lang w:eastAsia="ru-RU"/>
        </w:rPr>
      </w:pPr>
      <w:hyperlink w:anchor="_Toc198277020" w:history="1">
        <w:r w:rsidR="0004401F" w:rsidRPr="00E82899">
          <w:rPr>
            <w:rStyle w:val="af"/>
            <w:noProof/>
          </w:rPr>
          <w:t xml:space="preserve">4.3 </w:t>
        </w:r>
        <w:r w:rsidR="0004401F" w:rsidRPr="00E82899">
          <w:rPr>
            <w:rStyle w:val="af"/>
            <w:rFonts w:eastAsia="Times New Roman"/>
            <w:noProof/>
          </w:rPr>
          <w:t>Тестирование создания аукциона</w:t>
        </w:r>
        <w:r w:rsidR="0004401F">
          <w:rPr>
            <w:noProof/>
            <w:webHidden/>
          </w:rPr>
          <w:tab/>
        </w:r>
        <w:r w:rsidR="0004401F">
          <w:rPr>
            <w:noProof/>
            <w:webHidden/>
          </w:rPr>
          <w:fldChar w:fldCharType="begin"/>
        </w:r>
        <w:r w:rsidR="0004401F">
          <w:rPr>
            <w:noProof/>
            <w:webHidden/>
          </w:rPr>
          <w:instrText xml:space="preserve"> PAGEREF _Toc198277020 \h </w:instrText>
        </w:r>
        <w:r w:rsidR="0004401F">
          <w:rPr>
            <w:noProof/>
            <w:webHidden/>
          </w:rPr>
        </w:r>
        <w:r w:rsidR="0004401F">
          <w:rPr>
            <w:noProof/>
            <w:webHidden/>
          </w:rPr>
          <w:fldChar w:fldCharType="separate"/>
        </w:r>
        <w:r w:rsidR="0004401F">
          <w:rPr>
            <w:noProof/>
            <w:webHidden/>
          </w:rPr>
          <w:t>46</w:t>
        </w:r>
        <w:r w:rsidR="0004401F">
          <w:rPr>
            <w:noProof/>
            <w:webHidden/>
          </w:rPr>
          <w:fldChar w:fldCharType="end"/>
        </w:r>
      </w:hyperlink>
    </w:p>
    <w:p w14:paraId="105B07D4" w14:textId="46D60CC2" w:rsidR="0004401F" w:rsidRDefault="00D34C7C">
      <w:pPr>
        <w:pStyle w:val="23"/>
        <w:rPr>
          <w:rFonts w:asciiTheme="minorHAnsi" w:eastAsiaTheme="minorEastAsia" w:hAnsiTheme="minorHAnsi" w:cstheme="minorBidi"/>
          <w:noProof/>
          <w:sz w:val="22"/>
          <w:lang w:eastAsia="ru-RU"/>
        </w:rPr>
      </w:pPr>
      <w:hyperlink w:anchor="_Toc198277021" w:history="1">
        <w:r w:rsidR="0004401F" w:rsidRPr="00E82899">
          <w:rPr>
            <w:rStyle w:val="af"/>
            <w:noProof/>
          </w:rPr>
          <w:t xml:space="preserve">4.4 </w:t>
        </w:r>
        <w:r w:rsidR="0004401F" w:rsidRPr="00E82899">
          <w:rPr>
            <w:rStyle w:val="af"/>
            <w:rFonts w:eastAsia="Times New Roman"/>
            <w:noProof/>
          </w:rPr>
          <w:t>Тестирование чата покупателя и продавца</w:t>
        </w:r>
        <w:r w:rsidR="0004401F">
          <w:rPr>
            <w:noProof/>
            <w:webHidden/>
          </w:rPr>
          <w:tab/>
        </w:r>
        <w:r w:rsidR="0004401F">
          <w:rPr>
            <w:noProof/>
            <w:webHidden/>
          </w:rPr>
          <w:fldChar w:fldCharType="begin"/>
        </w:r>
        <w:r w:rsidR="0004401F">
          <w:rPr>
            <w:noProof/>
            <w:webHidden/>
          </w:rPr>
          <w:instrText xml:space="preserve"> PAGEREF _Toc198277021 \h </w:instrText>
        </w:r>
        <w:r w:rsidR="0004401F">
          <w:rPr>
            <w:noProof/>
            <w:webHidden/>
          </w:rPr>
        </w:r>
        <w:r w:rsidR="0004401F">
          <w:rPr>
            <w:noProof/>
            <w:webHidden/>
          </w:rPr>
          <w:fldChar w:fldCharType="separate"/>
        </w:r>
        <w:r w:rsidR="0004401F">
          <w:rPr>
            <w:noProof/>
            <w:webHidden/>
          </w:rPr>
          <w:t>48</w:t>
        </w:r>
        <w:r w:rsidR="0004401F">
          <w:rPr>
            <w:noProof/>
            <w:webHidden/>
          </w:rPr>
          <w:fldChar w:fldCharType="end"/>
        </w:r>
      </w:hyperlink>
    </w:p>
    <w:p w14:paraId="0F480C0A" w14:textId="188F812A" w:rsidR="0004401F" w:rsidRDefault="00D34C7C">
      <w:pPr>
        <w:pStyle w:val="23"/>
        <w:rPr>
          <w:rFonts w:asciiTheme="minorHAnsi" w:eastAsiaTheme="minorEastAsia" w:hAnsiTheme="minorHAnsi" w:cstheme="minorBidi"/>
          <w:noProof/>
          <w:sz w:val="22"/>
          <w:lang w:eastAsia="ru-RU"/>
        </w:rPr>
      </w:pPr>
      <w:hyperlink w:anchor="_Toc198277022" w:history="1">
        <w:r w:rsidR="0004401F" w:rsidRPr="00E82899">
          <w:rPr>
            <w:rStyle w:val="af"/>
            <w:noProof/>
          </w:rPr>
          <w:t>4.5 Выводы по разделу</w:t>
        </w:r>
        <w:r w:rsidR="0004401F">
          <w:rPr>
            <w:noProof/>
            <w:webHidden/>
          </w:rPr>
          <w:tab/>
        </w:r>
        <w:r w:rsidR="0004401F">
          <w:rPr>
            <w:noProof/>
            <w:webHidden/>
          </w:rPr>
          <w:fldChar w:fldCharType="begin"/>
        </w:r>
        <w:r w:rsidR="0004401F">
          <w:rPr>
            <w:noProof/>
            <w:webHidden/>
          </w:rPr>
          <w:instrText xml:space="preserve"> PAGEREF _Toc198277022 \h </w:instrText>
        </w:r>
        <w:r w:rsidR="0004401F">
          <w:rPr>
            <w:noProof/>
            <w:webHidden/>
          </w:rPr>
        </w:r>
        <w:r w:rsidR="0004401F">
          <w:rPr>
            <w:noProof/>
            <w:webHidden/>
          </w:rPr>
          <w:fldChar w:fldCharType="separate"/>
        </w:r>
        <w:r w:rsidR="0004401F">
          <w:rPr>
            <w:noProof/>
            <w:webHidden/>
          </w:rPr>
          <w:t>48</w:t>
        </w:r>
        <w:r w:rsidR="0004401F">
          <w:rPr>
            <w:noProof/>
            <w:webHidden/>
          </w:rPr>
          <w:fldChar w:fldCharType="end"/>
        </w:r>
      </w:hyperlink>
    </w:p>
    <w:p w14:paraId="5A028734" w14:textId="14ADA4B4" w:rsidR="0004401F" w:rsidRDefault="00D34C7C">
      <w:pPr>
        <w:pStyle w:val="12"/>
        <w:rPr>
          <w:rFonts w:asciiTheme="minorHAnsi" w:eastAsiaTheme="minorEastAsia" w:hAnsiTheme="minorHAnsi" w:cstheme="minorBidi"/>
          <w:noProof/>
          <w:sz w:val="22"/>
          <w:lang w:eastAsia="ru-RU"/>
        </w:rPr>
      </w:pPr>
      <w:hyperlink w:anchor="_Toc198277023" w:history="1">
        <w:r w:rsidR="0004401F" w:rsidRPr="00E82899">
          <w:rPr>
            <w:rStyle w:val="af"/>
            <w:noProof/>
          </w:rPr>
          <w:t>5 Руководство пользователя</w:t>
        </w:r>
        <w:r w:rsidR="0004401F">
          <w:rPr>
            <w:noProof/>
            <w:webHidden/>
          </w:rPr>
          <w:tab/>
        </w:r>
        <w:r w:rsidR="0004401F">
          <w:rPr>
            <w:noProof/>
            <w:webHidden/>
          </w:rPr>
          <w:fldChar w:fldCharType="begin"/>
        </w:r>
        <w:r w:rsidR="0004401F">
          <w:rPr>
            <w:noProof/>
            <w:webHidden/>
          </w:rPr>
          <w:instrText xml:space="preserve"> PAGEREF _Toc198277023 \h </w:instrText>
        </w:r>
        <w:r w:rsidR="0004401F">
          <w:rPr>
            <w:noProof/>
            <w:webHidden/>
          </w:rPr>
        </w:r>
        <w:r w:rsidR="0004401F">
          <w:rPr>
            <w:noProof/>
            <w:webHidden/>
          </w:rPr>
          <w:fldChar w:fldCharType="separate"/>
        </w:r>
        <w:r w:rsidR="0004401F">
          <w:rPr>
            <w:noProof/>
            <w:webHidden/>
          </w:rPr>
          <w:t>49</w:t>
        </w:r>
        <w:r w:rsidR="0004401F">
          <w:rPr>
            <w:noProof/>
            <w:webHidden/>
          </w:rPr>
          <w:fldChar w:fldCharType="end"/>
        </w:r>
      </w:hyperlink>
    </w:p>
    <w:p w14:paraId="2E09B47D" w14:textId="2657FCE0" w:rsidR="0004401F" w:rsidRDefault="00D34C7C">
      <w:pPr>
        <w:pStyle w:val="23"/>
        <w:rPr>
          <w:rFonts w:asciiTheme="minorHAnsi" w:eastAsiaTheme="minorEastAsia" w:hAnsiTheme="minorHAnsi" w:cstheme="minorBidi"/>
          <w:noProof/>
          <w:sz w:val="22"/>
          <w:lang w:eastAsia="ru-RU"/>
        </w:rPr>
      </w:pPr>
      <w:hyperlink w:anchor="_Toc198277024" w:history="1">
        <w:r w:rsidR="0004401F" w:rsidRPr="00E82899">
          <w:rPr>
            <w:rStyle w:val="af"/>
            <w:noProof/>
          </w:rPr>
          <w:t>5.1 Руководство для пользователя</w:t>
        </w:r>
        <w:r w:rsidR="0004401F">
          <w:rPr>
            <w:noProof/>
            <w:webHidden/>
          </w:rPr>
          <w:tab/>
        </w:r>
        <w:r w:rsidR="0004401F">
          <w:rPr>
            <w:noProof/>
            <w:webHidden/>
          </w:rPr>
          <w:fldChar w:fldCharType="begin"/>
        </w:r>
        <w:r w:rsidR="0004401F">
          <w:rPr>
            <w:noProof/>
            <w:webHidden/>
          </w:rPr>
          <w:instrText xml:space="preserve"> PAGEREF _Toc198277024 \h </w:instrText>
        </w:r>
        <w:r w:rsidR="0004401F">
          <w:rPr>
            <w:noProof/>
            <w:webHidden/>
          </w:rPr>
        </w:r>
        <w:r w:rsidR="0004401F">
          <w:rPr>
            <w:noProof/>
            <w:webHidden/>
          </w:rPr>
          <w:fldChar w:fldCharType="separate"/>
        </w:r>
        <w:r w:rsidR="0004401F">
          <w:rPr>
            <w:noProof/>
            <w:webHidden/>
          </w:rPr>
          <w:t>49</w:t>
        </w:r>
        <w:r w:rsidR="0004401F">
          <w:rPr>
            <w:noProof/>
            <w:webHidden/>
          </w:rPr>
          <w:fldChar w:fldCharType="end"/>
        </w:r>
      </w:hyperlink>
    </w:p>
    <w:p w14:paraId="455DF26E" w14:textId="650E4BDA" w:rsidR="0004401F" w:rsidRDefault="00D34C7C" w:rsidP="0004401F">
      <w:pPr>
        <w:pStyle w:val="23"/>
        <w:ind w:firstLine="709"/>
        <w:rPr>
          <w:rFonts w:asciiTheme="minorHAnsi" w:eastAsiaTheme="minorEastAsia" w:hAnsiTheme="minorHAnsi" w:cstheme="minorBidi"/>
          <w:noProof/>
          <w:sz w:val="22"/>
          <w:lang w:eastAsia="ru-RU"/>
        </w:rPr>
      </w:pPr>
      <w:hyperlink w:anchor="_Toc198277025" w:history="1">
        <w:r w:rsidR="0004401F" w:rsidRPr="00E82899">
          <w:rPr>
            <w:rStyle w:val="af"/>
            <w:noProof/>
          </w:rPr>
          <w:t>5.1.1 Руководство для покупателя</w:t>
        </w:r>
        <w:r w:rsidR="0004401F">
          <w:rPr>
            <w:noProof/>
            <w:webHidden/>
          </w:rPr>
          <w:tab/>
        </w:r>
        <w:r w:rsidR="0004401F">
          <w:rPr>
            <w:noProof/>
            <w:webHidden/>
          </w:rPr>
          <w:fldChar w:fldCharType="begin"/>
        </w:r>
        <w:r w:rsidR="0004401F">
          <w:rPr>
            <w:noProof/>
            <w:webHidden/>
          </w:rPr>
          <w:instrText xml:space="preserve"> PAGEREF _Toc198277025 \h </w:instrText>
        </w:r>
        <w:r w:rsidR="0004401F">
          <w:rPr>
            <w:noProof/>
            <w:webHidden/>
          </w:rPr>
        </w:r>
        <w:r w:rsidR="0004401F">
          <w:rPr>
            <w:noProof/>
            <w:webHidden/>
          </w:rPr>
          <w:fldChar w:fldCharType="separate"/>
        </w:r>
        <w:r w:rsidR="0004401F">
          <w:rPr>
            <w:noProof/>
            <w:webHidden/>
          </w:rPr>
          <w:t>49</w:t>
        </w:r>
        <w:r w:rsidR="0004401F">
          <w:rPr>
            <w:noProof/>
            <w:webHidden/>
          </w:rPr>
          <w:fldChar w:fldCharType="end"/>
        </w:r>
      </w:hyperlink>
    </w:p>
    <w:p w14:paraId="402A49B1" w14:textId="0607280B" w:rsidR="0004401F" w:rsidRDefault="00D34C7C" w:rsidP="0004401F">
      <w:pPr>
        <w:pStyle w:val="23"/>
        <w:ind w:firstLine="709"/>
        <w:rPr>
          <w:rFonts w:asciiTheme="minorHAnsi" w:eastAsiaTheme="minorEastAsia" w:hAnsiTheme="minorHAnsi" w:cstheme="minorBidi"/>
          <w:noProof/>
          <w:sz w:val="22"/>
          <w:lang w:eastAsia="ru-RU"/>
        </w:rPr>
      </w:pPr>
      <w:hyperlink w:anchor="_Toc198277026" w:history="1">
        <w:r w:rsidR="0004401F" w:rsidRPr="00E82899">
          <w:rPr>
            <w:rStyle w:val="af"/>
            <w:noProof/>
          </w:rPr>
          <w:t>5.1.2 Руководство для продавца</w:t>
        </w:r>
        <w:r w:rsidR="0004401F">
          <w:rPr>
            <w:noProof/>
            <w:webHidden/>
          </w:rPr>
          <w:tab/>
        </w:r>
        <w:r w:rsidR="0004401F">
          <w:rPr>
            <w:noProof/>
            <w:webHidden/>
          </w:rPr>
          <w:fldChar w:fldCharType="begin"/>
        </w:r>
        <w:r w:rsidR="0004401F">
          <w:rPr>
            <w:noProof/>
            <w:webHidden/>
          </w:rPr>
          <w:instrText xml:space="preserve"> PAGEREF _Toc198277026 \h </w:instrText>
        </w:r>
        <w:r w:rsidR="0004401F">
          <w:rPr>
            <w:noProof/>
            <w:webHidden/>
          </w:rPr>
        </w:r>
        <w:r w:rsidR="0004401F">
          <w:rPr>
            <w:noProof/>
            <w:webHidden/>
          </w:rPr>
          <w:fldChar w:fldCharType="separate"/>
        </w:r>
        <w:r w:rsidR="0004401F">
          <w:rPr>
            <w:noProof/>
            <w:webHidden/>
          </w:rPr>
          <w:t>54</w:t>
        </w:r>
        <w:r w:rsidR="0004401F">
          <w:rPr>
            <w:noProof/>
            <w:webHidden/>
          </w:rPr>
          <w:fldChar w:fldCharType="end"/>
        </w:r>
      </w:hyperlink>
    </w:p>
    <w:p w14:paraId="3159DC13" w14:textId="1A0E1B40" w:rsidR="0004401F" w:rsidRDefault="00D34C7C" w:rsidP="0004401F">
      <w:pPr>
        <w:pStyle w:val="23"/>
        <w:ind w:firstLine="709"/>
        <w:rPr>
          <w:rFonts w:asciiTheme="minorHAnsi" w:eastAsiaTheme="minorEastAsia" w:hAnsiTheme="minorHAnsi" w:cstheme="minorBidi"/>
          <w:noProof/>
          <w:sz w:val="22"/>
          <w:lang w:eastAsia="ru-RU"/>
        </w:rPr>
      </w:pPr>
      <w:hyperlink w:anchor="_Toc198277027" w:history="1">
        <w:r w:rsidR="0004401F" w:rsidRPr="00E82899">
          <w:rPr>
            <w:rStyle w:val="af"/>
            <w:noProof/>
          </w:rPr>
          <w:t>5.1.3 Руководство для администратора</w:t>
        </w:r>
        <w:r w:rsidR="0004401F">
          <w:rPr>
            <w:noProof/>
            <w:webHidden/>
          </w:rPr>
          <w:tab/>
        </w:r>
        <w:r w:rsidR="0004401F">
          <w:rPr>
            <w:noProof/>
            <w:webHidden/>
          </w:rPr>
          <w:fldChar w:fldCharType="begin"/>
        </w:r>
        <w:r w:rsidR="0004401F">
          <w:rPr>
            <w:noProof/>
            <w:webHidden/>
          </w:rPr>
          <w:instrText xml:space="preserve"> PAGEREF _Toc198277027 \h </w:instrText>
        </w:r>
        <w:r w:rsidR="0004401F">
          <w:rPr>
            <w:noProof/>
            <w:webHidden/>
          </w:rPr>
        </w:r>
        <w:r w:rsidR="0004401F">
          <w:rPr>
            <w:noProof/>
            <w:webHidden/>
          </w:rPr>
          <w:fldChar w:fldCharType="separate"/>
        </w:r>
        <w:r w:rsidR="0004401F">
          <w:rPr>
            <w:noProof/>
            <w:webHidden/>
          </w:rPr>
          <w:t>58</w:t>
        </w:r>
        <w:r w:rsidR="0004401F">
          <w:rPr>
            <w:noProof/>
            <w:webHidden/>
          </w:rPr>
          <w:fldChar w:fldCharType="end"/>
        </w:r>
      </w:hyperlink>
    </w:p>
    <w:p w14:paraId="5F5C9766" w14:textId="4B727C09" w:rsidR="0004401F" w:rsidRDefault="00D34C7C">
      <w:pPr>
        <w:pStyle w:val="23"/>
        <w:rPr>
          <w:rFonts w:asciiTheme="minorHAnsi" w:eastAsiaTheme="minorEastAsia" w:hAnsiTheme="minorHAnsi" w:cstheme="minorBidi"/>
          <w:noProof/>
          <w:sz w:val="22"/>
          <w:lang w:eastAsia="ru-RU"/>
        </w:rPr>
      </w:pPr>
      <w:hyperlink w:anchor="_Toc198277028" w:history="1">
        <w:r w:rsidR="0004401F" w:rsidRPr="00E82899">
          <w:rPr>
            <w:rStyle w:val="af"/>
            <w:noProof/>
          </w:rPr>
          <w:t>5.2 Руководство по развертыванию приложения</w:t>
        </w:r>
        <w:r w:rsidR="0004401F">
          <w:rPr>
            <w:noProof/>
            <w:webHidden/>
          </w:rPr>
          <w:tab/>
        </w:r>
        <w:r w:rsidR="0004401F">
          <w:rPr>
            <w:noProof/>
            <w:webHidden/>
          </w:rPr>
          <w:fldChar w:fldCharType="begin"/>
        </w:r>
        <w:r w:rsidR="0004401F">
          <w:rPr>
            <w:noProof/>
            <w:webHidden/>
          </w:rPr>
          <w:instrText xml:space="preserve"> PAGEREF _Toc198277028 \h </w:instrText>
        </w:r>
        <w:r w:rsidR="0004401F">
          <w:rPr>
            <w:noProof/>
            <w:webHidden/>
          </w:rPr>
        </w:r>
        <w:r w:rsidR="0004401F">
          <w:rPr>
            <w:noProof/>
            <w:webHidden/>
          </w:rPr>
          <w:fldChar w:fldCharType="separate"/>
        </w:r>
        <w:r w:rsidR="0004401F">
          <w:rPr>
            <w:noProof/>
            <w:webHidden/>
          </w:rPr>
          <w:t>60</w:t>
        </w:r>
        <w:r w:rsidR="0004401F">
          <w:rPr>
            <w:noProof/>
            <w:webHidden/>
          </w:rPr>
          <w:fldChar w:fldCharType="end"/>
        </w:r>
      </w:hyperlink>
    </w:p>
    <w:p w14:paraId="7E28FD5E" w14:textId="1D26A091" w:rsidR="0004401F" w:rsidRDefault="00D34C7C">
      <w:pPr>
        <w:pStyle w:val="23"/>
        <w:rPr>
          <w:rFonts w:asciiTheme="minorHAnsi" w:eastAsiaTheme="minorEastAsia" w:hAnsiTheme="minorHAnsi" w:cstheme="minorBidi"/>
          <w:noProof/>
          <w:sz w:val="22"/>
          <w:lang w:eastAsia="ru-RU"/>
        </w:rPr>
      </w:pPr>
      <w:hyperlink w:anchor="_Toc198277029" w:history="1">
        <w:r w:rsidR="0004401F" w:rsidRPr="00E82899">
          <w:rPr>
            <w:rStyle w:val="af"/>
            <w:noProof/>
          </w:rPr>
          <w:t>5.3 Выводы по разделу</w:t>
        </w:r>
        <w:r w:rsidR="0004401F">
          <w:rPr>
            <w:noProof/>
            <w:webHidden/>
          </w:rPr>
          <w:tab/>
        </w:r>
        <w:r w:rsidR="0004401F">
          <w:rPr>
            <w:noProof/>
            <w:webHidden/>
          </w:rPr>
          <w:fldChar w:fldCharType="begin"/>
        </w:r>
        <w:r w:rsidR="0004401F">
          <w:rPr>
            <w:noProof/>
            <w:webHidden/>
          </w:rPr>
          <w:instrText xml:space="preserve"> PAGEREF _Toc198277029 \h </w:instrText>
        </w:r>
        <w:r w:rsidR="0004401F">
          <w:rPr>
            <w:noProof/>
            <w:webHidden/>
          </w:rPr>
        </w:r>
        <w:r w:rsidR="0004401F">
          <w:rPr>
            <w:noProof/>
            <w:webHidden/>
          </w:rPr>
          <w:fldChar w:fldCharType="separate"/>
        </w:r>
        <w:r w:rsidR="0004401F">
          <w:rPr>
            <w:noProof/>
            <w:webHidden/>
          </w:rPr>
          <w:t>62</w:t>
        </w:r>
        <w:r w:rsidR="0004401F">
          <w:rPr>
            <w:noProof/>
            <w:webHidden/>
          </w:rPr>
          <w:fldChar w:fldCharType="end"/>
        </w:r>
      </w:hyperlink>
    </w:p>
    <w:p w14:paraId="058CECC6" w14:textId="63139893" w:rsidR="0004401F" w:rsidRDefault="00D34C7C">
      <w:pPr>
        <w:pStyle w:val="12"/>
        <w:rPr>
          <w:rFonts w:asciiTheme="minorHAnsi" w:eastAsiaTheme="minorEastAsia" w:hAnsiTheme="minorHAnsi" w:cstheme="minorBidi"/>
          <w:noProof/>
          <w:sz w:val="22"/>
          <w:lang w:eastAsia="ru-RU"/>
        </w:rPr>
      </w:pPr>
      <w:hyperlink w:anchor="_Toc198277030" w:history="1">
        <w:r w:rsidR="0004401F" w:rsidRPr="00E82899">
          <w:rPr>
            <w:rStyle w:val="af"/>
            <w:noProof/>
          </w:rPr>
          <w:t>6 Технико-экономическое обоснование проекта</w:t>
        </w:r>
        <w:r w:rsidR="0004401F">
          <w:rPr>
            <w:noProof/>
            <w:webHidden/>
          </w:rPr>
          <w:tab/>
        </w:r>
        <w:r w:rsidR="0004401F">
          <w:rPr>
            <w:noProof/>
            <w:webHidden/>
          </w:rPr>
          <w:fldChar w:fldCharType="begin"/>
        </w:r>
        <w:r w:rsidR="0004401F">
          <w:rPr>
            <w:noProof/>
            <w:webHidden/>
          </w:rPr>
          <w:instrText xml:space="preserve"> PAGEREF _Toc198277030 \h </w:instrText>
        </w:r>
        <w:r w:rsidR="0004401F">
          <w:rPr>
            <w:noProof/>
            <w:webHidden/>
          </w:rPr>
        </w:r>
        <w:r w:rsidR="0004401F">
          <w:rPr>
            <w:noProof/>
            <w:webHidden/>
          </w:rPr>
          <w:fldChar w:fldCharType="separate"/>
        </w:r>
        <w:r w:rsidR="0004401F">
          <w:rPr>
            <w:noProof/>
            <w:webHidden/>
          </w:rPr>
          <w:t>64</w:t>
        </w:r>
        <w:r w:rsidR="0004401F">
          <w:rPr>
            <w:noProof/>
            <w:webHidden/>
          </w:rPr>
          <w:fldChar w:fldCharType="end"/>
        </w:r>
      </w:hyperlink>
    </w:p>
    <w:p w14:paraId="0A641185" w14:textId="296F3C6F" w:rsidR="0004401F" w:rsidRDefault="00D34C7C">
      <w:pPr>
        <w:pStyle w:val="23"/>
        <w:rPr>
          <w:rFonts w:asciiTheme="minorHAnsi" w:eastAsiaTheme="minorEastAsia" w:hAnsiTheme="minorHAnsi" w:cstheme="minorBidi"/>
          <w:noProof/>
          <w:sz w:val="22"/>
          <w:lang w:eastAsia="ru-RU"/>
        </w:rPr>
      </w:pPr>
      <w:hyperlink w:anchor="_Toc198277031" w:history="1">
        <w:r w:rsidR="0004401F" w:rsidRPr="00E82899">
          <w:rPr>
            <w:rStyle w:val="af"/>
            <w:noProof/>
          </w:rPr>
          <w:t>6.1 Общая характеристика разрабатываемого программного средства</w:t>
        </w:r>
        <w:r w:rsidR="0004401F">
          <w:rPr>
            <w:noProof/>
            <w:webHidden/>
          </w:rPr>
          <w:tab/>
        </w:r>
        <w:r w:rsidR="0004401F">
          <w:rPr>
            <w:noProof/>
            <w:webHidden/>
          </w:rPr>
          <w:fldChar w:fldCharType="begin"/>
        </w:r>
        <w:r w:rsidR="0004401F">
          <w:rPr>
            <w:noProof/>
            <w:webHidden/>
          </w:rPr>
          <w:instrText xml:space="preserve"> PAGEREF _Toc198277031 \h </w:instrText>
        </w:r>
        <w:r w:rsidR="0004401F">
          <w:rPr>
            <w:noProof/>
            <w:webHidden/>
          </w:rPr>
        </w:r>
        <w:r w:rsidR="0004401F">
          <w:rPr>
            <w:noProof/>
            <w:webHidden/>
          </w:rPr>
          <w:fldChar w:fldCharType="separate"/>
        </w:r>
        <w:r w:rsidR="0004401F">
          <w:rPr>
            <w:noProof/>
            <w:webHidden/>
          </w:rPr>
          <w:t>64</w:t>
        </w:r>
        <w:r w:rsidR="0004401F">
          <w:rPr>
            <w:noProof/>
            <w:webHidden/>
          </w:rPr>
          <w:fldChar w:fldCharType="end"/>
        </w:r>
      </w:hyperlink>
    </w:p>
    <w:p w14:paraId="3C00C786" w14:textId="490AA3B0" w:rsidR="0004401F" w:rsidRDefault="00D34C7C">
      <w:pPr>
        <w:pStyle w:val="23"/>
        <w:rPr>
          <w:rFonts w:asciiTheme="minorHAnsi" w:eastAsiaTheme="minorEastAsia" w:hAnsiTheme="minorHAnsi" w:cstheme="minorBidi"/>
          <w:noProof/>
          <w:sz w:val="22"/>
          <w:lang w:eastAsia="ru-RU"/>
        </w:rPr>
      </w:pPr>
      <w:hyperlink w:anchor="_Toc198277032" w:history="1">
        <w:r w:rsidR="0004401F" w:rsidRPr="00E82899">
          <w:rPr>
            <w:rStyle w:val="af"/>
            <w:noProof/>
          </w:rPr>
          <w:t>6.2 Исходные данные для проведения расчетов и маркетинговый анализ</w:t>
        </w:r>
        <w:r w:rsidR="0004401F">
          <w:rPr>
            <w:noProof/>
            <w:webHidden/>
          </w:rPr>
          <w:tab/>
        </w:r>
        <w:r w:rsidR="0004401F">
          <w:rPr>
            <w:noProof/>
            <w:webHidden/>
          </w:rPr>
          <w:fldChar w:fldCharType="begin"/>
        </w:r>
        <w:r w:rsidR="0004401F">
          <w:rPr>
            <w:noProof/>
            <w:webHidden/>
          </w:rPr>
          <w:instrText xml:space="preserve"> PAGEREF _Toc198277032 \h </w:instrText>
        </w:r>
        <w:r w:rsidR="0004401F">
          <w:rPr>
            <w:noProof/>
            <w:webHidden/>
          </w:rPr>
        </w:r>
        <w:r w:rsidR="0004401F">
          <w:rPr>
            <w:noProof/>
            <w:webHidden/>
          </w:rPr>
          <w:fldChar w:fldCharType="separate"/>
        </w:r>
        <w:r w:rsidR="0004401F">
          <w:rPr>
            <w:noProof/>
            <w:webHidden/>
          </w:rPr>
          <w:t>65</w:t>
        </w:r>
        <w:r w:rsidR="0004401F">
          <w:rPr>
            <w:noProof/>
            <w:webHidden/>
          </w:rPr>
          <w:fldChar w:fldCharType="end"/>
        </w:r>
      </w:hyperlink>
    </w:p>
    <w:p w14:paraId="04F33FF7" w14:textId="392D152E" w:rsidR="0004401F" w:rsidRDefault="00D34C7C">
      <w:pPr>
        <w:pStyle w:val="23"/>
        <w:rPr>
          <w:rFonts w:asciiTheme="minorHAnsi" w:eastAsiaTheme="minorEastAsia" w:hAnsiTheme="minorHAnsi" w:cstheme="minorBidi"/>
          <w:noProof/>
          <w:sz w:val="22"/>
          <w:lang w:eastAsia="ru-RU"/>
        </w:rPr>
      </w:pPr>
      <w:hyperlink w:anchor="_Toc198277033" w:history="1">
        <w:r w:rsidR="0004401F" w:rsidRPr="00E82899">
          <w:rPr>
            <w:rStyle w:val="af"/>
            <w:noProof/>
          </w:rPr>
          <w:t>6.3 Обоснование цены программного средства</w:t>
        </w:r>
        <w:r w:rsidR="0004401F">
          <w:rPr>
            <w:noProof/>
            <w:webHidden/>
          </w:rPr>
          <w:tab/>
        </w:r>
        <w:r w:rsidR="0004401F">
          <w:rPr>
            <w:noProof/>
            <w:webHidden/>
          </w:rPr>
          <w:fldChar w:fldCharType="begin"/>
        </w:r>
        <w:r w:rsidR="0004401F">
          <w:rPr>
            <w:noProof/>
            <w:webHidden/>
          </w:rPr>
          <w:instrText xml:space="preserve"> PAGEREF _Toc198277033 \h </w:instrText>
        </w:r>
        <w:r w:rsidR="0004401F">
          <w:rPr>
            <w:noProof/>
            <w:webHidden/>
          </w:rPr>
        </w:r>
        <w:r w:rsidR="0004401F">
          <w:rPr>
            <w:noProof/>
            <w:webHidden/>
          </w:rPr>
          <w:fldChar w:fldCharType="separate"/>
        </w:r>
        <w:r w:rsidR="0004401F">
          <w:rPr>
            <w:noProof/>
            <w:webHidden/>
          </w:rPr>
          <w:t>65</w:t>
        </w:r>
        <w:r w:rsidR="0004401F">
          <w:rPr>
            <w:noProof/>
            <w:webHidden/>
          </w:rPr>
          <w:fldChar w:fldCharType="end"/>
        </w:r>
      </w:hyperlink>
    </w:p>
    <w:p w14:paraId="02E9A9DF" w14:textId="4735FFD8" w:rsidR="0004401F" w:rsidRDefault="00D34C7C">
      <w:pPr>
        <w:pStyle w:val="31"/>
        <w:rPr>
          <w:rFonts w:asciiTheme="minorHAnsi" w:eastAsiaTheme="minorEastAsia" w:hAnsiTheme="minorHAnsi" w:cstheme="minorBidi"/>
          <w:noProof/>
          <w:sz w:val="22"/>
          <w:lang w:eastAsia="ru-RU"/>
        </w:rPr>
      </w:pPr>
      <w:hyperlink w:anchor="_Toc198277034" w:history="1">
        <w:r w:rsidR="0004401F" w:rsidRPr="00E82899">
          <w:rPr>
            <w:rStyle w:val="af"/>
            <w:noProof/>
          </w:rPr>
          <w:t>6.3.1 Расчет затрат рабочего времени на разработку</w:t>
        </w:r>
        <w:r w:rsidR="0004401F">
          <w:rPr>
            <w:noProof/>
            <w:webHidden/>
          </w:rPr>
          <w:tab/>
        </w:r>
        <w:r w:rsidR="0004401F">
          <w:rPr>
            <w:noProof/>
            <w:webHidden/>
          </w:rPr>
          <w:fldChar w:fldCharType="begin"/>
        </w:r>
        <w:r w:rsidR="0004401F">
          <w:rPr>
            <w:noProof/>
            <w:webHidden/>
          </w:rPr>
          <w:instrText xml:space="preserve"> PAGEREF _Toc198277034 \h </w:instrText>
        </w:r>
        <w:r w:rsidR="0004401F">
          <w:rPr>
            <w:noProof/>
            <w:webHidden/>
          </w:rPr>
        </w:r>
        <w:r w:rsidR="0004401F">
          <w:rPr>
            <w:noProof/>
            <w:webHidden/>
          </w:rPr>
          <w:fldChar w:fldCharType="separate"/>
        </w:r>
        <w:r w:rsidR="0004401F">
          <w:rPr>
            <w:noProof/>
            <w:webHidden/>
          </w:rPr>
          <w:t>66</w:t>
        </w:r>
        <w:r w:rsidR="0004401F">
          <w:rPr>
            <w:noProof/>
            <w:webHidden/>
          </w:rPr>
          <w:fldChar w:fldCharType="end"/>
        </w:r>
      </w:hyperlink>
    </w:p>
    <w:p w14:paraId="592679E5" w14:textId="2D9F0F68" w:rsidR="0004401F" w:rsidRDefault="00D34C7C">
      <w:pPr>
        <w:pStyle w:val="31"/>
        <w:rPr>
          <w:rFonts w:asciiTheme="minorHAnsi" w:eastAsiaTheme="minorEastAsia" w:hAnsiTheme="minorHAnsi" w:cstheme="minorBidi"/>
          <w:noProof/>
          <w:sz w:val="22"/>
          <w:lang w:eastAsia="ru-RU"/>
        </w:rPr>
      </w:pPr>
      <w:hyperlink w:anchor="_Toc198277035" w:history="1">
        <w:r w:rsidR="0004401F" w:rsidRPr="00E82899">
          <w:rPr>
            <w:rStyle w:val="af"/>
            <w:noProof/>
          </w:rPr>
          <w:t>6.3.2 Расчет основной заработной платы</w:t>
        </w:r>
        <w:r w:rsidR="0004401F">
          <w:rPr>
            <w:noProof/>
            <w:webHidden/>
          </w:rPr>
          <w:tab/>
        </w:r>
        <w:r w:rsidR="0004401F">
          <w:rPr>
            <w:noProof/>
            <w:webHidden/>
          </w:rPr>
          <w:fldChar w:fldCharType="begin"/>
        </w:r>
        <w:r w:rsidR="0004401F">
          <w:rPr>
            <w:noProof/>
            <w:webHidden/>
          </w:rPr>
          <w:instrText xml:space="preserve"> PAGEREF _Toc198277035 \h </w:instrText>
        </w:r>
        <w:r w:rsidR="0004401F">
          <w:rPr>
            <w:noProof/>
            <w:webHidden/>
          </w:rPr>
        </w:r>
        <w:r w:rsidR="0004401F">
          <w:rPr>
            <w:noProof/>
            <w:webHidden/>
          </w:rPr>
          <w:fldChar w:fldCharType="separate"/>
        </w:r>
        <w:r w:rsidR="0004401F">
          <w:rPr>
            <w:noProof/>
            <w:webHidden/>
          </w:rPr>
          <w:t>67</w:t>
        </w:r>
        <w:r w:rsidR="0004401F">
          <w:rPr>
            <w:noProof/>
            <w:webHidden/>
          </w:rPr>
          <w:fldChar w:fldCharType="end"/>
        </w:r>
      </w:hyperlink>
    </w:p>
    <w:p w14:paraId="341F34A4" w14:textId="2CE641E1" w:rsidR="0004401F" w:rsidRDefault="00D34C7C">
      <w:pPr>
        <w:pStyle w:val="31"/>
        <w:rPr>
          <w:rFonts w:asciiTheme="minorHAnsi" w:eastAsiaTheme="minorEastAsia" w:hAnsiTheme="minorHAnsi" w:cstheme="minorBidi"/>
          <w:noProof/>
          <w:sz w:val="22"/>
          <w:lang w:eastAsia="ru-RU"/>
        </w:rPr>
      </w:pPr>
      <w:hyperlink w:anchor="_Toc198277036" w:history="1">
        <w:r w:rsidR="0004401F" w:rsidRPr="00E82899">
          <w:rPr>
            <w:rStyle w:val="af"/>
            <w:noProof/>
          </w:rPr>
          <w:t>6.3.3 Расчет дополнительной заработной платы</w:t>
        </w:r>
        <w:r w:rsidR="0004401F">
          <w:rPr>
            <w:noProof/>
            <w:webHidden/>
          </w:rPr>
          <w:tab/>
        </w:r>
        <w:r w:rsidR="0004401F">
          <w:rPr>
            <w:noProof/>
            <w:webHidden/>
          </w:rPr>
          <w:fldChar w:fldCharType="begin"/>
        </w:r>
        <w:r w:rsidR="0004401F">
          <w:rPr>
            <w:noProof/>
            <w:webHidden/>
          </w:rPr>
          <w:instrText xml:space="preserve"> PAGEREF _Toc198277036 \h </w:instrText>
        </w:r>
        <w:r w:rsidR="0004401F">
          <w:rPr>
            <w:noProof/>
            <w:webHidden/>
          </w:rPr>
        </w:r>
        <w:r w:rsidR="0004401F">
          <w:rPr>
            <w:noProof/>
            <w:webHidden/>
          </w:rPr>
          <w:fldChar w:fldCharType="separate"/>
        </w:r>
        <w:r w:rsidR="0004401F">
          <w:rPr>
            <w:noProof/>
            <w:webHidden/>
          </w:rPr>
          <w:t>67</w:t>
        </w:r>
        <w:r w:rsidR="0004401F">
          <w:rPr>
            <w:noProof/>
            <w:webHidden/>
          </w:rPr>
          <w:fldChar w:fldCharType="end"/>
        </w:r>
      </w:hyperlink>
    </w:p>
    <w:p w14:paraId="2C333805" w14:textId="2CDA9B00" w:rsidR="0004401F" w:rsidRDefault="00D34C7C">
      <w:pPr>
        <w:pStyle w:val="31"/>
        <w:rPr>
          <w:rFonts w:asciiTheme="minorHAnsi" w:eastAsiaTheme="minorEastAsia" w:hAnsiTheme="minorHAnsi" w:cstheme="minorBidi"/>
          <w:noProof/>
          <w:sz w:val="22"/>
          <w:lang w:eastAsia="ru-RU"/>
        </w:rPr>
      </w:pPr>
      <w:hyperlink w:anchor="_Toc198277037" w:history="1">
        <w:r w:rsidR="0004401F" w:rsidRPr="00E82899">
          <w:rPr>
            <w:rStyle w:val="af"/>
            <w:noProof/>
          </w:rPr>
          <w:t>6.3.4 Отчисления в Фонд социальной защиты населения</w:t>
        </w:r>
        <w:r w:rsidR="0004401F">
          <w:rPr>
            <w:noProof/>
            <w:webHidden/>
          </w:rPr>
          <w:tab/>
        </w:r>
        <w:r w:rsidR="0004401F">
          <w:rPr>
            <w:noProof/>
            <w:webHidden/>
          </w:rPr>
          <w:fldChar w:fldCharType="begin"/>
        </w:r>
        <w:r w:rsidR="0004401F">
          <w:rPr>
            <w:noProof/>
            <w:webHidden/>
          </w:rPr>
          <w:instrText xml:space="preserve"> PAGEREF _Toc198277037 \h </w:instrText>
        </w:r>
        <w:r w:rsidR="0004401F">
          <w:rPr>
            <w:noProof/>
            <w:webHidden/>
          </w:rPr>
        </w:r>
        <w:r w:rsidR="0004401F">
          <w:rPr>
            <w:noProof/>
            <w:webHidden/>
          </w:rPr>
          <w:fldChar w:fldCharType="separate"/>
        </w:r>
        <w:r w:rsidR="0004401F">
          <w:rPr>
            <w:noProof/>
            <w:webHidden/>
          </w:rPr>
          <w:t>68</w:t>
        </w:r>
        <w:r w:rsidR="0004401F">
          <w:rPr>
            <w:noProof/>
            <w:webHidden/>
          </w:rPr>
          <w:fldChar w:fldCharType="end"/>
        </w:r>
      </w:hyperlink>
    </w:p>
    <w:p w14:paraId="43F8D362" w14:textId="3D1D6B0A" w:rsidR="0004401F" w:rsidRDefault="00D34C7C">
      <w:pPr>
        <w:pStyle w:val="31"/>
        <w:rPr>
          <w:rFonts w:asciiTheme="minorHAnsi" w:eastAsiaTheme="minorEastAsia" w:hAnsiTheme="minorHAnsi" w:cstheme="minorBidi"/>
          <w:noProof/>
          <w:sz w:val="22"/>
          <w:lang w:eastAsia="ru-RU"/>
        </w:rPr>
      </w:pPr>
      <w:hyperlink w:anchor="_Toc198277038" w:history="1">
        <w:r w:rsidR="0004401F" w:rsidRPr="00E82899">
          <w:rPr>
            <w:rStyle w:val="af"/>
            <w:noProof/>
          </w:rPr>
          <w:t>6.3.5 Расчет суммы прочих прямых затрат</w:t>
        </w:r>
        <w:r w:rsidR="0004401F">
          <w:rPr>
            <w:noProof/>
            <w:webHidden/>
          </w:rPr>
          <w:tab/>
        </w:r>
        <w:r w:rsidR="0004401F">
          <w:rPr>
            <w:noProof/>
            <w:webHidden/>
          </w:rPr>
          <w:fldChar w:fldCharType="begin"/>
        </w:r>
        <w:r w:rsidR="0004401F">
          <w:rPr>
            <w:noProof/>
            <w:webHidden/>
          </w:rPr>
          <w:instrText xml:space="preserve"> PAGEREF _Toc198277038 \h </w:instrText>
        </w:r>
        <w:r w:rsidR="0004401F">
          <w:rPr>
            <w:noProof/>
            <w:webHidden/>
          </w:rPr>
        </w:r>
        <w:r w:rsidR="0004401F">
          <w:rPr>
            <w:noProof/>
            <w:webHidden/>
          </w:rPr>
          <w:fldChar w:fldCharType="separate"/>
        </w:r>
        <w:r w:rsidR="0004401F">
          <w:rPr>
            <w:noProof/>
            <w:webHidden/>
          </w:rPr>
          <w:t>68</w:t>
        </w:r>
        <w:r w:rsidR="0004401F">
          <w:rPr>
            <w:noProof/>
            <w:webHidden/>
          </w:rPr>
          <w:fldChar w:fldCharType="end"/>
        </w:r>
      </w:hyperlink>
    </w:p>
    <w:p w14:paraId="3BD23FF4" w14:textId="51B0F019" w:rsidR="0004401F" w:rsidRDefault="00D34C7C">
      <w:pPr>
        <w:pStyle w:val="31"/>
        <w:rPr>
          <w:rFonts w:asciiTheme="minorHAnsi" w:eastAsiaTheme="minorEastAsia" w:hAnsiTheme="minorHAnsi" w:cstheme="minorBidi"/>
          <w:noProof/>
          <w:sz w:val="22"/>
          <w:lang w:eastAsia="ru-RU"/>
        </w:rPr>
      </w:pPr>
      <w:hyperlink w:anchor="_Toc198277039" w:history="1">
        <w:r w:rsidR="0004401F" w:rsidRPr="00E82899">
          <w:rPr>
            <w:rStyle w:val="af"/>
            <w:noProof/>
          </w:rPr>
          <w:t>6.3.6 Расчет суммы накладных расходов</w:t>
        </w:r>
        <w:r w:rsidR="0004401F">
          <w:rPr>
            <w:noProof/>
            <w:webHidden/>
          </w:rPr>
          <w:tab/>
        </w:r>
        <w:r w:rsidR="0004401F">
          <w:rPr>
            <w:noProof/>
            <w:webHidden/>
          </w:rPr>
          <w:fldChar w:fldCharType="begin"/>
        </w:r>
        <w:r w:rsidR="0004401F">
          <w:rPr>
            <w:noProof/>
            <w:webHidden/>
          </w:rPr>
          <w:instrText xml:space="preserve"> PAGEREF _Toc198277039 \h </w:instrText>
        </w:r>
        <w:r w:rsidR="0004401F">
          <w:rPr>
            <w:noProof/>
            <w:webHidden/>
          </w:rPr>
        </w:r>
        <w:r w:rsidR="0004401F">
          <w:rPr>
            <w:noProof/>
            <w:webHidden/>
          </w:rPr>
          <w:fldChar w:fldCharType="separate"/>
        </w:r>
        <w:r w:rsidR="0004401F">
          <w:rPr>
            <w:noProof/>
            <w:webHidden/>
          </w:rPr>
          <w:t>69</w:t>
        </w:r>
        <w:r w:rsidR="0004401F">
          <w:rPr>
            <w:noProof/>
            <w:webHidden/>
          </w:rPr>
          <w:fldChar w:fldCharType="end"/>
        </w:r>
      </w:hyperlink>
    </w:p>
    <w:p w14:paraId="0BEC35F5" w14:textId="5068B58D" w:rsidR="0004401F" w:rsidRDefault="00D34C7C">
      <w:pPr>
        <w:pStyle w:val="31"/>
        <w:rPr>
          <w:rFonts w:asciiTheme="minorHAnsi" w:eastAsiaTheme="minorEastAsia" w:hAnsiTheme="minorHAnsi" w:cstheme="minorBidi"/>
          <w:noProof/>
          <w:sz w:val="22"/>
          <w:lang w:eastAsia="ru-RU"/>
        </w:rPr>
      </w:pPr>
      <w:hyperlink w:anchor="_Toc198277040" w:history="1">
        <w:r w:rsidR="0004401F" w:rsidRPr="00E82899">
          <w:rPr>
            <w:rStyle w:val="af"/>
            <w:noProof/>
          </w:rPr>
          <w:t>6.3.7 Сумма расходов на разработку</w:t>
        </w:r>
        <w:r w:rsidR="0004401F">
          <w:rPr>
            <w:noProof/>
            <w:webHidden/>
          </w:rPr>
          <w:tab/>
        </w:r>
        <w:r w:rsidR="0004401F">
          <w:rPr>
            <w:noProof/>
            <w:webHidden/>
          </w:rPr>
          <w:fldChar w:fldCharType="begin"/>
        </w:r>
        <w:r w:rsidR="0004401F">
          <w:rPr>
            <w:noProof/>
            <w:webHidden/>
          </w:rPr>
          <w:instrText xml:space="preserve"> PAGEREF _Toc198277040 \h </w:instrText>
        </w:r>
        <w:r w:rsidR="0004401F">
          <w:rPr>
            <w:noProof/>
            <w:webHidden/>
          </w:rPr>
        </w:r>
        <w:r w:rsidR="0004401F">
          <w:rPr>
            <w:noProof/>
            <w:webHidden/>
          </w:rPr>
          <w:fldChar w:fldCharType="separate"/>
        </w:r>
        <w:r w:rsidR="0004401F">
          <w:rPr>
            <w:noProof/>
            <w:webHidden/>
          </w:rPr>
          <w:t>69</w:t>
        </w:r>
        <w:r w:rsidR="0004401F">
          <w:rPr>
            <w:noProof/>
            <w:webHidden/>
          </w:rPr>
          <w:fldChar w:fldCharType="end"/>
        </w:r>
      </w:hyperlink>
    </w:p>
    <w:p w14:paraId="7FDEA1F6" w14:textId="115030A5" w:rsidR="0004401F" w:rsidRDefault="00D34C7C">
      <w:pPr>
        <w:pStyle w:val="31"/>
        <w:rPr>
          <w:rFonts w:asciiTheme="minorHAnsi" w:eastAsiaTheme="minorEastAsia" w:hAnsiTheme="minorHAnsi" w:cstheme="minorBidi"/>
          <w:noProof/>
          <w:sz w:val="22"/>
          <w:lang w:eastAsia="ru-RU"/>
        </w:rPr>
      </w:pPr>
      <w:hyperlink w:anchor="_Toc198277041" w:history="1">
        <w:r w:rsidR="0004401F" w:rsidRPr="00E82899">
          <w:rPr>
            <w:rStyle w:val="af"/>
            <w:noProof/>
          </w:rPr>
          <w:t>6.3.8 Определение цены, оценка эффективности</w:t>
        </w:r>
        <w:r w:rsidR="0004401F">
          <w:rPr>
            <w:noProof/>
            <w:webHidden/>
          </w:rPr>
          <w:tab/>
        </w:r>
        <w:r w:rsidR="0004401F">
          <w:rPr>
            <w:noProof/>
            <w:webHidden/>
          </w:rPr>
          <w:fldChar w:fldCharType="begin"/>
        </w:r>
        <w:r w:rsidR="0004401F">
          <w:rPr>
            <w:noProof/>
            <w:webHidden/>
          </w:rPr>
          <w:instrText xml:space="preserve"> PAGEREF _Toc198277041 \h </w:instrText>
        </w:r>
        <w:r w:rsidR="0004401F">
          <w:rPr>
            <w:noProof/>
            <w:webHidden/>
          </w:rPr>
        </w:r>
        <w:r w:rsidR="0004401F">
          <w:rPr>
            <w:noProof/>
            <w:webHidden/>
          </w:rPr>
          <w:fldChar w:fldCharType="separate"/>
        </w:r>
        <w:r w:rsidR="0004401F">
          <w:rPr>
            <w:noProof/>
            <w:webHidden/>
          </w:rPr>
          <w:t>70</w:t>
        </w:r>
        <w:r w:rsidR="0004401F">
          <w:rPr>
            <w:noProof/>
            <w:webHidden/>
          </w:rPr>
          <w:fldChar w:fldCharType="end"/>
        </w:r>
      </w:hyperlink>
    </w:p>
    <w:p w14:paraId="1AF84FC8" w14:textId="50C5EF72" w:rsidR="0004401F" w:rsidRDefault="00D34C7C">
      <w:pPr>
        <w:pStyle w:val="23"/>
        <w:rPr>
          <w:rFonts w:asciiTheme="minorHAnsi" w:eastAsiaTheme="minorEastAsia" w:hAnsiTheme="minorHAnsi" w:cstheme="minorBidi"/>
          <w:noProof/>
          <w:sz w:val="22"/>
          <w:lang w:eastAsia="ru-RU"/>
        </w:rPr>
      </w:pPr>
      <w:hyperlink w:anchor="_Toc198277042" w:history="1">
        <w:r w:rsidR="0004401F" w:rsidRPr="00E82899">
          <w:rPr>
            <w:rStyle w:val="af"/>
            <w:noProof/>
          </w:rPr>
          <w:t>6.4 Выводы по разделу</w:t>
        </w:r>
        <w:r w:rsidR="0004401F">
          <w:rPr>
            <w:noProof/>
            <w:webHidden/>
          </w:rPr>
          <w:tab/>
        </w:r>
        <w:r w:rsidR="0004401F">
          <w:rPr>
            <w:noProof/>
            <w:webHidden/>
          </w:rPr>
          <w:fldChar w:fldCharType="begin"/>
        </w:r>
        <w:r w:rsidR="0004401F">
          <w:rPr>
            <w:noProof/>
            <w:webHidden/>
          </w:rPr>
          <w:instrText xml:space="preserve"> PAGEREF _Toc198277042 \h </w:instrText>
        </w:r>
        <w:r w:rsidR="0004401F">
          <w:rPr>
            <w:noProof/>
            <w:webHidden/>
          </w:rPr>
        </w:r>
        <w:r w:rsidR="0004401F">
          <w:rPr>
            <w:noProof/>
            <w:webHidden/>
          </w:rPr>
          <w:fldChar w:fldCharType="separate"/>
        </w:r>
        <w:r w:rsidR="0004401F">
          <w:rPr>
            <w:noProof/>
            <w:webHidden/>
          </w:rPr>
          <w:t>71</w:t>
        </w:r>
        <w:r w:rsidR="0004401F">
          <w:rPr>
            <w:noProof/>
            <w:webHidden/>
          </w:rPr>
          <w:fldChar w:fldCharType="end"/>
        </w:r>
      </w:hyperlink>
    </w:p>
    <w:p w14:paraId="43197769" w14:textId="6D252076" w:rsidR="0004401F" w:rsidRDefault="00D34C7C">
      <w:pPr>
        <w:pStyle w:val="12"/>
        <w:rPr>
          <w:rFonts w:asciiTheme="minorHAnsi" w:eastAsiaTheme="minorEastAsia" w:hAnsiTheme="minorHAnsi" w:cstheme="minorBidi"/>
          <w:noProof/>
          <w:sz w:val="22"/>
          <w:lang w:eastAsia="ru-RU"/>
        </w:rPr>
      </w:pPr>
      <w:hyperlink w:anchor="_Toc198277043" w:history="1">
        <w:r w:rsidR="0004401F" w:rsidRPr="00E82899">
          <w:rPr>
            <w:rStyle w:val="af"/>
            <w:noProof/>
          </w:rPr>
          <w:t>Заключение</w:t>
        </w:r>
        <w:r w:rsidR="0004401F">
          <w:rPr>
            <w:noProof/>
            <w:webHidden/>
          </w:rPr>
          <w:tab/>
        </w:r>
        <w:r w:rsidR="0004401F">
          <w:rPr>
            <w:noProof/>
            <w:webHidden/>
          </w:rPr>
          <w:fldChar w:fldCharType="begin"/>
        </w:r>
        <w:r w:rsidR="0004401F">
          <w:rPr>
            <w:noProof/>
            <w:webHidden/>
          </w:rPr>
          <w:instrText xml:space="preserve"> PAGEREF _Toc198277043 \h </w:instrText>
        </w:r>
        <w:r w:rsidR="0004401F">
          <w:rPr>
            <w:noProof/>
            <w:webHidden/>
          </w:rPr>
        </w:r>
        <w:r w:rsidR="0004401F">
          <w:rPr>
            <w:noProof/>
            <w:webHidden/>
          </w:rPr>
          <w:fldChar w:fldCharType="separate"/>
        </w:r>
        <w:r w:rsidR="0004401F">
          <w:rPr>
            <w:noProof/>
            <w:webHidden/>
          </w:rPr>
          <w:t>83</w:t>
        </w:r>
        <w:r w:rsidR="0004401F">
          <w:rPr>
            <w:noProof/>
            <w:webHidden/>
          </w:rPr>
          <w:fldChar w:fldCharType="end"/>
        </w:r>
      </w:hyperlink>
    </w:p>
    <w:p w14:paraId="4306C31F" w14:textId="36A6BADF" w:rsidR="0004401F" w:rsidRDefault="00D34C7C">
      <w:pPr>
        <w:pStyle w:val="12"/>
        <w:rPr>
          <w:rFonts w:asciiTheme="minorHAnsi" w:eastAsiaTheme="minorEastAsia" w:hAnsiTheme="minorHAnsi" w:cstheme="minorBidi"/>
          <w:noProof/>
          <w:sz w:val="22"/>
          <w:lang w:eastAsia="ru-RU"/>
        </w:rPr>
      </w:pPr>
      <w:hyperlink w:anchor="_Toc198277044" w:history="1">
        <w:r w:rsidR="0004401F" w:rsidRPr="00E82899">
          <w:rPr>
            <w:rStyle w:val="af"/>
            <w:noProof/>
          </w:rPr>
          <w:t>Список использованной литературы</w:t>
        </w:r>
        <w:r w:rsidR="0004401F">
          <w:rPr>
            <w:noProof/>
            <w:webHidden/>
          </w:rPr>
          <w:tab/>
        </w:r>
        <w:r w:rsidR="0004401F">
          <w:rPr>
            <w:noProof/>
            <w:webHidden/>
          </w:rPr>
          <w:fldChar w:fldCharType="begin"/>
        </w:r>
        <w:r w:rsidR="0004401F">
          <w:rPr>
            <w:noProof/>
            <w:webHidden/>
          </w:rPr>
          <w:instrText xml:space="preserve"> PAGEREF _Toc198277044 \h </w:instrText>
        </w:r>
        <w:r w:rsidR="0004401F">
          <w:rPr>
            <w:noProof/>
            <w:webHidden/>
          </w:rPr>
        </w:r>
        <w:r w:rsidR="0004401F">
          <w:rPr>
            <w:noProof/>
            <w:webHidden/>
          </w:rPr>
          <w:fldChar w:fldCharType="separate"/>
        </w:r>
        <w:r w:rsidR="0004401F">
          <w:rPr>
            <w:noProof/>
            <w:webHidden/>
          </w:rPr>
          <w:t>73</w:t>
        </w:r>
        <w:r w:rsidR="0004401F">
          <w:rPr>
            <w:noProof/>
            <w:webHidden/>
          </w:rPr>
          <w:fldChar w:fldCharType="end"/>
        </w:r>
      </w:hyperlink>
    </w:p>
    <w:p w14:paraId="75785D24" w14:textId="7F34A581" w:rsidR="0004401F" w:rsidRDefault="00D34C7C">
      <w:pPr>
        <w:pStyle w:val="12"/>
        <w:rPr>
          <w:rFonts w:asciiTheme="minorHAnsi" w:eastAsiaTheme="minorEastAsia" w:hAnsiTheme="minorHAnsi" w:cstheme="minorBidi"/>
          <w:noProof/>
          <w:sz w:val="22"/>
          <w:lang w:eastAsia="ru-RU"/>
        </w:rPr>
      </w:pPr>
      <w:hyperlink w:anchor="_Toc198277045" w:history="1">
        <w:r w:rsidR="0004401F" w:rsidRPr="00E82899">
          <w:rPr>
            <w:rStyle w:val="af"/>
            <w:noProof/>
          </w:rPr>
          <w:t>ПРИЛОЖЕНИЕ А. Трехуровневая архитектура веб-приложения</w:t>
        </w:r>
        <w:r w:rsidR="0004401F">
          <w:rPr>
            <w:noProof/>
            <w:webHidden/>
          </w:rPr>
          <w:tab/>
        </w:r>
        <w:r w:rsidR="0004401F">
          <w:rPr>
            <w:noProof/>
            <w:webHidden/>
          </w:rPr>
          <w:fldChar w:fldCharType="begin"/>
        </w:r>
        <w:r w:rsidR="0004401F">
          <w:rPr>
            <w:noProof/>
            <w:webHidden/>
          </w:rPr>
          <w:instrText xml:space="preserve"> PAGEREF _Toc198277045 \h </w:instrText>
        </w:r>
        <w:r w:rsidR="0004401F">
          <w:rPr>
            <w:noProof/>
            <w:webHidden/>
          </w:rPr>
        </w:r>
        <w:r w:rsidR="0004401F">
          <w:rPr>
            <w:noProof/>
            <w:webHidden/>
          </w:rPr>
          <w:fldChar w:fldCharType="separate"/>
        </w:r>
        <w:r w:rsidR="0004401F">
          <w:rPr>
            <w:noProof/>
            <w:webHidden/>
          </w:rPr>
          <w:t>74</w:t>
        </w:r>
        <w:r w:rsidR="0004401F">
          <w:rPr>
            <w:noProof/>
            <w:webHidden/>
          </w:rPr>
          <w:fldChar w:fldCharType="end"/>
        </w:r>
      </w:hyperlink>
    </w:p>
    <w:p w14:paraId="259A28F6" w14:textId="36607E77" w:rsidR="0004401F" w:rsidRDefault="00D34C7C">
      <w:pPr>
        <w:pStyle w:val="12"/>
        <w:rPr>
          <w:rFonts w:asciiTheme="minorHAnsi" w:eastAsiaTheme="minorEastAsia" w:hAnsiTheme="minorHAnsi" w:cstheme="minorBidi"/>
          <w:noProof/>
          <w:sz w:val="22"/>
          <w:lang w:eastAsia="ru-RU"/>
        </w:rPr>
      </w:pPr>
      <w:hyperlink w:anchor="_Toc198277046" w:history="1">
        <w:r w:rsidR="0004401F" w:rsidRPr="00E82899">
          <w:rPr>
            <w:rStyle w:val="af"/>
            <w:noProof/>
          </w:rPr>
          <w:t>ПРИЛОЖЕНИЕ Б. Логическая схема базы данных</w:t>
        </w:r>
        <w:r w:rsidR="0004401F">
          <w:rPr>
            <w:noProof/>
            <w:webHidden/>
          </w:rPr>
          <w:tab/>
        </w:r>
        <w:r w:rsidR="0004401F">
          <w:rPr>
            <w:noProof/>
            <w:webHidden/>
          </w:rPr>
          <w:fldChar w:fldCharType="begin"/>
        </w:r>
        <w:r w:rsidR="0004401F">
          <w:rPr>
            <w:noProof/>
            <w:webHidden/>
          </w:rPr>
          <w:instrText xml:space="preserve"> PAGEREF _Toc198277046 \h </w:instrText>
        </w:r>
        <w:r w:rsidR="0004401F">
          <w:rPr>
            <w:noProof/>
            <w:webHidden/>
          </w:rPr>
        </w:r>
        <w:r w:rsidR="0004401F">
          <w:rPr>
            <w:noProof/>
            <w:webHidden/>
          </w:rPr>
          <w:fldChar w:fldCharType="separate"/>
        </w:r>
        <w:r w:rsidR="0004401F">
          <w:rPr>
            <w:noProof/>
            <w:webHidden/>
          </w:rPr>
          <w:t>75</w:t>
        </w:r>
        <w:r w:rsidR="0004401F">
          <w:rPr>
            <w:noProof/>
            <w:webHidden/>
          </w:rPr>
          <w:fldChar w:fldCharType="end"/>
        </w:r>
      </w:hyperlink>
    </w:p>
    <w:p w14:paraId="26223B03" w14:textId="52AA355B" w:rsidR="0004401F" w:rsidRDefault="00D34C7C">
      <w:pPr>
        <w:pStyle w:val="12"/>
        <w:rPr>
          <w:rFonts w:asciiTheme="minorHAnsi" w:eastAsiaTheme="minorEastAsia" w:hAnsiTheme="minorHAnsi" w:cstheme="minorBidi"/>
          <w:noProof/>
          <w:sz w:val="22"/>
          <w:lang w:eastAsia="ru-RU"/>
        </w:rPr>
      </w:pPr>
      <w:hyperlink w:anchor="_Toc198277047" w:history="1">
        <w:r w:rsidR="0004401F" w:rsidRPr="00E82899">
          <w:rPr>
            <w:rStyle w:val="af"/>
            <w:noProof/>
          </w:rPr>
          <w:t>ПРИЛОЖЕНИЕ В. Диаграмма вариантов использования</w:t>
        </w:r>
        <w:r w:rsidR="0004401F">
          <w:rPr>
            <w:noProof/>
            <w:webHidden/>
          </w:rPr>
          <w:tab/>
        </w:r>
        <w:r w:rsidR="0004401F">
          <w:rPr>
            <w:noProof/>
            <w:webHidden/>
          </w:rPr>
          <w:fldChar w:fldCharType="begin"/>
        </w:r>
        <w:r w:rsidR="0004401F">
          <w:rPr>
            <w:noProof/>
            <w:webHidden/>
          </w:rPr>
          <w:instrText xml:space="preserve"> PAGEREF _Toc198277047 \h </w:instrText>
        </w:r>
        <w:r w:rsidR="0004401F">
          <w:rPr>
            <w:noProof/>
            <w:webHidden/>
          </w:rPr>
        </w:r>
        <w:r w:rsidR="0004401F">
          <w:rPr>
            <w:noProof/>
            <w:webHidden/>
          </w:rPr>
          <w:fldChar w:fldCharType="separate"/>
        </w:r>
        <w:r w:rsidR="0004401F">
          <w:rPr>
            <w:noProof/>
            <w:webHidden/>
          </w:rPr>
          <w:t>76</w:t>
        </w:r>
        <w:r w:rsidR="0004401F">
          <w:rPr>
            <w:noProof/>
            <w:webHidden/>
          </w:rPr>
          <w:fldChar w:fldCharType="end"/>
        </w:r>
      </w:hyperlink>
    </w:p>
    <w:p w14:paraId="0A3EAD2C" w14:textId="2FFA1ED2" w:rsidR="0004401F" w:rsidRDefault="00D34C7C">
      <w:pPr>
        <w:pStyle w:val="12"/>
        <w:rPr>
          <w:rFonts w:asciiTheme="minorHAnsi" w:eastAsiaTheme="minorEastAsia" w:hAnsiTheme="minorHAnsi" w:cstheme="minorBidi"/>
          <w:noProof/>
          <w:sz w:val="22"/>
          <w:lang w:eastAsia="ru-RU"/>
        </w:rPr>
      </w:pPr>
      <w:hyperlink w:anchor="_Toc198277048" w:history="1">
        <w:r w:rsidR="0004401F" w:rsidRPr="00E82899">
          <w:rPr>
            <w:rStyle w:val="af"/>
            <w:noProof/>
          </w:rPr>
          <w:t>ПРИЛОЖЕНИЕ Г. Процесс создания аукциона</w:t>
        </w:r>
        <w:r w:rsidR="0004401F">
          <w:rPr>
            <w:noProof/>
            <w:webHidden/>
          </w:rPr>
          <w:tab/>
        </w:r>
        <w:r w:rsidR="0004401F">
          <w:rPr>
            <w:noProof/>
            <w:webHidden/>
          </w:rPr>
          <w:fldChar w:fldCharType="begin"/>
        </w:r>
        <w:r w:rsidR="0004401F">
          <w:rPr>
            <w:noProof/>
            <w:webHidden/>
          </w:rPr>
          <w:instrText xml:space="preserve"> PAGEREF _Toc198277048 \h </w:instrText>
        </w:r>
        <w:r w:rsidR="0004401F">
          <w:rPr>
            <w:noProof/>
            <w:webHidden/>
          </w:rPr>
        </w:r>
        <w:r w:rsidR="0004401F">
          <w:rPr>
            <w:noProof/>
            <w:webHidden/>
          </w:rPr>
          <w:fldChar w:fldCharType="separate"/>
        </w:r>
        <w:r w:rsidR="0004401F">
          <w:rPr>
            <w:noProof/>
            <w:webHidden/>
          </w:rPr>
          <w:t>77</w:t>
        </w:r>
        <w:r w:rsidR="0004401F">
          <w:rPr>
            <w:noProof/>
            <w:webHidden/>
          </w:rPr>
          <w:fldChar w:fldCharType="end"/>
        </w:r>
      </w:hyperlink>
    </w:p>
    <w:p w14:paraId="2186249D" w14:textId="5F3A9009" w:rsidR="0004401F" w:rsidRDefault="00D34C7C">
      <w:pPr>
        <w:pStyle w:val="12"/>
        <w:rPr>
          <w:rFonts w:asciiTheme="minorHAnsi" w:eastAsiaTheme="minorEastAsia" w:hAnsiTheme="minorHAnsi" w:cstheme="minorBidi"/>
          <w:noProof/>
          <w:sz w:val="22"/>
          <w:lang w:eastAsia="ru-RU"/>
        </w:rPr>
      </w:pPr>
      <w:hyperlink w:anchor="_Toc198277049" w:history="1">
        <w:r w:rsidR="0004401F" w:rsidRPr="00E82899">
          <w:rPr>
            <w:rStyle w:val="af"/>
            <w:noProof/>
          </w:rPr>
          <w:t>ПРИЛОЖЕНИЕ Д. Процесс проведения аукциона</w:t>
        </w:r>
        <w:r w:rsidR="0004401F">
          <w:rPr>
            <w:noProof/>
            <w:webHidden/>
          </w:rPr>
          <w:tab/>
        </w:r>
        <w:r w:rsidR="0004401F">
          <w:rPr>
            <w:noProof/>
            <w:webHidden/>
          </w:rPr>
          <w:fldChar w:fldCharType="begin"/>
        </w:r>
        <w:r w:rsidR="0004401F">
          <w:rPr>
            <w:noProof/>
            <w:webHidden/>
          </w:rPr>
          <w:instrText xml:space="preserve"> PAGEREF _Toc198277049 \h </w:instrText>
        </w:r>
        <w:r w:rsidR="0004401F">
          <w:rPr>
            <w:noProof/>
            <w:webHidden/>
          </w:rPr>
        </w:r>
        <w:r w:rsidR="0004401F">
          <w:rPr>
            <w:noProof/>
            <w:webHidden/>
          </w:rPr>
          <w:fldChar w:fldCharType="separate"/>
        </w:r>
        <w:r w:rsidR="0004401F">
          <w:rPr>
            <w:noProof/>
            <w:webHidden/>
          </w:rPr>
          <w:t>78</w:t>
        </w:r>
        <w:r w:rsidR="0004401F">
          <w:rPr>
            <w:noProof/>
            <w:webHidden/>
          </w:rPr>
          <w:fldChar w:fldCharType="end"/>
        </w:r>
      </w:hyperlink>
    </w:p>
    <w:p w14:paraId="32375448" w14:textId="6170EE8F" w:rsidR="0004401F" w:rsidRDefault="00D34C7C">
      <w:pPr>
        <w:pStyle w:val="12"/>
        <w:rPr>
          <w:rFonts w:asciiTheme="minorHAnsi" w:eastAsiaTheme="minorEastAsia" w:hAnsiTheme="minorHAnsi" w:cstheme="minorBidi"/>
          <w:noProof/>
          <w:sz w:val="22"/>
          <w:lang w:eastAsia="ru-RU"/>
        </w:rPr>
      </w:pPr>
      <w:hyperlink w:anchor="_Toc198277050" w:history="1">
        <w:r w:rsidR="0004401F" w:rsidRPr="00E82899">
          <w:rPr>
            <w:rStyle w:val="af"/>
            <w:noProof/>
          </w:rPr>
          <w:t>ПРИЛОЖЕНИЕ Е. Результаты подсчетов экономического обоснования</w:t>
        </w:r>
        <w:r w:rsidR="0004401F">
          <w:rPr>
            <w:noProof/>
            <w:webHidden/>
          </w:rPr>
          <w:tab/>
        </w:r>
        <w:r w:rsidR="0004401F">
          <w:rPr>
            <w:noProof/>
            <w:webHidden/>
          </w:rPr>
          <w:fldChar w:fldCharType="begin"/>
        </w:r>
        <w:r w:rsidR="0004401F">
          <w:rPr>
            <w:noProof/>
            <w:webHidden/>
          </w:rPr>
          <w:instrText xml:space="preserve"> PAGEREF _Toc198277050 \h </w:instrText>
        </w:r>
        <w:r w:rsidR="0004401F">
          <w:rPr>
            <w:noProof/>
            <w:webHidden/>
          </w:rPr>
        </w:r>
        <w:r w:rsidR="0004401F">
          <w:rPr>
            <w:noProof/>
            <w:webHidden/>
          </w:rPr>
          <w:fldChar w:fldCharType="separate"/>
        </w:r>
        <w:r w:rsidR="0004401F">
          <w:rPr>
            <w:noProof/>
            <w:webHidden/>
          </w:rPr>
          <w:t>79</w:t>
        </w:r>
        <w:r w:rsidR="0004401F">
          <w:rPr>
            <w:noProof/>
            <w:webHidden/>
          </w:rPr>
          <w:fldChar w:fldCharType="end"/>
        </w:r>
      </w:hyperlink>
    </w:p>
    <w:p w14:paraId="71FBCC74" w14:textId="0BFBBEF8" w:rsidR="006F2757" w:rsidRDefault="00B46F57" w:rsidP="0060770A">
      <w:pPr>
        <w:ind w:firstLine="0"/>
        <w:rPr>
          <w:b/>
          <w:bCs/>
          <w:sz w:val="20"/>
          <w:szCs w:val="28"/>
        </w:rPr>
      </w:pPr>
      <w:r w:rsidRPr="000C100D">
        <w:rPr>
          <w:b/>
          <w:bCs/>
          <w:sz w:val="20"/>
          <w:szCs w:val="28"/>
        </w:rPr>
        <w:fldChar w:fldCharType="end"/>
      </w:r>
      <w:bookmarkStart w:id="1" w:name="_Toc121511398"/>
    </w:p>
    <w:p w14:paraId="10F31CA7" w14:textId="77777777" w:rsidR="006F2757" w:rsidRDefault="006F2757" w:rsidP="0060770A">
      <w:pPr>
        <w:ind w:firstLine="0"/>
        <w:jc w:val="left"/>
        <w:rPr>
          <w:b/>
          <w:bCs/>
          <w:sz w:val="20"/>
          <w:szCs w:val="28"/>
        </w:rPr>
      </w:pPr>
      <w:r>
        <w:rPr>
          <w:b/>
          <w:bCs/>
          <w:sz w:val="20"/>
          <w:szCs w:val="28"/>
        </w:rPr>
        <w:br w:type="page"/>
      </w:r>
    </w:p>
    <w:bookmarkStart w:id="2" w:name="_Toc198276981"/>
    <w:p w14:paraId="207899A7" w14:textId="482338E5" w:rsidR="00901CE0" w:rsidRPr="006F2757" w:rsidRDefault="00664F08" w:rsidP="00C75F9C">
      <w:pPr>
        <w:pStyle w:val="affff"/>
        <w:ind w:firstLine="0"/>
        <w:jc w:val="center"/>
      </w:pPr>
      <w:r w:rsidRPr="00604221">
        <w:rPr>
          <w:noProof/>
          <w:lang w:eastAsia="ru-RU"/>
        </w:rPr>
        <w:lastRenderedPageBreak/>
        <mc:AlternateContent>
          <mc:Choice Requires="wpg">
            <w:drawing>
              <wp:anchor distT="0" distB="0" distL="114300" distR="114300" simplePos="0" relativeHeight="251764736" behindDoc="0" locked="0" layoutInCell="1" allowOverlap="1" wp14:anchorId="4A420855" wp14:editId="658F6A43">
                <wp:simplePos x="0" y="0"/>
                <wp:positionH relativeFrom="margin">
                  <wp:posOffset>-401955</wp:posOffset>
                </wp:positionH>
                <wp:positionV relativeFrom="margin">
                  <wp:posOffset>-574040</wp:posOffset>
                </wp:positionV>
                <wp:extent cx="6659880" cy="10259695"/>
                <wp:effectExtent l="0" t="0" r="26670" b="27305"/>
                <wp:wrapNone/>
                <wp:docPr id="1107910126"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10791012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91012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2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791013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791013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DA33D8" w14:textId="77777777" w:rsidR="00A218E5" w:rsidRDefault="00A218E5" w:rsidP="003B2A10">
                              <w:pPr>
                                <w:pStyle w:val="afffffa"/>
                              </w:pPr>
                            </w:p>
                          </w:txbxContent>
                        </wps:txbx>
                        <wps:bodyPr rot="0" vert="horz" wrap="square" lIns="12700" tIns="12700" rIns="12700" bIns="12700" anchor="t" anchorCtr="0" upright="1">
                          <a:noAutofit/>
                        </wps:bodyPr>
                      </wps:wsp>
                      <wps:wsp>
                        <wps:cNvPr id="110791013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3D4E3" w14:textId="77777777" w:rsidR="00A218E5" w:rsidRDefault="00A218E5" w:rsidP="003B2A10">
                              <w:pPr>
                                <w:pStyle w:val="afffffa"/>
                              </w:pPr>
                            </w:p>
                          </w:txbxContent>
                        </wps:txbx>
                        <wps:bodyPr rot="0" vert="horz" wrap="square" lIns="12700" tIns="12700" rIns="12700" bIns="12700" anchor="t" anchorCtr="0" upright="1">
                          <a:noAutofit/>
                        </wps:bodyPr>
                      </wps:wsp>
                      <wps:wsp>
                        <wps:cNvPr id="110791013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AFD21" w14:textId="77777777" w:rsidR="00A218E5" w:rsidRPr="005A0A1B" w:rsidRDefault="00A218E5" w:rsidP="003B2A10">
                              <w:pPr>
                                <w:pStyle w:val="afffffa"/>
                                <w:ind w:firstLine="0"/>
                                <w:rPr>
                                  <w:i w:val="0"/>
                                  <w:sz w:val="18"/>
                                </w:rPr>
                              </w:pPr>
                              <w:r w:rsidRPr="005A0A1B">
                                <w:rPr>
                                  <w:i w:val="0"/>
                                  <w:sz w:val="18"/>
                                </w:rPr>
                                <w:t>ФИО</w:t>
                              </w:r>
                            </w:p>
                            <w:p w14:paraId="0C9DADB6" w14:textId="77777777" w:rsidR="00A218E5" w:rsidRPr="0024446F" w:rsidRDefault="00A218E5" w:rsidP="003B2A10">
                              <w:pPr>
                                <w:pStyle w:val="afffffa"/>
                                <w:rPr>
                                  <w:i w:val="0"/>
                                  <w:iCs/>
                                </w:rPr>
                              </w:pPr>
                            </w:p>
                          </w:txbxContent>
                        </wps:txbx>
                        <wps:bodyPr rot="0" vert="horz" wrap="square" lIns="12700" tIns="12700" rIns="12700" bIns="12700" anchor="t" anchorCtr="0" upright="1">
                          <a:noAutofit/>
                        </wps:bodyPr>
                      </wps:wsp>
                      <wps:wsp>
                        <wps:cNvPr id="110791014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1DE6FA" w14:textId="77777777" w:rsidR="00A218E5" w:rsidRPr="005A0A1B" w:rsidRDefault="00A218E5" w:rsidP="003B2A10">
                              <w:pPr>
                                <w:pStyle w:val="afffffa"/>
                                <w:ind w:firstLine="0"/>
                                <w:rPr>
                                  <w:i w:val="0"/>
                                  <w:sz w:val="18"/>
                                </w:rPr>
                              </w:pPr>
                              <w:r w:rsidRPr="005A0A1B">
                                <w:rPr>
                                  <w:i w:val="0"/>
                                  <w:sz w:val="18"/>
                                </w:rPr>
                                <w:t>Подпись</w:t>
                              </w:r>
                            </w:p>
                            <w:p w14:paraId="4E32BFB7" w14:textId="77777777" w:rsidR="00A218E5" w:rsidRPr="0024446F" w:rsidRDefault="00A218E5" w:rsidP="003B2A10">
                              <w:pPr>
                                <w:pStyle w:val="afffffa"/>
                                <w:rPr>
                                  <w:i w:val="0"/>
                                  <w:iCs/>
                                </w:rPr>
                              </w:pPr>
                            </w:p>
                          </w:txbxContent>
                        </wps:txbx>
                        <wps:bodyPr rot="0" vert="horz" wrap="square" lIns="12700" tIns="12700" rIns="12700" bIns="12700" anchor="t" anchorCtr="0" upright="1">
                          <a:noAutofit/>
                        </wps:bodyPr>
                      </wps:wsp>
                      <wps:wsp>
                        <wps:cNvPr id="110791014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F1A07B" w14:textId="77777777" w:rsidR="00A218E5" w:rsidRPr="005A0A1B" w:rsidRDefault="00A218E5" w:rsidP="003B2A10">
                              <w:pPr>
                                <w:pStyle w:val="afffffa"/>
                                <w:ind w:firstLine="0"/>
                                <w:rPr>
                                  <w:i w:val="0"/>
                                  <w:sz w:val="18"/>
                                </w:rPr>
                              </w:pPr>
                              <w:r w:rsidRPr="005A0A1B">
                                <w:rPr>
                                  <w:i w:val="0"/>
                                  <w:sz w:val="18"/>
                                </w:rPr>
                                <w:t>Дата</w:t>
                              </w:r>
                            </w:p>
                            <w:p w14:paraId="4FA64FB9" w14:textId="77777777" w:rsidR="00A218E5" w:rsidRPr="0024446F" w:rsidRDefault="00A218E5" w:rsidP="003B2A10">
                              <w:pPr>
                                <w:pStyle w:val="afffffa"/>
                                <w:rPr>
                                  <w:i w:val="0"/>
                                  <w:iCs/>
                                </w:rPr>
                              </w:pPr>
                            </w:p>
                          </w:txbxContent>
                        </wps:txbx>
                        <wps:bodyPr rot="0" vert="horz" wrap="square" lIns="12700" tIns="12700" rIns="12700" bIns="12700" anchor="t" anchorCtr="0" upright="1">
                          <a:noAutofit/>
                        </wps:bodyPr>
                      </wps:wsp>
                      <wps:wsp>
                        <wps:cNvPr id="110791014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4D3929" w14:textId="77777777" w:rsidR="00A218E5" w:rsidRPr="00027633" w:rsidRDefault="00A218E5" w:rsidP="003B2A10">
                              <w:pPr>
                                <w:pStyle w:val="afffffa"/>
                                <w:ind w:firstLine="0"/>
                                <w:rPr>
                                  <w:i w:val="0"/>
                                  <w:iCs/>
                                </w:rPr>
                              </w:pPr>
                              <w:r w:rsidRPr="00CB2952">
                                <w:rPr>
                                  <w:i w:val="0"/>
                                  <w:iCs/>
                                  <w:sz w:val="18"/>
                                </w:rPr>
                                <w:t>Лист</w:t>
                              </w:r>
                            </w:p>
                          </w:txbxContent>
                        </wps:txbx>
                        <wps:bodyPr rot="0" vert="horz" wrap="square" lIns="12700" tIns="12700" rIns="12700" bIns="12700" anchor="t" anchorCtr="0" upright="1">
                          <a:noAutofit/>
                        </wps:bodyPr>
                      </wps:wsp>
                      <wps:wsp>
                        <wps:cNvPr id="110791014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96A247" w14:textId="77777777" w:rsidR="00A218E5" w:rsidRPr="00762311" w:rsidRDefault="00A218E5" w:rsidP="003B2A10">
                              <w:pPr>
                                <w:pStyle w:val="afffffa"/>
                                <w:ind w:firstLine="0"/>
                                <w:rPr>
                                  <w:i w:val="0"/>
                                  <w:sz w:val="20"/>
                                </w:rPr>
                              </w:pPr>
                              <w:r w:rsidRPr="00762311">
                                <w:rPr>
                                  <w:i w:val="0"/>
                                  <w:sz w:val="18"/>
                                </w:rPr>
                                <w:t>1</w:t>
                              </w:r>
                            </w:p>
                          </w:txbxContent>
                        </wps:txbx>
                        <wps:bodyPr rot="0" vert="horz" wrap="square" lIns="12700" tIns="12700" rIns="12700" bIns="12700" anchor="t" anchorCtr="0" upright="1">
                          <a:noAutofit/>
                        </wps:bodyPr>
                      </wps:wsp>
                      <wps:wsp>
                        <wps:cNvPr id="131925120"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C431B" w14:textId="77777777" w:rsidR="00A218E5" w:rsidRPr="003B2A10" w:rsidRDefault="00A218E5" w:rsidP="003B2A10">
                              <w:pPr>
                                <w:pStyle w:val="affffe"/>
                                <w:jc w:val="center"/>
                                <w:rPr>
                                  <w:rFonts w:ascii="Times New Roman" w:hAnsi="Times New Roman"/>
                                  <w:sz w:val="24"/>
                                  <w:szCs w:val="14"/>
                                  <w:lang w:val="ru-RU"/>
                                </w:rPr>
                              </w:pPr>
                              <w:r w:rsidRPr="003B2A10">
                                <w:rPr>
                                  <w:rFonts w:ascii="Times New Roman" w:hAnsi="Times New Roman"/>
                                  <w:sz w:val="24"/>
                                  <w:szCs w:val="24"/>
                                  <w:lang w:val="ru-RU"/>
                                </w:rPr>
                                <w:t>ДП 00.</w:t>
                              </w:r>
                              <w:proofErr w:type="gramStart"/>
                              <w:r w:rsidRPr="003B2A10">
                                <w:rPr>
                                  <w:rFonts w:ascii="Times New Roman" w:hAnsi="Times New Roman"/>
                                  <w:sz w:val="24"/>
                                  <w:szCs w:val="24"/>
                                  <w:lang w:val="ru-RU"/>
                                </w:rPr>
                                <w:t>00.ПЗ</w:t>
                              </w:r>
                              <w:proofErr w:type="gramEnd"/>
                            </w:p>
                            <w:p w14:paraId="6D0716F5" w14:textId="77777777" w:rsidR="00A218E5" w:rsidRPr="009005BC" w:rsidRDefault="00A218E5" w:rsidP="003B2A10"/>
                          </w:txbxContent>
                        </wps:txbx>
                        <wps:bodyPr rot="0" vert="horz" wrap="square" lIns="12700" tIns="12700" rIns="12700" bIns="12700" anchor="t" anchorCtr="0" upright="1">
                          <a:noAutofit/>
                        </wps:bodyPr>
                      </wps:wsp>
                      <wps:wsp>
                        <wps:cNvPr id="13192512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2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2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24"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25"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1925127" name="Group 77"/>
                        <wpg:cNvGrpSpPr>
                          <a:grpSpLocks/>
                        </wpg:cNvGrpSpPr>
                        <wpg:grpSpPr bwMode="auto">
                          <a:xfrm>
                            <a:off x="1144" y="14935"/>
                            <a:ext cx="2507" cy="240"/>
                            <a:chOff x="0" y="0"/>
                            <a:chExt cx="19999" cy="20000"/>
                          </a:xfrm>
                        </wpg:grpSpPr>
                        <wps:wsp>
                          <wps:cNvPr id="13192512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089F07" w14:textId="77777777" w:rsidR="00A218E5" w:rsidRPr="00391803" w:rsidRDefault="00A218E5" w:rsidP="003B2A10">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3192512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9AA49" w14:textId="69800288" w:rsidR="00A218E5" w:rsidRPr="00B45599" w:rsidRDefault="00A218E5" w:rsidP="003B2A10">
                                <w:pPr>
                                  <w:ind w:firstLine="0"/>
                                  <w:jc w:val="left"/>
                                  <w:rPr>
                                    <w:i/>
                                    <w:sz w:val="18"/>
                                    <w:szCs w:val="18"/>
                                  </w:rPr>
                                </w:pPr>
                                <w:r>
                                  <w:rPr>
                                    <w:i/>
                                    <w:sz w:val="18"/>
                                    <w:szCs w:val="18"/>
                                  </w:rPr>
                                  <w:t>Корень М.А.</w:t>
                                </w:r>
                              </w:p>
                              <w:p w14:paraId="689664B8" w14:textId="77777777" w:rsidR="00A218E5" w:rsidRPr="00B45599" w:rsidRDefault="00A218E5" w:rsidP="003B2A10">
                                <w:pPr>
                                  <w:ind w:firstLine="0"/>
                                  <w:jc w:val="left"/>
                                  <w:rPr>
                                    <w:i/>
                                    <w:sz w:val="18"/>
                                    <w:szCs w:val="18"/>
                                  </w:rPr>
                                </w:pPr>
                              </w:p>
                              <w:p w14:paraId="6CA2DB81" w14:textId="77777777" w:rsidR="00A218E5" w:rsidRPr="00391803" w:rsidRDefault="00A218E5" w:rsidP="003B2A10">
                                <w:pPr>
                                  <w:ind w:firstLine="0"/>
                                  <w:rPr>
                                    <w:i/>
                                    <w:iCs/>
                                    <w:sz w:val="18"/>
                                    <w:szCs w:val="18"/>
                                  </w:rPr>
                                </w:pPr>
                              </w:p>
                            </w:txbxContent>
                          </wps:txbx>
                          <wps:bodyPr rot="0" vert="horz" wrap="square" lIns="12700" tIns="12700" rIns="12700" bIns="12700" anchor="t" anchorCtr="0" upright="1">
                            <a:noAutofit/>
                          </wps:bodyPr>
                        </wps:wsp>
                      </wpg:grpSp>
                      <wpg:grpSp>
                        <wpg:cNvPr id="131925130" name="Group 80"/>
                        <wpg:cNvGrpSpPr>
                          <a:grpSpLocks/>
                        </wpg:cNvGrpSpPr>
                        <wpg:grpSpPr bwMode="auto">
                          <a:xfrm>
                            <a:off x="1144" y="15204"/>
                            <a:ext cx="2507" cy="239"/>
                            <a:chOff x="0" y="0"/>
                            <a:chExt cx="19995" cy="20000"/>
                          </a:xfrm>
                        </wpg:grpSpPr>
                        <wps:wsp>
                          <wps:cNvPr id="13192513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BDCF3" w14:textId="77777777" w:rsidR="00A218E5" w:rsidRPr="00391803" w:rsidRDefault="00A218E5" w:rsidP="003B2A10">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3192513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E81E23" w14:textId="77777777" w:rsidR="00A218E5" w:rsidRPr="00F64ACE" w:rsidRDefault="00A218E5" w:rsidP="003B2A10">
                                <w:pPr>
                                  <w:pStyle w:val="affffe"/>
                                  <w:jc w:val="left"/>
                                  <w:rPr>
                                    <w:rFonts w:ascii="Times New Roman" w:hAnsi="Times New Roman"/>
                                    <w:spacing w:val="-4"/>
                                    <w:sz w:val="18"/>
                                    <w:szCs w:val="18"/>
                                    <w:lang w:val="ru-RU"/>
                                  </w:rPr>
                                </w:pPr>
                                <w:proofErr w:type="spellStart"/>
                                <w:r w:rsidRPr="00F64ACE">
                                  <w:rPr>
                                    <w:rFonts w:ascii="Times New Roman" w:hAnsi="Times New Roman"/>
                                    <w:spacing w:val="-4"/>
                                    <w:sz w:val="18"/>
                                    <w:szCs w:val="18"/>
                                    <w:lang w:val="ru-RU"/>
                                  </w:rPr>
                                  <w:t>Комкова</w:t>
                                </w:r>
                                <w:proofErr w:type="spellEnd"/>
                                <w:r w:rsidRPr="00F64ACE">
                                  <w:rPr>
                                    <w:rFonts w:ascii="Times New Roman" w:hAnsi="Times New Roman"/>
                                    <w:spacing w:val="-4"/>
                                    <w:sz w:val="18"/>
                                    <w:szCs w:val="18"/>
                                    <w:lang w:val="ru-RU"/>
                                  </w:rPr>
                                  <w:t xml:space="preserve"> А.В.</w:t>
                                </w:r>
                              </w:p>
                              <w:p w14:paraId="3CD8DF9C" w14:textId="77777777" w:rsidR="00A218E5" w:rsidRPr="00F64ACE" w:rsidRDefault="00A218E5" w:rsidP="003B2A10">
                                <w:pPr>
                                  <w:ind w:firstLine="0"/>
                                  <w:rPr>
                                    <w:i/>
                                    <w:iCs/>
                                    <w:sz w:val="18"/>
                                    <w:szCs w:val="18"/>
                                  </w:rPr>
                                </w:pPr>
                              </w:p>
                            </w:txbxContent>
                          </wps:txbx>
                          <wps:bodyPr rot="0" vert="horz" wrap="square" lIns="12700" tIns="12700" rIns="12700" bIns="12700" anchor="t" anchorCtr="0" upright="1">
                            <a:noAutofit/>
                          </wps:bodyPr>
                        </wps:wsp>
                      </wpg:grpSp>
                      <wpg:grpSp>
                        <wpg:cNvPr id="131925133" name="Group 83"/>
                        <wpg:cNvGrpSpPr>
                          <a:grpSpLocks/>
                        </wpg:cNvGrpSpPr>
                        <wpg:grpSpPr bwMode="auto">
                          <a:xfrm>
                            <a:off x="1144" y="15479"/>
                            <a:ext cx="2507" cy="239"/>
                            <a:chOff x="0" y="0"/>
                            <a:chExt cx="19999" cy="20000"/>
                          </a:xfrm>
                        </wpg:grpSpPr>
                        <wps:wsp>
                          <wps:cNvPr id="13192513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734AB" w14:textId="77777777" w:rsidR="00A218E5" w:rsidRPr="004F5CE6" w:rsidRDefault="00A218E5" w:rsidP="003B2A10">
                                <w:pPr>
                                  <w:pStyle w:val="afffffc"/>
                                  <w:ind w:firstLine="0"/>
                                </w:pPr>
                              </w:p>
                            </w:txbxContent>
                          </wps:txbx>
                          <wps:bodyPr rot="0" vert="horz" wrap="square" lIns="12700" tIns="12700" rIns="12700" bIns="12700" anchor="t" anchorCtr="0" upright="1">
                            <a:noAutofit/>
                          </wps:bodyPr>
                        </wps:wsp>
                        <wps:wsp>
                          <wps:cNvPr id="13192513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7C6B86" w14:textId="77777777" w:rsidR="00A218E5" w:rsidRPr="0007115C" w:rsidRDefault="00A218E5" w:rsidP="003B2A10">
                                <w:pPr>
                                  <w:ind w:firstLine="0"/>
                                </w:pPr>
                              </w:p>
                            </w:txbxContent>
                          </wps:txbx>
                          <wps:bodyPr rot="0" vert="horz" wrap="square" lIns="12700" tIns="12700" rIns="12700" bIns="12700" anchor="t" anchorCtr="0" upright="1">
                            <a:noAutofit/>
                          </wps:bodyPr>
                        </wps:wsp>
                      </wpg:grpSp>
                      <wpg:grpSp>
                        <wpg:cNvPr id="131925136" name="Group 86"/>
                        <wpg:cNvGrpSpPr>
                          <a:grpSpLocks/>
                        </wpg:cNvGrpSpPr>
                        <wpg:grpSpPr bwMode="auto">
                          <a:xfrm>
                            <a:off x="1144" y="15746"/>
                            <a:ext cx="2507" cy="241"/>
                            <a:chOff x="0" y="0"/>
                            <a:chExt cx="20002" cy="20000"/>
                          </a:xfrm>
                        </wpg:grpSpPr>
                        <wps:wsp>
                          <wps:cNvPr id="13192513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35C0A2" w14:textId="77777777" w:rsidR="00A218E5" w:rsidRPr="00391803" w:rsidRDefault="00A218E5" w:rsidP="003B2A10">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31925138"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25B34" w14:textId="77777777" w:rsidR="00A218E5" w:rsidRPr="00F64ACE" w:rsidRDefault="00A218E5" w:rsidP="00B96D0F">
                                <w:pPr>
                                  <w:pStyle w:val="affffe"/>
                                  <w:jc w:val="left"/>
                                  <w:rPr>
                                    <w:rFonts w:ascii="Times New Roman" w:hAnsi="Times New Roman"/>
                                    <w:spacing w:val="-4"/>
                                    <w:sz w:val="18"/>
                                    <w:szCs w:val="18"/>
                                    <w:lang w:val="ru-RU"/>
                                  </w:rPr>
                                </w:pPr>
                                <w:proofErr w:type="spellStart"/>
                                <w:r w:rsidRPr="00F64ACE">
                                  <w:rPr>
                                    <w:rFonts w:ascii="Times New Roman" w:hAnsi="Times New Roman"/>
                                    <w:spacing w:val="-4"/>
                                    <w:sz w:val="18"/>
                                    <w:szCs w:val="18"/>
                                    <w:lang w:val="ru-RU"/>
                                  </w:rPr>
                                  <w:t>Нистюк</w:t>
                                </w:r>
                                <w:proofErr w:type="spellEnd"/>
                                <w:r w:rsidRPr="00F64ACE">
                                  <w:rPr>
                                    <w:rFonts w:ascii="Times New Roman" w:hAnsi="Times New Roman"/>
                                    <w:spacing w:val="-4"/>
                                    <w:sz w:val="18"/>
                                    <w:szCs w:val="18"/>
                                    <w:lang w:val="ru-RU"/>
                                  </w:rPr>
                                  <w:t xml:space="preserve"> О.А.</w:t>
                                </w:r>
                              </w:p>
                              <w:p w14:paraId="6331AFD5" w14:textId="77777777" w:rsidR="00A218E5" w:rsidRPr="00F64ACE" w:rsidRDefault="00A218E5" w:rsidP="00B96D0F">
                                <w:pPr>
                                  <w:pStyle w:val="affffe"/>
                                  <w:rPr>
                                    <w:rFonts w:ascii="Times New Roman" w:hAnsi="Times New Roman"/>
                                  </w:rPr>
                                </w:pPr>
                              </w:p>
                              <w:p w14:paraId="532BCF3B" w14:textId="7A4BCB47" w:rsidR="00A218E5" w:rsidRPr="00F64ACE" w:rsidRDefault="00A218E5" w:rsidP="003B2A10">
                                <w:pPr>
                                  <w:pStyle w:val="affffe"/>
                                  <w:jc w:val="left"/>
                                  <w:rPr>
                                    <w:rFonts w:ascii="Times New Roman" w:hAnsi="Times New Roman"/>
                                    <w:spacing w:val="-4"/>
                                    <w:sz w:val="18"/>
                                    <w:szCs w:val="18"/>
                                    <w:lang w:val="ru-RU"/>
                                  </w:rPr>
                                </w:pPr>
                              </w:p>
                            </w:txbxContent>
                          </wps:txbx>
                          <wps:bodyPr rot="0" vert="horz" wrap="square" lIns="12700" tIns="12700" rIns="12700" bIns="12700" anchor="t" anchorCtr="0" upright="1">
                            <a:noAutofit/>
                          </wps:bodyPr>
                        </wps:wsp>
                      </wpg:grpSp>
                      <wpg:grpSp>
                        <wpg:cNvPr id="131925139" name="Group 89"/>
                        <wpg:cNvGrpSpPr>
                          <a:grpSpLocks/>
                        </wpg:cNvGrpSpPr>
                        <wpg:grpSpPr bwMode="auto">
                          <a:xfrm>
                            <a:off x="1144" y="16014"/>
                            <a:ext cx="2524" cy="240"/>
                            <a:chOff x="0" y="0"/>
                            <a:chExt cx="20135" cy="20000"/>
                          </a:xfrm>
                        </wpg:grpSpPr>
                        <wps:wsp>
                          <wps:cNvPr id="13192514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9F61B" w14:textId="77777777" w:rsidR="00A218E5" w:rsidRPr="005D4ABD" w:rsidRDefault="00A218E5" w:rsidP="003B2A10">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192514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234452" w14:textId="77777777" w:rsidR="00A218E5" w:rsidRPr="00F64ACE" w:rsidRDefault="00A218E5" w:rsidP="003B2A10">
                                <w:pPr>
                                  <w:pStyle w:val="affffe"/>
                                  <w:jc w:val="left"/>
                                  <w:rPr>
                                    <w:rFonts w:ascii="Times New Roman" w:hAnsi="Times New Roman"/>
                                    <w:spacing w:val="-4"/>
                                    <w:sz w:val="18"/>
                                    <w:szCs w:val="18"/>
                                    <w:lang w:val="ru-RU"/>
                                  </w:rPr>
                                </w:pPr>
                                <w:proofErr w:type="spellStart"/>
                                <w:r w:rsidRPr="00F64ACE">
                                  <w:rPr>
                                    <w:rFonts w:ascii="Times New Roman" w:hAnsi="Times New Roman"/>
                                    <w:spacing w:val="-4"/>
                                    <w:sz w:val="18"/>
                                    <w:szCs w:val="18"/>
                                    <w:lang w:val="ru-RU"/>
                                  </w:rPr>
                                  <w:t>Блинова</w:t>
                                </w:r>
                                <w:proofErr w:type="spellEnd"/>
                                <w:r w:rsidRPr="00F64ACE">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13192514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00E7D0" w14:textId="45CE13DD" w:rsidR="00A218E5" w:rsidRPr="003B2A10" w:rsidRDefault="00A218E5" w:rsidP="003B2A10">
                              <w:pPr>
                                <w:pStyle w:val="affffe"/>
                                <w:jc w:val="center"/>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13192514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9F13A" w14:textId="77777777" w:rsidR="00A218E5" w:rsidRPr="00762311" w:rsidRDefault="00A218E5" w:rsidP="003B2A10">
                              <w:pPr>
                                <w:pStyle w:val="afffffa"/>
                                <w:ind w:firstLine="0"/>
                                <w:rPr>
                                  <w:i w:val="0"/>
                                  <w:iCs/>
                                  <w:sz w:val="18"/>
                                  <w:szCs w:val="18"/>
                                </w:rPr>
                              </w:pPr>
                              <w:r w:rsidRPr="00762311">
                                <w:rPr>
                                  <w:i w:val="0"/>
                                  <w:iCs/>
                                  <w:sz w:val="18"/>
                                  <w:szCs w:val="18"/>
                                </w:rPr>
                                <w:t>Лит.</w:t>
                              </w:r>
                            </w:p>
                          </w:txbxContent>
                        </wps:txbx>
                        <wps:bodyPr rot="0" vert="horz" wrap="square" lIns="12700" tIns="12700" rIns="12700" bIns="12700" anchor="t" anchorCtr="0" upright="1">
                          <a:noAutofit/>
                        </wps:bodyPr>
                      </wps:wsp>
                      <wps:wsp>
                        <wps:cNvPr id="13192514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80FAA" w14:textId="77777777" w:rsidR="00A218E5" w:rsidRPr="00027633" w:rsidRDefault="00A218E5" w:rsidP="003B2A10">
                              <w:pPr>
                                <w:pStyle w:val="afffffa"/>
                                <w:ind w:firstLine="0"/>
                                <w:rPr>
                                  <w:i w:val="0"/>
                                  <w:iCs/>
                                </w:rPr>
                              </w:pPr>
                              <w:r w:rsidRPr="00CB2952">
                                <w:rPr>
                                  <w:i w:val="0"/>
                                  <w:iCs/>
                                  <w:sz w:val="18"/>
                                </w:rPr>
                                <w:t>Листов</w:t>
                              </w:r>
                            </w:p>
                          </w:txbxContent>
                        </wps:txbx>
                        <wps:bodyPr rot="0" vert="horz" wrap="square" lIns="12700" tIns="12700" rIns="12700" bIns="12700" anchor="t" anchorCtr="0" upright="1">
                          <a:noAutofit/>
                        </wps:bodyPr>
                      </wps:wsp>
                      <wps:wsp>
                        <wps:cNvPr id="13192514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DE58B" w14:textId="04B03DA0" w:rsidR="00A218E5" w:rsidRPr="00CB2952" w:rsidRDefault="00A218E5" w:rsidP="003B2A10">
                              <w:pPr>
                                <w:pStyle w:val="afffffa"/>
                                <w:ind w:firstLine="0"/>
                                <w:rPr>
                                  <w:i w:val="0"/>
                                  <w:sz w:val="18"/>
                                </w:rPr>
                              </w:pPr>
                              <w:r>
                                <w:rPr>
                                  <w:i w:val="0"/>
                                  <w:sz w:val="18"/>
                                </w:rPr>
                                <w:t>1</w:t>
                              </w:r>
                            </w:p>
                          </w:txbxContent>
                        </wps:txbx>
                        <wps:bodyPr rot="0" vert="horz" wrap="square" lIns="12700" tIns="12700" rIns="12700" bIns="12700" anchor="t" anchorCtr="0" upright="1">
                          <a:noAutofit/>
                        </wps:bodyPr>
                      </wps:wsp>
                      <wps:wsp>
                        <wps:cNvPr id="13192515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5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5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BD7D8" w14:textId="77777777" w:rsidR="00A218E5" w:rsidRPr="003B2A10" w:rsidRDefault="00A218E5" w:rsidP="000F0BA6">
                              <w:pPr>
                                <w:pStyle w:val="affffe"/>
                                <w:jc w:val="center"/>
                                <w:rPr>
                                  <w:rFonts w:ascii="Times New Roman" w:hAnsi="Times New Roman"/>
                                  <w:sz w:val="24"/>
                                  <w:szCs w:val="18"/>
                                  <w:lang w:val="ru-RU"/>
                                </w:rPr>
                              </w:pPr>
                              <w:r w:rsidRPr="003B2A10">
                                <w:rPr>
                                  <w:rFonts w:ascii="Times New Roman" w:hAnsi="Times New Roman"/>
                                  <w:sz w:val="24"/>
                                  <w:szCs w:val="18"/>
                                  <w:lang w:val="ru-RU"/>
                                </w:rPr>
                                <w:t>БГТУ 1-40 05 01</w:t>
                              </w:r>
                              <w:r w:rsidRPr="003B2A10">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20855" id="_x0000_s1180" style="position:absolute;left:0;text-align:left;margin-left:-31.65pt;margin-top:-45.2pt;width:524.4pt;height:807.85pt;z-index:25176473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">
                <v:rect id="Rectangle 54" o:spid="_x0000_s118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" filled="f" strokeweight="2pt"/>
                <v:line id="Line 55" o:spid="_x0000_s118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" strokeweight="2pt"/>
                <v:line id="Line 56" o:spid="_x0000_s118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" strokeweight="2pt"/>
                <v:line id="Line 57" o:spid="_x0000_s118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" strokeweight="2pt"/>
                <v:line id="Line 58" o:spid="_x0000_s118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" strokeweight="2pt"/>
                <v:line id="Line 59" o:spid="_x0000_s118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" strokeweight="2pt"/>
                <v:line id="Line 60" o:spid="_x0000_s118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" strokeweight="2pt"/>
                <v:line id="Line 61" o:spid="_x0000_s118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" strokeweight="2pt"/>
                <v:line id="Line 62" o:spid="_x0000_s118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" strokeweight="1pt"/>
                <v:line id="Line 63" o:spid="_x0000_s119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" strokeweight="1pt"/>
                <v:rect id="Rectangle 64" o:spid="_x0000_s119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" filled="f" stroked="f" strokeweight=".25pt">
                  <v:textbox inset="1pt,1pt,1pt,1pt">
                    <w:txbxContent>
                      <w:p w14:paraId="78DA33D8" w14:textId="77777777" w:rsidR="00A218E5" w:rsidRDefault="00A218E5" w:rsidP="003B2A10">
                        <w:pPr>
                          <w:pStyle w:val="afffffa"/>
                        </w:pPr>
                      </w:p>
                    </w:txbxContent>
                  </v:textbox>
                </v:rect>
                <v:rect id="Rectangle 65" o:spid="_x0000_s119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" filled="f" stroked="f" strokeweight=".25pt">
                  <v:textbox inset="1pt,1pt,1pt,1pt">
                    <w:txbxContent>
                      <w:p w14:paraId="6603D4E3" w14:textId="77777777" w:rsidR="00A218E5" w:rsidRDefault="00A218E5" w:rsidP="003B2A10">
                        <w:pPr>
                          <w:pStyle w:val="afffffa"/>
                        </w:pPr>
                      </w:p>
                    </w:txbxContent>
                  </v:textbox>
                </v:rect>
                <v:rect id="Rectangle 66" o:spid="_x0000_s119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" filled="f" stroked="f" strokeweight=".25pt">
                  <v:textbox inset="1pt,1pt,1pt,1pt">
                    <w:txbxContent>
                      <w:p w14:paraId="3C0AFD21" w14:textId="77777777" w:rsidR="00A218E5" w:rsidRPr="005A0A1B" w:rsidRDefault="00A218E5" w:rsidP="003B2A10">
                        <w:pPr>
                          <w:pStyle w:val="afffffa"/>
                          <w:ind w:firstLine="0"/>
                          <w:rPr>
                            <w:i w:val="0"/>
                            <w:sz w:val="18"/>
                          </w:rPr>
                        </w:pPr>
                        <w:r w:rsidRPr="005A0A1B">
                          <w:rPr>
                            <w:i w:val="0"/>
                            <w:sz w:val="18"/>
                          </w:rPr>
                          <w:t>ФИО</w:t>
                        </w:r>
                      </w:p>
                      <w:p w14:paraId="0C9DADB6" w14:textId="77777777" w:rsidR="00A218E5" w:rsidRPr="0024446F" w:rsidRDefault="00A218E5" w:rsidP="003B2A10">
                        <w:pPr>
                          <w:pStyle w:val="afffffa"/>
                          <w:rPr>
                            <w:i w:val="0"/>
                            <w:iCs/>
                          </w:rPr>
                        </w:pPr>
                      </w:p>
                    </w:txbxContent>
                  </v:textbox>
                </v:rect>
                <v:rect id="Rectangle 67" o:spid="_x0000_s119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" filled="f" stroked="f" strokeweight=".25pt">
                  <v:textbox inset="1pt,1pt,1pt,1pt">
                    <w:txbxContent>
                      <w:p w14:paraId="181DE6FA" w14:textId="77777777" w:rsidR="00A218E5" w:rsidRPr="005A0A1B" w:rsidRDefault="00A218E5" w:rsidP="003B2A10">
                        <w:pPr>
                          <w:pStyle w:val="afffffa"/>
                          <w:ind w:firstLine="0"/>
                          <w:rPr>
                            <w:i w:val="0"/>
                            <w:sz w:val="18"/>
                          </w:rPr>
                        </w:pPr>
                        <w:r w:rsidRPr="005A0A1B">
                          <w:rPr>
                            <w:i w:val="0"/>
                            <w:sz w:val="18"/>
                          </w:rPr>
                          <w:t>Подпись</w:t>
                        </w:r>
                      </w:p>
                      <w:p w14:paraId="4E32BFB7" w14:textId="77777777" w:rsidR="00A218E5" w:rsidRPr="0024446F" w:rsidRDefault="00A218E5" w:rsidP="003B2A10">
                        <w:pPr>
                          <w:pStyle w:val="afffffa"/>
                          <w:rPr>
                            <w:i w:val="0"/>
                            <w:iCs/>
                          </w:rPr>
                        </w:pPr>
                      </w:p>
                    </w:txbxContent>
                  </v:textbox>
                </v:rect>
                <v:rect id="Rectangle 68" o:spid="_x0000_s119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" filled="f" stroked="f" strokeweight=".25pt">
                  <v:textbox inset="1pt,1pt,1pt,1pt">
                    <w:txbxContent>
                      <w:p w14:paraId="0BF1A07B" w14:textId="77777777" w:rsidR="00A218E5" w:rsidRPr="005A0A1B" w:rsidRDefault="00A218E5" w:rsidP="003B2A10">
                        <w:pPr>
                          <w:pStyle w:val="afffffa"/>
                          <w:ind w:firstLine="0"/>
                          <w:rPr>
                            <w:i w:val="0"/>
                            <w:sz w:val="18"/>
                          </w:rPr>
                        </w:pPr>
                        <w:r w:rsidRPr="005A0A1B">
                          <w:rPr>
                            <w:i w:val="0"/>
                            <w:sz w:val="18"/>
                          </w:rPr>
                          <w:t>Дата</w:t>
                        </w:r>
                      </w:p>
                      <w:p w14:paraId="4FA64FB9" w14:textId="77777777" w:rsidR="00A218E5" w:rsidRPr="0024446F" w:rsidRDefault="00A218E5" w:rsidP="003B2A10">
                        <w:pPr>
                          <w:pStyle w:val="afffffa"/>
                          <w:rPr>
                            <w:i w:val="0"/>
                            <w:iCs/>
                          </w:rPr>
                        </w:pPr>
                      </w:p>
                    </w:txbxContent>
                  </v:textbox>
                </v:rect>
                <v:rect id="Rectangle 69" o:spid="_x0000_s119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" filled="f" stroked="f" strokeweight=".25pt">
                  <v:textbox inset="1pt,1pt,1pt,1pt">
                    <w:txbxContent>
                      <w:p w14:paraId="3A4D3929" w14:textId="77777777" w:rsidR="00A218E5" w:rsidRPr="00027633" w:rsidRDefault="00A218E5" w:rsidP="003B2A10">
                        <w:pPr>
                          <w:pStyle w:val="afffffa"/>
                          <w:ind w:firstLine="0"/>
                          <w:rPr>
                            <w:i w:val="0"/>
                            <w:iCs/>
                          </w:rPr>
                        </w:pPr>
                        <w:r w:rsidRPr="00CB2952">
                          <w:rPr>
                            <w:i w:val="0"/>
                            <w:iCs/>
                            <w:sz w:val="18"/>
                          </w:rPr>
                          <w:t>Лист</w:t>
                        </w:r>
                      </w:p>
                    </w:txbxContent>
                  </v:textbox>
                </v:rect>
                <v:rect id="_x0000_s1197"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" filled="f" stroked="f" strokeweight=".25pt">
                  <v:textbox inset="1pt,1pt,1pt,1pt">
                    <w:txbxContent>
                      <w:p w14:paraId="3F96A247" w14:textId="77777777" w:rsidR="00A218E5" w:rsidRPr="00762311" w:rsidRDefault="00A218E5" w:rsidP="003B2A10">
                        <w:pPr>
                          <w:pStyle w:val="afffffa"/>
                          <w:ind w:firstLine="0"/>
                          <w:rPr>
                            <w:i w:val="0"/>
                            <w:sz w:val="20"/>
                          </w:rPr>
                        </w:pPr>
                        <w:r w:rsidRPr="00762311">
                          <w:rPr>
                            <w:i w:val="0"/>
                            <w:sz w:val="18"/>
                          </w:rPr>
                          <w:t>1</w:t>
                        </w:r>
                      </w:p>
                    </w:txbxContent>
                  </v:textbox>
                </v:rect>
                <v:rect id="Rectangle 71" o:spid="_x0000_s119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" filled="f" stroked="f" strokeweight=".25pt">
                  <v:textbox inset="1pt,1pt,1pt,1pt">
                    <w:txbxContent>
                      <w:p w14:paraId="10DC431B" w14:textId="77777777" w:rsidR="00A218E5" w:rsidRPr="003B2A10" w:rsidRDefault="00A218E5" w:rsidP="003B2A10">
                        <w:pPr>
                          <w:pStyle w:val="affffe"/>
                          <w:jc w:val="center"/>
                          <w:rPr>
                            <w:rFonts w:ascii="Times New Roman" w:hAnsi="Times New Roman"/>
                            <w:sz w:val="24"/>
                            <w:szCs w:val="14"/>
                            <w:lang w:val="ru-RU"/>
                          </w:rPr>
                        </w:pPr>
                        <w:r w:rsidRPr="003B2A10">
                          <w:rPr>
                            <w:rFonts w:ascii="Times New Roman" w:hAnsi="Times New Roman"/>
                            <w:sz w:val="24"/>
                            <w:szCs w:val="24"/>
                            <w:lang w:val="ru-RU"/>
                          </w:rPr>
                          <w:t>ДП 00.</w:t>
                        </w:r>
                        <w:proofErr w:type="gramStart"/>
                        <w:r w:rsidRPr="003B2A10">
                          <w:rPr>
                            <w:rFonts w:ascii="Times New Roman" w:hAnsi="Times New Roman"/>
                            <w:sz w:val="24"/>
                            <w:szCs w:val="24"/>
                            <w:lang w:val="ru-RU"/>
                          </w:rPr>
                          <w:t>00.ПЗ</w:t>
                        </w:r>
                        <w:proofErr w:type="gramEnd"/>
                      </w:p>
                      <w:p w14:paraId="6D0716F5" w14:textId="77777777" w:rsidR="00A218E5" w:rsidRPr="009005BC" w:rsidRDefault="00A218E5" w:rsidP="003B2A10"/>
                    </w:txbxContent>
                  </v:textbox>
                </v:rect>
                <v:line id="Line 72" o:spid="_x0000_s119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" strokeweight="2pt"/>
                <v:line id="Line 73" o:spid="_x0000_s120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" strokeweight="2pt"/>
                <v:line id="Line 74" o:spid="_x0000_s120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" strokeweight="1pt"/>
                <v:line id="Line 75" o:spid="_x0000_s120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" strokeweight="1pt"/>
                <v:line id="Line 76" o:spid="_x0000_s120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" strokeweight="1pt"/>
                <v:group id="Group 77" o:spid="_x0000_s120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">
                  <v:rect id="Rectangle 78" o:spid="_x0000_s12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" filled="f" stroked="f" strokeweight=".25pt">
                    <v:textbox inset="1pt,1pt,1pt,1pt">
                      <w:txbxContent>
                        <w:p w14:paraId="44089F07" w14:textId="77777777" w:rsidR="00A218E5" w:rsidRPr="00391803" w:rsidRDefault="00A218E5" w:rsidP="003B2A10">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20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" filled="f" stroked="f" strokeweight=".25pt">
                    <v:textbox inset="1pt,1pt,1pt,1pt">
                      <w:txbxContent>
                        <w:p w14:paraId="19C9AA49" w14:textId="69800288" w:rsidR="00A218E5" w:rsidRPr="00B45599" w:rsidRDefault="00A218E5" w:rsidP="003B2A10">
                          <w:pPr>
                            <w:ind w:firstLine="0"/>
                            <w:jc w:val="left"/>
                            <w:rPr>
                              <w:i/>
                              <w:sz w:val="18"/>
                              <w:szCs w:val="18"/>
                            </w:rPr>
                          </w:pPr>
                          <w:r>
                            <w:rPr>
                              <w:i/>
                              <w:sz w:val="18"/>
                              <w:szCs w:val="18"/>
                            </w:rPr>
                            <w:t>Корень М.А.</w:t>
                          </w:r>
                        </w:p>
                        <w:p w14:paraId="689664B8" w14:textId="77777777" w:rsidR="00A218E5" w:rsidRPr="00B45599" w:rsidRDefault="00A218E5" w:rsidP="003B2A10">
                          <w:pPr>
                            <w:ind w:firstLine="0"/>
                            <w:jc w:val="left"/>
                            <w:rPr>
                              <w:i/>
                              <w:sz w:val="18"/>
                              <w:szCs w:val="18"/>
                            </w:rPr>
                          </w:pPr>
                        </w:p>
                        <w:p w14:paraId="6CA2DB81" w14:textId="77777777" w:rsidR="00A218E5" w:rsidRPr="00391803" w:rsidRDefault="00A218E5" w:rsidP="003B2A10">
                          <w:pPr>
                            <w:ind w:firstLine="0"/>
                            <w:rPr>
                              <w:i/>
                              <w:iCs/>
                              <w:sz w:val="18"/>
                              <w:szCs w:val="18"/>
                            </w:rPr>
                          </w:pPr>
                        </w:p>
                      </w:txbxContent>
                    </v:textbox>
                  </v:rect>
                </v:group>
                <v:group id="Group 80" o:spid="_x0000_s120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">
                  <v:rect id="Rectangle 81" o:spid="_x0000_s12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" filled="f" stroked="f" strokeweight=".25pt">
                    <v:textbox inset="1pt,1pt,1pt,1pt">
                      <w:txbxContent>
                        <w:p w14:paraId="3ECBDCF3" w14:textId="77777777" w:rsidR="00A218E5" w:rsidRPr="00391803" w:rsidRDefault="00A218E5" w:rsidP="003B2A10">
                          <w:pPr>
                            <w:pStyle w:val="afffffc"/>
                            <w:ind w:firstLine="0"/>
                          </w:pPr>
                          <w:r w:rsidRPr="00391803">
                            <w:t xml:space="preserve"> </w:t>
                          </w:r>
                          <w:r w:rsidRPr="00391803">
                            <w:rPr>
                              <w:i w:val="0"/>
                              <w:sz w:val="18"/>
                            </w:rPr>
                            <w:t>Пров</w:t>
                          </w:r>
                          <w:r w:rsidRPr="00391803">
                            <w:rPr>
                              <w:sz w:val="18"/>
                            </w:rPr>
                            <w:t>.</w:t>
                          </w:r>
                        </w:p>
                      </w:txbxContent>
                    </v:textbox>
                  </v:rect>
                  <v:rect id="Rectangle 82" o:spid="_x0000_s120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" filled="f" stroked="f" strokeweight=".25pt">
                    <v:textbox inset="1pt,1pt,1pt,1pt">
                      <w:txbxContent>
                        <w:p w14:paraId="2DE81E23" w14:textId="77777777" w:rsidR="00A218E5" w:rsidRPr="00F64ACE" w:rsidRDefault="00A218E5" w:rsidP="003B2A10">
                          <w:pPr>
                            <w:pStyle w:val="affffe"/>
                            <w:jc w:val="left"/>
                            <w:rPr>
                              <w:rFonts w:ascii="Times New Roman" w:hAnsi="Times New Roman"/>
                              <w:spacing w:val="-4"/>
                              <w:sz w:val="18"/>
                              <w:szCs w:val="18"/>
                              <w:lang w:val="ru-RU"/>
                            </w:rPr>
                          </w:pPr>
                          <w:proofErr w:type="spellStart"/>
                          <w:r w:rsidRPr="00F64ACE">
                            <w:rPr>
                              <w:rFonts w:ascii="Times New Roman" w:hAnsi="Times New Roman"/>
                              <w:spacing w:val="-4"/>
                              <w:sz w:val="18"/>
                              <w:szCs w:val="18"/>
                              <w:lang w:val="ru-RU"/>
                            </w:rPr>
                            <w:t>Комкова</w:t>
                          </w:r>
                          <w:proofErr w:type="spellEnd"/>
                          <w:r w:rsidRPr="00F64ACE">
                            <w:rPr>
                              <w:rFonts w:ascii="Times New Roman" w:hAnsi="Times New Roman"/>
                              <w:spacing w:val="-4"/>
                              <w:sz w:val="18"/>
                              <w:szCs w:val="18"/>
                              <w:lang w:val="ru-RU"/>
                            </w:rPr>
                            <w:t xml:space="preserve"> А.В.</w:t>
                          </w:r>
                        </w:p>
                        <w:p w14:paraId="3CD8DF9C" w14:textId="77777777" w:rsidR="00A218E5" w:rsidRPr="00F64ACE" w:rsidRDefault="00A218E5" w:rsidP="003B2A10">
                          <w:pPr>
                            <w:ind w:firstLine="0"/>
                            <w:rPr>
                              <w:i/>
                              <w:iCs/>
                              <w:sz w:val="18"/>
                              <w:szCs w:val="18"/>
                            </w:rPr>
                          </w:pPr>
                        </w:p>
                      </w:txbxContent>
                    </v:textbox>
                  </v:rect>
                </v:group>
                <v:group id="Group 83" o:spid="_x0000_s121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">
                  <v:rect id="Rectangle 84" o:spid="_x0000_s12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" filled="f" stroked="f" strokeweight=".25pt">
                    <v:textbox inset="1pt,1pt,1pt,1pt">
                      <w:txbxContent>
                        <w:p w14:paraId="670734AB" w14:textId="77777777" w:rsidR="00A218E5" w:rsidRPr="004F5CE6" w:rsidRDefault="00A218E5" w:rsidP="003B2A10">
                          <w:pPr>
                            <w:pStyle w:val="afffffc"/>
                            <w:ind w:firstLine="0"/>
                          </w:pPr>
                        </w:p>
                      </w:txbxContent>
                    </v:textbox>
                  </v:rect>
                  <v:rect id="Rectangle 85" o:spid="_x0000_s121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" filled="f" stroked="f" strokeweight=".25pt">
                    <v:textbox inset="1pt,1pt,1pt,1pt">
                      <w:txbxContent>
                        <w:p w14:paraId="1A7C6B86" w14:textId="77777777" w:rsidR="00A218E5" w:rsidRPr="0007115C" w:rsidRDefault="00A218E5" w:rsidP="003B2A10">
                          <w:pPr>
                            <w:ind w:firstLine="0"/>
                          </w:pPr>
                        </w:p>
                      </w:txbxContent>
                    </v:textbox>
                  </v:rect>
                </v:group>
                <v:group id="Group 86" o:spid="_x0000_s121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">
                  <v:rect id="Rectangle 87" o:spid="_x0000_s12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" filled="f" stroked="f" strokeweight=".25pt">
                    <v:textbox inset="1pt,1pt,1pt,1pt">
                      <w:txbxContent>
                        <w:p w14:paraId="3235C0A2" w14:textId="77777777" w:rsidR="00A218E5" w:rsidRPr="00391803" w:rsidRDefault="00A218E5" w:rsidP="003B2A10">
                          <w:pPr>
                            <w:pStyle w:val="afffffc"/>
                            <w:ind w:firstLine="0"/>
                            <w:rPr>
                              <w:i w:val="0"/>
                              <w:sz w:val="18"/>
                            </w:rPr>
                          </w:pPr>
                          <w:r w:rsidRPr="00391803">
                            <w:rPr>
                              <w:i w:val="0"/>
                              <w:sz w:val="18"/>
                            </w:rPr>
                            <w:t xml:space="preserve"> Н. контр.</w:t>
                          </w:r>
                        </w:p>
                      </w:txbxContent>
                    </v:textbox>
                  </v:rect>
                  <v:rect id="Rectangle 88" o:spid="_x0000_s121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" filled="f" stroked="f" strokeweight=".25pt">
                    <v:textbox inset="1pt,1pt,1pt,1pt">
                      <w:txbxContent>
                        <w:p w14:paraId="48C25B34" w14:textId="77777777" w:rsidR="00A218E5" w:rsidRPr="00F64ACE" w:rsidRDefault="00A218E5" w:rsidP="00B96D0F">
                          <w:pPr>
                            <w:pStyle w:val="affffe"/>
                            <w:jc w:val="left"/>
                            <w:rPr>
                              <w:rFonts w:ascii="Times New Roman" w:hAnsi="Times New Roman"/>
                              <w:spacing w:val="-4"/>
                              <w:sz w:val="18"/>
                              <w:szCs w:val="18"/>
                              <w:lang w:val="ru-RU"/>
                            </w:rPr>
                          </w:pPr>
                          <w:proofErr w:type="spellStart"/>
                          <w:r w:rsidRPr="00F64ACE">
                            <w:rPr>
                              <w:rFonts w:ascii="Times New Roman" w:hAnsi="Times New Roman"/>
                              <w:spacing w:val="-4"/>
                              <w:sz w:val="18"/>
                              <w:szCs w:val="18"/>
                              <w:lang w:val="ru-RU"/>
                            </w:rPr>
                            <w:t>Нистюк</w:t>
                          </w:r>
                          <w:proofErr w:type="spellEnd"/>
                          <w:r w:rsidRPr="00F64ACE">
                            <w:rPr>
                              <w:rFonts w:ascii="Times New Roman" w:hAnsi="Times New Roman"/>
                              <w:spacing w:val="-4"/>
                              <w:sz w:val="18"/>
                              <w:szCs w:val="18"/>
                              <w:lang w:val="ru-RU"/>
                            </w:rPr>
                            <w:t xml:space="preserve"> О.А.</w:t>
                          </w:r>
                        </w:p>
                        <w:p w14:paraId="6331AFD5" w14:textId="77777777" w:rsidR="00A218E5" w:rsidRPr="00F64ACE" w:rsidRDefault="00A218E5" w:rsidP="00B96D0F">
                          <w:pPr>
                            <w:pStyle w:val="affffe"/>
                            <w:rPr>
                              <w:rFonts w:ascii="Times New Roman" w:hAnsi="Times New Roman"/>
                            </w:rPr>
                          </w:pPr>
                        </w:p>
                        <w:p w14:paraId="532BCF3B" w14:textId="7A4BCB47" w:rsidR="00A218E5" w:rsidRPr="00F64ACE" w:rsidRDefault="00A218E5" w:rsidP="003B2A10">
                          <w:pPr>
                            <w:pStyle w:val="affffe"/>
                            <w:jc w:val="left"/>
                            <w:rPr>
                              <w:rFonts w:ascii="Times New Roman" w:hAnsi="Times New Roman"/>
                              <w:spacing w:val="-4"/>
                              <w:sz w:val="18"/>
                              <w:szCs w:val="18"/>
                              <w:lang w:val="ru-RU"/>
                            </w:rPr>
                          </w:pPr>
                        </w:p>
                      </w:txbxContent>
                    </v:textbox>
                  </v:rect>
                </v:group>
                <v:group id="Group 89" o:spid="_x0000_s121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">
                  <v:rect id="Rectangle 90" o:spid="_x0000_s121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" filled="f" stroked="f" strokeweight=".25pt">
                    <v:textbox inset="1pt,1pt,1pt,1pt">
                      <w:txbxContent>
                        <w:p w14:paraId="52B9F61B" w14:textId="77777777" w:rsidR="00A218E5" w:rsidRPr="005D4ABD" w:rsidRDefault="00A218E5" w:rsidP="003B2A10">
                          <w:pPr>
                            <w:pStyle w:val="afffffc"/>
                            <w:ind w:firstLine="0"/>
                            <w:rPr>
                              <w:sz w:val="18"/>
                            </w:rPr>
                          </w:pPr>
                          <w:r w:rsidRPr="005D4ABD">
                            <w:rPr>
                              <w:sz w:val="18"/>
                            </w:rPr>
                            <w:t xml:space="preserve"> </w:t>
                          </w:r>
                          <w:r w:rsidRPr="00391803">
                            <w:rPr>
                              <w:i w:val="0"/>
                              <w:sz w:val="18"/>
                            </w:rPr>
                            <w:t>Утв.</w:t>
                          </w:r>
                        </w:p>
                      </w:txbxContent>
                    </v:textbox>
                  </v:rect>
                  <v:rect id="Rectangle 91" o:spid="_x0000_s121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" filled="f" stroked="f" strokeweight=".25pt">
                    <v:textbox inset="1pt,1pt,1pt,1pt">
                      <w:txbxContent>
                        <w:p w14:paraId="43234452" w14:textId="77777777" w:rsidR="00A218E5" w:rsidRPr="00F64ACE" w:rsidRDefault="00A218E5" w:rsidP="003B2A10">
                          <w:pPr>
                            <w:pStyle w:val="affffe"/>
                            <w:jc w:val="left"/>
                            <w:rPr>
                              <w:rFonts w:ascii="Times New Roman" w:hAnsi="Times New Roman"/>
                              <w:spacing w:val="-4"/>
                              <w:sz w:val="18"/>
                              <w:szCs w:val="18"/>
                              <w:lang w:val="ru-RU"/>
                            </w:rPr>
                          </w:pPr>
                          <w:proofErr w:type="spellStart"/>
                          <w:r w:rsidRPr="00F64ACE">
                            <w:rPr>
                              <w:rFonts w:ascii="Times New Roman" w:hAnsi="Times New Roman"/>
                              <w:spacing w:val="-4"/>
                              <w:sz w:val="18"/>
                              <w:szCs w:val="18"/>
                              <w:lang w:val="ru-RU"/>
                            </w:rPr>
                            <w:t>Блинова</w:t>
                          </w:r>
                          <w:proofErr w:type="spellEnd"/>
                          <w:r w:rsidRPr="00F64ACE">
                            <w:rPr>
                              <w:rFonts w:ascii="Times New Roman" w:hAnsi="Times New Roman"/>
                              <w:spacing w:val="-4"/>
                              <w:sz w:val="18"/>
                              <w:szCs w:val="18"/>
                              <w:lang w:val="ru-RU"/>
                            </w:rPr>
                            <w:t xml:space="preserve"> Е.А.</w:t>
                          </w:r>
                        </w:p>
                      </w:txbxContent>
                    </v:textbox>
                  </v:rect>
                </v:group>
                <v:line id="Line 92" o:spid="_x0000_s121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" strokeweight="2pt"/>
                <v:rect id="Rectangle 93" o:spid="_x0000_s122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" filled="f" stroked="f" strokeweight=".25pt">
                  <v:textbox inset="1pt,1pt,1pt,1pt">
                    <w:txbxContent>
                      <w:p w14:paraId="3B00E7D0" w14:textId="45CE13DD" w:rsidR="00A218E5" w:rsidRPr="003B2A10" w:rsidRDefault="00A218E5" w:rsidP="003B2A10">
                        <w:pPr>
                          <w:pStyle w:val="affffe"/>
                          <w:jc w:val="center"/>
                          <w:rPr>
                            <w:rFonts w:ascii="Times New Roman" w:hAnsi="Times New Roman"/>
                            <w:sz w:val="24"/>
                            <w:lang w:val="ru-RU"/>
                          </w:rPr>
                        </w:pPr>
                        <w:r>
                          <w:rPr>
                            <w:rFonts w:ascii="Times New Roman" w:hAnsi="Times New Roman"/>
                            <w:sz w:val="24"/>
                            <w:lang w:val="ru-RU"/>
                          </w:rPr>
                          <w:t>Введение</w:t>
                        </w:r>
                      </w:p>
                    </w:txbxContent>
                  </v:textbox>
                </v:rect>
                <v:line id="Line 94" o:spid="_x0000_s122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" strokeweight="2pt"/>
                <v:line id="Line 95" o:spid="_x0000_s122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" strokeweight="2pt"/>
                <v:line id="Line 96" o:spid="_x0000_s122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" strokeweight="2pt"/>
                <v:rect id="Rectangle 97" o:spid="_x0000_s122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" filled="f" stroked="f" strokeweight=".25pt">
                  <v:textbox inset="1pt,1pt,1pt,1pt">
                    <w:txbxContent>
                      <w:p w14:paraId="2CC9F13A" w14:textId="77777777" w:rsidR="00A218E5" w:rsidRPr="00762311" w:rsidRDefault="00A218E5" w:rsidP="003B2A10">
                        <w:pPr>
                          <w:pStyle w:val="afffffa"/>
                          <w:ind w:firstLine="0"/>
                          <w:rPr>
                            <w:i w:val="0"/>
                            <w:iCs/>
                            <w:sz w:val="18"/>
                            <w:szCs w:val="18"/>
                          </w:rPr>
                        </w:pPr>
                        <w:r w:rsidRPr="00762311">
                          <w:rPr>
                            <w:i w:val="0"/>
                            <w:iCs/>
                            <w:sz w:val="18"/>
                            <w:szCs w:val="18"/>
                          </w:rPr>
                          <w:t>Лит.</w:t>
                        </w:r>
                      </w:p>
                    </w:txbxContent>
                  </v:textbox>
                </v:rect>
                <v:rect id="Rectangle 98" o:spid="_x0000_s122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" filled="f" stroked="f" strokeweight=".25pt">
                  <v:textbox inset="1pt,1pt,1pt,1pt">
                    <w:txbxContent>
                      <w:p w14:paraId="5A380FAA" w14:textId="77777777" w:rsidR="00A218E5" w:rsidRPr="00027633" w:rsidRDefault="00A218E5" w:rsidP="003B2A10">
                        <w:pPr>
                          <w:pStyle w:val="afffffa"/>
                          <w:ind w:firstLine="0"/>
                          <w:rPr>
                            <w:i w:val="0"/>
                            <w:iCs/>
                          </w:rPr>
                        </w:pPr>
                        <w:r w:rsidRPr="00CB2952">
                          <w:rPr>
                            <w:i w:val="0"/>
                            <w:iCs/>
                            <w:sz w:val="18"/>
                          </w:rPr>
                          <w:t>Листов</w:t>
                        </w:r>
                      </w:p>
                    </w:txbxContent>
                  </v:textbox>
                </v:rect>
                <v:rect id="Rectangle 99" o:spid="_x0000_s122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" filled="f" stroked="f" strokeweight=".25pt">
                  <v:textbox inset="1pt,1pt,1pt,1pt">
                    <w:txbxContent>
                      <w:p w14:paraId="33BDE58B" w14:textId="04B03DA0" w:rsidR="00A218E5" w:rsidRPr="00CB2952" w:rsidRDefault="00A218E5" w:rsidP="003B2A10">
                        <w:pPr>
                          <w:pStyle w:val="afffffa"/>
                          <w:ind w:firstLine="0"/>
                          <w:rPr>
                            <w:i w:val="0"/>
                            <w:sz w:val="18"/>
                          </w:rPr>
                        </w:pPr>
                        <w:r>
                          <w:rPr>
                            <w:i w:val="0"/>
                            <w:sz w:val="18"/>
                          </w:rPr>
                          <w:t>1</w:t>
                        </w:r>
                      </w:p>
                    </w:txbxContent>
                  </v:textbox>
                </v:rect>
                <v:line id="Line 100" o:spid="_x0000_s122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" strokeweight="1pt"/>
                <v:line id="Line 101" o:spid="_x0000_s122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" strokeweight="1pt"/>
                <v:rect id="Rectangle 102" o:spid="_x0000_s1229"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" filled="f" stroked="f" strokeweight=".25pt">
                  <v:textbox inset="1pt,1pt,1pt,1pt">
                    <w:txbxContent>
                      <w:p w14:paraId="171BD7D8" w14:textId="77777777" w:rsidR="00A218E5" w:rsidRPr="003B2A10" w:rsidRDefault="00A218E5" w:rsidP="000F0BA6">
                        <w:pPr>
                          <w:pStyle w:val="affffe"/>
                          <w:jc w:val="center"/>
                          <w:rPr>
                            <w:rFonts w:ascii="Times New Roman" w:hAnsi="Times New Roman"/>
                            <w:sz w:val="24"/>
                            <w:szCs w:val="18"/>
                            <w:lang w:val="ru-RU"/>
                          </w:rPr>
                        </w:pPr>
                        <w:r w:rsidRPr="003B2A10">
                          <w:rPr>
                            <w:rFonts w:ascii="Times New Roman" w:hAnsi="Times New Roman"/>
                            <w:sz w:val="24"/>
                            <w:szCs w:val="18"/>
                            <w:lang w:val="ru-RU"/>
                          </w:rPr>
                          <w:t>БГТУ 1-40 05 01</w:t>
                        </w:r>
                        <w:r w:rsidRPr="003B2A10">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2E0D9D">
        <w:rPr>
          <w:noProof/>
          <w:lang w:eastAsia="ru-RU"/>
        </w:rPr>
        <mc:AlternateContent>
          <mc:Choice Requires="wps">
            <w:drawing>
              <wp:anchor distT="0" distB="0" distL="114300" distR="114300" simplePos="0" relativeHeight="251798528" behindDoc="0" locked="0" layoutInCell="1" allowOverlap="1" wp14:anchorId="286D323C" wp14:editId="41CB2AC0">
                <wp:simplePos x="0" y="0"/>
                <wp:positionH relativeFrom="column">
                  <wp:posOffset>5821597</wp:posOffset>
                </wp:positionH>
                <wp:positionV relativeFrom="paragraph">
                  <wp:posOffset>-392623</wp:posOffset>
                </wp:positionV>
                <wp:extent cx="151075" cy="198782"/>
                <wp:effectExtent l="0" t="0" r="20955" b="10795"/>
                <wp:wrapNone/>
                <wp:docPr id="2143147626" name="Прямоугольник 2143147626"/>
                <wp:cNvGraphicFramePr/>
                <a:graphic xmlns:a="http://schemas.openxmlformats.org/drawingml/2006/main">
                  <a:graphicData uri="http://schemas.microsoft.com/office/word/2010/wordprocessingShape">
                    <wps:wsp>
                      <wps:cNvSpPr/>
                      <wps:spPr>
                        <a:xfrm>
                          <a:off x="0" y="0"/>
                          <a:ext cx="151075" cy="1987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248A5D" id="Прямоугольник 2143147626" o:spid="_x0000_s1026" style="position:absolute;margin-left:458.4pt;margin-top:-30.9pt;width:11.9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" fillcolor="white [3212]" strokecolor="white [3212]" strokeweight="1pt"/>
            </w:pict>
          </mc:Fallback>
        </mc:AlternateContent>
      </w:r>
      <w:r w:rsidR="00901CE0" w:rsidRPr="006F2757">
        <w:t>Введение</w:t>
      </w:r>
      <w:bookmarkEnd w:id="1"/>
      <w:bookmarkEnd w:id="2"/>
    </w:p>
    <w:p w14:paraId="27F667AD" w14:textId="1706E47E" w:rsidR="000A576F" w:rsidRPr="00416644" w:rsidRDefault="00921C91" w:rsidP="0060770A">
      <w:pPr>
        <w:pStyle w:val="break-words"/>
        <w:spacing w:before="0" w:beforeAutospacing="0" w:after="0" w:afterAutospacing="0"/>
        <w:ind w:firstLine="709"/>
        <w:jc w:val="both"/>
        <w:rPr>
          <w:sz w:val="28"/>
        </w:rPr>
      </w:pPr>
      <w:r w:rsidRPr="00921C91">
        <w:rPr>
          <w:sz w:val="28"/>
        </w:rPr>
        <w:t>В современном мире цифровых технологий электронная коммерция и онлайн-торги набирают популярность, привлекая миллионы пользователей. Удобство, безопасность и взаимодействие в реальном времени делают такие платформы ключевыми для аукционов и торговли. Однако их успешная реализация требует глубокого анализа, продуманной разработки и использования современных технологий</w:t>
      </w:r>
      <w:r w:rsidR="000A576F" w:rsidRPr="00921C91">
        <w:rPr>
          <w:sz w:val="28"/>
        </w:rPr>
        <w:t>.</w:t>
      </w:r>
    </w:p>
    <w:p w14:paraId="32F42087" w14:textId="15531C0A" w:rsidR="000A576F" w:rsidRPr="00416644" w:rsidRDefault="000A576F" w:rsidP="0060770A">
      <w:pPr>
        <w:pStyle w:val="break-words"/>
        <w:spacing w:before="0" w:beforeAutospacing="0" w:after="0" w:afterAutospacing="0"/>
        <w:ind w:firstLine="709"/>
        <w:jc w:val="both"/>
        <w:rPr>
          <w:sz w:val="28"/>
        </w:rPr>
      </w:pPr>
      <w:r w:rsidRPr="00416644">
        <w:rPr>
          <w:sz w:val="28"/>
        </w:rPr>
        <w:t>Целью дипломного проекта является создание веб-приложения для проведения онлайн-аукционов, которое объединяет удобство торговой площадки и функциональность для взаимодействия пользователей. Приложение позволит пользователям участвовать в торгах, делать ставки, отслеживать результаты и взаимодействовать с другими участниками.</w:t>
      </w:r>
    </w:p>
    <w:p w14:paraId="03DF19E1" w14:textId="493A2FEB" w:rsidR="001F46A2" w:rsidRPr="005C40AE" w:rsidRDefault="008B5B84" w:rsidP="0060770A">
      <w:pPr>
        <w:pStyle w:val="break-words"/>
        <w:spacing w:before="0" w:beforeAutospacing="0" w:after="0" w:afterAutospacing="0"/>
        <w:ind w:firstLine="709"/>
        <w:jc w:val="both"/>
        <w:rPr>
          <w:spacing w:val="-4"/>
          <w:sz w:val="28"/>
        </w:rPr>
      </w:pPr>
      <w:r>
        <w:rPr>
          <w:spacing w:val="-4"/>
          <w:sz w:val="28"/>
        </w:rPr>
        <w:t xml:space="preserve">Для достижения </w:t>
      </w:r>
      <w:r w:rsidR="000A576F" w:rsidRPr="005C40AE">
        <w:rPr>
          <w:spacing w:val="-4"/>
          <w:sz w:val="28"/>
        </w:rPr>
        <w:t xml:space="preserve">цели необходимо решить следующие </w:t>
      </w:r>
      <w:r w:rsidR="000A576F" w:rsidRPr="00E10568">
        <w:rPr>
          <w:spacing w:val="-4"/>
          <w:sz w:val="28"/>
        </w:rPr>
        <w:t>задачи</w:t>
      </w:r>
      <w:r w:rsidR="001F46A2" w:rsidRPr="00E10568">
        <w:rPr>
          <w:spacing w:val="-4"/>
        </w:rPr>
        <w:t>:</w:t>
      </w:r>
    </w:p>
    <w:p w14:paraId="70A5711D" w14:textId="41697516" w:rsidR="000A576F" w:rsidRPr="00416644" w:rsidRDefault="00921C91" w:rsidP="0060770A">
      <w:pPr>
        <w:pStyle w:val="a1"/>
      </w:pPr>
      <w:r>
        <w:t>п</w:t>
      </w:r>
      <w:r w:rsidR="00B437E0">
        <w:t xml:space="preserve">ровести анализ существующих аналогов, определив их сильные и слабые стороны для дальнейшего совершенствования </w:t>
      </w:r>
      <w:r w:rsidRPr="00921C91">
        <w:t>проекта</w:t>
      </w:r>
      <w:r w:rsidR="000A576F" w:rsidRPr="00921C91">
        <w:t>;</w:t>
      </w:r>
    </w:p>
    <w:p w14:paraId="3D026242" w14:textId="7C23CB73" w:rsidR="000A576F" w:rsidRPr="00416644" w:rsidRDefault="00B437E0" w:rsidP="0060770A">
      <w:pPr>
        <w:pStyle w:val="a1"/>
      </w:pPr>
      <w:r>
        <w:t xml:space="preserve">спроектировать архитектуру </w:t>
      </w:r>
      <w:r w:rsidR="00921C91">
        <w:t>веб-приложения,</w:t>
      </w:r>
      <w:r>
        <w:t xml:space="preserve"> </w:t>
      </w:r>
      <w:r w:rsidR="00921C91">
        <w:t>при</w:t>
      </w:r>
      <w:r>
        <w:t xml:space="preserve"> </w:t>
      </w:r>
      <w:r w:rsidR="00921C91">
        <w:t>этом</w:t>
      </w:r>
      <w:r>
        <w:t xml:space="preserve"> </w:t>
      </w:r>
      <w:r w:rsidR="00921C91">
        <w:t>учесть</w:t>
      </w:r>
      <w:r>
        <w:t xml:space="preserve"> </w:t>
      </w:r>
      <w:r w:rsidR="00921C91">
        <w:t>все</w:t>
      </w:r>
      <w:r>
        <w:t xml:space="preserve"> </w:t>
      </w:r>
      <w:r w:rsidR="00921C91">
        <w:t>требования,</w:t>
      </w:r>
      <w:r>
        <w:t xml:space="preserve"> </w:t>
      </w:r>
      <w:r w:rsidR="00921C91">
        <w:t>связанные</w:t>
      </w:r>
      <w:r>
        <w:t xml:space="preserve"> </w:t>
      </w:r>
      <w:r w:rsidR="00921C91">
        <w:t>с</w:t>
      </w:r>
      <w:r>
        <w:t xml:space="preserve"> </w:t>
      </w:r>
      <w:r w:rsidR="00921C91">
        <w:t>масштабируемостью</w:t>
      </w:r>
      <w:r>
        <w:t xml:space="preserve"> </w:t>
      </w:r>
      <w:r w:rsidR="00921C91">
        <w:t>и</w:t>
      </w:r>
      <w:r>
        <w:t xml:space="preserve"> </w:t>
      </w:r>
      <w:r w:rsidR="00921C91">
        <w:t>безопасностью</w:t>
      </w:r>
      <w:r>
        <w:t xml:space="preserve"> </w:t>
      </w:r>
      <w:r w:rsidR="00921C91">
        <w:t>системы</w:t>
      </w:r>
      <w:r w:rsidR="000A576F" w:rsidRPr="00921C91">
        <w:t>;</w:t>
      </w:r>
    </w:p>
    <w:p w14:paraId="1F805CD7" w14:textId="177796CD" w:rsidR="000A576F" w:rsidRPr="00416644" w:rsidRDefault="00921C91" w:rsidP="0060770A">
      <w:pPr>
        <w:pStyle w:val="a1"/>
      </w:pPr>
      <w:r>
        <w:t>реализовать</w:t>
      </w:r>
      <w:r w:rsidR="00B437E0">
        <w:t xml:space="preserve"> </w:t>
      </w:r>
      <w:r>
        <w:t>веб-приложение,</w:t>
      </w:r>
      <w:r w:rsidR="00B437E0">
        <w:t xml:space="preserve"> </w:t>
      </w:r>
      <w:r>
        <w:t>обеспечив</w:t>
      </w:r>
      <w:r w:rsidR="00B437E0">
        <w:t xml:space="preserve"> </w:t>
      </w:r>
      <w:r>
        <w:t>его</w:t>
      </w:r>
      <w:r w:rsidR="00B437E0">
        <w:t xml:space="preserve"> </w:t>
      </w:r>
      <w:r>
        <w:t>удобство</w:t>
      </w:r>
      <w:r w:rsidR="00B437E0">
        <w:t xml:space="preserve"> </w:t>
      </w:r>
      <w:r>
        <w:t>использования</w:t>
      </w:r>
      <w:r w:rsidR="00B437E0">
        <w:t xml:space="preserve"> </w:t>
      </w:r>
      <w:r>
        <w:t>как</w:t>
      </w:r>
      <w:r w:rsidR="00B437E0">
        <w:t xml:space="preserve"> </w:t>
      </w:r>
      <w:r>
        <w:t>для</w:t>
      </w:r>
      <w:r w:rsidR="00B437E0">
        <w:t xml:space="preserve"> </w:t>
      </w:r>
      <w:r>
        <w:t>обычных</w:t>
      </w:r>
      <w:r w:rsidR="00B437E0">
        <w:t xml:space="preserve"> </w:t>
      </w:r>
      <w:r>
        <w:t>пользователей,</w:t>
      </w:r>
      <w:r w:rsidR="00B437E0">
        <w:t xml:space="preserve"> </w:t>
      </w:r>
      <w:r>
        <w:t>так</w:t>
      </w:r>
      <w:r w:rsidR="00B437E0">
        <w:t xml:space="preserve"> </w:t>
      </w:r>
      <w:r>
        <w:t>и</w:t>
      </w:r>
      <w:r w:rsidR="00B437E0">
        <w:t xml:space="preserve"> </w:t>
      </w:r>
      <w:r>
        <w:t>для</w:t>
      </w:r>
      <w:r w:rsidR="00B437E0">
        <w:t xml:space="preserve"> </w:t>
      </w:r>
      <w:r>
        <w:t>администраторов</w:t>
      </w:r>
      <w:r w:rsidR="00B437E0">
        <w:t xml:space="preserve"> </w:t>
      </w:r>
      <w:r>
        <w:t>платформы</w:t>
      </w:r>
      <w:r w:rsidR="000A576F" w:rsidRPr="00921C91">
        <w:t>;</w:t>
      </w:r>
    </w:p>
    <w:p w14:paraId="1A7655EF" w14:textId="79DDA95B" w:rsidR="000A576F" w:rsidRPr="00416644" w:rsidRDefault="00921C91" w:rsidP="0060770A">
      <w:pPr>
        <w:pStyle w:val="a1"/>
      </w:pPr>
      <w:r>
        <w:t>провести</w:t>
      </w:r>
      <w:r w:rsidR="00B437E0">
        <w:t xml:space="preserve"> </w:t>
      </w:r>
      <w:r>
        <w:t>тестирование</w:t>
      </w:r>
      <w:r w:rsidR="00B437E0">
        <w:t xml:space="preserve"> </w:t>
      </w:r>
      <w:r>
        <w:t>системы,</w:t>
      </w:r>
      <w:r w:rsidR="00B437E0">
        <w:t xml:space="preserve"> </w:t>
      </w:r>
      <w:r>
        <w:t>чтобы</w:t>
      </w:r>
      <w:r w:rsidR="00B437E0">
        <w:t xml:space="preserve"> </w:t>
      </w:r>
      <w:r>
        <w:t>убедиться</w:t>
      </w:r>
      <w:r w:rsidR="00B437E0">
        <w:t xml:space="preserve"> </w:t>
      </w:r>
      <w:r>
        <w:t>в</w:t>
      </w:r>
      <w:r w:rsidR="00B437E0">
        <w:t xml:space="preserve"> </w:t>
      </w:r>
      <w:r>
        <w:t>ее</w:t>
      </w:r>
      <w:r w:rsidR="00B437E0">
        <w:t xml:space="preserve"> </w:t>
      </w:r>
      <w:r>
        <w:t>полной функциональности</w:t>
      </w:r>
      <w:r w:rsidR="00B437E0">
        <w:t xml:space="preserve"> </w:t>
      </w:r>
      <w:r>
        <w:t>и</w:t>
      </w:r>
      <w:r w:rsidR="00B437E0">
        <w:t xml:space="preserve"> </w:t>
      </w:r>
      <w:r>
        <w:t>надежности</w:t>
      </w:r>
      <w:r w:rsidR="007947E1">
        <w:t xml:space="preserve"> </w:t>
      </w:r>
      <w:r>
        <w:t>работы</w:t>
      </w:r>
      <w:r w:rsidR="007947E1">
        <w:t xml:space="preserve"> </w:t>
      </w:r>
      <w:r>
        <w:t>в</w:t>
      </w:r>
      <w:r w:rsidR="007947E1">
        <w:t xml:space="preserve"> </w:t>
      </w:r>
      <w:r>
        <w:t>различных</w:t>
      </w:r>
      <w:r w:rsidR="007947E1">
        <w:t xml:space="preserve"> </w:t>
      </w:r>
      <w:r>
        <w:t>условиях</w:t>
      </w:r>
      <w:r w:rsidR="000A576F" w:rsidRPr="00921C91">
        <w:t>;</w:t>
      </w:r>
    </w:p>
    <w:p w14:paraId="02A78BA9" w14:textId="7F847D74" w:rsidR="000A576F" w:rsidRPr="008C7BEB" w:rsidRDefault="000A576F" w:rsidP="0060770A">
      <w:pPr>
        <w:pStyle w:val="a1"/>
      </w:pPr>
      <w:r>
        <w:t>п</w:t>
      </w:r>
      <w:r w:rsidRPr="00416644">
        <w:t>одготовить</w:t>
      </w:r>
      <w:r w:rsidR="007947E1">
        <w:t xml:space="preserve"> </w:t>
      </w:r>
      <w:r w:rsidRPr="00416644">
        <w:t xml:space="preserve">документацию и рекомендации по эксплуатации </w:t>
      </w:r>
      <w:r w:rsidR="00E10568">
        <w:t>веб-</w:t>
      </w:r>
      <w:r w:rsidRPr="000E3793">
        <w:t>приложения</w:t>
      </w:r>
      <w:r w:rsidR="00E10568" w:rsidRPr="000E3793">
        <w:t xml:space="preserve"> для любого пользователя</w:t>
      </w:r>
      <w:r w:rsidRPr="000E3793">
        <w:t>.</w:t>
      </w:r>
    </w:p>
    <w:p w14:paraId="48A9AC70" w14:textId="4C15F3B0" w:rsidR="006F2757" w:rsidRPr="006F2757" w:rsidRDefault="000C160E" w:rsidP="0060770A">
      <w:pPr>
        <w:rPr>
          <w:rFonts w:eastAsiaTheme="minorHAnsi"/>
        </w:rPr>
      </w:pPr>
      <w:r>
        <w:rPr>
          <w:noProof/>
          <w:lang w:eastAsia="ru-RU"/>
        </w:rPr>
        <mc:AlternateContent>
          <mc:Choice Requires="wps">
            <w:drawing>
              <wp:anchor distT="0" distB="0" distL="114300" distR="114300" simplePos="0" relativeHeight="251766784" behindDoc="0" locked="0" layoutInCell="1" allowOverlap="1" wp14:anchorId="734A630E" wp14:editId="0623EBB3">
                <wp:simplePos x="0" y="0"/>
                <wp:positionH relativeFrom="column">
                  <wp:posOffset>4337050</wp:posOffset>
                </wp:positionH>
                <wp:positionV relativeFrom="page">
                  <wp:posOffset>9802495</wp:posOffset>
                </wp:positionV>
                <wp:extent cx="532765" cy="162560"/>
                <wp:effectExtent l="0" t="0" r="635" b="8890"/>
                <wp:wrapNone/>
                <wp:docPr id="214314758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C5C32" w14:textId="77777777" w:rsidR="00A218E5" w:rsidRPr="005A0A1B" w:rsidRDefault="00A218E5" w:rsidP="006003EC">
                            <w:pPr>
                              <w:pStyle w:val="afffffa"/>
                              <w:ind w:firstLine="0"/>
                              <w:rPr>
                                <w:i w:val="0"/>
                                <w:sz w:val="18"/>
                              </w:rPr>
                            </w:pPr>
                            <w:r w:rsidRPr="005A0A1B">
                              <w:rPr>
                                <w:i w:val="0"/>
                                <w:sz w:val="18"/>
                              </w:rPr>
                              <w:t>У</w:t>
                            </w:r>
                          </w:p>
                        </w:txbxContent>
                      </wps:txbx>
                      <wps:bodyPr rot="0" vert="horz" wrap="square" lIns="12700" tIns="12700" rIns="12700" bIns="12700" anchor="t" anchorCtr="0" upright="1">
                        <a:noAutofit/>
                      </wps:bodyPr>
                    </wps:wsp>
                  </a:graphicData>
                </a:graphic>
              </wp:anchor>
            </w:drawing>
          </mc:Choice>
          <mc:Fallback>
            <w:pict>
              <v:rect w14:anchorId="734A630E" id="_x0000_s1230" style="position:absolute;left:0;text-align:left;margin-left:341.5pt;margin-top:771.85pt;width:41.95pt;height:12.8pt;z-index:2517667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" filled="f" stroked="f" strokeweight=".25pt">
                <v:textbox inset="1pt,1pt,1pt,1pt">
                  <w:txbxContent>
                    <w:p w14:paraId="6B6C5C32" w14:textId="77777777" w:rsidR="00A218E5" w:rsidRPr="005A0A1B" w:rsidRDefault="00A218E5" w:rsidP="006003EC">
                      <w:pPr>
                        <w:pStyle w:val="afffffa"/>
                        <w:ind w:firstLine="0"/>
                        <w:rPr>
                          <w:i w:val="0"/>
                          <w:sz w:val="18"/>
                        </w:rPr>
                      </w:pPr>
                      <w:r w:rsidRPr="005A0A1B">
                        <w:rPr>
                          <w:i w:val="0"/>
                          <w:sz w:val="18"/>
                        </w:rPr>
                        <w:t>У</w:t>
                      </w:r>
                    </w:p>
                  </w:txbxContent>
                </v:textbox>
                <w10:wrap anchory="page"/>
              </v:rect>
            </w:pict>
          </mc:Fallback>
        </mc:AlternateContent>
      </w:r>
      <w:r w:rsidR="005C2F3B">
        <w:rPr>
          <w:noProof/>
          <w:lang w:eastAsia="ru-RU"/>
        </w:rPr>
        <mc:AlternateContent>
          <mc:Choice Requires="wps">
            <w:drawing>
              <wp:anchor distT="0" distB="0" distL="114300" distR="114300" simplePos="0" relativeHeight="251697152" behindDoc="0" locked="0" layoutInCell="1" allowOverlap="1" wp14:anchorId="2CE4C61D" wp14:editId="5F911D13">
                <wp:simplePos x="0" y="0"/>
                <wp:positionH relativeFrom="column">
                  <wp:posOffset>4598126</wp:posOffset>
                </wp:positionH>
                <wp:positionV relativeFrom="paragraph">
                  <wp:posOffset>3382645</wp:posOffset>
                </wp:positionV>
                <wp:extent cx="540489" cy="177789"/>
                <wp:effectExtent l="0" t="0" r="12065" b="13335"/>
                <wp:wrapNone/>
                <wp:docPr id="4309"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489" cy="1777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C69B77" w14:textId="6C6A4C5E" w:rsidR="00A218E5" w:rsidRPr="005C2F3B" w:rsidRDefault="00A218E5" w:rsidP="005C2F3B">
                            <w:pPr>
                              <w:spacing w:before="40"/>
                              <w:ind w:firstLine="0"/>
                              <w:jc w:val="center"/>
                              <w:rPr>
                                <w:sz w:val="18"/>
                              </w:rPr>
                            </w:pPr>
                          </w:p>
                        </w:txbxContent>
                      </wps:txbx>
                      <wps:bodyPr rot="0" vert="horz" wrap="square" lIns="0" tIns="0" rIns="0" bIns="0" anchor="t" anchorCtr="0" upright="1">
                        <a:noAutofit/>
                      </wps:bodyPr>
                    </wps:wsp>
                  </a:graphicData>
                </a:graphic>
              </wp:anchor>
            </w:drawing>
          </mc:Choice>
          <mc:Fallback>
            <w:pict>
              <v:rect w14:anchorId="2CE4C61D" id="_x0000_s1231" style="position:absolute;left:0;text-align:left;margin-left:362.05pt;margin-top:266.35pt;width:42.55pt;height:1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" filled="f" stroked="f" strokeweight=".25pt">
                <v:textbox inset="0,0,0,0">
                  <w:txbxContent>
                    <w:p w14:paraId="49C69B77" w14:textId="6C6A4C5E" w:rsidR="00A218E5" w:rsidRPr="005C2F3B" w:rsidRDefault="00A218E5" w:rsidP="005C2F3B">
                      <w:pPr>
                        <w:spacing w:before="40"/>
                        <w:ind w:firstLine="0"/>
                        <w:jc w:val="center"/>
                        <w:rPr>
                          <w:sz w:val="18"/>
                        </w:rPr>
                      </w:pPr>
                    </w:p>
                  </w:txbxContent>
                </v:textbox>
              </v:rect>
            </w:pict>
          </mc:Fallback>
        </mc:AlternateContent>
      </w:r>
      <w:r w:rsidR="000A576F" w:rsidRPr="000A576F">
        <w:t>В результате будет создана платформа, обеспечивающая удобство для участников торгов и эффективные инструменты для администраторов, поддерживающих управление и безопасность системы</w:t>
      </w:r>
      <w:r w:rsidR="00CF36FF">
        <w:t>.</w:t>
      </w:r>
      <w:bookmarkStart w:id="3" w:name="_Toc86226312"/>
      <w:bookmarkStart w:id="4" w:name="_Toc90175170"/>
      <w:bookmarkStart w:id="5" w:name="_Toc90430594"/>
      <w:bookmarkStart w:id="6" w:name="_Toc90457869"/>
      <w:bookmarkStart w:id="7" w:name="_Toc90498731"/>
      <w:bookmarkStart w:id="8" w:name="_Toc121399039"/>
      <w:bookmarkStart w:id="9" w:name="_Toc121511403"/>
      <w:r w:rsidR="006F2757">
        <w:rPr>
          <w:b/>
        </w:rPr>
        <w:br w:type="page"/>
      </w:r>
    </w:p>
    <w:bookmarkStart w:id="10" w:name="_Toc198276982"/>
    <w:p w14:paraId="1FB3AB18" w14:textId="3E32FF49" w:rsidR="00DC57A8" w:rsidRPr="00A04ADE" w:rsidRDefault="0060770A" w:rsidP="004935C3">
      <w:pPr>
        <w:pStyle w:val="affff"/>
        <w:contextualSpacing w:val="0"/>
      </w:pPr>
      <w:r w:rsidRPr="00604221">
        <w:rPr>
          <w:b w:val="0"/>
          <w:noProof/>
          <w:lang w:eastAsia="ru-RU"/>
        </w:rPr>
        <w:lastRenderedPageBreak/>
        <mc:AlternateContent>
          <mc:Choice Requires="wpg">
            <w:drawing>
              <wp:anchor distT="0" distB="0" distL="114300" distR="114300" simplePos="0" relativeHeight="251779072" behindDoc="0" locked="0" layoutInCell="1" allowOverlap="1" wp14:anchorId="03E558CE" wp14:editId="09A03F8F">
                <wp:simplePos x="0" y="0"/>
                <wp:positionH relativeFrom="margin">
                  <wp:posOffset>-420370</wp:posOffset>
                </wp:positionH>
                <wp:positionV relativeFrom="margin">
                  <wp:posOffset>-610235</wp:posOffset>
                </wp:positionV>
                <wp:extent cx="6659880" cy="10259695"/>
                <wp:effectExtent l="0" t="0" r="26670" b="27305"/>
                <wp:wrapNone/>
                <wp:docPr id="41970659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41970659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706594"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6"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1"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0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0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833EF7" w14:textId="77777777" w:rsidR="00A218E5" w:rsidRDefault="00A218E5" w:rsidP="00E1481E">
                              <w:pPr>
                                <w:pStyle w:val="afffffa"/>
                              </w:pPr>
                            </w:p>
                          </w:txbxContent>
                        </wps:txbx>
                        <wps:bodyPr rot="0" vert="horz" wrap="square" lIns="12700" tIns="12700" rIns="12700" bIns="12700" anchor="t" anchorCtr="0" upright="1">
                          <a:noAutofit/>
                        </wps:bodyPr>
                      </wps:wsp>
                      <wps:wsp>
                        <wps:cNvPr id="41970660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1376D3" w14:textId="77777777" w:rsidR="00A218E5" w:rsidRDefault="00A218E5" w:rsidP="00E1481E">
                              <w:pPr>
                                <w:pStyle w:val="afffffa"/>
                              </w:pPr>
                            </w:p>
                          </w:txbxContent>
                        </wps:txbx>
                        <wps:bodyPr rot="0" vert="horz" wrap="square" lIns="12700" tIns="12700" rIns="12700" bIns="12700" anchor="t" anchorCtr="0" upright="1">
                          <a:noAutofit/>
                        </wps:bodyPr>
                      </wps:wsp>
                      <wps:wsp>
                        <wps:cNvPr id="41970660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C2687A" w14:textId="77777777" w:rsidR="00A218E5" w:rsidRPr="009F3804" w:rsidRDefault="00A218E5" w:rsidP="00E1481E">
                              <w:pPr>
                                <w:pStyle w:val="afffffa"/>
                                <w:ind w:firstLine="0"/>
                                <w:rPr>
                                  <w:i w:val="0"/>
                                  <w:sz w:val="18"/>
                                </w:rPr>
                              </w:pPr>
                              <w:r w:rsidRPr="009F3804">
                                <w:rPr>
                                  <w:i w:val="0"/>
                                  <w:sz w:val="18"/>
                                </w:rPr>
                                <w:t>ФИО</w:t>
                              </w:r>
                            </w:p>
                            <w:p w14:paraId="162ED269" w14:textId="77777777" w:rsidR="00A218E5" w:rsidRPr="0024446F" w:rsidRDefault="00A218E5" w:rsidP="00E1481E">
                              <w:pPr>
                                <w:pStyle w:val="afffffa"/>
                                <w:rPr>
                                  <w:i w:val="0"/>
                                  <w:iCs/>
                                </w:rPr>
                              </w:pPr>
                            </w:p>
                          </w:txbxContent>
                        </wps:txbx>
                        <wps:bodyPr rot="0" vert="horz" wrap="square" lIns="12700" tIns="12700" rIns="12700" bIns="12700" anchor="t" anchorCtr="0" upright="1">
                          <a:noAutofit/>
                        </wps:bodyPr>
                      </wps:wsp>
                      <wps:wsp>
                        <wps:cNvPr id="41970660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4AC191" w14:textId="77777777" w:rsidR="00A218E5" w:rsidRPr="009F3804" w:rsidRDefault="00A218E5" w:rsidP="00E1481E">
                              <w:pPr>
                                <w:pStyle w:val="afffffa"/>
                                <w:ind w:firstLine="0"/>
                                <w:rPr>
                                  <w:i w:val="0"/>
                                  <w:sz w:val="18"/>
                                </w:rPr>
                              </w:pPr>
                              <w:r w:rsidRPr="009F3804">
                                <w:rPr>
                                  <w:i w:val="0"/>
                                  <w:sz w:val="18"/>
                                </w:rPr>
                                <w:t>Подпись</w:t>
                              </w:r>
                            </w:p>
                            <w:p w14:paraId="57F08CB9" w14:textId="77777777" w:rsidR="00A218E5" w:rsidRPr="0024446F" w:rsidRDefault="00A218E5" w:rsidP="00E1481E">
                              <w:pPr>
                                <w:pStyle w:val="afffffa"/>
                                <w:rPr>
                                  <w:i w:val="0"/>
                                  <w:iCs/>
                                </w:rPr>
                              </w:pPr>
                            </w:p>
                          </w:txbxContent>
                        </wps:txbx>
                        <wps:bodyPr rot="0" vert="horz" wrap="square" lIns="12700" tIns="12700" rIns="12700" bIns="12700" anchor="t" anchorCtr="0" upright="1">
                          <a:noAutofit/>
                        </wps:bodyPr>
                      </wps:wsp>
                      <wps:wsp>
                        <wps:cNvPr id="41970660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538620" w14:textId="77777777" w:rsidR="00A218E5" w:rsidRPr="009F3804" w:rsidRDefault="00A218E5" w:rsidP="00E1481E">
                              <w:pPr>
                                <w:pStyle w:val="afffffa"/>
                                <w:ind w:firstLine="0"/>
                                <w:rPr>
                                  <w:i w:val="0"/>
                                  <w:sz w:val="18"/>
                                </w:rPr>
                              </w:pPr>
                              <w:r w:rsidRPr="009F3804">
                                <w:rPr>
                                  <w:i w:val="0"/>
                                  <w:sz w:val="18"/>
                                </w:rPr>
                                <w:t>Дата</w:t>
                              </w:r>
                            </w:p>
                            <w:p w14:paraId="194D4934" w14:textId="77777777" w:rsidR="00A218E5" w:rsidRPr="0024446F" w:rsidRDefault="00A218E5" w:rsidP="00E1481E">
                              <w:pPr>
                                <w:pStyle w:val="afffffa"/>
                                <w:rPr>
                                  <w:i w:val="0"/>
                                  <w:iCs/>
                                </w:rPr>
                              </w:pPr>
                            </w:p>
                          </w:txbxContent>
                        </wps:txbx>
                        <wps:bodyPr rot="0" vert="horz" wrap="square" lIns="12700" tIns="12700" rIns="12700" bIns="12700" anchor="t" anchorCtr="0" upright="1">
                          <a:noAutofit/>
                        </wps:bodyPr>
                      </wps:wsp>
                      <wps:wsp>
                        <wps:cNvPr id="41970660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DFF9F" w14:textId="77777777" w:rsidR="00A218E5" w:rsidRPr="00027633" w:rsidRDefault="00A218E5" w:rsidP="00E1481E">
                              <w:pPr>
                                <w:pStyle w:val="afffffa"/>
                                <w:ind w:firstLine="0"/>
                                <w:rPr>
                                  <w:i w:val="0"/>
                                  <w:iCs/>
                                </w:rPr>
                              </w:pPr>
                              <w:r w:rsidRPr="002B3EAF">
                                <w:rPr>
                                  <w:i w:val="0"/>
                                  <w:iCs/>
                                  <w:sz w:val="18"/>
                                </w:rPr>
                                <w:t>Л</w:t>
                              </w:r>
                              <w:r w:rsidRPr="00027633">
                                <w:rPr>
                                  <w:i w:val="0"/>
                                  <w:iCs/>
                                </w:rPr>
                                <w:t>ист</w:t>
                              </w:r>
                            </w:p>
                          </w:txbxContent>
                        </wps:txbx>
                        <wps:bodyPr rot="0" vert="horz" wrap="square" lIns="12700" tIns="12700" rIns="12700" bIns="12700" anchor="t" anchorCtr="0" upright="1">
                          <a:noAutofit/>
                        </wps:bodyPr>
                      </wps:wsp>
                      <wps:wsp>
                        <wps:cNvPr id="419706610"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444549" w14:textId="77777777" w:rsidR="00A218E5" w:rsidRPr="002B3EAF" w:rsidRDefault="00A218E5" w:rsidP="00E1481E">
                              <w:pPr>
                                <w:pStyle w:val="afffffa"/>
                                <w:ind w:firstLine="0"/>
                                <w:rPr>
                                  <w:i w:val="0"/>
                                  <w:sz w:val="18"/>
                                </w:rPr>
                              </w:pPr>
                              <w:r w:rsidRPr="002B3EAF">
                                <w:rPr>
                                  <w:i w:val="0"/>
                                  <w:sz w:val="18"/>
                                </w:rPr>
                                <w:t>1</w:t>
                              </w:r>
                            </w:p>
                          </w:txbxContent>
                        </wps:txbx>
                        <wps:bodyPr rot="0" vert="horz" wrap="square" lIns="12700" tIns="12700" rIns="12700" bIns="12700" anchor="t" anchorCtr="0" upright="1">
                          <a:noAutofit/>
                        </wps:bodyPr>
                      </wps:wsp>
                      <wps:wsp>
                        <wps:cNvPr id="41970661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22E925" w14:textId="77777777" w:rsidR="00A218E5" w:rsidRPr="00237078" w:rsidRDefault="00A218E5" w:rsidP="00237078">
                              <w:pPr>
                                <w:pStyle w:val="affffe"/>
                                <w:jc w:val="center"/>
                                <w:rPr>
                                  <w:rFonts w:ascii="Times New Roman" w:hAnsi="Times New Roman"/>
                                  <w:sz w:val="24"/>
                                  <w:szCs w:val="14"/>
                                  <w:lang w:val="ru-RU"/>
                                </w:rPr>
                              </w:pPr>
                              <w:r w:rsidRPr="00237078">
                                <w:rPr>
                                  <w:rFonts w:ascii="Times New Roman" w:hAnsi="Times New Roman"/>
                                  <w:sz w:val="24"/>
                                  <w:szCs w:val="24"/>
                                  <w:lang w:val="ru-RU"/>
                                </w:rPr>
                                <w:t>ДП 01.</w:t>
                              </w:r>
                              <w:proofErr w:type="gramStart"/>
                              <w:r w:rsidRPr="00237078">
                                <w:rPr>
                                  <w:rFonts w:ascii="Times New Roman" w:hAnsi="Times New Roman"/>
                                  <w:sz w:val="24"/>
                                  <w:szCs w:val="24"/>
                                  <w:lang w:val="ru-RU"/>
                                </w:rPr>
                                <w:t>00.ПЗ</w:t>
                              </w:r>
                              <w:proofErr w:type="gramEnd"/>
                            </w:p>
                            <w:p w14:paraId="2B57124D" w14:textId="77777777" w:rsidR="00A218E5" w:rsidRPr="009005BC" w:rsidRDefault="00A218E5" w:rsidP="00E1481E"/>
                          </w:txbxContent>
                        </wps:txbx>
                        <wps:bodyPr rot="0" vert="horz" wrap="square" lIns="12700" tIns="12700" rIns="12700" bIns="12700" anchor="t" anchorCtr="0" upright="1">
                          <a:noAutofit/>
                        </wps:bodyPr>
                      </wps:wsp>
                      <wps:wsp>
                        <wps:cNvPr id="41970661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1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1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1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1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9706617" name="Group 77"/>
                        <wpg:cNvGrpSpPr>
                          <a:grpSpLocks/>
                        </wpg:cNvGrpSpPr>
                        <wpg:grpSpPr bwMode="auto">
                          <a:xfrm>
                            <a:off x="1144" y="14935"/>
                            <a:ext cx="2507" cy="240"/>
                            <a:chOff x="0" y="0"/>
                            <a:chExt cx="19999" cy="20000"/>
                          </a:xfrm>
                        </wpg:grpSpPr>
                        <wps:wsp>
                          <wps:cNvPr id="41970661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5CFFD" w14:textId="77777777" w:rsidR="00A218E5" w:rsidRPr="00391803" w:rsidRDefault="00A218E5" w:rsidP="00E1481E">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41970661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909B5" w14:textId="72D81B04" w:rsidR="00A218E5" w:rsidRPr="00B45599" w:rsidRDefault="00A218E5" w:rsidP="00E1481E">
                                <w:pPr>
                                  <w:ind w:firstLine="0"/>
                                  <w:jc w:val="left"/>
                                  <w:rPr>
                                    <w:i/>
                                    <w:sz w:val="18"/>
                                    <w:szCs w:val="18"/>
                                  </w:rPr>
                                </w:pPr>
                                <w:r>
                                  <w:rPr>
                                    <w:i/>
                                    <w:sz w:val="18"/>
                                    <w:szCs w:val="18"/>
                                  </w:rPr>
                                  <w:t>Корень М.А.</w:t>
                                </w:r>
                              </w:p>
                              <w:p w14:paraId="692634B3" w14:textId="77777777" w:rsidR="00A218E5" w:rsidRPr="00B45599" w:rsidRDefault="00A218E5" w:rsidP="00E1481E">
                                <w:pPr>
                                  <w:ind w:firstLine="0"/>
                                  <w:jc w:val="left"/>
                                  <w:rPr>
                                    <w:i/>
                                    <w:sz w:val="18"/>
                                    <w:szCs w:val="18"/>
                                  </w:rPr>
                                </w:pPr>
                              </w:p>
                              <w:p w14:paraId="79C0AFF5" w14:textId="77777777" w:rsidR="00A218E5" w:rsidRPr="00391803" w:rsidRDefault="00A218E5" w:rsidP="00E1481E">
                                <w:pPr>
                                  <w:ind w:firstLine="0"/>
                                  <w:rPr>
                                    <w:i/>
                                    <w:iCs/>
                                    <w:sz w:val="18"/>
                                    <w:szCs w:val="18"/>
                                  </w:rPr>
                                </w:pPr>
                              </w:p>
                            </w:txbxContent>
                          </wps:txbx>
                          <wps:bodyPr rot="0" vert="horz" wrap="square" lIns="12700" tIns="12700" rIns="12700" bIns="12700" anchor="t" anchorCtr="0" upright="1">
                            <a:noAutofit/>
                          </wps:bodyPr>
                        </wps:wsp>
                      </wpg:grpSp>
                      <wpg:grpSp>
                        <wpg:cNvPr id="419706620" name="Group 80"/>
                        <wpg:cNvGrpSpPr>
                          <a:grpSpLocks/>
                        </wpg:cNvGrpSpPr>
                        <wpg:grpSpPr bwMode="auto">
                          <a:xfrm>
                            <a:off x="1144" y="15204"/>
                            <a:ext cx="2507" cy="239"/>
                            <a:chOff x="0" y="0"/>
                            <a:chExt cx="19995" cy="20000"/>
                          </a:xfrm>
                        </wpg:grpSpPr>
                        <wps:wsp>
                          <wps:cNvPr id="41970662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B50A6" w14:textId="77777777" w:rsidR="00A218E5" w:rsidRPr="00391803" w:rsidRDefault="00A218E5" w:rsidP="00E1481E">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41970662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1D9E1" w14:textId="77777777" w:rsidR="00A218E5" w:rsidRPr="0060770A" w:rsidRDefault="00A218E5" w:rsidP="00E1481E">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Комкова</w:t>
                                </w:r>
                                <w:proofErr w:type="spellEnd"/>
                                <w:r w:rsidRPr="0060770A">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419706623" name="Group 83"/>
                        <wpg:cNvGrpSpPr>
                          <a:grpSpLocks/>
                        </wpg:cNvGrpSpPr>
                        <wpg:grpSpPr bwMode="auto">
                          <a:xfrm>
                            <a:off x="1144" y="15479"/>
                            <a:ext cx="2507" cy="239"/>
                            <a:chOff x="0" y="0"/>
                            <a:chExt cx="19999" cy="20000"/>
                          </a:xfrm>
                        </wpg:grpSpPr>
                        <wps:wsp>
                          <wps:cNvPr id="130460934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D06407" w14:textId="77777777" w:rsidR="00A218E5" w:rsidRPr="004F5CE6" w:rsidRDefault="00A218E5" w:rsidP="00E1481E">
                                <w:pPr>
                                  <w:pStyle w:val="afffffc"/>
                                  <w:ind w:firstLine="0"/>
                                </w:pPr>
                              </w:p>
                            </w:txbxContent>
                          </wps:txbx>
                          <wps:bodyPr rot="0" vert="horz" wrap="square" lIns="12700" tIns="12700" rIns="12700" bIns="12700" anchor="t" anchorCtr="0" upright="1">
                            <a:noAutofit/>
                          </wps:bodyPr>
                        </wps:wsp>
                        <wps:wsp>
                          <wps:cNvPr id="130460934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9A51D7" w14:textId="77777777" w:rsidR="00A218E5" w:rsidRPr="0007115C" w:rsidRDefault="00A218E5" w:rsidP="00E1481E">
                                <w:pPr>
                                  <w:ind w:firstLine="0"/>
                                </w:pPr>
                              </w:p>
                            </w:txbxContent>
                          </wps:txbx>
                          <wps:bodyPr rot="0" vert="horz" wrap="square" lIns="12700" tIns="12700" rIns="12700" bIns="12700" anchor="t" anchorCtr="0" upright="1">
                            <a:noAutofit/>
                          </wps:bodyPr>
                        </wps:wsp>
                      </wpg:grpSp>
                      <wpg:grpSp>
                        <wpg:cNvPr id="1304609346" name="Group 86"/>
                        <wpg:cNvGrpSpPr>
                          <a:grpSpLocks/>
                        </wpg:cNvGrpSpPr>
                        <wpg:grpSpPr bwMode="auto">
                          <a:xfrm>
                            <a:off x="1144" y="15746"/>
                            <a:ext cx="2507" cy="241"/>
                            <a:chOff x="0" y="0"/>
                            <a:chExt cx="20002" cy="20000"/>
                          </a:xfrm>
                        </wpg:grpSpPr>
                        <wps:wsp>
                          <wps:cNvPr id="130460934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424ACC" w14:textId="77777777" w:rsidR="00A218E5" w:rsidRPr="00391803" w:rsidRDefault="00A218E5" w:rsidP="00E1481E">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304609348"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AD92E" w14:textId="77777777" w:rsidR="00A218E5" w:rsidRPr="0060770A" w:rsidRDefault="00A218E5" w:rsidP="004F5F41">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Нистюк</w:t>
                                </w:r>
                                <w:proofErr w:type="spellEnd"/>
                                <w:r w:rsidRPr="0060770A">
                                  <w:rPr>
                                    <w:rFonts w:ascii="Times New Roman" w:hAnsi="Times New Roman"/>
                                    <w:spacing w:val="-4"/>
                                    <w:sz w:val="18"/>
                                    <w:szCs w:val="18"/>
                                    <w:lang w:val="ru-RU"/>
                                  </w:rPr>
                                  <w:t xml:space="preserve"> О.А.</w:t>
                                </w:r>
                              </w:p>
                              <w:p w14:paraId="1F5AA875" w14:textId="77777777" w:rsidR="00A218E5" w:rsidRPr="002B1720" w:rsidRDefault="00A218E5" w:rsidP="004F5F41">
                                <w:pPr>
                                  <w:pStyle w:val="affffe"/>
                                </w:pPr>
                              </w:p>
                              <w:p w14:paraId="413C3599" w14:textId="2BABA377" w:rsidR="00A218E5" w:rsidRPr="001B1CFB" w:rsidRDefault="00A218E5" w:rsidP="00E1481E">
                                <w:pPr>
                                  <w:pStyle w:val="affffe"/>
                                  <w:jc w:val="left"/>
                                  <w:rPr>
                                    <w:spacing w:val="-4"/>
                                    <w:sz w:val="18"/>
                                    <w:szCs w:val="18"/>
                                    <w:lang w:val="ru-RU"/>
                                  </w:rPr>
                                </w:pPr>
                              </w:p>
                            </w:txbxContent>
                          </wps:txbx>
                          <wps:bodyPr rot="0" vert="horz" wrap="square" lIns="12700" tIns="12700" rIns="12700" bIns="12700" anchor="t" anchorCtr="0" upright="1">
                            <a:noAutofit/>
                          </wps:bodyPr>
                        </wps:wsp>
                      </wpg:grpSp>
                      <wpg:grpSp>
                        <wpg:cNvPr id="1304609349" name="Group 89"/>
                        <wpg:cNvGrpSpPr>
                          <a:grpSpLocks/>
                        </wpg:cNvGrpSpPr>
                        <wpg:grpSpPr bwMode="auto">
                          <a:xfrm>
                            <a:off x="1144" y="16014"/>
                            <a:ext cx="2524" cy="240"/>
                            <a:chOff x="0" y="0"/>
                            <a:chExt cx="20135" cy="20000"/>
                          </a:xfrm>
                        </wpg:grpSpPr>
                        <wps:wsp>
                          <wps:cNvPr id="130460935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E0FEFB" w14:textId="77777777" w:rsidR="00A218E5" w:rsidRPr="005D4ABD" w:rsidRDefault="00A218E5" w:rsidP="00E1481E">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0460935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A2B933" w14:textId="77777777" w:rsidR="00A218E5" w:rsidRPr="0060770A" w:rsidRDefault="00A218E5" w:rsidP="00E1481E">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Блинова</w:t>
                                </w:r>
                                <w:proofErr w:type="spellEnd"/>
                                <w:r w:rsidRPr="0060770A">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130460935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78734" w14:textId="77777777" w:rsidR="00A218E5" w:rsidRDefault="00A218E5" w:rsidP="00E1481E">
                              <w:pPr>
                                <w:pStyle w:val="affffe"/>
                                <w:jc w:val="center"/>
                                <w:rPr>
                                  <w:rFonts w:ascii="Times New Roman" w:hAnsi="Times New Roman"/>
                                  <w:sz w:val="24"/>
                                  <w:lang w:val="ru-RU"/>
                                </w:rPr>
                              </w:pPr>
                              <w:r w:rsidRPr="00E1481E">
                                <w:rPr>
                                  <w:rFonts w:ascii="Times New Roman" w:hAnsi="Times New Roman"/>
                                  <w:sz w:val="24"/>
                                  <w:lang w:val="ru-RU"/>
                                </w:rPr>
                                <w:t xml:space="preserve">1 </w:t>
                              </w:r>
                              <w:r>
                                <w:rPr>
                                  <w:rFonts w:ascii="Times New Roman" w:hAnsi="Times New Roman"/>
                                  <w:sz w:val="24"/>
                                  <w:lang w:val="ru-RU"/>
                                </w:rPr>
                                <w:t xml:space="preserve">Обзор аналогов </w:t>
                              </w:r>
                            </w:p>
                            <w:p w14:paraId="2CA7C773" w14:textId="4DDF088A" w:rsidR="00A218E5" w:rsidRPr="00E1481E" w:rsidRDefault="00A218E5" w:rsidP="00E1481E">
                              <w:pPr>
                                <w:pStyle w:val="affffe"/>
                                <w:jc w:val="center"/>
                                <w:rPr>
                                  <w:rFonts w:ascii="Times New Roman" w:hAnsi="Times New Roman"/>
                                  <w:sz w:val="24"/>
                                  <w:lang w:val="ru-RU"/>
                                </w:rPr>
                              </w:pPr>
                              <w:r>
                                <w:rPr>
                                  <w:rFonts w:ascii="Times New Roman" w:hAnsi="Times New Roman"/>
                                  <w:sz w:val="24"/>
                                  <w:lang w:val="ru-RU"/>
                                </w:rPr>
                                <w:t>и постановка задачи</w:t>
                              </w:r>
                            </w:p>
                          </w:txbxContent>
                        </wps:txbx>
                        <wps:bodyPr rot="0" vert="horz" wrap="square" lIns="12700" tIns="12700" rIns="12700" bIns="12700" anchor="ctr" anchorCtr="0" upright="1">
                          <a:noAutofit/>
                        </wps:bodyPr>
                      </wps:wsp>
                      <wps:wsp>
                        <wps:cNvPr id="130460935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9B4C3D" w14:textId="77777777" w:rsidR="00A218E5" w:rsidRPr="002B3EAF" w:rsidRDefault="00A218E5" w:rsidP="00E1481E">
                              <w:pPr>
                                <w:pStyle w:val="afffffa"/>
                                <w:ind w:firstLine="0"/>
                                <w:rPr>
                                  <w:i w:val="0"/>
                                  <w:iCs/>
                                  <w:sz w:val="18"/>
                                  <w:szCs w:val="18"/>
                                </w:rPr>
                              </w:pPr>
                              <w:r w:rsidRPr="002B3EAF">
                                <w:rPr>
                                  <w:i w:val="0"/>
                                  <w:iCs/>
                                  <w:sz w:val="18"/>
                                  <w:szCs w:val="18"/>
                                </w:rPr>
                                <w:t>Лит.</w:t>
                              </w:r>
                            </w:p>
                          </w:txbxContent>
                        </wps:txbx>
                        <wps:bodyPr rot="0" vert="horz" wrap="square" lIns="12700" tIns="12700" rIns="12700" bIns="12700" anchor="t" anchorCtr="0" upright="1">
                          <a:noAutofit/>
                        </wps:bodyPr>
                      </wps:wsp>
                      <wps:wsp>
                        <wps:cNvPr id="130460935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8823F" w14:textId="77777777" w:rsidR="00A218E5" w:rsidRPr="00027633" w:rsidRDefault="00A218E5" w:rsidP="00E1481E">
                              <w:pPr>
                                <w:pStyle w:val="afffffa"/>
                                <w:ind w:firstLine="0"/>
                                <w:rPr>
                                  <w:i w:val="0"/>
                                  <w:iCs/>
                                </w:rPr>
                              </w:pPr>
                              <w:r w:rsidRPr="002B3EAF">
                                <w:rPr>
                                  <w:i w:val="0"/>
                                  <w:iCs/>
                                  <w:sz w:val="18"/>
                                </w:rPr>
                                <w:t>Ли</w:t>
                              </w:r>
                              <w:r w:rsidRPr="00027633">
                                <w:rPr>
                                  <w:i w:val="0"/>
                                  <w:iCs/>
                                </w:rPr>
                                <w:t>стов</w:t>
                              </w:r>
                            </w:p>
                          </w:txbxContent>
                        </wps:txbx>
                        <wps:bodyPr rot="0" vert="horz" wrap="square" lIns="12700" tIns="12700" rIns="12700" bIns="12700" anchor="t" anchorCtr="0" upright="1">
                          <a:noAutofit/>
                        </wps:bodyPr>
                      </wps:wsp>
                      <wps:wsp>
                        <wps:cNvPr id="130460935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398CAB" w14:textId="3B8D739C" w:rsidR="00A218E5" w:rsidRPr="002B3EAF" w:rsidRDefault="00A218E5" w:rsidP="00E1481E">
                              <w:pPr>
                                <w:pStyle w:val="afffffa"/>
                                <w:ind w:firstLine="0"/>
                                <w:rPr>
                                  <w:i w:val="0"/>
                                  <w:sz w:val="18"/>
                                </w:rPr>
                              </w:pPr>
                              <w:r>
                                <w:rPr>
                                  <w:i w:val="0"/>
                                  <w:sz w:val="18"/>
                                </w:rPr>
                                <w:t>5</w:t>
                              </w:r>
                            </w:p>
                          </w:txbxContent>
                        </wps:txbx>
                        <wps:bodyPr rot="0" vert="horz" wrap="square" lIns="12700" tIns="12700" rIns="12700" bIns="12700" anchor="t" anchorCtr="0" upright="1">
                          <a:noAutofit/>
                        </wps:bodyPr>
                      </wps:wsp>
                      <wps:wsp>
                        <wps:cNvPr id="130460936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6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6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65788" w14:textId="77777777" w:rsidR="00A218E5" w:rsidRPr="00237078" w:rsidRDefault="00A218E5" w:rsidP="00237078">
                              <w:pPr>
                                <w:pStyle w:val="affffe"/>
                                <w:jc w:val="center"/>
                                <w:rPr>
                                  <w:rFonts w:ascii="Times New Roman" w:hAnsi="Times New Roman"/>
                                  <w:sz w:val="24"/>
                                  <w:szCs w:val="18"/>
                                  <w:lang w:val="ru-RU"/>
                                </w:rPr>
                              </w:pPr>
                              <w:r w:rsidRPr="00237078">
                                <w:rPr>
                                  <w:rFonts w:ascii="Times New Roman" w:hAnsi="Times New Roman"/>
                                  <w:sz w:val="24"/>
                                  <w:szCs w:val="18"/>
                                  <w:lang w:val="ru-RU"/>
                                </w:rPr>
                                <w:t>БГТУ 1-40 05 01</w:t>
                              </w:r>
                              <w:r w:rsidRPr="0023707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558CE" id="_x0000_s1232" style="position:absolute;left:0;text-align:left;margin-left:-33.1pt;margin-top:-48.05pt;width:524.4pt;height:807.85pt;z-index:25177907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">
                <v:rect id="Rectangle 54" o:spid="_x0000_s123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" filled="f" strokeweight="2pt"/>
                <v:line id="Line 55" o:spid="_x0000_s1234"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" strokeweight="2pt"/>
                <v:line id="Line 56" o:spid="_x0000_s123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" strokeweight="2pt"/>
                <v:line id="Line 57" o:spid="_x0000_s123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" strokeweight="2pt"/>
                <v:line id="Line 58" o:spid="_x0000_s123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" strokeweight="2pt"/>
                <v:line id="Line 59" o:spid="_x0000_s123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" strokeweight="2pt"/>
                <v:line id="Line 60" o:spid="_x0000_s123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" strokeweight="2pt"/>
                <v:line id="Line 61" o:spid="_x0000_s124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" strokeweight="2pt"/>
                <v:line id="Line 62" o:spid="_x0000_s124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" strokeweight="1pt"/>
                <v:line id="Line 63" o:spid="_x0000_s124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" strokeweight="1pt"/>
                <v:rect id="Rectangle 64" o:spid="_x0000_s1243"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" filled="f" stroked="f" strokeweight=".25pt">
                  <v:textbox inset="1pt,1pt,1pt,1pt">
                    <w:txbxContent>
                      <w:p w14:paraId="6A833EF7" w14:textId="77777777" w:rsidR="00A218E5" w:rsidRDefault="00A218E5" w:rsidP="00E1481E">
                        <w:pPr>
                          <w:pStyle w:val="afffffa"/>
                        </w:pPr>
                      </w:p>
                    </w:txbxContent>
                  </v:textbox>
                </v:rect>
                <v:rect id="Rectangle 65" o:spid="_x0000_s1244"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" filled="f" stroked="f" strokeweight=".25pt">
                  <v:textbox inset="1pt,1pt,1pt,1pt">
                    <w:txbxContent>
                      <w:p w14:paraId="481376D3" w14:textId="77777777" w:rsidR="00A218E5" w:rsidRDefault="00A218E5" w:rsidP="00E1481E">
                        <w:pPr>
                          <w:pStyle w:val="afffffa"/>
                        </w:pPr>
                      </w:p>
                    </w:txbxContent>
                  </v:textbox>
                </v:rect>
                <v:rect id="Rectangle 66" o:spid="_x0000_s124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" filled="f" stroked="f" strokeweight=".25pt">
                  <v:textbox inset="1pt,1pt,1pt,1pt">
                    <w:txbxContent>
                      <w:p w14:paraId="2DC2687A" w14:textId="77777777" w:rsidR="00A218E5" w:rsidRPr="009F3804" w:rsidRDefault="00A218E5" w:rsidP="00E1481E">
                        <w:pPr>
                          <w:pStyle w:val="afffffa"/>
                          <w:ind w:firstLine="0"/>
                          <w:rPr>
                            <w:i w:val="0"/>
                            <w:sz w:val="18"/>
                          </w:rPr>
                        </w:pPr>
                        <w:r w:rsidRPr="009F3804">
                          <w:rPr>
                            <w:i w:val="0"/>
                            <w:sz w:val="18"/>
                          </w:rPr>
                          <w:t>ФИО</w:t>
                        </w:r>
                      </w:p>
                      <w:p w14:paraId="162ED269" w14:textId="77777777" w:rsidR="00A218E5" w:rsidRPr="0024446F" w:rsidRDefault="00A218E5" w:rsidP="00E1481E">
                        <w:pPr>
                          <w:pStyle w:val="afffffa"/>
                          <w:rPr>
                            <w:i w:val="0"/>
                            <w:iCs/>
                          </w:rPr>
                        </w:pPr>
                      </w:p>
                    </w:txbxContent>
                  </v:textbox>
                </v:rect>
                <v:rect id="Rectangle 67" o:spid="_x0000_s124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" filled="f" stroked="f" strokeweight=".25pt">
                  <v:textbox inset="1pt,1pt,1pt,1pt">
                    <w:txbxContent>
                      <w:p w14:paraId="1D4AC191" w14:textId="77777777" w:rsidR="00A218E5" w:rsidRPr="009F3804" w:rsidRDefault="00A218E5" w:rsidP="00E1481E">
                        <w:pPr>
                          <w:pStyle w:val="afffffa"/>
                          <w:ind w:firstLine="0"/>
                          <w:rPr>
                            <w:i w:val="0"/>
                            <w:sz w:val="18"/>
                          </w:rPr>
                        </w:pPr>
                        <w:r w:rsidRPr="009F3804">
                          <w:rPr>
                            <w:i w:val="0"/>
                            <w:sz w:val="18"/>
                          </w:rPr>
                          <w:t>Подпись</w:t>
                        </w:r>
                      </w:p>
                      <w:p w14:paraId="57F08CB9" w14:textId="77777777" w:rsidR="00A218E5" w:rsidRPr="0024446F" w:rsidRDefault="00A218E5" w:rsidP="00E1481E">
                        <w:pPr>
                          <w:pStyle w:val="afffffa"/>
                          <w:rPr>
                            <w:i w:val="0"/>
                            <w:iCs/>
                          </w:rPr>
                        </w:pPr>
                      </w:p>
                    </w:txbxContent>
                  </v:textbox>
                </v:rect>
                <v:rect id="Rectangle 68" o:spid="_x0000_s124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" filled="f" stroked="f" strokeweight=".25pt">
                  <v:textbox inset="1pt,1pt,1pt,1pt">
                    <w:txbxContent>
                      <w:p w14:paraId="42538620" w14:textId="77777777" w:rsidR="00A218E5" w:rsidRPr="009F3804" w:rsidRDefault="00A218E5" w:rsidP="00E1481E">
                        <w:pPr>
                          <w:pStyle w:val="afffffa"/>
                          <w:ind w:firstLine="0"/>
                          <w:rPr>
                            <w:i w:val="0"/>
                            <w:sz w:val="18"/>
                          </w:rPr>
                        </w:pPr>
                        <w:r w:rsidRPr="009F3804">
                          <w:rPr>
                            <w:i w:val="0"/>
                            <w:sz w:val="18"/>
                          </w:rPr>
                          <w:t>Дата</w:t>
                        </w:r>
                      </w:p>
                      <w:p w14:paraId="194D4934" w14:textId="77777777" w:rsidR="00A218E5" w:rsidRPr="0024446F" w:rsidRDefault="00A218E5" w:rsidP="00E1481E">
                        <w:pPr>
                          <w:pStyle w:val="afffffa"/>
                          <w:rPr>
                            <w:i w:val="0"/>
                            <w:iCs/>
                          </w:rPr>
                        </w:pPr>
                      </w:p>
                    </w:txbxContent>
                  </v:textbox>
                </v:rect>
                <v:rect id="Rectangle 69" o:spid="_x0000_s124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" filled="f" stroked="f" strokeweight=".25pt">
                  <v:textbox inset="1pt,1pt,1pt,1pt">
                    <w:txbxContent>
                      <w:p w14:paraId="44FDFF9F" w14:textId="77777777" w:rsidR="00A218E5" w:rsidRPr="00027633" w:rsidRDefault="00A218E5" w:rsidP="00E1481E">
                        <w:pPr>
                          <w:pStyle w:val="afffffa"/>
                          <w:ind w:firstLine="0"/>
                          <w:rPr>
                            <w:i w:val="0"/>
                            <w:iCs/>
                          </w:rPr>
                        </w:pPr>
                        <w:r w:rsidRPr="002B3EAF">
                          <w:rPr>
                            <w:i w:val="0"/>
                            <w:iCs/>
                            <w:sz w:val="18"/>
                          </w:rPr>
                          <w:t>Л</w:t>
                        </w:r>
                        <w:r w:rsidRPr="00027633">
                          <w:rPr>
                            <w:i w:val="0"/>
                            <w:iCs/>
                          </w:rPr>
                          <w:t>ист</w:t>
                        </w:r>
                      </w:p>
                    </w:txbxContent>
                  </v:textbox>
                </v:rect>
                <v:rect id="_x0000_s1249"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" filled="f" stroked="f" strokeweight=".25pt">
                  <v:textbox inset="1pt,1pt,1pt,1pt">
                    <w:txbxContent>
                      <w:p w14:paraId="5F444549" w14:textId="77777777" w:rsidR="00A218E5" w:rsidRPr="002B3EAF" w:rsidRDefault="00A218E5" w:rsidP="00E1481E">
                        <w:pPr>
                          <w:pStyle w:val="afffffa"/>
                          <w:ind w:firstLine="0"/>
                          <w:rPr>
                            <w:i w:val="0"/>
                            <w:sz w:val="18"/>
                          </w:rPr>
                        </w:pPr>
                        <w:r w:rsidRPr="002B3EAF">
                          <w:rPr>
                            <w:i w:val="0"/>
                            <w:sz w:val="18"/>
                          </w:rPr>
                          <w:t>1</w:t>
                        </w:r>
                      </w:p>
                    </w:txbxContent>
                  </v:textbox>
                </v:rect>
                <v:rect id="Rectangle 71" o:spid="_x0000_s1250"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" filled="f" stroked="f" strokeweight=".25pt">
                  <v:textbox inset="1pt,1pt,1pt,1pt">
                    <w:txbxContent>
                      <w:p w14:paraId="5922E925" w14:textId="77777777" w:rsidR="00A218E5" w:rsidRPr="00237078" w:rsidRDefault="00A218E5" w:rsidP="00237078">
                        <w:pPr>
                          <w:pStyle w:val="affffe"/>
                          <w:jc w:val="center"/>
                          <w:rPr>
                            <w:rFonts w:ascii="Times New Roman" w:hAnsi="Times New Roman"/>
                            <w:sz w:val="24"/>
                            <w:szCs w:val="14"/>
                            <w:lang w:val="ru-RU"/>
                          </w:rPr>
                        </w:pPr>
                        <w:r w:rsidRPr="00237078">
                          <w:rPr>
                            <w:rFonts w:ascii="Times New Roman" w:hAnsi="Times New Roman"/>
                            <w:sz w:val="24"/>
                            <w:szCs w:val="24"/>
                            <w:lang w:val="ru-RU"/>
                          </w:rPr>
                          <w:t>ДП 01.</w:t>
                        </w:r>
                        <w:proofErr w:type="gramStart"/>
                        <w:r w:rsidRPr="00237078">
                          <w:rPr>
                            <w:rFonts w:ascii="Times New Roman" w:hAnsi="Times New Roman"/>
                            <w:sz w:val="24"/>
                            <w:szCs w:val="24"/>
                            <w:lang w:val="ru-RU"/>
                          </w:rPr>
                          <w:t>00.ПЗ</w:t>
                        </w:r>
                        <w:proofErr w:type="gramEnd"/>
                      </w:p>
                      <w:p w14:paraId="2B57124D" w14:textId="77777777" w:rsidR="00A218E5" w:rsidRPr="009005BC" w:rsidRDefault="00A218E5" w:rsidP="00E1481E"/>
                    </w:txbxContent>
                  </v:textbox>
                </v:rect>
                <v:line id="Line 72" o:spid="_x0000_s125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" strokeweight="2pt"/>
                <v:line id="Line 73" o:spid="_x0000_s125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" strokeweight="2pt"/>
                <v:line id="Line 74" o:spid="_x0000_s125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" strokeweight="1pt"/>
                <v:line id="Line 75" o:spid="_x0000_s125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" strokeweight="1pt"/>
                <v:line id="Line 76" o:spid="_x0000_s125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" strokeweight="1pt"/>
                <v:group id="Group 77" o:spid="_x0000_s1256"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">
                  <v:rect id="Rectangle 78" o:spid="_x0000_s12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" filled="f" stroked="f" strokeweight=".25pt">
                    <v:textbox inset="1pt,1pt,1pt,1pt">
                      <w:txbxContent>
                        <w:p w14:paraId="4665CFFD" w14:textId="77777777" w:rsidR="00A218E5" w:rsidRPr="00391803" w:rsidRDefault="00A218E5" w:rsidP="00E1481E">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2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" filled="f" stroked="f" strokeweight=".25pt">
                    <v:textbox inset="1pt,1pt,1pt,1pt">
                      <w:txbxContent>
                        <w:p w14:paraId="4AE909B5" w14:textId="72D81B04" w:rsidR="00A218E5" w:rsidRPr="00B45599" w:rsidRDefault="00A218E5" w:rsidP="00E1481E">
                          <w:pPr>
                            <w:ind w:firstLine="0"/>
                            <w:jc w:val="left"/>
                            <w:rPr>
                              <w:i/>
                              <w:sz w:val="18"/>
                              <w:szCs w:val="18"/>
                            </w:rPr>
                          </w:pPr>
                          <w:r>
                            <w:rPr>
                              <w:i/>
                              <w:sz w:val="18"/>
                              <w:szCs w:val="18"/>
                            </w:rPr>
                            <w:t>Корень М.А.</w:t>
                          </w:r>
                        </w:p>
                        <w:p w14:paraId="692634B3" w14:textId="77777777" w:rsidR="00A218E5" w:rsidRPr="00B45599" w:rsidRDefault="00A218E5" w:rsidP="00E1481E">
                          <w:pPr>
                            <w:ind w:firstLine="0"/>
                            <w:jc w:val="left"/>
                            <w:rPr>
                              <w:i/>
                              <w:sz w:val="18"/>
                              <w:szCs w:val="18"/>
                            </w:rPr>
                          </w:pPr>
                        </w:p>
                        <w:p w14:paraId="79C0AFF5" w14:textId="77777777" w:rsidR="00A218E5" w:rsidRPr="00391803" w:rsidRDefault="00A218E5" w:rsidP="00E1481E">
                          <w:pPr>
                            <w:ind w:firstLine="0"/>
                            <w:rPr>
                              <w:i/>
                              <w:iCs/>
                              <w:sz w:val="18"/>
                              <w:szCs w:val="18"/>
                            </w:rPr>
                          </w:pPr>
                        </w:p>
                      </w:txbxContent>
                    </v:textbox>
                  </v:rect>
                </v:group>
                <v:group id="Group 80" o:spid="_x0000_s1259"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">
                  <v:rect id="Rectangle 81" o:spid="_x0000_s12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" filled="f" stroked="f" strokeweight=".25pt">
                    <v:textbox inset="1pt,1pt,1pt,1pt">
                      <w:txbxContent>
                        <w:p w14:paraId="702B50A6" w14:textId="77777777" w:rsidR="00A218E5" w:rsidRPr="00391803" w:rsidRDefault="00A218E5" w:rsidP="00E1481E">
                          <w:pPr>
                            <w:pStyle w:val="afffffc"/>
                            <w:ind w:firstLine="0"/>
                          </w:pPr>
                          <w:r w:rsidRPr="00391803">
                            <w:t xml:space="preserve"> </w:t>
                          </w:r>
                          <w:r w:rsidRPr="00391803">
                            <w:rPr>
                              <w:i w:val="0"/>
                              <w:sz w:val="18"/>
                            </w:rPr>
                            <w:t>Пров</w:t>
                          </w:r>
                          <w:r w:rsidRPr="00391803">
                            <w:rPr>
                              <w:sz w:val="18"/>
                            </w:rPr>
                            <w:t>.</w:t>
                          </w:r>
                        </w:p>
                      </w:txbxContent>
                    </v:textbox>
                  </v:rect>
                  <v:rect id="Rectangle 82" o:spid="_x0000_s1261"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" filled="f" stroked="f" strokeweight=".25pt">
                    <v:textbox inset="1pt,1pt,1pt,1pt">
                      <w:txbxContent>
                        <w:p w14:paraId="48C1D9E1" w14:textId="77777777" w:rsidR="00A218E5" w:rsidRPr="0060770A" w:rsidRDefault="00A218E5" w:rsidP="00E1481E">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Комкова</w:t>
                          </w:r>
                          <w:proofErr w:type="spellEnd"/>
                          <w:r w:rsidRPr="0060770A">
                            <w:rPr>
                              <w:rFonts w:ascii="Times New Roman" w:hAnsi="Times New Roman"/>
                              <w:spacing w:val="-4"/>
                              <w:sz w:val="18"/>
                              <w:szCs w:val="18"/>
                              <w:lang w:val="ru-RU"/>
                            </w:rPr>
                            <w:t xml:space="preserve"> А.В.</w:t>
                          </w:r>
                        </w:p>
                      </w:txbxContent>
                    </v:textbox>
                  </v:rect>
                </v:group>
                <v:group id="Group 83" o:spid="_x0000_s1262"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">
                  <v:rect id="Rectangle 84" o:spid="_x0000_s12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" filled="f" stroked="f" strokeweight=".25pt">
                    <v:textbox inset="1pt,1pt,1pt,1pt">
                      <w:txbxContent>
                        <w:p w14:paraId="4FD06407" w14:textId="77777777" w:rsidR="00A218E5" w:rsidRPr="004F5CE6" w:rsidRDefault="00A218E5" w:rsidP="00E1481E">
                          <w:pPr>
                            <w:pStyle w:val="afffffc"/>
                            <w:ind w:firstLine="0"/>
                          </w:pPr>
                        </w:p>
                      </w:txbxContent>
                    </v:textbox>
                  </v:rect>
                  <v:rect id="Rectangle 85" o:spid="_x0000_s12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" filled="f" stroked="f" strokeweight=".25pt">
                    <v:textbox inset="1pt,1pt,1pt,1pt">
                      <w:txbxContent>
                        <w:p w14:paraId="089A51D7" w14:textId="77777777" w:rsidR="00A218E5" w:rsidRPr="0007115C" w:rsidRDefault="00A218E5" w:rsidP="00E1481E">
                          <w:pPr>
                            <w:ind w:firstLine="0"/>
                          </w:pPr>
                        </w:p>
                      </w:txbxContent>
                    </v:textbox>
                  </v:rect>
                </v:group>
                <v:group id="Group 86" o:spid="_x0000_s1265"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">
                  <v:rect id="Rectangle 87" o:spid="_x0000_s12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" filled="f" stroked="f" strokeweight=".25pt">
                    <v:textbox inset="1pt,1pt,1pt,1pt">
                      <w:txbxContent>
                        <w:p w14:paraId="23424ACC" w14:textId="77777777" w:rsidR="00A218E5" w:rsidRPr="00391803" w:rsidRDefault="00A218E5" w:rsidP="00E1481E">
                          <w:pPr>
                            <w:pStyle w:val="afffffc"/>
                            <w:ind w:firstLine="0"/>
                            <w:rPr>
                              <w:i w:val="0"/>
                              <w:sz w:val="18"/>
                            </w:rPr>
                          </w:pPr>
                          <w:r w:rsidRPr="00391803">
                            <w:rPr>
                              <w:i w:val="0"/>
                              <w:sz w:val="18"/>
                            </w:rPr>
                            <w:t xml:space="preserve"> Н. контр.</w:t>
                          </w:r>
                        </w:p>
                      </w:txbxContent>
                    </v:textbox>
                  </v:rect>
                  <v:rect id="Rectangle 88" o:spid="_x0000_s1267"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" filled="f" stroked="f" strokeweight=".25pt">
                    <v:textbox inset="1pt,1pt,1pt,1pt">
                      <w:txbxContent>
                        <w:p w14:paraId="72AAD92E" w14:textId="77777777" w:rsidR="00A218E5" w:rsidRPr="0060770A" w:rsidRDefault="00A218E5" w:rsidP="004F5F41">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Нистюк</w:t>
                          </w:r>
                          <w:proofErr w:type="spellEnd"/>
                          <w:r w:rsidRPr="0060770A">
                            <w:rPr>
                              <w:rFonts w:ascii="Times New Roman" w:hAnsi="Times New Roman"/>
                              <w:spacing w:val="-4"/>
                              <w:sz w:val="18"/>
                              <w:szCs w:val="18"/>
                              <w:lang w:val="ru-RU"/>
                            </w:rPr>
                            <w:t xml:space="preserve"> О.А.</w:t>
                          </w:r>
                        </w:p>
                        <w:p w14:paraId="1F5AA875" w14:textId="77777777" w:rsidR="00A218E5" w:rsidRPr="002B1720" w:rsidRDefault="00A218E5" w:rsidP="004F5F41">
                          <w:pPr>
                            <w:pStyle w:val="affffe"/>
                          </w:pPr>
                        </w:p>
                        <w:p w14:paraId="413C3599" w14:textId="2BABA377" w:rsidR="00A218E5" w:rsidRPr="001B1CFB" w:rsidRDefault="00A218E5" w:rsidP="00E1481E">
                          <w:pPr>
                            <w:pStyle w:val="affffe"/>
                            <w:jc w:val="left"/>
                            <w:rPr>
                              <w:spacing w:val="-4"/>
                              <w:sz w:val="18"/>
                              <w:szCs w:val="18"/>
                              <w:lang w:val="ru-RU"/>
                            </w:rPr>
                          </w:pPr>
                        </w:p>
                      </w:txbxContent>
                    </v:textbox>
                  </v:rect>
                </v:group>
                <v:group id="Group 89" o:spid="_x0000_s1268"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">
                  <v:rect id="Rectangle 90" o:spid="_x0000_s12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" filled="f" stroked="f" strokeweight=".25pt">
                    <v:textbox inset="1pt,1pt,1pt,1pt">
                      <w:txbxContent>
                        <w:p w14:paraId="3DE0FEFB" w14:textId="77777777" w:rsidR="00A218E5" w:rsidRPr="005D4ABD" w:rsidRDefault="00A218E5" w:rsidP="00E1481E">
                          <w:pPr>
                            <w:pStyle w:val="afffffc"/>
                            <w:ind w:firstLine="0"/>
                            <w:rPr>
                              <w:sz w:val="18"/>
                            </w:rPr>
                          </w:pPr>
                          <w:r w:rsidRPr="005D4ABD">
                            <w:rPr>
                              <w:sz w:val="18"/>
                            </w:rPr>
                            <w:t xml:space="preserve"> </w:t>
                          </w:r>
                          <w:r w:rsidRPr="00391803">
                            <w:rPr>
                              <w:i w:val="0"/>
                              <w:sz w:val="18"/>
                            </w:rPr>
                            <w:t>Утв.</w:t>
                          </w:r>
                        </w:p>
                      </w:txbxContent>
                    </v:textbox>
                  </v:rect>
                  <v:rect id="Rectangle 91" o:spid="_x0000_s1270"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" filled="f" stroked="f" strokeweight=".25pt">
                    <v:textbox inset="1pt,1pt,1pt,1pt">
                      <w:txbxContent>
                        <w:p w14:paraId="7BA2B933" w14:textId="77777777" w:rsidR="00A218E5" w:rsidRPr="0060770A" w:rsidRDefault="00A218E5" w:rsidP="00E1481E">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Блинова</w:t>
                          </w:r>
                          <w:proofErr w:type="spellEnd"/>
                          <w:r w:rsidRPr="0060770A">
                            <w:rPr>
                              <w:rFonts w:ascii="Times New Roman" w:hAnsi="Times New Roman"/>
                              <w:spacing w:val="-4"/>
                              <w:sz w:val="18"/>
                              <w:szCs w:val="18"/>
                              <w:lang w:val="ru-RU"/>
                            </w:rPr>
                            <w:t xml:space="preserve"> Е.А.</w:t>
                          </w:r>
                        </w:p>
                      </w:txbxContent>
                    </v:textbox>
                  </v:rect>
                </v:group>
                <v:line id="Line 92" o:spid="_x0000_s127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" strokeweight="2pt"/>
                <v:rect id="Rectangle 93" o:spid="_x0000_s127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" filled="f" stroked="f" strokeweight=".25pt">
                  <v:textbox inset="1pt,1pt,1pt,1pt">
                    <w:txbxContent>
                      <w:p w14:paraId="00578734" w14:textId="77777777" w:rsidR="00A218E5" w:rsidRDefault="00A218E5" w:rsidP="00E1481E">
                        <w:pPr>
                          <w:pStyle w:val="affffe"/>
                          <w:jc w:val="center"/>
                          <w:rPr>
                            <w:rFonts w:ascii="Times New Roman" w:hAnsi="Times New Roman"/>
                            <w:sz w:val="24"/>
                            <w:lang w:val="ru-RU"/>
                          </w:rPr>
                        </w:pPr>
                        <w:r w:rsidRPr="00E1481E">
                          <w:rPr>
                            <w:rFonts w:ascii="Times New Roman" w:hAnsi="Times New Roman"/>
                            <w:sz w:val="24"/>
                            <w:lang w:val="ru-RU"/>
                          </w:rPr>
                          <w:t xml:space="preserve">1 </w:t>
                        </w:r>
                        <w:r>
                          <w:rPr>
                            <w:rFonts w:ascii="Times New Roman" w:hAnsi="Times New Roman"/>
                            <w:sz w:val="24"/>
                            <w:lang w:val="ru-RU"/>
                          </w:rPr>
                          <w:t xml:space="preserve">Обзор аналогов </w:t>
                        </w:r>
                      </w:p>
                      <w:p w14:paraId="2CA7C773" w14:textId="4DDF088A" w:rsidR="00A218E5" w:rsidRPr="00E1481E" w:rsidRDefault="00A218E5" w:rsidP="00E1481E">
                        <w:pPr>
                          <w:pStyle w:val="affffe"/>
                          <w:jc w:val="center"/>
                          <w:rPr>
                            <w:rFonts w:ascii="Times New Roman" w:hAnsi="Times New Roman"/>
                            <w:sz w:val="24"/>
                            <w:lang w:val="ru-RU"/>
                          </w:rPr>
                        </w:pPr>
                        <w:r>
                          <w:rPr>
                            <w:rFonts w:ascii="Times New Roman" w:hAnsi="Times New Roman"/>
                            <w:sz w:val="24"/>
                            <w:lang w:val="ru-RU"/>
                          </w:rPr>
                          <w:t>и постановка задачи</w:t>
                        </w:r>
                      </w:p>
                    </w:txbxContent>
                  </v:textbox>
                </v:rect>
                <v:line id="Line 94" o:spid="_x0000_s127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" strokeweight="2pt"/>
                <v:line id="Line 95" o:spid="_x0000_s127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" strokeweight="2pt"/>
                <v:line id="Line 96" o:spid="_x0000_s127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" strokeweight="2pt"/>
                <v:rect id="Rectangle 97" o:spid="_x0000_s127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" filled="f" stroked="f" strokeweight=".25pt">
                  <v:textbox inset="1pt,1pt,1pt,1pt">
                    <w:txbxContent>
                      <w:p w14:paraId="3B9B4C3D" w14:textId="77777777" w:rsidR="00A218E5" w:rsidRPr="002B3EAF" w:rsidRDefault="00A218E5" w:rsidP="00E1481E">
                        <w:pPr>
                          <w:pStyle w:val="afffffa"/>
                          <w:ind w:firstLine="0"/>
                          <w:rPr>
                            <w:i w:val="0"/>
                            <w:iCs/>
                            <w:sz w:val="18"/>
                            <w:szCs w:val="18"/>
                          </w:rPr>
                        </w:pPr>
                        <w:r w:rsidRPr="002B3EAF">
                          <w:rPr>
                            <w:i w:val="0"/>
                            <w:iCs/>
                            <w:sz w:val="18"/>
                            <w:szCs w:val="18"/>
                          </w:rPr>
                          <w:t>Лит.</w:t>
                        </w:r>
                      </w:p>
                    </w:txbxContent>
                  </v:textbox>
                </v:rect>
                <v:rect id="Rectangle 98" o:spid="_x0000_s127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" filled="f" stroked="f" strokeweight=".25pt">
                  <v:textbox inset="1pt,1pt,1pt,1pt">
                    <w:txbxContent>
                      <w:p w14:paraId="4FC8823F" w14:textId="77777777" w:rsidR="00A218E5" w:rsidRPr="00027633" w:rsidRDefault="00A218E5" w:rsidP="00E1481E">
                        <w:pPr>
                          <w:pStyle w:val="afffffa"/>
                          <w:ind w:firstLine="0"/>
                          <w:rPr>
                            <w:i w:val="0"/>
                            <w:iCs/>
                          </w:rPr>
                        </w:pPr>
                        <w:r w:rsidRPr="002B3EAF">
                          <w:rPr>
                            <w:i w:val="0"/>
                            <w:iCs/>
                            <w:sz w:val="18"/>
                          </w:rPr>
                          <w:t>Ли</w:t>
                        </w:r>
                        <w:r w:rsidRPr="00027633">
                          <w:rPr>
                            <w:i w:val="0"/>
                            <w:iCs/>
                          </w:rPr>
                          <w:t>стов</w:t>
                        </w:r>
                      </w:p>
                    </w:txbxContent>
                  </v:textbox>
                </v:rect>
                <v:rect id="Rectangle 99" o:spid="_x0000_s1278"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" filled="f" stroked="f" strokeweight=".25pt">
                  <v:textbox inset="1pt,1pt,1pt,1pt">
                    <w:txbxContent>
                      <w:p w14:paraId="5A398CAB" w14:textId="3B8D739C" w:rsidR="00A218E5" w:rsidRPr="002B3EAF" w:rsidRDefault="00A218E5" w:rsidP="00E1481E">
                        <w:pPr>
                          <w:pStyle w:val="afffffa"/>
                          <w:ind w:firstLine="0"/>
                          <w:rPr>
                            <w:i w:val="0"/>
                            <w:sz w:val="18"/>
                          </w:rPr>
                        </w:pPr>
                        <w:r>
                          <w:rPr>
                            <w:i w:val="0"/>
                            <w:sz w:val="18"/>
                          </w:rPr>
                          <w:t>5</w:t>
                        </w:r>
                      </w:p>
                    </w:txbxContent>
                  </v:textbox>
                </v:rect>
                <v:line id="Line 100" o:spid="_x0000_s127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" strokeweight="1pt"/>
                <v:line id="Line 101" o:spid="_x0000_s128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" strokeweight="1pt"/>
                <v:rect id="Rectangle 102" o:spid="_x0000_s1281"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" filled="f" stroked="f" strokeweight=".25pt">
                  <v:textbox inset="1pt,1pt,1pt,1pt">
                    <w:txbxContent>
                      <w:p w14:paraId="6CD65788" w14:textId="77777777" w:rsidR="00A218E5" w:rsidRPr="00237078" w:rsidRDefault="00A218E5" w:rsidP="00237078">
                        <w:pPr>
                          <w:pStyle w:val="affffe"/>
                          <w:jc w:val="center"/>
                          <w:rPr>
                            <w:rFonts w:ascii="Times New Roman" w:hAnsi="Times New Roman"/>
                            <w:sz w:val="24"/>
                            <w:szCs w:val="18"/>
                            <w:lang w:val="ru-RU"/>
                          </w:rPr>
                        </w:pPr>
                        <w:r w:rsidRPr="00237078">
                          <w:rPr>
                            <w:rFonts w:ascii="Times New Roman" w:hAnsi="Times New Roman"/>
                            <w:sz w:val="24"/>
                            <w:szCs w:val="18"/>
                            <w:lang w:val="ru-RU"/>
                          </w:rPr>
                          <w:t>БГТУ 1-40 05 01</w:t>
                        </w:r>
                        <w:r w:rsidRPr="0023707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2E0D9D">
        <w:rPr>
          <w:b w:val="0"/>
          <w:noProof/>
          <w:lang w:eastAsia="ru-RU"/>
        </w:rPr>
        <mc:AlternateContent>
          <mc:Choice Requires="wps">
            <w:drawing>
              <wp:anchor distT="0" distB="0" distL="114300" distR="114300" simplePos="0" relativeHeight="251800576" behindDoc="0" locked="0" layoutInCell="1" allowOverlap="1" wp14:anchorId="5E573811" wp14:editId="4578614C">
                <wp:simplePos x="0" y="0"/>
                <wp:positionH relativeFrom="column">
                  <wp:posOffset>5820354</wp:posOffset>
                </wp:positionH>
                <wp:positionV relativeFrom="paragraph">
                  <wp:posOffset>-349885</wp:posOffset>
                </wp:positionV>
                <wp:extent cx="151075" cy="198782"/>
                <wp:effectExtent l="0" t="0" r="20955" b="10795"/>
                <wp:wrapNone/>
                <wp:docPr id="2143147627" name="Прямоугольник 2143147627"/>
                <wp:cNvGraphicFramePr/>
                <a:graphic xmlns:a="http://schemas.openxmlformats.org/drawingml/2006/main">
                  <a:graphicData uri="http://schemas.microsoft.com/office/word/2010/wordprocessingShape">
                    <wps:wsp>
                      <wps:cNvSpPr/>
                      <wps:spPr>
                        <a:xfrm>
                          <a:off x="0" y="0"/>
                          <a:ext cx="151075" cy="1987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BA52A78" id="Прямоугольник 2143147627" o:spid="_x0000_s1026" style="position:absolute;margin-left:458.3pt;margin-top:-27.55pt;width:11.9pt;height:15.6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" fillcolor="white [3212]" strokecolor="white [3212]" strokeweight="1pt"/>
            </w:pict>
          </mc:Fallback>
        </mc:AlternateContent>
      </w:r>
      <w:r w:rsidR="00DC57A8">
        <w:t>1</w:t>
      </w:r>
      <w:r w:rsidR="00DC57A8" w:rsidRPr="00841B6D">
        <w:t xml:space="preserve"> </w:t>
      </w:r>
      <w:r w:rsidR="00DC57A8">
        <w:t>Обзор аналогов и постановка задачи</w:t>
      </w:r>
      <w:bookmarkEnd w:id="10"/>
    </w:p>
    <w:p w14:paraId="24480C87" w14:textId="0FF3A981" w:rsidR="00173268" w:rsidRPr="00A04ADE" w:rsidRDefault="00173268" w:rsidP="0060770A">
      <w:pPr>
        <w:pStyle w:val="afffc"/>
        <w:spacing w:before="240"/>
        <w:contextualSpacing w:val="0"/>
        <w:jc w:val="both"/>
        <w:outlineLvl w:val="1"/>
      </w:pPr>
      <w:bookmarkStart w:id="11" w:name="_Toc198276983"/>
      <w:r>
        <w:t>1.1</w:t>
      </w:r>
      <w:r w:rsidRPr="00841B6D">
        <w:t xml:space="preserve"> </w:t>
      </w:r>
      <w:bookmarkEnd w:id="3"/>
      <w:bookmarkEnd w:id="4"/>
      <w:bookmarkEnd w:id="5"/>
      <w:bookmarkEnd w:id="6"/>
      <w:bookmarkEnd w:id="7"/>
      <w:bookmarkEnd w:id="8"/>
      <w:bookmarkEnd w:id="9"/>
      <w:r w:rsidR="00A04ADE">
        <w:t>Обзор аналогов</w:t>
      </w:r>
      <w:bookmarkEnd w:id="11"/>
    </w:p>
    <w:p w14:paraId="05F4D7AA" w14:textId="77777777" w:rsidR="00A04ADE" w:rsidRPr="0060770A" w:rsidRDefault="00A04ADE" w:rsidP="0060770A">
      <w:r w:rsidRPr="0060770A">
        <w:t>В условиях стремительного развития электронной коммерции и онлайн-торгов платформы для проведения аукционов приобретают особую значимость, обеспечивая удобство и доступность для пользователей. Создание такого рода систем требует глубокого изучения существующих решений и четкого определения целей разработки.</w:t>
      </w:r>
    </w:p>
    <w:p w14:paraId="1D024D1B" w14:textId="31E31E16" w:rsidR="00A04ADE" w:rsidRPr="0060770A" w:rsidRDefault="00A04ADE" w:rsidP="0060770A">
      <w:r w:rsidRPr="0060770A">
        <w:t xml:space="preserve">Анализ существующих на рынке аналогов является важным этапом разработки любого веб-приложения. Это позволяет выявить сильные и слабые стороны текущих решений, определить </w:t>
      </w:r>
      <w:r w:rsidR="00047531" w:rsidRPr="0060770A">
        <w:t>нужды</w:t>
      </w:r>
      <w:r w:rsidRPr="0060770A">
        <w:t xml:space="preserve"> пользователей, а также найти возможности для улучшения и внедрения уникальных функций.</w:t>
      </w:r>
    </w:p>
    <w:p w14:paraId="7C54CF0F" w14:textId="77777777" w:rsidR="00A04ADE" w:rsidRPr="0060770A" w:rsidRDefault="00A04ADE" w:rsidP="0060770A">
      <w:r w:rsidRPr="0060770A">
        <w:t>На рынке уже существуют платформы для аукционов, однако многие из них не предоставляют пользователям достаточного функционала, как, например, возможность удобного взаимодействия между ролями, глубокий анализ статистики или поддержка гибкой настройки категорий товаров. Это создает пространство для разработки нового решения, которое может эффективно устранить эти ограничения.</w:t>
      </w:r>
    </w:p>
    <w:p w14:paraId="568F67CB" w14:textId="1477D304" w:rsidR="00173268" w:rsidRPr="0060770A" w:rsidRDefault="00BA08C6" w:rsidP="0060770A">
      <w:r w:rsidRPr="0060770A">
        <w:t>В данном разделе будут рассмотрены приложения-аналоги для проведения онлайн-аукционов и будут выявлены их достоинства и недостатки</w:t>
      </w:r>
      <w:r w:rsidR="00173268" w:rsidRPr="0060770A">
        <w:t>.</w:t>
      </w:r>
    </w:p>
    <w:p w14:paraId="136ECB2B" w14:textId="50097AE6" w:rsidR="00901CE0" w:rsidRPr="00D44138" w:rsidRDefault="006D4299" w:rsidP="0060770A">
      <w:pPr>
        <w:pStyle w:val="affff"/>
        <w:outlineLvl w:val="2"/>
      </w:pPr>
      <w:bookmarkStart w:id="12" w:name="_Toc103281596"/>
      <w:bookmarkStart w:id="13" w:name="_Toc121399037"/>
      <w:bookmarkStart w:id="14" w:name="_Toc121511401"/>
      <w:bookmarkStart w:id="15" w:name="_Toc198276984"/>
      <w:r>
        <w:t>1.1</w:t>
      </w:r>
      <w:r w:rsidR="00901CE0">
        <w:t xml:space="preserve">.1 </w:t>
      </w:r>
      <w:bookmarkEnd w:id="12"/>
      <w:bookmarkEnd w:id="13"/>
      <w:bookmarkEnd w:id="14"/>
      <w:r w:rsidRPr="001B4486">
        <w:t>E-</w:t>
      </w:r>
      <w:proofErr w:type="spellStart"/>
      <w:r w:rsidRPr="001B4486">
        <w:t>auction</w:t>
      </w:r>
      <w:bookmarkEnd w:id="15"/>
      <w:proofErr w:type="spellEnd"/>
    </w:p>
    <w:p w14:paraId="79FBCA55" w14:textId="35461216" w:rsidR="006D4299" w:rsidRDefault="006D4299" w:rsidP="0060770A">
      <w:pPr>
        <w:widowControl w:val="0"/>
        <w:rPr>
          <w:rFonts w:eastAsia="Times New Roman"/>
          <w:snapToGrid w:val="0"/>
          <w:szCs w:val="28"/>
          <w:lang w:eastAsia="ru-RU"/>
        </w:rPr>
      </w:pPr>
      <w:r w:rsidRPr="00E4566D">
        <w:rPr>
          <w:rFonts w:eastAsia="Times New Roman"/>
          <w:snapToGrid w:val="0"/>
          <w:szCs w:val="28"/>
          <w:lang w:eastAsia="ru-RU"/>
        </w:rPr>
        <w:t>E-</w:t>
      </w:r>
      <w:proofErr w:type="spellStart"/>
      <w:r w:rsidRPr="00E4566D">
        <w:rPr>
          <w:rFonts w:eastAsia="Times New Roman"/>
          <w:snapToGrid w:val="0"/>
          <w:szCs w:val="28"/>
          <w:lang w:eastAsia="ru-RU"/>
        </w:rPr>
        <w:t>auction</w:t>
      </w:r>
      <w:proofErr w:type="spellEnd"/>
      <w:r w:rsidRPr="001B4486">
        <w:rPr>
          <w:rFonts w:eastAsia="Times New Roman"/>
          <w:snapToGrid w:val="0"/>
          <w:szCs w:val="28"/>
          <w:lang w:eastAsia="ru-RU"/>
        </w:rPr>
        <w:t xml:space="preserve"> [1] </w:t>
      </w:r>
      <w:r w:rsidR="0060770A">
        <w:rPr>
          <w:rFonts w:eastAsia="Times New Roman"/>
          <w:snapToGrid w:val="0"/>
          <w:szCs w:val="28"/>
          <w:lang w:eastAsia="ru-RU"/>
        </w:rPr>
        <w:t>–</w:t>
      </w:r>
      <w:r w:rsidRPr="001B4486">
        <w:rPr>
          <w:rFonts w:eastAsia="Times New Roman"/>
          <w:snapToGrid w:val="0"/>
          <w:szCs w:val="28"/>
          <w:lang w:eastAsia="ru-RU"/>
        </w:rPr>
        <w:t xml:space="preserve"> это платформа, специализирующаяся на продаже арестованного и конфискованного имущества, включая бытовую технику, транспорт, и мебель. Это официальный аукцион, организованный Республиканским унитарным п</w:t>
      </w:r>
      <w:r>
        <w:rPr>
          <w:rFonts w:eastAsia="Times New Roman"/>
          <w:snapToGrid w:val="0"/>
          <w:szCs w:val="28"/>
          <w:lang w:eastAsia="ru-RU"/>
        </w:rPr>
        <w:t>редприятием «</w:t>
      </w:r>
      <w:proofErr w:type="spellStart"/>
      <w:r>
        <w:rPr>
          <w:rFonts w:eastAsia="Times New Roman"/>
          <w:snapToGrid w:val="0"/>
          <w:szCs w:val="28"/>
          <w:lang w:eastAsia="ru-RU"/>
        </w:rPr>
        <w:t>БелЮрОбеспечение</w:t>
      </w:r>
      <w:proofErr w:type="spellEnd"/>
      <w:r>
        <w:rPr>
          <w:rFonts w:eastAsia="Times New Roman"/>
          <w:snapToGrid w:val="0"/>
          <w:szCs w:val="28"/>
          <w:lang w:eastAsia="ru-RU"/>
        </w:rPr>
        <w:t>».</w:t>
      </w:r>
    </w:p>
    <w:p w14:paraId="5C3096F4" w14:textId="6A41761D" w:rsidR="00150464" w:rsidRDefault="00150464" w:rsidP="0060770A">
      <w:pPr>
        <w:widowControl w:val="0"/>
        <w:rPr>
          <w:rFonts w:eastAsia="Times New Roman"/>
          <w:snapToGrid w:val="0"/>
          <w:szCs w:val="28"/>
          <w:lang w:eastAsia="ru-RU"/>
        </w:rPr>
      </w:pPr>
      <w:r w:rsidRPr="00150464">
        <w:rPr>
          <w:rFonts w:eastAsia="Times New Roman"/>
          <w:snapToGrid w:val="0"/>
          <w:szCs w:val="28"/>
          <w:lang w:eastAsia="ru-RU"/>
        </w:rPr>
        <w:t>Официальным организатором аукциона выступает Республиканское унитарное предприятие «</w:t>
      </w:r>
      <w:proofErr w:type="spellStart"/>
      <w:r w:rsidRPr="00150464">
        <w:rPr>
          <w:rFonts w:eastAsia="Times New Roman"/>
          <w:snapToGrid w:val="0"/>
          <w:szCs w:val="28"/>
          <w:lang w:eastAsia="ru-RU"/>
        </w:rPr>
        <w:t>БелЮрОбеспечение</w:t>
      </w:r>
      <w:proofErr w:type="spellEnd"/>
      <w:r w:rsidRPr="00150464">
        <w:rPr>
          <w:rFonts w:eastAsia="Times New Roman"/>
          <w:snapToGrid w:val="0"/>
          <w:szCs w:val="28"/>
          <w:lang w:eastAsia="ru-RU"/>
        </w:rPr>
        <w:t>», которое обеспечивает над</w:t>
      </w:r>
      <w:r w:rsidR="00B51645">
        <w:rPr>
          <w:rFonts w:eastAsia="Times New Roman"/>
          <w:snapToGrid w:val="0"/>
          <w:szCs w:val="28"/>
          <w:lang w:eastAsia="ru-RU"/>
        </w:rPr>
        <w:t>е</w:t>
      </w:r>
      <w:r w:rsidRPr="00150464">
        <w:rPr>
          <w:rFonts w:eastAsia="Times New Roman"/>
          <w:snapToGrid w:val="0"/>
          <w:szCs w:val="28"/>
          <w:lang w:eastAsia="ru-RU"/>
        </w:rPr>
        <w:t>жность и законность всех этапов проведения торгов. Каждый участник может быть уверен, что процедура покупки осуществляется в строгом соответствии с законодательством. Благодаря E-</w:t>
      </w:r>
      <w:proofErr w:type="spellStart"/>
      <w:r w:rsidRPr="00150464">
        <w:rPr>
          <w:rFonts w:eastAsia="Times New Roman"/>
          <w:snapToGrid w:val="0"/>
          <w:szCs w:val="28"/>
          <w:lang w:eastAsia="ru-RU"/>
        </w:rPr>
        <w:t>auction</w:t>
      </w:r>
      <w:proofErr w:type="spellEnd"/>
      <w:r w:rsidRPr="00150464">
        <w:rPr>
          <w:rFonts w:eastAsia="Times New Roman"/>
          <w:snapToGrid w:val="0"/>
          <w:szCs w:val="28"/>
          <w:lang w:eastAsia="ru-RU"/>
        </w:rPr>
        <w:t xml:space="preserve"> [1], арестованное имущество находит новых владельцев, а средства от продажи идут на выполнение государственных обязательств или другие предусмотренные законом нужды</w:t>
      </w:r>
      <w:r>
        <w:rPr>
          <w:rFonts w:eastAsia="Times New Roman"/>
          <w:snapToGrid w:val="0"/>
          <w:szCs w:val="28"/>
          <w:lang w:eastAsia="ru-RU"/>
        </w:rPr>
        <w:t>.</w:t>
      </w:r>
    </w:p>
    <w:p w14:paraId="38EC3C5B" w14:textId="240E5F70" w:rsidR="00901CE0" w:rsidRPr="00150464" w:rsidRDefault="0050391E" w:rsidP="00150464">
      <w:pPr>
        <w:widowControl w:val="0"/>
        <w:rPr>
          <w:rFonts w:eastAsia="Times New Roman"/>
          <w:snapToGrid w:val="0"/>
          <w:szCs w:val="28"/>
          <w:lang w:eastAsia="ru-RU"/>
        </w:rPr>
      </w:pPr>
      <w:r>
        <w:rPr>
          <w:noProof/>
          <w:lang w:eastAsia="ru-RU"/>
        </w:rPr>
        <mc:AlternateContent>
          <mc:Choice Requires="wps">
            <w:drawing>
              <wp:anchor distT="0" distB="0" distL="114300" distR="114300" simplePos="0" relativeHeight="251781120" behindDoc="0" locked="0" layoutInCell="1" allowOverlap="1" wp14:anchorId="361D3CA5" wp14:editId="397CCBAC">
                <wp:simplePos x="0" y="0"/>
                <wp:positionH relativeFrom="column">
                  <wp:posOffset>4323080</wp:posOffset>
                </wp:positionH>
                <wp:positionV relativeFrom="page">
                  <wp:posOffset>9765665</wp:posOffset>
                </wp:positionV>
                <wp:extent cx="532765" cy="162560"/>
                <wp:effectExtent l="0" t="0" r="635" b="8890"/>
                <wp:wrapNone/>
                <wp:docPr id="130460936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944ED" w14:textId="77777777" w:rsidR="00A218E5" w:rsidRPr="002B3EAF" w:rsidRDefault="00A218E5" w:rsidP="00EB742E">
                            <w:pPr>
                              <w:pStyle w:val="afffffa"/>
                              <w:ind w:firstLine="0"/>
                              <w:rPr>
                                <w:i w:val="0"/>
                                <w:sz w:val="18"/>
                              </w:rPr>
                            </w:pPr>
                            <w:r w:rsidRPr="002B3EAF">
                              <w:rPr>
                                <w:i w:val="0"/>
                                <w:sz w:val="18"/>
                              </w:rPr>
                              <w:t>У</w:t>
                            </w:r>
                          </w:p>
                        </w:txbxContent>
                      </wps:txbx>
                      <wps:bodyPr rot="0" vert="horz" wrap="square" lIns="12700" tIns="12700" rIns="12700" bIns="12700" anchor="t" anchorCtr="0" upright="1">
                        <a:noAutofit/>
                      </wps:bodyPr>
                    </wps:wsp>
                  </a:graphicData>
                </a:graphic>
              </wp:anchor>
            </w:drawing>
          </mc:Choice>
          <mc:Fallback>
            <w:pict>
              <v:rect w14:anchorId="361D3CA5" id="_x0000_s1282" style="position:absolute;left:0;text-align:left;margin-left:340.4pt;margin-top:768.95pt;width:41.95pt;height:12.8pt;z-index:2517811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" filled="f" stroked="f" strokeweight=".25pt">
                <v:textbox inset="1pt,1pt,1pt,1pt">
                  <w:txbxContent>
                    <w:p w14:paraId="7FD944ED" w14:textId="77777777" w:rsidR="00A218E5" w:rsidRPr="002B3EAF" w:rsidRDefault="00A218E5" w:rsidP="00EB742E">
                      <w:pPr>
                        <w:pStyle w:val="afffffa"/>
                        <w:ind w:firstLine="0"/>
                        <w:rPr>
                          <w:i w:val="0"/>
                          <w:sz w:val="18"/>
                        </w:rPr>
                      </w:pPr>
                      <w:r w:rsidRPr="002B3EAF">
                        <w:rPr>
                          <w:i w:val="0"/>
                          <w:sz w:val="18"/>
                        </w:rPr>
                        <w:t>У</w:t>
                      </w:r>
                    </w:p>
                  </w:txbxContent>
                </v:textbox>
                <w10:wrap anchory="page"/>
              </v:rect>
            </w:pict>
          </mc:Fallback>
        </mc:AlternateContent>
      </w:r>
      <w:r w:rsidR="00150464">
        <w:t>Платформа E-</w:t>
      </w:r>
      <w:proofErr w:type="spellStart"/>
      <w:r w:rsidR="00150464">
        <w:t>auction</w:t>
      </w:r>
      <w:proofErr w:type="spellEnd"/>
      <w:r w:rsidR="00150464">
        <w:t xml:space="preserve"> [1] помогает арестованному и конфискованному имуществу быстро находить новых владельцев. Средства, вырученные в ходе аукциона, направляются на выполнение различных государственных обязательств или используются для других целей, предусмотренных законодательством.</w:t>
      </w:r>
      <w:r w:rsidR="00150464">
        <w:rPr>
          <w:rFonts w:eastAsia="Times New Roman"/>
          <w:snapToGrid w:val="0"/>
          <w:szCs w:val="28"/>
          <w:lang w:eastAsia="ru-RU"/>
        </w:rPr>
        <w:t xml:space="preserve"> </w:t>
      </w:r>
      <w:r w:rsidR="006D4299" w:rsidRPr="001B4486">
        <w:rPr>
          <w:rFonts w:eastAsia="Times New Roman"/>
          <w:snapToGrid w:val="0"/>
          <w:szCs w:val="28"/>
          <w:lang w:eastAsia="ru-RU"/>
        </w:rPr>
        <w:t>Пример интерфейса данного сервиса представлен на рисунке 1.1.</w:t>
      </w:r>
    </w:p>
    <w:p w14:paraId="59D446B9" w14:textId="322F4C06" w:rsidR="00901CE0" w:rsidRDefault="001A3B3C" w:rsidP="0060770A">
      <w:pPr>
        <w:pStyle w:val="afff0"/>
        <w:spacing w:after="120"/>
      </w:pPr>
      <w:r w:rsidRPr="001B4486">
        <w:rPr>
          <w:lang w:val="ru-RU" w:eastAsia="ru-RU"/>
        </w:rPr>
        <w:lastRenderedPageBreak/>
        <w:drawing>
          <wp:inline distT="0" distB="0" distL="0" distR="0" wp14:anchorId="5B8448FC" wp14:editId="1F2723E0">
            <wp:extent cx="3629891" cy="3626012"/>
            <wp:effectExtent l="19050" t="19050" r="27940" b="12700"/>
            <wp:docPr id="905654405" name="Рисунок 90565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9891" cy="3626012"/>
                    </a:xfrm>
                    <a:prstGeom prst="rect">
                      <a:avLst/>
                    </a:prstGeom>
                    <a:ln>
                      <a:solidFill>
                        <a:schemeClr val="tx1"/>
                      </a:solidFill>
                    </a:ln>
                  </pic:spPr>
                </pic:pic>
              </a:graphicData>
            </a:graphic>
          </wp:inline>
        </w:drawing>
      </w:r>
    </w:p>
    <w:p w14:paraId="3FAA14FA" w14:textId="4389AD84" w:rsidR="00A43626" w:rsidRDefault="00901CE0" w:rsidP="0060770A">
      <w:pPr>
        <w:pStyle w:val="afff1"/>
        <w:spacing w:before="120"/>
        <w:jc w:val="center"/>
      </w:pPr>
      <w:r>
        <w:t xml:space="preserve">Рисунок 1.1 – </w:t>
      </w:r>
      <w:r w:rsidR="001A3B3C" w:rsidRPr="001B4486">
        <w:rPr>
          <w:szCs w:val="28"/>
        </w:rPr>
        <w:t xml:space="preserve">Интернет-аукцион </w:t>
      </w:r>
      <w:r w:rsidR="001A3B3C" w:rsidRPr="00E4566D">
        <w:rPr>
          <w:szCs w:val="28"/>
          <w:lang w:val="en-US"/>
        </w:rPr>
        <w:t>E</w:t>
      </w:r>
      <w:r w:rsidR="001A3B3C" w:rsidRPr="00E4566D">
        <w:rPr>
          <w:szCs w:val="28"/>
        </w:rPr>
        <w:t>-</w:t>
      </w:r>
      <w:r w:rsidR="001A3B3C" w:rsidRPr="00E4566D">
        <w:rPr>
          <w:szCs w:val="28"/>
          <w:lang w:val="en-US"/>
        </w:rPr>
        <w:t>auction</w:t>
      </w:r>
    </w:p>
    <w:p w14:paraId="1217356A" w14:textId="4E08067F" w:rsidR="001A3B3C" w:rsidRPr="001B4486" w:rsidRDefault="001540F7" w:rsidP="0060770A">
      <w:pPr>
        <w:rPr>
          <w:szCs w:val="28"/>
        </w:rPr>
      </w:pPr>
      <w:r w:rsidRPr="001540F7">
        <w:rPr>
          <w:szCs w:val="28"/>
        </w:rPr>
        <w:t xml:space="preserve">Основной функционал </w:t>
      </w:r>
      <w:r w:rsidRPr="00E4566D">
        <w:rPr>
          <w:szCs w:val="28"/>
        </w:rPr>
        <w:t>E-</w:t>
      </w:r>
      <w:proofErr w:type="spellStart"/>
      <w:r w:rsidRPr="00E4566D">
        <w:rPr>
          <w:szCs w:val="28"/>
        </w:rPr>
        <w:t>auction</w:t>
      </w:r>
      <w:proofErr w:type="spellEnd"/>
      <w:r w:rsidRPr="001540F7">
        <w:rPr>
          <w:szCs w:val="28"/>
        </w:rPr>
        <w:t xml:space="preserve"> заключается в организации электронных торгов, предоставляющих возможность приобретения конфискованного, арестованного или иного имущества. Пользователи получают доступ к большому количеству лотов, среди которых автомобили, недвижимость, бытовая техника и мебель. Это делает </w:t>
      </w:r>
      <w:r w:rsidR="00E12E1F">
        <w:rPr>
          <w:szCs w:val="28"/>
        </w:rPr>
        <w:t>сервис</w:t>
      </w:r>
      <w:r w:rsidRPr="001540F7">
        <w:rPr>
          <w:szCs w:val="28"/>
        </w:rPr>
        <w:t xml:space="preserve"> подходящей для различных </w:t>
      </w:r>
      <w:r w:rsidR="00E12E1F">
        <w:rPr>
          <w:szCs w:val="28"/>
        </w:rPr>
        <w:t>покупателей</w:t>
      </w:r>
      <w:r w:rsidR="001A3B3C" w:rsidRPr="001540F7">
        <w:rPr>
          <w:szCs w:val="28"/>
        </w:rPr>
        <w:t>.</w:t>
      </w:r>
    </w:p>
    <w:p w14:paraId="1F68F0E9" w14:textId="76BCA3AE" w:rsidR="001A3B3C" w:rsidRDefault="001540F7" w:rsidP="0060770A">
      <w:pPr>
        <w:rPr>
          <w:szCs w:val="28"/>
        </w:rPr>
      </w:pPr>
      <w:r>
        <w:t>Для удобства поиска доступны фильтры по категориям, цене, состоянию товара и местоположению. Каждое предложение сопровождается детальным описанием, фотографиями и условиями участия, что позволяет участникам более тщательно оценить объект перед подачей ставок</w:t>
      </w:r>
      <w:r w:rsidR="001A3B3C" w:rsidRPr="001540F7">
        <w:rPr>
          <w:szCs w:val="28"/>
        </w:rPr>
        <w:t>.</w:t>
      </w:r>
    </w:p>
    <w:p w14:paraId="0328775C" w14:textId="2E372DED" w:rsidR="00F11CA6" w:rsidRDefault="00F11CA6" w:rsidP="0060770A">
      <w:pPr>
        <w:rPr>
          <w:szCs w:val="28"/>
        </w:rPr>
      </w:pPr>
      <w:r>
        <w:rPr>
          <w:szCs w:val="28"/>
        </w:rPr>
        <w:t>На данной платформе можно выделить следующие преимущества</w:t>
      </w:r>
      <w:r w:rsidRPr="00850B7F">
        <w:rPr>
          <w:szCs w:val="28"/>
        </w:rPr>
        <w:t>:</w:t>
      </w:r>
    </w:p>
    <w:p w14:paraId="0E0F7FD9" w14:textId="4507BCA3" w:rsidR="00F11CA6" w:rsidRDefault="00F11CA6" w:rsidP="0060770A">
      <w:pPr>
        <w:pStyle w:val="a1"/>
        <w:jc w:val="both"/>
      </w:pPr>
      <w:r>
        <w:t>широкий выбор лотов в различных категориях</w:t>
      </w:r>
      <w:r w:rsidRPr="00416644">
        <w:t>;</w:t>
      </w:r>
    </w:p>
    <w:p w14:paraId="18FDBC25" w14:textId="4AFCCD69" w:rsidR="00F11CA6" w:rsidRDefault="00F11CA6" w:rsidP="0060770A">
      <w:pPr>
        <w:pStyle w:val="a1"/>
        <w:jc w:val="both"/>
      </w:pPr>
      <w:r>
        <w:t>наличие фильтров по категориям</w:t>
      </w:r>
      <w:r w:rsidRPr="00F11CA6">
        <w:t>,</w:t>
      </w:r>
      <w:r>
        <w:t xml:space="preserve"> цене и местоположению</w:t>
      </w:r>
      <w:r w:rsidRPr="00416644">
        <w:t>;</w:t>
      </w:r>
    </w:p>
    <w:p w14:paraId="257178FE" w14:textId="255ECCD9" w:rsidR="00F11CA6" w:rsidRDefault="00F11CA6" w:rsidP="0060770A">
      <w:pPr>
        <w:pStyle w:val="a1"/>
        <w:jc w:val="both"/>
      </w:pPr>
      <w:r>
        <w:t>детальные описания лотов с фотографиями и истории ставок</w:t>
      </w:r>
      <w:r w:rsidRPr="00416644">
        <w:t>;</w:t>
      </w:r>
    </w:p>
    <w:p w14:paraId="5261B3E7" w14:textId="4425B847" w:rsidR="00F11CA6" w:rsidRDefault="00F11CA6" w:rsidP="0060770A">
      <w:pPr>
        <w:pStyle w:val="a1"/>
        <w:jc w:val="both"/>
      </w:pPr>
      <w:r>
        <w:t>функции отслеживания текущих торгов и истории ставок</w:t>
      </w:r>
      <w:r w:rsidRPr="00416644">
        <w:t>;</w:t>
      </w:r>
    </w:p>
    <w:p w14:paraId="1CF691D1" w14:textId="4B0FB7BF" w:rsidR="00F11CA6" w:rsidRPr="00416644" w:rsidRDefault="00F11CA6" w:rsidP="0060770A">
      <w:pPr>
        <w:pStyle w:val="a1"/>
        <w:jc w:val="both"/>
      </w:pPr>
      <w:r>
        <w:t>интеграция с государственными системами для прозрачности.</w:t>
      </w:r>
    </w:p>
    <w:p w14:paraId="5610A38F" w14:textId="543D83F8" w:rsidR="00F11CA6" w:rsidRPr="00F11CA6" w:rsidRDefault="001A3B3C" w:rsidP="0060770A">
      <w:pPr>
        <w:rPr>
          <w:szCs w:val="28"/>
        </w:rPr>
      </w:pPr>
      <w:r>
        <w:rPr>
          <w:szCs w:val="28"/>
        </w:rPr>
        <w:t>Но также присутствуют и такие недостатки как</w:t>
      </w:r>
      <w:r w:rsidRPr="00850B7F">
        <w:rPr>
          <w:szCs w:val="28"/>
        </w:rPr>
        <w:t>:</w:t>
      </w:r>
    </w:p>
    <w:p w14:paraId="54929A77" w14:textId="76920408" w:rsidR="00F11CA6" w:rsidRDefault="00F11CA6" w:rsidP="0060770A">
      <w:pPr>
        <w:pStyle w:val="a1"/>
        <w:jc w:val="both"/>
      </w:pPr>
      <w:r>
        <w:rPr>
          <w:szCs w:val="28"/>
        </w:rPr>
        <w:t>о</w:t>
      </w:r>
      <w:r w:rsidRPr="00850B7F">
        <w:rPr>
          <w:szCs w:val="28"/>
        </w:rPr>
        <w:t>тсутствие мобильного приложения, что снижает удобство доступа</w:t>
      </w:r>
      <w:r w:rsidRPr="00416644">
        <w:t>;</w:t>
      </w:r>
    </w:p>
    <w:p w14:paraId="5AB199EB" w14:textId="1B5CDB02" w:rsidR="00F11CA6" w:rsidRPr="00F11CA6" w:rsidRDefault="00F11CA6" w:rsidP="0060770A">
      <w:pPr>
        <w:pStyle w:val="a1"/>
        <w:jc w:val="both"/>
      </w:pPr>
      <w:r>
        <w:rPr>
          <w:szCs w:val="28"/>
        </w:rPr>
        <w:t>с</w:t>
      </w:r>
      <w:r w:rsidRPr="00850B7F">
        <w:rPr>
          <w:szCs w:val="28"/>
        </w:rPr>
        <w:t>ложный процесс регистрации из-за гарантийного взноса</w:t>
      </w:r>
      <w:r>
        <w:rPr>
          <w:szCs w:val="28"/>
        </w:rPr>
        <w:t>.</w:t>
      </w:r>
    </w:p>
    <w:p w14:paraId="7AF398A1" w14:textId="1DF62DC1" w:rsidR="00D4001D" w:rsidRPr="00D4001D" w:rsidRDefault="001540F7" w:rsidP="0060770A">
      <w:r>
        <w:t>Платформа предоставляет обширные возможности для проведения торгов и гарантирует их прозрачность, однако ограничения в доступности и сложная процедура регистрации значительно снижают удобство использования</w:t>
      </w:r>
      <w:r w:rsidR="00D4001D" w:rsidRPr="001540F7">
        <w:t>.</w:t>
      </w:r>
    </w:p>
    <w:p w14:paraId="18754506" w14:textId="460555A4" w:rsidR="003947D6" w:rsidRPr="00FB3B40" w:rsidRDefault="003947D6" w:rsidP="0060770A">
      <w:pPr>
        <w:pStyle w:val="affff"/>
        <w:outlineLvl w:val="2"/>
      </w:pPr>
      <w:bookmarkStart w:id="16" w:name="_Toc103281597"/>
      <w:bookmarkStart w:id="17" w:name="_Toc121399038"/>
      <w:bookmarkStart w:id="18" w:name="_Toc121511402"/>
      <w:bookmarkStart w:id="19" w:name="_Toc198276985"/>
      <w:r>
        <w:lastRenderedPageBreak/>
        <w:t xml:space="preserve">1.1.2 </w:t>
      </w:r>
      <w:bookmarkEnd w:id="16"/>
      <w:bookmarkEnd w:id="17"/>
      <w:bookmarkEnd w:id="18"/>
      <w:proofErr w:type="spellStart"/>
      <w:r w:rsidR="003A0A90" w:rsidRPr="001B4486">
        <w:t>Elot</w:t>
      </w:r>
      <w:bookmarkEnd w:id="19"/>
      <w:proofErr w:type="spellEnd"/>
    </w:p>
    <w:p w14:paraId="4383687D" w14:textId="30DB9AE8" w:rsidR="003A0A90" w:rsidRDefault="003A0A90" w:rsidP="0060770A">
      <w:pPr>
        <w:rPr>
          <w:szCs w:val="28"/>
        </w:rPr>
      </w:pPr>
      <w:proofErr w:type="spellStart"/>
      <w:r w:rsidRPr="00E4566D">
        <w:rPr>
          <w:szCs w:val="28"/>
        </w:rPr>
        <w:t>Elot</w:t>
      </w:r>
      <w:proofErr w:type="spellEnd"/>
      <w:r w:rsidRPr="001B4486">
        <w:rPr>
          <w:szCs w:val="28"/>
        </w:rPr>
        <w:t xml:space="preserve"> [2] </w:t>
      </w:r>
      <w:r w:rsidR="0060770A">
        <w:rPr>
          <w:szCs w:val="28"/>
        </w:rPr>
        <w:t>–</w:t>
      </w:r>
      <w:r w:rsidRPr="001B4486">
        <w:rPr>
          <w:szCs w:val="28"/>
        </w:rPr>
        <w:t xml:space="preserve"> это торговая площадка, предоставляющая возможность покупки и продажи разноо</w:t>
      </w:r>
      <w:r w:rsidR="001540F7">
        <w:rPr>
          <w:szCs w:val="28"/>
        </w:rPr>
        <w:t>бразных товаров, включая</w:t>
      </w:r>
      <w:r w:rsidRPr="001B4486">
        <w:rPr>
          <w:szCs w:val="28"/>
        </w:rPr>
        <w:t xml:space="preserve"> предметы искусства, одежду и оборудование. Платформа подходит как для физических, так и</w:t>
      </w:r>
      <w:r>
        <w:rPr>
          <w:szCs w:val="28"/>
        </w:rPr>
        <w:t xml:space="preserve"> для </w:t>
      </w:r>
      <w:r w:rsidRPr="001540F7">
        <w:rPr>
          <w:szCs w:val="28"/>
        </w:rPr>
        <w:t>юридических лиц</w:t>
      </w:r>
      <w:r w:rsidR="005333B4">
        <w:rPr>
          <w:szCs w:val="28"/>
        </w:rPr>
        <w:t xml:space="preserve"> что расширяет потенциальную клиентскую базу</w:t>
      </w:r>
      <w:r w:rsidRPr="001540F7">
        <w:rPr>
          <w:szCs w:val="28"/>
        </w:rPr>
        <w:t>.</w:t>
      </w:r>
    </w:p>
    <w:p w14:paraId="38CAA9F1" w14:textId="466D9174" w:rsidR="003947D6" w:rsidRPr="00BF0217" w:rsidRDefault="003A0A90" w:rsidP="0060770A">
      <w:pPr>
        <w:keepNext/>
        <w:rPr>
          <w:spacing w:val="-8"/>
        </w:rPr>
      </w:pPr>
      <w:r w:rsidRPr="001B4486">
        <w:rPr>
          <w:szCs w:val="28"/>
        </w:rPr>
        <w:t>Пример интерфейса данного сервиса представлен на рисунке 1.2.</w:t>
      </w:r>
      <w:r w:rsidR="00C700B6">
        <w:rPr>
          <w:spacing w:val="-8"/>
        </w:rPr>
        <w:t xml:space="preserve"> </w:t>
      </w:r>
    </w:p>
    <w:p w14:paraId="51E65F89" w14:textId="4578B540" w:rsidR="003947D6" w:rsidRDefault="003A0A90" w:rsidP="0060770A">
      <w:pPr>
        <w:pStyle w:val="afff0"/>
        <w:spacing w:after="120"/>
      </w:pPr>
      <w:r w:rsidRPr="001B4486">
        <w:rPr>
          <w:lang w:val="ru-RU" w:eastAsia="ru-RU"/>
        </w:rPr>
        <w:drawing>
          <wp:inline distT="0" distB="0" distL="0" distR="0" wp14:anchorId="42CE2DF8" wp14:editId="7B249637">
            <wp:extent cx="4563687" cy="2172325"/>
            <wp:effectExtent l="19050" t="19050" r="8890" b="19050"/>
            <wp:docPr id="905654406" name="Рисунок 9056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6724" cy="2178531"/>
                    </a:xfrm>
                    <a:prstGeom prst="rect">
                      <a:avLst/>
                    </a:prstGeom>
                    <a:ln>
                      <a:solidFill>
                        <a:schemeClr val="tx1"/>
                      </a:solidFill>
                    </a:ln>
                  </pic:spPr>
                </pic:pic>
              </a:graphicData>
            </a:graphic>
          </wp:inline>
        </w:drawing>
      </w:r>
    </w:p>
    <w:p w14:paraId="0DEBF492" w14:textId="318557B2" w:rsidR="003947D6" w:rsidRDefault="003A0A90" w:rsidP="0060770A">
      <w:pPr>
        <w:pStyle w:val="afff1"/>
        <w:spacing w:before="120"/>
        <w:jc w:val="center"/>
      </w:pPr>
      <w:r w:rsidRPr="001B4486">
        <w:rPr>
          <w:szCs w:val="28"/>
        </w:rPr>
        <w:t>Рисунок 1.2 – Интернет-</w:t>
      </w:r>
      <w:r w:rsidRPr="00E4566D">
        <w:rPr>
          <w:szCs w:val="28"/>
        </w:rPr>
        <w:t xml:space="preserve">аукцион </w:t>
      </w:r>
      <w:proofErr w:type="spellStart"/>
      <w:r w:rsidRPr="00E4566D">
        <w:rPr>
          <w:szCs w:val="28"/>
        </w:rPr>
        <w:t>Elot</w:t>
      </w:r>
      <w:proofErr w:type="spellEnd"/>
    </w:p>
    <w:p w14:paraId="5BAE31D0" w14:textId="77777777" w:rsidR="003A0A90" w:rsidRPr="001B4486" w:rsidRDefault="003A0A90" w:rsidP="0060770A">
      <w:pPr>
        <w:rPr>
          <w:szCs w:val="28"/>
        </w:rPr>
      </w:pPr>
      <w:proofErr w:type="spellStart"/>
      <w:r w:rsidRPr="00E4566D">
        <w:rPr>
          <w:bCs/>
          <w:szCs w:val="28"/>
        </w:rPr>
        <w:t>Elot</w:t>
      </w:r>
      <w:proofErr w:type="spellEnd"/>
      <w:r w:rsidRPr="00E4566D">
        <w:rPr>
          <w:szCs w:val="28"/>
        </w:rPr>
        <w:t xml:space="preserve"> </w:t>
      </w:r>
      <w:r w:rsidRPr="001B4486">
        <w:rPr>
          <w:szCs w:val="28"/>
        </w:rPr>
        <w:t>предоставляет удобный инструмент для проведения торгов по продаже и аренде различного имущества, включая объекты недвижимости, транспортные средства и промышленное оборудование. Платформа рассчитана как на частных пользователей, так и на корпоративных клиентов, обеспечивая широкий спектр возможностей для участия в аукционах.</w:t>
      </w:r>
    </w:p>
    <w:p w14:paraId="44B9DAF2" w14:textId="588049D0" w:rsidR="003A0A90" w:rsidRPr="001B4486" w:rsidRDefault="003A0A90" w:rsidP="0060770A">
      <w:pPr>
        <w:rPr>
          <w:szCs w:val="28"/>
        </w:rPr>
      </w:pPr>
      <w:r w:rsidRPr="001B4486">
        <w:rPr>
          <w:szCs w:val="28"/>
        </w:rPr>
        <w:t xml:space="preserve">Сервис включает функции поиска и фильтрации объектов по ключевым </w:t>
      </w:r>
      <w:r w:rsidR="007F4466">
        <w:rPr>
          <w:szCs w:val="28"/>
        </w:rPr>
        <w:t>запросам</w:t>
      </w:r>
      <w:r w:rsidRPr="001B4486">
        <w:rPr>
          <w:szCs w:val="28"/>
        </w:rPr>
        <w:t>, таким как тип, стоимость, регион и статус лота. Пользователи могут ознакомиться с детальной информацией по каждому предложению, включая технические характеристики, фотографии и условия участия в торгах.</w:t>
      </w:r>
    </w:p>
    <w:p w14:paraId="29113C59" w14:textId="6ECFC1EE" w:rsidR="003A0A90" w:rsidRPr="001B4486" w:rsidRDefault="003A0A90" w:rsidP="0060770A">
      <w:pPr>
        <w:rPr>
          <w:szCs w:val="28"/>
        </w:rPr>
      </w:pPr>
      <w:r w:rsidRPr="001B4486">
        <w:rPr>
          <w:szCs w:val="28"/>
        </w:rPr>
        <w:t>Для участия в аукционе требуется регистрация и выполнение определ</w:t>
      </w:r>
      <w:r w:rsidR="00F85440">
        <w:rPr>
          <w:szCs w:val="28"/>
        </w:rPr>
        <w:t>е</w:t>
      </w:r>
      <w:r w:rsidRPr="001B4486">
        <w:rPr>
          <w:szCs w:val="28"/>
        </w:rPr>
        <w:t xml:space="preserve">нных условий, таких как подача заявки и </w:t>
      </w:r>
      <w:r>
        <w:rPr>
          <w:szCs w:val="28"/>
        </w:rPr>
        <w:t>внесение гарантийного депозита.</w:t>
      </w:r>
    </w:p>
    <w:p w14:paraId="1544F249" w14:textId="5EA505F7" w:rsidR="003A0A90" w:rsidRDefault="003A0A90" w:rsidP="0060770A">
      <w:pPr>
        <w:rPr>
          <w:szCs w:val="28"/>
        </w:rPr>
      </w:pPr>
      <w:proofErr w:type="spellStart"/>
      <w:r w:rsidRPr="00E4566D">
        <w:rPr>
          <w:bCs/>
          <w:szCs w:val="28"/>
        </w:rPr>
        <w:t>Elot</w:t>
      </w:r>
      <w:proofErr w:type="spellEnd"/>
      <w:r w:rsidRPr="00E4566D">
        <w:rPr>
          <w:szCs w:val="28"/>
        </w:rPr>
        <w:t xml:space="preserve"> </w:t>
      </w:r>
      <w:r w:rsidRPr="001B4486">
        <w:rPr>
          <w:szCs w:val="28"/>
        </w:rPr>
        <w:t>также предоставляет пользователям возможность отслеживать активные аукционы, участвовать в торгах в реальном времени и просматривать заверш</w:t>
      </w:r>
      <w:r w:rsidR="00F85440">
        <w:rPr>
          <w:szCs w:val="28"/>
        </w:rPr>
        <w:t>е</w:t>
      </w:r>
      <w:r w:rsidRPr="001B4486">
        <w:rPr>
          <w:szCs w:val="28"/>
        </w:rPr>
        <w:t>нные сделки. Прозрачность и над</w:t>
      </w:r>
      <w:r w:rsidR="00A924AF">
        <w:rPr>
          <w:szCs w:val="28"/>
        </w:rPr>
        <w:t>е</w:t>
      </w:r>
      <w:r w:rsidRPr="001B4486">
        <w:rPr>
          <w:szCs w:val="28"/>
        </w:rPr>
        <w:t>жность процессов гарантируются за сч</w:t>
      </w:r>
      <w:r w:rsidR="00F85440">
        <w:rPr>
          <w:szCs w:val="28"/>
        </w:rPr>
        <w:t>е</w:t>
      </w:r>
      <w:r w:rsidRPr="001B4486">
        <w:rPr>
          <w:szCs w:val="28"/>
        </w:rPr>
        <w:t xml:space="preserve">т интеграции с государственными системами и строгого соблюдения нормативных </w:t>
      </w:r>
      <w:r>
        <w:rPr>
          <w:szCs w:val="28"/>
        </w:rPr>
        <w:t xml:space="preserve">требований. </w:t>
      </w:r>
      <w:r w:rsidRPr="001B4486">
        <w:rPr>
          <w:szCs w:val="28"/>
        </w:rPr>
        <w:t xml:space="preserve">Это делает </w:t>
      </w:r>
      <w:proofErr w:type="spellStart"/>
      <w:r w:rsidRPr="00E4566D">
        <w:rPr>
          <w:bCs/>
          <w:szCs w:val="28"/>
        </w:rPr>
        <w:t>Elot</w:t>
      </w:r>
      <w:proofErr w:type="spellEnd"/>
      <w:r w:rsidRPr="00E4566D">
        <w:rPr>
          <w:szCs w:val="28"/>
        </w:rPr>
        <w:t xml:space="preserve"> </w:t>
      </w:r>
      <w:r w:rsidRPr="001B4486">
        <w:rPr>
          <w:szCs w:val="28"/>
        </w:rPr>
        <w:t>над</w:t>
      </w:r>
      <w:r w:rsidR="00A924AF">
        <w:rPr>
          <w:szCs w:val="28"/>
        </w:rPr>
        <w:t>е</w:t>
      </w:r>
      <w:r w:rsidRPr="001B4486">
        <w:rPr>
          <w:szCs w:val="28"/>
        </w:rPr>
        <w:t>жным решением для проведения торгов и поиска имущества</w:t>
      </w:r>
      <w:r w:rsidR="007F4466">
        <w:rPr>
          <w:szCs w:val="28"/>
        </w:rPr>
        <w:t xml:space="preserve"> на ресурсе</w:t>
      </w:r>
      <w:r w:rsidRPr="001B4486">
        <w:rPr>
          <w:szCs w:val="28"/>
        </w:rPr>
        <w:t>.</w:t>
      </w:r>
    </w:p>
    <w:p w14:paraId="110F86BB" w14:textId="4411386A" w:rsidR="003A0A90" w:rsidRDefault="003A0A90" w:rsidP="0060770A">
      <w:pPr>
        <w:rPr>
          <w:szCs w:val="28"/>
        </w:rPr>
      </w:pPr>
      <w:r w:rsidRPr="00A94671">
        <w:rPr>
          <w:szCs w:val="28"/>
        </w:rPr>
        <w:t>Ключевые</w:t>
      </w:r>
      <w:r>
        <w:rPr>
          <w:szCs w:val="28"/>
        </w:rPr>
        <w:t xml:space="preserve"> достоинства платформы включают</w:t>
      </w:r>
      <w:r w:rsidRPr="00850B7F">
        <w:rPr>
          <w:szCs w:val="28"/>
        </w:rPr>
        <w:t>:</w:t>
      </w:r>
    </w:p>
    <w:p w14:paraId="7355EFF8" w14:textId="33CD6B22" w:rsidR="003A0A90" w:rsidRDefault="003A0A90" w:rsidP="0060770A">
      <w:pPr>
        <w:pStyle w:val="a1"/>
      </w:pPr>
      <w:r>
        <w:t>удобный дизайн для пользователя</w:t>
      </w:r>
      <w:r>
        <w:rPr>
          <w:lang w:val="en-US"/>
        </w:rPr>
        <w:t>;</w:t>
      </w:r>
    </w:p>
    <w:p w14:paraId="6A93B58A" w14:textId="52F60797" w:rsidR="003A0A90" w:rsidRDefault="003A0A90" w:rsidP="0060770A">
      <w:pPr>
        <w:pStyle w:val="a1"/>
      </w:pPr>
      <w:r>
        <w:t>возможность отслеживать аукционов в реальном времени.</w:t>
      </w:r>
    </w:p>
    <w:p w14:paraId="0FACD5EA" w14:textId="109B5185" w:rsidR="003A0A90" w:rsidRDefault="003A0A90" w:rsidP="0060770A">
      <w:pPr>
        <w:rPr>
          <w:szCs w:val="28"/>
        </w:rPr>
      </w:pPr>
      <w:r w:rsidRPr="00A94671">
        <w:rPr>
          <w:szCs w:val="28"/>
        </w:rPr>
        <w:t>Однако имеются и определенные ограничения</w:t>
      </w:r>
      <w:r w:rsidRPr="00850B7F">
        <w:rPr>
          <w:szCs w:val="28"/>
        </w:rPr>
        <w:t>:</w:t>
      </w:r>
    </w:p>
    <w:p w14:paraId="3B532AA7" w14:textId="6B2E9BEA" w:rsidR="003A0A90" w:rsidRDefault="003A0A90" w:rsidP="0060770A">
      <w:pPr>
        <w:pStyle w:val="a1"/>
      </w:pPr>
      <w:r>
        <w:t>ограниченная аналитика для пользователей</w:t>
      </w:r>
      <w:r>
        <w:rPr>
          <w:lang w:val="en-US"/>
        </w:rPr>
        <w:t>;</w:t>
      </w:r>
    </w:p>
    <w:p w14:paraId="00981E3E" w14:textId="3B688B52" w:rsidR="003A0A90" w:rsidRDefault="003A0A90" w:rsidP="0060770A">
      <w:pPr>
        <w:pStyle w:val="a1"/>
      </w:pPr>
      <w:r>
        <w:t>отсутствие функций взаимодействия между участниками.</w:t>
      </w:r>
    </w:p>
    <w:p w14:paraId="30124ACC" w14:textId="5055473D" w:rsidR="00D418FE" w:rsidRPr="00D418FE" w:rsidRDefault="003A0A90" w:rsidP="0060770A">
      <w:proofErr w:type="spellStart"/>
      <w:r w:rsidRPr="00E4566D">
        <w:rPr>
          <w:szCs w:val="28"/>
        </w:rPr>
        <w:lastRenderedPageBreak/>
        <w:t>Elot</w:t>
      </w:r>
      <w:proofErr w:type="spellEnd"/>
      <w:r w:rsidRPr="00E4566D">
        <w:rPr>
          <w:szCs w:val="28"/>
        </w:rPr>
        <w:t xml:space="preserve"> </w:t>
      </w:r>
      <w:r w:rsidRPr="002B2814">
        <w:rPr>
          <w:szCs w:val="28"/>
        </w:rPr>
        <w:t>эффективно справляется с организацией торгов, обеспечивая надежность и прозрачность, но для повышения удобства требует расширения аналитических возможностей и инструмент</w:t>
      </w:r>
      <w:r>
        <w:rPr>
          <w:szCs w:val="28"/>
        </w:rPr>
        <w:t>ов взаимодействия пользователей</w:t>
      </w:r>
      <w:r w:rsidR="00D418FE">
        <w:t>.</w:t>
      </w:r>
    </w:p>
    <w:p w14:paraId="183267CF" w14:textId="462D8E75" w:rsidR="0035749C" w:rsidRPr="00270D16" w:rsidRDefault="0035749C" w:rsidP="0060770A">
      <w:pPr>
        <w:pStyle w:val="affff"/>
        <w:contextualSpacing w:val="0"/>
        <w:outlineLvl w:val="2"/>
      </w:pPr>
      <w:bookmarkStart w:id="20" w:name="_Toc198276986"/>
      <w:r>
        <w:t xml:space="preserve">1.1.3 </w:t>
      </w:r>
      <w:proofErr w:type="spellStart"/>
      <w:r w:rsidR="003A0A90" w:rsidRPr="001B4486">
        <w:t>Torgi</w:t>
      </w:r>
      <w:bookmarkEnd w:id="20"/>
      <w:proofErr w:type="spellEnd"/>
    </w:p>
    <w:p w14:paraId="55C4BE88" w14:textId="6D4F2532" w:rsidR="003A0A90" w:rsidRDefault="003A0A90" w:rsidP="0060770A">
      <w:pPr>
        <w:rPr>
          <w:szCs w:val="28"/>
        </w:rPr>
      </w:pPr>
      <w:proofErr w:type="spellStart"/>
      <w:r w:rsidRPr="00E4566D">
        <w:rPr>
          <w:szCs w:val="28"/>
        </w:rPr>
        <w:t>Torgi</w:t>
      </w:r>
      <w:proofErr w:type="spellEnd"/>
      <w:r w:rsidRPr="00E4566D">
        <w:rPr>
          <w:szCs w:val="28"/>
        </w:rPr>
        <w:t xml:space="preserve"> </w:t>
      </w:r>
      <w:r w:rsidRPr="001B4486">
        <w:rPr>
          <w:szCs w:val="28"/>
        </w:rPr>
        <w:t xml:space="preserve">[3] </w:t>
      </w:r>
      <w:r w:rsidR="0060770A">
        <w:rPr>
          <w:szCs w:val="28"/>
        </w:rPr>
        <w:t>–</w:t>
      </w:r>
      <w:r w:rsidRPr="001B4486">
        <w:rPr>
          <w:szCs w:val="28"/>
        </w:rPr>
        <w:t xml:space="preserve"> это электронная площадка для аукционов, где можно приобрести имущество, находящееся в государственной собственности, а также арестованное или конфискованное имущество. Этот ресурс предоставляет доступ к широкому спектру предложений в различных категориях. </w:t>
      </w:r>
    </w:p>
    <w:p w14:paraId="08A5769D" w14:textId="4146D777" w:rsidR="0035749C" w:rsidRPr="0086572C" w:rsidRDefault="003A0A90" w:rsidP="0060770A">
      <w:pPr>
        <w:rPr>
          <w:spacing w:val="2"/>
        </w:rPr>
      </w:pPr>
      <w:r w:rsidRPr="001B4486">
        <w:rPr>
          <w:szCs w:val="28"/>
        </w:rPr>
        <w:t>Пример интерфейса данного сервиса представлен на рисунке 1.3</w:t>
      </w:r>
      <w:r w:rsidR="0086572C" w:rsidRPr="0086572C">
        <w:rPr>
          <w:spacing w:val="2"/>
        </w:rPr>
        <w:t>.</w:t>
      </w:r>
    </w:p>
    <w:p w14:paraId="4EC42493" w14:textId="20DD973F" w:rsidR="0035749C" w:rsidRDefault="00276AEB" w:rsidP="0060770A">
      <w:pPr>
        <w:pStyle w:val="afff0"/>
        <w:spacing w:after="120"/>
      </w:pPr>
      <w:r w:rsidRPr="001B4486">
        <w:rPr>
          <w:lang w:val="ru-RU" w:eastAsia="ru-RU"/>
        </w:rPr>
        <w:drawing>
          <wp:inline distT="0" distB="0" distL="0" distR="0" wp14:anchorId="700021D4" wp14:editId="7895DE0C">
            <wp:extent cx="4239491" cy="2011662"/>
            <wp:effectExtent l="19050" t="19050" r="8890" b="273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5388" cy="2019205"/>
                    </a:xfrm>
                    <a:prstGeom prst="rect">
                      <a:avLst/>
                    </a:prstGeom>
                    <a:ln>
                      <a:solidFill>
                        <a:schemeClr val="tx1"/>
                      </a:solidFill>
                    </a:ln>
                  </pic:spPr>
                </pic:pic>
              </a:graphicData>
            </a:graphic>
          </wp:inline>
        </w:drawing>
      </w:r>
    </w:p>
    <w:p w14:paraId="55BBF670" w14:textId="42383808" w:rsidR="00806B87" w:rsidRDefault="00276AEB" w:rsidP="0060770A">
      <w:pPr>
        <w:pStyle w:val="afff1"/>
        <w:spacing w:before="120"/>
        <w:jc w:val="center"/>
      </w:pPr>
      <w:r w:rsidRPr="001B4486">
        <w:rPr>
          <w:szCs w:val="28"/>
        </w:rPr>
        <w:t xml:space="preserve">Рисунок 1.3 – Интернет-аукцион </w:t>
      </w:r>
      <w:proofErr w:type="spellStart"/>
      <w:r w:rsidRPr="00E4566D">
        <w:rPr>
          <w:szCs w:val="28"/>
        </w:rPr>
        <w:t>Torgi</w:t>
      </w:r>
      <w:proofErr w:type="spellEnd"/>
    </w:p>
    <w:p w14:paraId="354CFC4B" w14:textId="77777777" w:rsidR="00276AEB" w:rsidRPr="0018716C" w:rsidRDefault="00276AEB" w:rsidP="0060770A">
      <w:pPr>
        <w:rPr>
          <w:bCs/>
          <w:szCs w:val="28"/>
          <w:lang w:eastAsia="ru-RU"/>
        </w:rPr>
      </w:pPr>
      <w:r w:rsidRPr="0018716C">
        <w:rPr>
          <w:bCs/>
          <w:szCs w:val="28"/>
          <w:lang w:eastAsia="ru-RU"/>
        </w:rPr>
        <w:t>Сервис предлагает просмотр лотов в категориях недвижимости, транспорта, оборудования и земельных участков с фильтрами по типу имущества, региону и параметрам, а также поиском по ключевым словам. Лоты содержат подробные описания, условия участия и документы.</w:t>
      </w:r>
    </w:p>
    <w:p w14:paraId="6577A5A1" w14:textId="77777777" w:rsidR="00276AEB" w:rsidRDefault="00276AEB" w:rsidP="0060770A">
      <w:pPr>
        <w:rPr>
          <w:bCs/>
          <w:szCs w:val="28"/>
          <w:lang w:eastAsia="ru-RU"/>
        </w:rPr>
      </w:pPr>
      <w:r w:rsidRPr="0018716C">
        <w:rPr>
          <w:bCs/>
          <w:szCs w:val="28"/>
          <w:lang w:eastAsia="ru-RU"/>
        </w:rPr>
        <w:t xml:space="preserve">Для участия необходима регистрация, подача заявки и, при необходимости, внесение депозита. Платформа поддерживает отслеживание торгов в реальном времени, подачу ставок и уведомления о результатах. </w:t>
      </w:r>
      <w:proofErr w:type="spellStart"/>
      <w:r w:rsidRPr="00E4566D">
        <w:rPr>
          <w:bCs/>
          <w:szCs w:val="28"/>
          <w:lang w:eastAsia="ru-RU"/>
        </w:rPr>
        <w:t>Torgi</w:t>
      </w:r>
      <w:proofErr w:type="spellEnd"/>
      <w:r w:rsidRPr="0018716C">
        <w:rPr>
          <w:bCs/>
          <w:i/>
          <w:szCs w:val="28"/>
          <w:lang w:eastAsia="ru-RU"/>
        </w:rPr>
        <w:t xml:space="preserve"> </w:t>
      </w:r>
      <w:r w:rsidRPr="0018716C">
        <w:rPr>
          <w:bCs/>
          <w:szCs w:val="28"/>
          <w:lang w:eastAsia="ru-RU"/>
        </w:rPr>
        <w:t>предоставляет аналитику и отчетность по завершенным торгам, а интеграция с государственными реестрами гарантирует безопасность сделок. Интерфейс удобен, стабилен и адаптирован для больших объемов данных.</w:t>
      </w:r>
    </w:p>
    <w:p w14:paraId="774704B4" w14:textId="4AE55980" w:rsidR="00276AEB" w:rsidRDefault="00276AEB" w:rsidP="0060770A">
      <w:pPr>
        <w:rPr>
          <w:szCs w:val="28"/>
        </w:rPr>
      </w:pPr>
      <w:r w:rsidRPr="000F1341">
        <w:rPr>
          <w:szCs w:val="28"/>
        </w:rPr>
        <w:t>Основные преимущества платформы, следующие</w:t>
      </w:r>
      <w:r w:rsidRPr="00850B7F">
        <w:rPr>
          <w:szCs w:val="28"/>
        </w:rPr>
        <w:t>:</w:t>
      </w:r>
    </w:p>
    <w:p w14:paraId="7A8C6FB0" w14:textId="5B3C4F43" w:rsidR="00276AEB" w:rsidRPr="00276AEB" w:rsidRDefault="00276AEB" w:rsidP="0060770A">
      <w:pPr>
        <w:pStyle w:val="a1"/>
      </w:pPr>
      <w:r>
        <w:t>поддержка отчетности для организаторов торгов</w:t>
      </w:r>
      <w:r w:rsidRPr="00276AEB">
        <w:t>;</w:t>
      </w:r>
    </w:p>
    <w:p w14:paraId="33B997DB" w14:textId="529076CC" w:rsidR="00276AEB" w:rsidRDefault="00276AEB" w:rsidP="0060770A">
      <w:pPr>
        <w:pStyle w:val="a1"/>
      </w:pPr>
      <w:r>
        <w:t>поиск по ключевым словам.</w:t>
      </w:r>
    </w:p>
    <w:p w14:paraId="609C0120" w14:textId="7AA64CD1" w:rsidR="00C83836" w:rsidRDefault="00276AEB" w:rsidP="0060770A">
      <w:pPr>
        <w:rPr>
          <w:szCs w:val="28"/>
        </w:rPr>
      </w:pPr>
      <w:r w:rsidRPr="000F1341">
        <w:rPr>
          <w:szCs w:val="28"/>
        </w:rPr>
        <w:t>При этом существуют некоторые недостатки</w:t>
      </w:r>
      <w:r w:rsidRPr="00850B7F">
        <w:rPr>
          <w:szCs w:val="28"/>
        </w:rPr>
        <w:t>:</w:t>
      </w:r>
    </w:p>
    <w:p w14:paraId="5BE40B61" w14:textId="1D0A7776" w:rsidR="00C83836" w:rsidRPr="00C83836" w:rsidRDefault="00C83836" w:rsidP="0060770A">
      <w:pPr>
        <w:pStyle w:val="a1"/>
      </w:pPr>
      <w:r>
        <w:t>сложный интерфейс для новых пользователей</w:t>
      </w:r>
      <w:r w:rsidRPr="00C83836">
        <w:t>;</w:t>
      </w:r>
    </w:p>
    <w:p w14:paraId="64335AA5" w14:textId="3692E766" w:rsidR="00276AEB" w:rsidRPr="00C83836" w:rsidRDefault="00C83836" w:rsidP="0060770A">
      <w:pPr>
        <w:pStyle w:val="a1"/>
      </w:pPr>
      <w:r>
        <w:t>отсутствие персонализированных рекомендаций по лотам.</w:t>
      </w:r>
    </w:p>
    <w:p w14:paraId="1BF4463B" w14:textId="2B5D2EC0" w:rsidR="00C83836" w:rsidRPr="00D85F4F" w:rsidRDefault="00276AEB" w:rsidP="0060770A">
      <w:proofErr w:type="spellStart"/>
      <w:r w:rsidRPr="00671A82">
        <w:rPr>
          <w:szCs w:val="28"/>
          <w:lang w:eastAsia="ru-RU"/>
        </w:rPr>
        <w:t>Torgi</w:t>
      </w:r>
      <w:proofErr w:type="spellEnd"/>
      <w:r w:rsidRPr="00671A82">
        <w:rPr>
          <w:szCs w:val="28"/>
          <w:lang w:eastAsia="ru-RU"/>
        </w:rPr>
        <w:t xml:space="preserve"> эффективно организует торги, обеспечивая надежность и прозрачность, но для улучшения пользовательского опыта требуется упрощение интерфейса и добавле</w:t>
      </w:r>
      <w:r>
        <w:rPr>
          <w:szCs w:val="28"/>
          <w:lang w:eastAsia="ru-RU"/>
        </w:rPr>
        <w:t>ние персонализированных функций</w:t>
      </w:r>
      <w:r w:rsidR="0086572C">
        <w:rPr>
          <w:spacing w:val="2"/>
        </w:rPr>
        <w:t>.</w:t>
      </w:r>
    </w:p>
    <w:p w14:paraId="085A1171" w14:textId="761E5F7C" w:rsidR="003947D6" w:rsidRDefault="00C83836" w:rsidP="0060770A">
      <w:pPr>
        <w:pStyle w:val="afffc"/>
        <w:contextualSpacing w:val="0"/>
        <w:outlineLvl w:val="1"/>
      </w:pPr>
      <w:bookmarkStart w:id="21" w:name="_Toc198276987"/>
      <w:r>
        <w:lastRenderedPageBreak/>
        <w:t>1.2</w:t>
      </w:r>
      <w:r w:rsidR="003947D6">
        <w:t xml:space="preserve"> </w:t>
      </w:r>
      <w:r w:rsidR="004E44F0">
        <w:t>Постановка задачи</w:t>
      </w:r>
      <w:bookmarkEnd w:id="21"/>
    </w:p>
    <w:p w14:paraId="48993D67" w14:textId="048B5974" w:rsidR="004E44F0" w:rsidRPr="00B84899" w:rsidRDefault="00DF057D" w:rsidP="0060770A">
      <w:pPr>
        <w:rPr>
          <w:szCs w:val="28"/>
        </w:rPr>
      </w:pPr>
      <w:r w:rsidRPr="00DF057D">
        <w:rPr>
          <w:szCs w:val="28"/>
        </w:rPr>
        <w:t>На основе анализа аналогов были определены ключевые функции, которые должны быть реализованы в разрабатываемом веб-приложении для онлайн-аукционов. Важно, чтобы каждая роль в системе имела доступ к соответствующим инструментам для эффективного выполнения своих задач. Рассмотрим функциональные возможности для каждой из ролей в системе</w:t>
      </w:r>
      <w:r w:rsidR="004E44F0">
        <w:rPr>
          <w:szCs w:val="28"/>
        </w:rPr>
        <w:t>.</w:t>
      </w:r>
    </w:p>
    <w:p w14:paraId="613193EB" w14:textId="4A9F5FE4" w:rsidR="004E44F0" w:rsidRDefault="004E44F0" w:rsidP="0060770A">
      <w:pPr>
        <w:rPr>
          <w:szCs w:val="28"/>
        </w:rPr>
      </w:pPr>
      <w:r>
        <w:rPr>
          <w:szCs w:val="28"/>
        </w:rPr>
        <w:t>Для администратора:</w:t>
      </w:r>
    </w:p>
    <w:p w14:paraId="460481CD" w14:textId="564F8C0C" w:rsidR="004E44F0" w:rsidRPr="00232996" w:rsidRDefault="004E44F0" w:rsidP="0060770A">
      <w:pPr>
        <w:pStyle w:val="a1"/>
        <w:rPr>
          <w:spacing w:val="-4"/>
        </w:rPr>
      </w:pPr>
      <w:r w:rsidRPr="00232996">
        <w:rPr>
          <w:spacing w:val="-4"/>
        </w:rPr>
        <w:t>управление</w:t>
      </w:r>
      <w:r w:rsidR="00A07C35" w:rsidRPr="00232996">
        <w:rPr>
          <w:spacing w:val="-4"/>
        </w:rPr>
        <w:t xml:space="preserve"> категориями </w:t>
      </w:r>
      <w:r w:rsidR="00DF057D" w:rsidRPr="00232996">
        <w:rPr>
          <w:spacing w:val="-4"/>
        </w:rPr>
        <w:t xml:space="preserve">(создание, удаление, </w:t>
      </w:r>
      <w:r w:rsidR="00A07C35" w:rsidRPr="00232996">
        <w:rPr>
          <w:spacing w:val="-4"/>
        </w:rPr>
        <w:t>изменение</w:t>
      </w:r>
      <w:r w:rsidR="00872FA9" w:rsidRPr="00232996">
        <w:rPr>
          <w:spacing w:val="-4"/>
        </w:rPr>
        <w:t xml:space="preserve">, </w:t>
      </w:r>
      <w:r w:rsidR="00DF057D" w:rsidRPr="00232996">
        <w:rPr>
          <w:spacing w:val="-4"/>
        </w:rPr>
        <w:t>назначение)</w:t>
      </w:r>
      <w:r w:rsidRPr="00232996">
        <w:rPr>
          <w:spacing w:val="-4"/>
        </w:rPr>
        <w:t>;</w:t>
      </w:r>
    </w:p>
    <w:p w14:paraId="12139FC1" w14:textId="3CDFBD03" w:rsidR="004E44F0" w:rsidRDefault="004E44F0" w:rsidP="0060770A">
      <w:pPr>
        <w:pStyle w:val="a1"/>
      </w:pPr>
      <w:r>
        <w:t>блокировка</w:t>
      </w:r>
      <w:r w:rsidR="004B199A">
        <w:t xml:space="preserve"> и разблокировка</w:t>
      </w:r>
      <w:r>
        <w:t xml:space="preserve"> пользователей</w:t>
      </w:r>
      <w:r w:rsidRPr="00C83836">
        <w:t>;</w:t>
      </w:r>
    </w:p>
    <w:p w14:paraId="1A17BD9B" w14:textId="17AE1B71" w:rsidR="004E44F0" w:rsidRPr="004E44F0" w:rsidRDefault="004E44F0" w:rsidP="0060770A">
      <w:pPr>
        <w:pStyle w:val="a1"/>
      </w:pPr>
      <w:r>
        <w:t>просмотр статистики</w:t>
      </w:r>
      <w:r w:rsidR="004B199A">
        <w:t xml:space="preserve"> сайта</w:t>
      </w:r>
      <w:r w:rsidR="00160323">
        <w:t xml:space="preserve"> (количество пользователей веб-приложения</w:t>
      </w:r>
      <w:r w:rsidR="00160323" w:rsidRPr="00160323">
        <w:t xml:space="preserve">, </w:t>
      </w:r>
      <w:r w:rsidR="00160323">
        <w:t>количество заблокированных и активных пользователей</w:t>
      </w:r>
      <w:r w:rsidR="00160323" w:rsidRPr="00160323">
        <w:t xml:space="preserve">, </w:t>
      </w:r>
      <w:r w:rsidR="00160323">
        <w:t>количество завершенных</w:t>
      </w:r>
      <w:r w:rsidR="00160323" w:rsidRPr="00160323">
        <w:t>/</w:t>
      </w:r>
      <w:r w:rsidR="00160323">
        <w:t>незавершенных аукционов</w:t>
      </w:r>
      <w:r w:rsidR="00160323" w:rsidRPr="00160323">
        <w:t xml:space="preserve">, </w:t>
      </w:r>
      <w:r w:rsidR="00160323">
        <w:t>статистика ставок пользователей)</w:t>
      </w:r>
      <w:r w:rsidR="0043772F" w:rsidRPr="00160323">
        <w:t>.</w:t>
      </w:r>
    </w:p>
    <w:p w14:paraId="61DE7917" w14:textId="001C3183" w:rsidR="004E44F0" w:rsidRDefault="004E44F0" w:rsidP="0060770A">
      <w:pPr>
        <w:rPr>
          <w:szCs w:val="28"/>
        </w:rPr>
      </w:pPr>
      <w:r>
        <w:rPr>
          <w:szCs w:val="28"/>
        </w:rPr>
        <w:t>Для продавца:</w:t>
      </w:r>
    </w:p>
    <w:p w14:paraId="11664750" w14:textId="78582CAA" w:rsidR="004E44F0" w:rsidRPr="001731AF" w:rsidRDefault="004E44F0" w:rsidP="0060770A">
      <w:pPr>
        <w:pStyle w:val="a1"/>
        <w:rPr>
          <w:spacing w:val="-4"/>
        </w:rPr>
      </w:pPr>
      <w:r w:rsidRPr="001731AF">
        <w:rPr>
          <w:spacing w:val="-4"/>
        </w:rPr>
        <w:t>управление товарами для аукционов</w:t>
      </w:r>
      <w:r w:rsidR="00D370BA" w:rsidRPr="001731AF">
        <w:rPr>
          <w:spacing w:val="-4"/>
        </w:rPr>
        <w:t xml:space="preserve"> (создание, </w:t>
      </w:r>
      <w:r w:rsidR="001731AF">
        <w:rPr>
          <w:spacing w:val="-4"/>
        </w:rPr>
        <w:t>изменение</w:t>
      </w:r>
      <w:r w:rsidR="00D370BA" w:rsidRPr="001731AF">
        <w:rPr>
          <w:spacing w:val="-4"/>
        </w:rPr>
        <w:t>, удаление)</w:t>
      </w:r>
      <w:r w:rsidRPr="001731AF">
        <w:rPr>
          <w:spacing w:val="-4"/>
        </w:rPr>
        <w:t>;</w:t>
      </w:r>
    </w:p>
    <w:p w14:paraId="0EF78F87" w14:textId="653A2C3F" w:rsidR="004E44F0" w:rsidRDefault="004E44F0" w:rsidP="0060770A">
      <w:pPr>
        <w:pStyle w:val="a1"/>
      </w:pPr>
      <w:r>
        <w:t>формирование крупных аукционов и аукционов одного товара</w:t>
      </w:r>
      <w:r w:rsidRPr="00C83836">
        <w:t>;</w:t>
      </w:r>
    </w:p>
    <w:p w14:paraId="16D910F9" w14:textId="34B287BD" w:rsidR="004E44F0" w:rsidRDefault="004E44F0" w:rsidP="0060770A">
      <w:pPr>
        <w:pStyle w:val="a1"/>
      </w:pPr>
      <w:r>
        <w:t>просмотр информации о ставках на свои товары</w:t>
      </w:r>
      <w:r w:rsidRPr="00C83836">
        <w:t>;</w:t>
      </w:r>
    </w:p>
    <w:p w14:paraId="400E2105" w14:textId="3D68ED0F" w:rsidR="004E44F0" w:rsidRPr="004E44F0" w:rsidRDefault="004E44F0" w:rsidP="0060770A">
      <w:pPr>
        <w:pStyle w:val="a1"/>
      </w:pPr>
      <w:r>
        <w:t>поддержка чата с покупателем.</w:t>
      </w:r>
    </w:p>
    <w:p w14:paraId="09369312" w14:textId="6D35A438" w:rsidR="004E44F0" w:rsidRDefault="004E44F0" w:rsidP="0060770A">
      <w:pPr>
        <w:rPr>
          <w:szCs w:val="28"/>
        </w:rPr>
      </w:pPr>
      <w:r>
        <w:rPr>
          <w:szCs w:val="28"/>
        </w:rPr>
        <w:t>Для покупателя:</w:t>
      </w:r>
    </w:p>
    <w:p w14:paraId="3903E95E" w14:textId="3D48DF36" w:rsidR="004E44F0" w:rsidRDefault="004E44F0" w:rsidP="0060770A">
      <w:pPr>
        <w:pStyle w:val="a1"/>
      </w:pPr>
      <w:r>
        <w:rPr>
          <w:szCs w:val="28"/>
        </w:rPr>
        <w:t>п</w:t>
      </w:r>
      <w:r w:rsidRPr="008E420C">
        <w:rPr>
          <w:szCs w:val="28"/>
        </w:rPr>
        <w:t>росмотр крупных аукционов (запланированных, текущих и заверш</w:t>
      </w:r>
      <w:r w:rsidR="00A924AF">
        <w:rPr>
          <w:szCs w:val="28"/>
        </w:rPr>
        <w:t>е</w:t>
      </w:r>
      <w:r w:rsidRPr="008E420C">
        <w:rPr>
          <w:szCs w:val="28"/>
        </w:rPr>
        <w:t>нных) с общей информацией об аукционе и каждом товаре</w:t>
      </w:r>
      <w:r w:rsidRPr="00C83836">
        <w:t>;</w:t>
      </w:r>
    </w:p>
    <w:p w14:paraId="0C17E6F6" w14:textId="561B438D" w:rsidR="004E44F0" w:rsidRPr="004E44F0" w:rsidRDefault="004E44F0" w:rsidP="0060770A">
      <w:pPr>
        <w:pStyle w:val="a1"/>
        <w:rPr>
          <w:szCs w:val="28"/>
        </w:rPr>
      </w:pPr>
      <w:r>
        <w:rPr>
          <w:szCs w:val="28"/>
        </w:rPr>
        <w:t>п</w:t>
      </w:r>
      <w:r w:rsidRPr="008E420C">
        <w:rPr>
          <w:szCs w:val="28"/>
        </w:rPr>
        <w:t>росмотр аукционов одного товара и детальной информации о н</w:t>
      </w:r>
      <w:r w:rsidR="00A924AF">
        <w:rPr>
          <w:szCs w:val="28"/>
        </w:rPr>
        <w:t>е</w:t>
      </w:r>
      <w:r w:rsidRPr="008E420C">
        <w:rPr>
          <w:szCs w:val="28"/>
        </w:rPr>
        <w:t>м;</w:t>
      </w:r>
    </w:p>
    <w:p w14:paraId="18884D30" w14:textId="1F68CF7F" w:rsidR="004E44F0" w:rsidRDefault="004E44F0" w:rsidP="0060770A">
      <w:pPr>
        <w:pStyle w:val="a1"/>
        <w:rPr>
          <w:szCs w:val="28"/>
        </w:rPr>
      </w:pPr>
      <w:r>
        <w:rPr>
          <w:szCs w:val="28"/>
        </w:rPr>
        <w:t>д</w:t>
      </w:r>
      <w:r w:rsidRPr="008E420C">
        <w:rPr>
          <w:szCs w:val="28"/>
        </w:rPr>
        <w:t>обавление аукционов в избранное;</w:t>
      </w:r>
    </w:p>
    <w:p w14:paraId="6E13A7FD" w14:textId="77777777" w:rsidR="004E44F0" w:rsidRDefault="004E44F0" w:rsidP="0060770A">
      <w:pPr>
        <w:pStyle w:val="a1"/>
        <w:rPr>
          <w:szCs w:val="28"/>
        </w:rPr>
      </w:pPr>
      <w:r w:rsidRPr="004E44F0">
        <w:rPr>
          <w:szCs w:val="28"/>
        </w:rPr>
        <w:t>участие в торгах, делая свои ставки;</w:t>
      </w:r>
    </w:p>
    <w:p w14:paraId="394BE201" w14:textId="77777777" w:rsidR="004E44F0" w:rsidRDefault="004E44F0" w:rsidP="0060770A">
      <w:pPr>
        <w:pStyle w:val="a1"/>
        <w:rPr>
          <w:szCs w:val="28"/>
        </w:rPr>
      </w:pPr>
      <w:r w:rsidRPr="004E44F0">
        <w:rPr>
          <w:szCs w:val="28"/>
        </w:rPr>
        <w:t>просмотр истории ставок на товары (выиграл/проиграл);</w:t>
      </w:r>
    </w:p>
    <w:p w14:paraId="40B1E616" w14:textId="77777777" w:rsidR="004E44F0" w:rsidRDefault="004E44F0" w:rsidP="0060770A">
      <w:pPr>
        <w:pStyle w:val="a1"/>
        <w:rPr>
          <w:szCs w:val="28"/>
        </w:rPr>
      </w:pPr>
      <w:r w:rsidRPr="004E44F0">
        <w:rPr>
          <w:szCs w:val="28"/>
        </w:rPr>
        <w:t>поддержка чата с продавцом выигранного товара;</w:t>
      </w:r>
    </w:p>
    <w:p w14:paraId="3CD698E6" w14:textId="29BE25AC" w:rsidR="004E44F0" w:rsidRDefault="004E44F0" w:rsidP="0060770A">
      <w:pPr>
        <w:pStyle w:val="a1"/>
        <w:rPr>
          <w:szCs w:val="28"/>
        </w:rPr>
      </w:pPr>
      <w:r w:rsidRPr="004E44F0">
        <w:rPr>
          <w:szCs w:val="28"/>
        </w:rPr>
        <w:t>выставление оценки продавцу</w:t>
      </w:r>
      <w:r w:rsidR="00F25485" w:rsidRPr="004E44F0">
        <w:rPr>
          <w:szCs w:val="28"/>
        </w:rPr>
        <w:t>;</w:t>
      </w:r>
    </w:p>
    <w:p w14:paraId="0504DCEC" w14:textId="59277782" w:rsidR="00F25485" w:rsidRPr="004E44F0" w:rsidRDefault="00F25485" w:rsidP="0060770A">
      <w:pPr>
        <w:pStyle w:val="a1"/>
        <w:rPr>
          <w:szCs w:val="28"/>
        </w:rPr>
      </w:pPr>
      <w:r>
        <w:rPr>
          <w:szCs w:val="28"/>
        </w:rPr>
        <w:t>статистика выигранных и проигранных аукционов.</w:t>
      </w:r>
    </w:p>
    <w:p w14:paraId="15FBEDD0" w14:textId="520A9ED9" w:rsidR="00695373" w:rsidRPr="00232996" w:rsidRDefault="00DF057D" w:rsidP="0060770A">
      <w:pPr>
        <w:rPr>
          <w:spacing w:val="-8"/>
        </w:rPr>
      </w:pPr>
      <w:r w:rsidRPr="00232996">
        <w:rPr>
          <w:spacing w:val="-6"/>
          <w:szCs w:val="28"/>
        </w:rPr>
        <w:t>Весь этот функционал является необходимым для обеспечения удобства использования и корректной работы веб-приложения, что в свою очередь способствует улучшению опыта пользователей и повышению эффективности системы</w:t>
      </w:r>
      <w:r w:rsidR="007404A8" w:rsidRPr="00232996">
        <w:rPr>
          <w:spacing w:val="-8"/>
        </w:rPr>
        <w:t>.</w:t>
      </w:r>
    </w:p>
    <w:p w14:paraId="0C4A0C53" w14:textId="77777777" w:rsidR="00C83836" w:rsidRDefault="00C83836" w:rsidP="0060770A">
      <w:pPr>
        <w:pStyle w:val="afffc"/>
        <w:contextualSpacing w:val="0"/>
        <w:outlineLvl w:val="1"/>
      </w:pPr>
      <w:bookmarkStart w:id="22" w:name="_Toc198276988"/>
      <w:r>
        <w:t>1.3 Выводы по разделу</w:t>
      </w:r>
      <w:bookmarkEnd w:id="22"/>
    </w:p>
    <w:p w14:paraId="7002DF3D" w14:textId="51233E68" w:rsidR="00E24AC3" w:rsidRDefault="004E44F0" w:rsidP="0060770A">
      <w:pPr>
        <w:rPr>
          <w:szCs w:val="28"/>
        </w:rPr>
      </w:pPr>
      <w:r w:rsidRPr="00D01DF7">
        <w:rPr>
          <w:szCs w:val="28"/>
        </w:rPr>
        <w:t xml:space="preserve">В результате анализа аналогичных веб-приложений, таких как </w:t>
      </w:r>
      <w:r w:rsidRPr="00E4566D">
        <w:rPr>
          <w:szCs w:val="28"/>
        </w:rPr>
        <w:t>E-</w:t>
      </w:r>
      <w:proofErr w:type="spellStart"/>
      <w:r w:rsidRPr="00E4566D">
        <w:rPr>
          <w:szCs w:val="28"/>
        </w:rPr>
        <w:t>auction</w:t>
      </w:r>
      <w:proofErr w:type="spellEnd"/>
      <w:r w:rsidRPr="00E4566D">
        <w:rPr>
          <w:szCs w:val="28"/>
        </w:rPr>
        <w:t xml:space="preserve">, </w:t>
      </w:r>
      <w:proofErr w:type="spellStart"/>
      <w:r w:rsidRPr="00E4566D">
        <w:rPr>
          <w:szCs w:val="28"/>
        </w:rPr>
        <w:t>Elot</w:t>
      </w:r>
      <w:proofErr w:type="spellEnd"/>
      <w:r w:rsidRPr="00E4566D">
        <w:rPr>
          <w:szCs w:val="28"/>
        </w:rPr>
        <w:t xml:space="preserve"> и </w:t>
      </w:r>
      <w:proofErr w:type="spellStart"/>
      <w:r w:rsidRPr="00E4566D">
        <w:rPr>
          <w:szCs w:val="28"/>
        </w:rPr>
        <w:t>Torgi</w:t>
      </w:r>
      <w:proofErr w:type="spellEnd"/>
      <w:r w:rsidRPr="00E4566D">
        <w:rPr>
          <w:szCs w:val="28"/>
        </w:rPr>
        <w:t>,</w:t>
      </w:r>
      <w:r w:rsidRPr="00D01DF7">
        <w:rPr>
          <w:szCs w:val="28"/>
        </w:rPr>
        <w:t xml:space="preserve"> были определены ключевые функциональные возможности для реализации проекта. Основное внимание уделяется регистрации, авторизации, созданию и редактированию профилей пользователей, а также поиску, фильтрации и сортировке аукционов. Проект предусматривает разделение ролей пользователей: </w:t>
      </w:r>
      <w:r>
        <w:rPr>
          <w:szCs w:val="28"/>
        </w:rPr>
        <w:t>администратор</w:t>
      </w:r>
      <w:r w:rsidRPr="00D01DF7">
        <w:rPr>
          <w:szCs w:val="28"/>
        </w:rPr>
        <w:t>, продавец и покупатель</w:t>
      </w:r>
      <w:r>
        <w:rPr>
          <w:szCs w:val="28"/>
        </w:rPr>
        <w:t>.</w:t>
      </w:r>
    </w:p>
    <w:p w14:paraId="4DD048CD" w14:textId="0E31F100" w:rsidR="00380417" w:rsidRDefault="004E44F0" w:rsidP="0060770A">
      <w:pPr>
        <w:rPr>
          <w:szCs w:val="28"/>
        </w:rPr>
      </w:pPr>
      <w:r w:rsidRPr="00232996">
        <w:rPr>
          <w:spacing w:val="-4"/>
          <w:szCs w:val="28"/>
        </w:rPr>
        <w:t>Особое внимание будет уделено интуитивно понятному интерфейсу, который обесп</w:t>
      </w:r>
      <w:r w:rsidR="00DF057D" w:rsidRPr="00232996">
        <w:rPr>
          <w:spacing w:val="-4"/>
          <w:szCs w:val="28"/>
        </w:rPr>
        <w:t xml:space="preserve">ечит удобство использования для </w:t>
      </w:r>
      <w:r w:rsidRPr="00232996">
        <w:rPr>
          <w:spacing w:val="-4"/>
          <w:szCs w:val="28"/>
        </w:rPr>
        <w:t>пользователей. Чат для взаимодействия между пользователями будет способствовать улучшению коммуникации</w:t>
      </w:r>
      <w:r w:rsidRPr="00DF057D">
        <w:rPr>
          <w:szCs w:val="28"/>
        </w:rPr>
        <w:t>.</w:t>
      </w:r>
      <w:bookmarkStart w:id="23" w:name="_Toc58190228"/>
      <w:bookmarkStart w:id="24" w:name="_Toc58190425"/>
      <w:bookmarkStart w:id="25" w:name="_Toc58192331"/>
      <w:bookmarkStart w:id="26" w:name="_Toc58259505"/>
      <w:bookmarkStart w:id="27" w:name="_Toc58634350"/>
      <w:bookmarkStart w:id="28" w:name="_Toc86226313"/>
      <w:bookmarkStart w:id="29" w:name="_Toc90175171"/>
      <w:bookmarkStart w:id="30" w:name="_Toc90430595"/>
      <w:bookmarkStart w:id="31" w:name="_Toc90457870"/>
      <w:bookmarkStart w:id="32" w:name="_Toc90498732"/>
      <w:bookmarkStart w:id="33" w:name="_Toc121399040"/>
      <w:bookmarkStart w:id="34" w:name="_Toc121511404"/>
      <w:r w:rsidR="00380417">
        <w:rPr>
          <w:szCs w:val="28"/>
        </w:rPr>
        <w:br w:type="page"/>
      </w:r>
    </w:p>
    <w:bookmarkStart w:id="35" w:name="_Toc198276989"/>
    <w:bookmarkStart w:id="36" w:name="_Toc58190229"/>
    <w:bookmarkStart w:id="37" w:name="_Toc58190426"/>
    <w:bookmarkStart w:id="38" w:name="_Toc58192332"/>
    <w:bookmarkStart w:id="39" w:name="_Toc58259506"/>
    <w:bookmarkStart w:id="40" w:name="_Toc58634351"/>
    <w:bookmarkStart w:id="41" w:name="_Toc86226314"/>
    <w:bookmarkStart w:id="42" w:name="_Toc90175172"/>
    <w:bookmarkStart w:id="43" w:name="_Toc90430596"/>
    <w:bookmarkStart w:id="44" w:name="_Toc90457871"/>
    <w:bookmarkStart w:id="45" w:name="_Toc90498733"/>
    <w:bookmarkStart w:id="46" w:name="_Toc121399041"/>
    <w:bookmarkStart w:id="47" w:name="_Toc121511405"/>
    <w:bookmarkEnd w:id="23"/>
    <w:bookmarkEnd w:id="24"/>
    <w:bookmarkEnd w:id="25"/>
    <w:bookmarkEnd w:id="26"/>
    <w:bookmarkEnd w:id="27"/>
    <w:bookmarkEnd w:id="28"/>
    <w:bookmarkEnd w:id="29"/>
    <w:bookmarkEnd w:id="30"/>
    <w:bookmarkEnd w:id="31"/>
    <w:bookmarkEnd w:id="32"/>
    <w:bookmarkEnd w:id="33"/>
    <w:bookmarkEnd w:id="34"/>
    <w:p w14:paraId="41D7C805" w14:textId="68C4410A" w:rsidR="00380417" w:rsidRPr="00380417" w:rsidRDefault="0060770A" w:rsidP="0060770A">
      <w:pPr>
        <w:pStyle w:val="afffc"/>
        <w:contextualSpacing w:val="0"/>
        <w:outlineLvl w:val="0"/>
      </w:pPr>
      <w:r w:rsidRPr="00604221">
        <w:rPr>
          <w:b w:val="0"/>
          <w:noProof/>
          <w:lang w:eastAsia="ru-RU"/>
        </w:rPr>
        <w:lastRenderedPageBreak/>
        <mc:AlternateContent>
          <mc:Choice Requires="wpg">
            <w:drawing>
              <wp:anchor distT="0" distB="0" distL="114300" distR="114300" simplePos="0" relativeHeight="251783168" behindDoc="0" locked="0" layoutInCell="1" allowOverlap="1" wp14:anchorId="751B5567" wp14:editId="2B8E7AAC">
                <wp:simplePos x="0" y="0"/>
                <wp:positionH relativeFrom="margin">
                  <wp:posOffset>-426720</wp:posOffset>
                </wp:positionH>
                <wp:positionV relativeFrom="margin">
                  <wp:posOffset>-610235</wp:posOffset>
                </wp:positionV>
                <wp:extent cx="6659880" cy="10259695"/>
                <wp:effectExtent l="0" t="0" r="26670" b="27305"/>
                <wp:wrapNone/>
                <wp:docPr id="1304609366"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30460936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60936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6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7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7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4B5C7" w14:textId="77777777" w:rsidR="00A218E5" w:rsidRDefault="00A218E5" w:rsidP="00833D70">
                              <w:pPr>
                                <w:pStyle w:val="afffffa"/>
                              </w:pPr>
                            </w:p>
                          </w:txbxContent>
                        </wps:txbx>
                        <wps:bodyPr rot="0" vert="horz" wrap="square" lIns="12700" tIns="12700" rIns="12700" bIns="12700" anchor="t" anchorCtr="0" upright="1">
                          <a:noAutofit/>
                        </wps:bodyPr>
                      </wps:wsp>
                      <wps:wsp>
                        <wps:cNvPr id="130460937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E6B08" w14:textId="77777777" w:rsidR="00A218E5" w:rsidRDefault="00A218E5" w:rsidP="00833D70">
                              <w:pPr>
                                <w:pStyle w:val="afffffa"/>
                              </w:pPr>
                            </w:p>
                          </w:txbxContent>
                        </wps:txbx>
                        <wps:bodyPr rot="0" vert="horz" wrap="square" lIns="12700" tIns="12700" rIns="12700" bIns="12700" anchor="t" anchorCtr="0" upright="1">
                          <a:noAutofit/>
                        </wps:bodyPr>
                      </wps:wsp>
                      <wps:wsp>
                        <wps:cNvPr id="130460937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D06A5" w14:textId="77777777" w:rsidR="00A218E5" w:rsidRPr="00A30486" w:rsidRDefault="00A218E5" w:rsidP="00833D70">
                              <w:pPr>
                                <w:pStyle w:val="afffffa"/>
                                <w:ind w:firstLine="0"/>
                                <w:rPr>
                                  <w:i w:val="0"/>
                                  <w:sz w:val="18"/>
                                </w:rPr>
                              </w:pPr>
                              <w:r w:rsidRPr="00A30486">
                                <w:rPr>
                                  <w:i w:val="0"/>
                                  <w:sz w:val="18"/>
                                </w:rPr>
                                <w:t>ФИО</w:t>
                              </w:r>
                            </w:p>
                            <w:p w14:paraId="14F4C1A2" w14:textId="77777777" w:rsidR="00A218E5" w:rsidRPr="0024446F" w:rsidRDefault="00A218E5" w:rsidP="00833D70">
                              <w:pPr>
                                <w:pStyle w:val="afffffa"/>
                                <w:rPr>
                                  <w:i w:val="0"/>
                                  <w:iCs/>
                                </w:rPr>
                              </w:pPr>
                            </w:p>
                          </w:txbxContent>
                        </wps:txbx>
                        <wps:bodyPr rot="0" vert="horz" wrap="square" lIns="12700" tIns="12700" rIns="12700" bIns="12700" anchor="t" anchorCtr="0" upright="1">
                          <a:noAutofit/>
                        </wps:bodyPr>
                      </wps:wsp>
                      <wps:wsp>
                        <wps:cNvPr id="130460938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52797" w14:textId="77777777" w:rsidR="00A218E5" w:rsidRPr="00A30486" w:rsidRDefault="00A218E5" w:rsidP="00833D70">
                              <w:pPr>
                                <w:pStyle w:val="afffffa"/>
                                <w:ind w:firstLine="0"/>
                                <w:rPr>
                                  <w:i w:val="0"/>
                                  <w:sz w:val="18"/>
                                </w:rPr>
                              </w:pPr>
                              <w:r w:rsidRPr="00A30486">
                                <w:rPr>
                                  <w:i w:val="0"/>
                                  <w:sz w:val="18"/>
                                </w:rPr>
                                <w:t>Подпись</w:t>
                              </w:r>
                            </w:p>
                            <w:p w14:paraId="1CBC8720" w14:textId="77777777" w:rsidR="00A218E5" w:rsidRPr="0024446F" w:rsidRDefault="00A218E5" w:rsidP="00833D70">
                              <w:pPr>
                                <w:pStyle w:val="afffffa"/>
                                <w:rPr>
                                  <w:i w:val="0"/>
                                  <w:iCs/>
                                </w:rPr>
                              </w:pPr>
                            </w:p>
                          </w:txbxContent>
                        </wps:txbx>
                        <wps:bodyPr rot="0" vert="horz" wrap="square" lIns="12700" tIns="12700" rIns="12700" bIns="12700" anchor="t" anchorCtr="0" upright="1">
                          <a:noAutofit/>
                        </wps:bodyPr>
                      </wps:wsp>
                      <wps:wsp>
                        <wps:cNvPr id="130460938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8A41B" w14:textId="77777777" w:rsidR="00A218E5" w:rsidRPr="00A30486" w:rsidRDefault="00A218E5" w:rsidP="00833D70">
                              <w:pPr>
                                <w:pStyle w:val="afffffa"/>
                                <w:ind w:firstLine="0"/>
                                <w:rPr>
                                  <w:i w:val="0"/>
                                  <w:sz w:val="18"/>
                                </w:rPr>
                              </w:pPr>
                              <w:r w:rsidRPr="00A30486">
                                <w:rPr>
                                  <w:i w:val="0"/>
                                  <w:sz w:val="18"/>
                                </w:rPr>
                                <w:t>Дата</w:t>
                              </w:r>
                            </w:p>
                            <w:p w14:paraId="05DC4C3F" w14:textId="77777777" w:rsidR="00A218E5" w:rsidRPr="0024446F" w:rsidRDefault="00A218E5" w:rsidP="00833D70">
                              <w:pPr>
                                <w:pStyle w:val="afffffa"/>
                                <w:rPr>
                                  <w:i w:val="0"/>
                                  <w:iCs/>
                                </w:rPr>
                              </w:pPr>
                            </w:p>
                          </w:txbxContent>
                        </wps:txbx>
                        <wps:bodyPr rot="0" vert="horz" wrap="square" lIns="12700" tIns="12700" rIns="12700" bIns="12700" anchor="t" anchorCtr="0" upright="1">
                          <a:noAutofit/>
                        </wps:bodyPr>
                      </wps:wsp>
                      <wps:wsp>
                        <wps:cNvPr id="130460938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65B558" w14:textId="77777777" w:rsidR="00A218E5" w:rsidRPr="00A30486" w:rsidRDefault="00A218E5" w:rsidP="00833D70">
                              <w:pPr>
                                <w:pStyle w:val="afffffa"/>
                                <w:ind w:firstLine="0"/>
                                <w:rPr>
                                  <w:i w:val="0"/>
                                  <w:iCs/>
                                  <w:sz w:val="18"/>
                                </w:rPr>
                              </w:pPr>
                              <w:r w:rsidRPr="00A30486">
                                <w:rPr>
                                  <w:i w:val="0"/>
                                  <w:iCs/>
                                  <w:sz w:val="18"/>
                                </w:rPr>
                                <w:t>Лист</w:t>
                              </w:r>
                            </w:p>
                          </w:txbxContent>
                        </wps:txbx>
                        <wps:bodyPr rot="0" vert="horz" wrap="square" lIns="12700" tIns="12700" rIns="12700" bIns="12700" anchor="t" anchorCtr="0" upright="1">
                          <a:noAutofit/>
                        </wps:bodyPr>
                      </wps:wsp>
                      <wps:wsp>
                        <wps:cNvPr id="130460938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AF478" w14:textId="77777777" w:rsidR="00A218E5" w:rsidRPr="00A30486" w:rsidRDefault="00A218E5" w:rsidP="00833D70">
                              <w:pPr>
                                <w:pStyle w:val="afffffa"/>
                                <w:ind w:firstLine="0"/>
                                <w:rPr>
                                  <w:i w:val="0"/>
                                  <w:sz w:val="18"/>
                                </w:rPr>
                              </w:pPr>
                              <w:r w:rsidRPr="00A30486">
                                <w:rPr>
                                  <w:i w:val="0"/>
                                  <w:sz w:val="18"/>
                                </w:rPr>
                                <w:t>1</w:t>
                              </w:r>
                            </w:p>
                          </w:txbxContent>
                        </wps:txbx>
                        <wps:bodyPr rot="0" vert="horz" wrap="square" lIns="12700" tIns="12700" rIns="12700" bIns="12700" anchor="t" anchorCtr="0" upright="1">
                          <a:noAutofit/>
                        </wps:bodyPr>
                      </wps:wsp>
                      <wps:wsp>
                        <wps:cNvPr id="1304609384"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B1710A" w14:textId="77777777" w:rsidR="00A218E5" w:rsidRPr="00833D70" w:rsidRDefault="00A218E5" w:rsidP="00833D70">
                              <w:pPr>
                                <w:pStyle w:val="affffe"/>
                                <w:jc w:val="center"/>
                                <w:rPr>
                                  <w:rFonts w:ascii="Times New Roman" w:hAnsi="Times New Roman"/>
                                  <w:sz w:val="24"/>
                                  <w:szCs w:val="14"/>
                                  <w:lang w:val="ru-RU"/>
                                </w:rPr>
                              </w:pPr>
                              <w:r w:rsidRPr="00833D70">
                                <w:rPr>
                                  <w:rFonts w:ascii="Times New Roman" w:hAnsi="Times New Roman"/>
                                  <w:sz w:val="24"/>
                                  <w:szCs w:val="24"/>
                                  <w:lang w:val="ru-RU"/>
                                </w:rPr>
                                <w:t>ДП 02.</w:t>
                              </w:r>
                              <w:proofErr w:type="gramStart"/>
                              <w:r w:rsidRPr="00833D70">
                                <w:rPr>
                                  <w:rFonts w:ascii="Times New Roman" w:hAnsi="Times New Roman"/>
                                  <w:sz w:val="24"/>
                                  <w:szCs w:val="24"/>
                                  <w:lang w:val="ru-RU"/>
                                </w:rPr>
                                <w:t>00.ПЗ</w:t>
                              </w:r>
                              <w:proofErr w:type="gramEnd"/>
                            </w:p>
                            <w:p w14:paraId="054A777C" w14:textId="77777777" w:rsidR="00A218E5" w:rsidRPr="009005BC" w:rsidRDefault="00A218E5" w:rsidP="00833D70"/>
                          </w:txbxContent>
                        </wps:txbx>
                        <wps:bodyPr rot="0" vert="horz" wrap="square" lIns="12700" tIns="12700" rIns="12700" bIns="12700" anchor="t" anchorCtr="0" upright="1">
                          <a:noAutofit/>
                        </wps:bodyPr>
                      </wps:wsp>
                      <wps:wsp>
                        <wps:cNvPr id="130460938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8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8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8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8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04609390" name="Group 77"/>
                        <wpg:cNvGrpSpPr>
                          <a:grpSpLocks/>
                        </wpg:cNvGrpSpPr>
                        <wpg:grpSpPr bwMode="auto">
                          <a:xfrm>
                            <a:off x="1144" y="14935"/>
                            <a:ext cx="2507" cy="240"/>
                            <a:chOff x="0" y="0"/>
                            <a:chExt cx="19999" cy="20000"/>
                          </a:xfrm>
                        </wpg:grpSpPr>
                        <wps:wsp>
                          <wps:cNvPr id="130460939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6846D" w14:textId="77777777" w:rsidR="00A218E5" w:rsidRPr="00391803" w:rsidRDefault="00A218E5" w:rsidP="00833D70">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30460939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2FBCE" w14:textId="0C498E71" w:rsidR="00A218E5" w:rsidRPr="00B45599" w:rsidRDefault="00A218E5" w:rsidP="00833D70">
                                <w:pPr>
                                  <w:ind w:firstLine="0"/>
                                  <w:jc w:val="left"/>
                                  <w:rPr>
                                    <w:i/>
                                    <w:sz w:val="18"/>
                                    <w:szCs w:val="18"/>
                                  </w:rPr>
                                </w:pPr>
                                <w:r>
                                  <w:rPr>
                                    <w:i/>
                                    <w:sz w:val="18"/>
                                    <w:szCs w:val="18"/>
                                  </w:rPr>
                                  <w:t>Корень М.А.</w:t>
                                </w:r>
                              </w:p>
                              <w:p w14:paraId="7BA2B5C5" w14:textId="77777777" w:rsidR="00A218E5" w:rsidRPr="00B45599" w:rsidRDefault="00A218E5" w:rsidP="00833D70">
                                <w:pPr>
                                  <w:ind w:firstLine="0"/>
                                  <w:jc w:val="left"/>
                                  <w:rPr>
                                    <w:i/>
                                    <w:sz w:val="18"/>
                                    <w:szCs w:val="18"/>
                                  </w:rPr>
                                </w:pPr>
                              </w:p>
                              <w:p w14:paraId="2C243FA7" w14:textId="77777777" w:rsidR="00A218E5" w:rsidRPr="00391803" w:rsidRDefault="00A218E5" w:rsidP="00833D70">
                                <w:pPr>
                                  <w:ind w:firstLine="0"/>
                                  <w:rPr>
                                    <w:i/>
                                    <w:iCs/>
                                    <w:sz w:val="18"/>
                                    <w:szCs w:val="18"/>
                                  </w:rPr>
                                </w:pPr>
                              </w:p>
                            </w:txbxContent>
                          </wps:txbx>
                          <wps:bodyPr rot="0" vert="horz" wrap="square" lIns="12700" tIns="12700" rIns="12700" bIns="12700" anchor="t" anchorCtr="0" upright="1">
                            <a:noAutofit/>
                          </wps:bodyPr>
                        </wps:wsp>
                      </wpg:grpSp>
                      <wpg:grpSp>
                        <wpg:cNvPr id="1304609393" name="Group 80"/>
                        <wpg:cNvGrpSpPr>
                          <a:grpSpLocks/>
                        </wpg:cNvGrpSpPr>
                        <wpg:grpSpPr bwMode="auto">
                          <a:xfrm>
                            <a:off x="1144" y="15204"/>
                            <a:ext cx="2507" cy="239"/>
                            <a:chOff x="0" y="0"/>
                            <a:chExt cx="19995" cy="20000"/>
                          </a:xfrm>
                        </wpg:grpSpPr>
                        <wps:wsp>
                          <wps:cNvPr id="130460939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AB187" w14:textId="77777777" w:rsidR="00A218E5" w:rsidRPr="00391803" w:rsidRDefault="00A218E5" w:rsidP="00833D70">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30460939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6942F1" w14:textId="77777777" w:rsidR="00A218E5" w:rsidRPr="0060770A" w:rsidRDefault="00A218E5" w:rsidP="00833D70">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Комкова</w:t>
                                </w:r>
                                <w:proofErr w:type="spellEnd"/>
                                <w:r w:rsidRPr="0060770A">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1304609396" name="Group 83"/>
                        <wpg:cNvGrpSpPr>
                          <a:grpSpLocks/>
                        </wpg:cNvGrpSpPr>
                        <wpg:grpSpPr bwMode="auto">
                          <a:xfrm>
                            <a:off x="1144" y="15479"/>
                            <a:ext cx="2507" cy="239"/>
                            <a:chOff x="0" y="0"/>
                            <a:chExt cx="19999" cy="20000"/>
                          </a:xfrm>
                        </wpg:grpSpPr>
                        <wps:wsp>
                          <wps:cNvPr id="130460939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9C22F" w14:textId="77777777" w:rsidR="00A218E5" w:rsidRPr="004F5CE6" w:rsidRDefault="00A218E5" w:rsidP="00833D70">
                                <w:pPr>
                                  <w:pStyle w:val="afffffc"/>
                                  <w:ind w:firstLine="0"/>
                                </w:pPr>
                              </w:p>
                            </w:txbxContent>
                          </wps:txbx>
                          <wps:bodyPr rot="0" vert="horz" wrap="square" lIns="12700" tIns="12700" rIns="12700" bIns="12700" anchor="t" anchorCtr="0" upright="1">
                            <a:noAutofit/>
                          </wps:bodyPr>
                        </wps:wsp>
                        <wps:wsp>
                          <wps:cNvPr id="130460939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DB6C79" w14:textId="77777777" w:rsidR="00A218E5" w:rsidRPr="0007115C" w:rsidRDefault="00A218E5" w:rsidP="00833D70">
                                <w:pPr>
                                  <w:ind w:firstLine="0"/>
                                </w:pPr>
                              </w:p>
                            </w:txbxContent>
                          </wps:txbx>
                          <wps:bodyPr rot="0" vert="horz" wrap="square" lIns="12700" tIns="12700" rIns="12700" bIns="12700" anchor="t" anchorCtr="0" upright="1">
                            <a:noAutofit/>
                          </wps:bodyPr>
                        </wps:wsp>
                      </wpg:grpSp>
                      <wpg:grpSp>
                        <wpg:cNvPr id="1304609399" name="Group 86"/>
                        <wpg:cNvGrpSpPr>
                          <a:grpSpLocks/>
                        </wpg:cNvGrpSpPr>
                        <wpg:grpSpPr bwMode="auto">
                          <a:xfrm>
                            <a:off x="1144" y="15746"/>
                            <a:ext cx="2507" cy="241"/>
                            <a:chOff x="0" y="0"/>
                            <a:chExt cx="20002" cy="20000"/>
                          </a:xfrm>
                        </wpg:grpSpPr>
                        <wps:wsp>
                          <wps:cNvPr id="130460940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DD5FA9" w14:textId="77777777" w:rsidR="00A218E5" w:rsidRPr="00391803" w:rsidRDefault="00A218E5" w:rsidP="00833D70">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30460940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81A67B" w14:textId="77777777" w:rsidR="00A218E5" w:rsidRPr="0060770A" w:rsidRDefault="00A218E5" w:rsidP="00F6100F">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Нистюк</w:t>
                                </w:r>
                                <w:proofErr w:type="spellEnd"/>
                                <w:r w:rsidRPr="0060770A">
                                  <w:rPr>
                                    <w:rFonts w:ascii="Times New Roman" w:hAnsi="Times New Roman"/>
                                    <w:spacing w:val="-4"/>
                                    <w:sz w:val="18"/>
                                    <w:szCs w:val="18"/>
                                    <w:lang w:val="ru-RU"/>
                                  </w:rPr>
                                  <w:t xml:space="preserve"> О.А.</w:t>
                                </w:r>
                              </w:p>
                              <w:p w14:paraId="4ADC8297" w14:textId="77777777" w:rsidR="00A218E5" w:rsidRPr="002B1720" w:rsidRDefault="00A218E5" w:rsidP="00F6100F">
                                <w:pPr>
                                  <w:pStyle w:val="affffe"/>
                                </w:pPr>
                              </w:p>
                              <w:p w14:paraId="0AAB9A0F" w14:textId="73B2B975" w:rsidR="00A218E5" w:rsidRPr="001B1CFB" w:rsidRDefault="00A218E5" w:rsidP="00833D70">
                                <w:pPr>
                                  <w:pStyle w:val="affffe"/>
                                  <w:jc w:val="left"/>
                                  <w:rPr>
                                    <w:spacing w:val="-4"/>
                                    <w:sz w:val="18"/>
                                    <w:szCs w:val="18"/>
                                    <w:lang w:val="ru-RU"/>
                                  </w:rPr>
                                </w:pPr>
                              </w:p>
                            </w:txbxContent>
                          </wps:txbx>
                          <wps:bodyPr rot="0" vert="horz" wrap="square" lIns="12700" tIns="12700" rIns="12700" bIns="12700" anchor="t" anchorCtr="0" upright="1">
                            <a:noAutofit/>
                          </wps:bodyPr>
                        </wps:wsp>
                      </wpg:grpSp>
                      <wpg:grpSp>
                        <wpg:cNvPr id="1304609402" name="Group 89"/>
                        <wpg:cNvGrpSpPr>
                          <a:grpSpLocks/>
                        </wpg:cNvGrpSpPr>
                        <wpg:grpSpPr bwMode="auto">
                          <a:xfrm>
                            <a:off x="1144" y="16014"/>
                            <a:ext cx="2524" cy="240"/>
                            <a:chOff x="0" y="0"/>
                            <a:chExt cx="20135" cy="20000"/>
                          </a:xfrm>
                        </wpg:grpSpPr>
                        <wps:wsp>
                          <wps:cNvPr id="130460940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1E5BF" w14:textId="77777777" w:rsidR="00A218E5" w:rsidRPr="005D4ABD" w:rsidRDefault="00A218E5" w:rsidP="00833D70">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0460940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17C859" w14:textId="77777777" w:rsidR="00A218E5" w:rsidRPr="0060770A" w:rsidRDefault="00A218E5" w:rsidP="00833D70">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Блинова</w:t>
                                </w:r>
                                <w:proofErr w:type="spellEnd"/>
                                <w:r w:rsidRPr="0060770A">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130460940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40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C86BA3" w14:textId="77777777" w:rsidR="00A218E5" w:rsidRDefault="00A218E5" w:rsidP="00833D70">
                              <w:pPr>
                                <w:pStyle w:val="affffe"/>
                                <w:jc w:val="center"/>
                                <w:rPr>
                                  <w:rFonts w:ascii="Times New Roman" w:hAnsi="Times New Roman"/>
                                  <w:sz w:val="24"/>
                                  <w:lang w:val="ru-RU"/>
                                </w:rPr>
                              </w:pPr>
                              <w:r w:rsidRPr="00833D70">
                                <w:rPr>
                                  <w:rFonts w:ascii="Times New Roman" w:hAnsi="Times New Roman"/>
                                  <w:sz w:val="24"/>
                                  <w:lang w:val="ru-RU"/>
                                </w:rPr>
                                <w:t xml:space="preserve">2 Проектирование </w:t>
                              </w:r>
                            </w:p>
                            <w:p w14:paraId="6E6DD0D3" w14:textId="62322BD5" w:rsidR="00A218E5" w:rsidRPr="00833D70" w:rsidRDefault="00A218E5" w:rsidP="00833D70">
                              <w:pPr>
                                <w:pStyle w:val="affffe"/>
                                <w:jc w:val="center"/>
                                <w:rPr>
                                  <w:rFonts w:ascii="Times New Roman" w:hAnsi="Times New Roman"/>
                                  <w:sz w:val="24"/>
                                  <w:lang w:val="ru-RU"/>
                                </w:rPr>
                              </w:pPr>
                              <w:r w:rsidRPr="00833D70">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wps:wsp>
                        <wps:cNvPr id="130460940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4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4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4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12E56" w14:textId="77777777" w:rsidR="00A218E5" w:rsidRPr="00A30486" w:rsidRDefault="00A218E5" w:rsidP="00833D70">
                              <w:pPr>
                                <w:pStyle w:val="afffffa"/>
                                <w:ind w:firstLine="0"/>
                                <w:rPr>
                                  <w:i w:val="0"/>
                                  <w:iCs/>
                                  <w:sz w:val="18"/>
                                  <w:szCs w:val="18"/>
                                </w:rPr>
                              </w:pPr>
                              <w:r w:rsidRPr="00A30486">
                                <w:rPr>
                                  <w:i w:val="0"/>
                                  <w:iCs/>
                                  <w:sz w:val="18"/>
                                  <w:szCs w:val="18"/>
                                </w:rPr>
                                <w:t>Лит.</w:t>
                              </w:r>
                            </w:p>
                          </w:txbxContent>
                        </wps:txbx>
                        <wps:bodyPr rot="0" vert="horz" wrap="square" lIns="12700" tIns="12700" rIns="12700" bIns="12700" anchor="t" anchorCtr="0" upright="1">
                          <a:noAutofit/>
                        </wps:bodyPr>
                      </wps:wsp>
                      <wps:wsp>
                        <wps:cNvPr id="186495904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8B3A24" w14:textId="77777777" w:rsidR="00A218E5" w:rsidRPr="00A30486" w:rsidRDefault="00A218E5" w:rsidP="00833D70">
                              <w:pPr>
                                <w:pStyle w:val="afffffa"/>
                                <w:ind w:firstLine="0"/>
                                <w:rPr>
                                  <w:i w:val="0"/>
                                  <w:iCs/>
                                  <w:sz w:val="18"/>
                                </w:rPr>
                              </w:pPr>
                              <w:r w:rsidRPr="00A30486">
                                <w:rPr>
                                  <w:i w:val="0"/>
                                  <w:iCs/>
                                  <w:sz w:val="18"/>
                                </w:rPr>
                                <w:t>Листов</w:t>
                              </w:r>
                            </w:p>
                          </w:txbxContent>
                        </wps:txbx>
                        <wps:bodyPr rot="0" vert="horz" wrap="square" lIns="12700" tIns="12700" rIns="12700" bIns="12700" anchor="t" anchorCtr="0" upright="1">
                          <a:noAutofit/>
                        </wps:bodyPr>
                      </wps:wsp>
                      <wps:wsp>
                        <wps:cNvPr id="186495904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22097" w14:textId="26BEB0AF" w:rsidR="00A218E5" w:rsidRPr="00A30486" w:rsidRDefault="00A218E5" w:rsidP="00833D70">
                              <w:pPr>
                                <w:pStyle w:val="afffffa"/>
                                <w:ind w:firstLine="0"/>
                                <w:rPr>
                                  <w:i w:val="0"/>
                                  <w:sz w:val="18"/>
                                </w:rPr>
                              </w:pPr>
                              <w:r>
                                <w:rPr>
                                  <w:i w:val="0"/>
                                  <w:sz w:val="18"/>
                                </w:rPr>
                                <w:t>14</w:t>
                              </w:r>
                            </w:p>
                          </w:txbxContent>
                        </wps:txbx>
                        <wps:bodyPr rot="0" vert="horz" wrap="square" lIns="12700" tIns="12700" rIns="12700" bIns="12700" anchor="t" anchorCtr="0" upright="1">
                          <a:noAutofit/>
                        </wps:bodyPr>
                      </wps:wsp>
                      <wps:wsp>
                        <wps:cNvPr id="186495904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4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4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90C76" w14:textId="77777777" w:rsidR="00A218E5" w:rsidRPr="00833D70" w:rsidRDefault="00A218E5" w:rsidP="00833D70">
                              <w:pPr>
                                <w:pStyle w:val="affffe"/>
                                <w:jc w:val="center"/>
                                <w:rPr>
                                  <w:rFonts w:ascii="Times New Roman" w:hAnsi="Times New Roman"/>
                                  <w:sz w:val="24"/>
                                  <w:szCs w:val="18"/>
                                  <w:lang w:val="ru-RU"/>
                                </w:rPr>
                              </w:pPr>
                              <w:r w:rsidRPr="00833D70">
                                <w:rPr>
                                  <w:rFonts w:ascii="Times New Roman" w:hAnsi="Times New Roman"/>
                                  <w:sz w:val="24"/>
                                  <w:szCs w:val="18"/>
                                  <w:lang w:val="ru-RU"/>
                                </w:rPr>
                                <w:t>БГТУ 1-40 05 01</w:t>
                              </w:r>
                              <w:r w:rsidRPr="00833D70">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1B5567" id="_x0000_s1283" style="position:absolute;left:0;text-align:left;margin-left:-33.6pt;margin-top:-48.05pt;width:524.4pt;height:807.85pt;z-index:25178316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">
                <v:rect id="Rectangle 54" o:spid="_x0000_s128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" filled="f" strokeweight="2pt"/>
                <v:line id="Line 55" o:spid="_x0000_s1285"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" strokeweight="2pt"/>
                <v:line id="Line 56" o:spid="_x0000_s128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" strokeweight="2pt"/>
                <v:line id="Line 57" o:spid="_x0000_s128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" strokeweight="2pt"/>
                <v:line id="Line 58" o:spid="_x0000_s128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" strokeweight="2pt"/>
                <v:line id="Line 59" o:spid="_x0000_s128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" strokeweight="2pt"/>
                <v:line id="Line 60" o:spid="_x0000_s129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" strokeweight="2pt"/>
                <v:line id="Line 61" o:spid="_x0000_s129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" strokeweight="2pt"/>
                <v:line id="Line 62" o:spid="_x0000_s129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" strokeweight="1pt"/>
                <v:line id="Line 63" o:spid="_x0000_s129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" strokeweight="1pt"/>
                <v:rect id="Rectangle 64" o:spid="_x0000_s1294"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" filled="f" stroked="f" strokeweight=".25pt">
                  <v:textbox inset="1pt,1pt,1pt,1pt">
                    <w:txbxContent>
                      <w:p w14:paraId="4DE4B5C7" w14:textId="77777777" w:rsidR="00A218E5" w:rsidRDefault="00A218E5" w:rsidP="00833D70">
                        <w:pPr>
                          <w:pStyle w:val="afffffa"/>
                        </w:pPr>
                      </w:p>
                    </w:txbxContent>
                  </v:textbox>
                </v:rect>
                <v:rect id="Rectangle 65" o:spid="_x0000_s1295"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" filled="f" stroked="f" strokeweight=".25pt">
                  <v:textbox inset="1pt,1pt,1pt,1pt">
                    <w:txbxContent>
                      <w:p w14:paraId="5A1E6B08" w14:textId="77777777" w:rsidR="00A218E5" w:rsidRDefault="00A218E5" w:rsidP="00833D70">
                        <w:pPr>
                          <w:pStyle w:val="afffffa"/>
                        </w:pPr>
                      </w:p>
                    </w:txbxContent>
                  </v:textbox>
                </v:rect>
                <v:rect id="Rectangle 66" o:spid="_x0000_s129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" filled="f" stroked="f" strokeweight=".25pt">
                  <v:textbox inset="1pt,1pt,1pt,1pt">
                    <w:txbxContent>
                      <w:p w14:paraId="5BFD06A5" w14:textId="77777777" w:rsidR="00A218E5" w:rsidRPr="00A30486" w:rsidRDefault="00A218E5" w:rsidP="00833D70">
                        <w:pPr>
                          <w:pStyle w:val="afffffa"/>
                          <w:ind w:firstLine="0"/>
                          <w:rPr>
                            <w:i w:val="0"/>
                            <w:sz w:val="18"/>
                          </w:rPr>
                        </w:pPr>
                        <w:r w:rsidRPr="00A30486">
                          <w:rPr>
                            <w:i w:val="0"/>
                            <w:sz w:val="18"/>
                          </w:rPr>
                          <w:t>ФИО</w:t>
                        </w:r>
                      </w:p>
                      <w:p w14:paraId="14F4C1A2" w14:textId="77777777" w:rsidR="00A218E5" w:rsidRPr="0024446F" w:rsidRDefault="00A218E5" w:rsidP="00833D70">
                        <w:pPr>
                          <w:pStyle w:val="afffffa"/>
                          <w:rPr>
                            <w:i w:val="0"/>
                            <w:iCs/>
                          </w:rPr>
                        </w:pPr>
                      </w:p>
                    </w:txbxContent>
                  </v:textbox>
                </v:rect>
                <v:rect id="Rectangle 67" o:spid="_x0000_s129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" filled="f" stroked="f" strokeweight=".25pt">
                  <v:textbox inset="1pt,1pt,1pt,1pt">
                    <w:txbxContent>
                      <w:p w14:paraId="0CB52797" w14:textId="77777777" w:rsidR="00A218E5" w:rsidRPr="00A30486" w:rsidRDefault="00A218E5" w:rsidP="00833D70">
                        <w:pPr>
                          <w:pStyle w:val="afffffa"/>
                          <w:ind w:firstLine="0"/>
                          <w:rPr>
                            <w:i w:val="0"/>
                            <w:sz w:val="18"/>
                          </w:rPr>
                        </w:pPr>
                        <w:r w:rsidRPr="00A30486">
                          <w:rPr>
                            <w:i w:val="0"/>
                            <w:sz w:val="18"/>
                          </w:rPr>
                          <w:t>Подпись</w:t>
                        </w:r>
                      </w:p>
                      <w:p w14:paraId="1CBC8720" w14:textId="77777777" w:rsidR="00A218E5" w:rsidRPr="0024446F" w:rsidRDefault="00A218E5" w:rsidP="00833D70">
                        <w:pPr>
                          <w:pStyle w:val="afffffa"/>
                          <w:rPr>
                            <w:i w:val="0"/>
                            <w:iCs/>
                          </w:rPr>
                        </w:pPr>
                      </w:p>
                    </w:txbxContent>
                  </v:textbox>
                </v:rect>
                <v:rect id="Rectangle 68" o:spid="_x0000_s129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" filled="f" stroked="f" strokeweight=".25pt">
                  <v:textbox inset="1pt,1pt,1pt,1pt">
                    <w:txbxContent>
                      <w:p w14:paraId="0798A41B" w14:textId="77777777" w:rsidR="00A218E5" w:rsidRPr="00A30486" w:rsidRDefault="00A218E5" w:rsidP="00833D70">
                        <w:pPr>
                          <w:pStyle w:val="afffffa"/>
                          <w:ind w:firstLine="0"/>
                          <w:rPr>
                            <w:i w:val="0"/>
                            <w:sz w:val="18"/>
                          </w:rPr>
                        </w:pPr>
                        <w:r w:rsidRPr="00A30486">
                          <w:rPr>
                            <w:i w:val="0"/>
                            <w:sz w:val="18"/>
                          </w:rPr>
                          <w:t>Дата</w:t>
                        </w:r>
                      </w:p>
                      <w:p w14:paraId="05DC4C3F" w14:textId="77777777" w:rsidR="00A218E5" w:rsidRPr="0024446F" w:rsidRDefault="00A218E5" w:rsidP="00833D70">
                        <w:pPr>
                          <w:pStyle w:val="afffffa"/>
                          <w:rPr>
                            <w:i w:val="0"/>
                            <w:iCs/>
                          </w:rPr>
                        </w:pPr>
                      </w:p>
                    </w:txbxContent>
                  </v:textbox>
                </v:rect>
                <v:rect id="Rectangle 69" o:spid="_x0000_s129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" filled="f" stroked="f" strokeweight=".25pt">
                  <v:textbox inset="1pt,1pt,1pt,1pt">
                    <w:txbxContent>
                      <w:p w14:paraId="6F65B558" w14:textId="77777777" w:rsidR="00A218E5" w:rsidRPr="00A30486" w:rsidRDefault="00A218E5" w:rsidP="00833D70">
                        <w:pPr>
                          <w:pStyle w:val="afffffa"/>
                          <w:ind w:firstLine="0"/>
                          <w:rPr>
                            <w:i w:val="0"/>
                            <w:iCs/>
                            <w:sz w:val="18"/>
                          </w:rPr>
                        </w:pPr>
                        <w:r w:rsidRPr="00A30486">
                          <w:rPr>
                            <w:i w:val="0"/>
                            <w:iCs/>
                            <w:sz w:val="18"/>
                          </w:rPr>
                          <w:t>Лист</w:t>
                        </w:r>
                      </w:p>
                    </w:txbxContent>
                  </v:textbox>
                </v:rect>
                <v:rect id="_x0000_s1300"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" filled="f" stroked="f" strokeweight=".25pt">
                  <v:textbox inset="1pt,1pt,1pt,1pt">
                    <w:txbxContent>
                      <w:p w14:paraId="2BEAF478" w14:textId="77777777" w:rsidR="00A218E5" w:rsidRPr="00A30486" w:rsidRDefault="00A218E5" w:rsidP="00833D70">
                        <w:pPr>
                          <w:pStyle w:val="afffffa"/>
                          <w:ind w:firstLine="0"/>
                          <w:rPr>
                            <w:i w:val="0"/>
                            <w:sz w:val="18"/>
                          </w:rPr>
                        </w:pPr>
                        <w:r w:rsidRPr="00A30486">
                          <w:rPr>
                            <w:i w:val="0"/>
                            <w:sz w:val="18"/>
                          </w:rPr>
                          <w:t>1</w:t>
                        </w:r>
                      </w:p>
                    </w:txbxContent>
                  </v:textbox>
                </v:rect>
                <v:rect id="Rectangle 71" o:spid="_x0000_s1301"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" filled="f" stroked="f" strokeweight=".25pt">
                  <v:textbox inset="1pt,1pt,1pt,1pt">
                    <w:txbxContent>
                      <w:p w14:paraId="6FB1710A" w14:textId="77777777" w:rsidR="00A218E5" w:rsidRPr="00833D70" w:rsidRDefault="00A218E5" w:rsidP="00833D70">
                        <w:pPr>
                          <w:pStyle w:val="affffe"/>
                          <w:jc w:val="center"/>
                          <w:rPr>
                            <w:rFonts w:ascii="Times New Roman" w:hAnsi="Times New Roman"/>
                            <w:sz w:val="24"/>
                            <w:szCs w:val="14"/>
                            <w:lang w:val="ru-RU"/>
                          </w:rPr>
                        </w:pPr>
                        <w:r w:rsidRPr="00833D70">
                          <w:rPr>
                            <w:rFonts w:ascii="Times New Roman" w:hAnsi="Times New Roman"/>
                            <w:sz w:val="24"/>
                            <w:szCs w:val="24"/>
                            <w:lang w:val="ru-RU"/>
                          </w:rPr>
                          <w:t>ДП 02.</w:t>
                        </w:r>
                        <w:proofErr w:type="gramStart"/>
                        <w:r w:rsidRPr="00833D70">
                          <w:rPr>
                            <w:rFonts w:ascii="Times New Roman" w:hAnsi="Times New Roman"/>
                            <w:sz w:val="24"/>
                            <w:szCs w:val="24"/>
                            <w:lang w:val="ru-RU"/>
                          </w:rPr>
                          <w:t>00.ПЗ</w:t>
                        </w:r>
                        <w:proofErr w:type="gramEnd"/>
                      </w:p>
                      <w:p w14:paraId="054A777C" w14:textId="77777777" w:rsidR="00A218E5" w:rsidRPr="009005BC" w:rsidRDefault="00A218E5" w:rsidP="00833D70"/>
                    </w:txbxContent>
                  </v:textbox>
                </v:rect>
                <v:line id="Line 72" o:spid="_x0000_s130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" strokeweight="2pt"/>
                <v:line id="Line 73" o:spid="_x0000_s130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" strokeweight="2pt"/>
                <v:line id="Line 74" o:spid="_x0000_s130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" strokeweight="1pt"/>
                <v:line id="Line 75" o:spid="_x0000_s130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" strokeweight="1pt"/>
                <v:line id="Line 76" o:spid="_x0000_s130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" strokeweight="1pt"/>
                <v:group id="Group 77" o:spid="_x0000_s130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">
                  <v:rect id="Rectangle 78" o:spid="_x0000_s13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" filled="f" stroked="f" strokeweight=".25pt">
                    <v:textbox inset="1pt,1pt,1pt,1pt">
                      <w:txbxContent>
                        <w:p w14:paraId="14D6846D" w14:textId="77777777" w:rsidR="00A218E5" w:rsidRPr="00391803" w:rsidRDefault="00A218E5" w:rsidP="00833D70">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3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" filled="f" stroked="f" strokeweight=".25pt">
                    <v:textbox inset="1pt,1pt,1pt,1pt">
                      <w:txbxContent>
                        <w:p w14:paraId="04A2FBCE" w14:textId="0C498E71" w:rsidR="00A218E5" w:rsidRPr="00B45599" w:rsidRDefault="00A218E5" w:rsidP="00833D70">
                          <w:pPr>
                            <w:ind w:firstLine="0"/>
                            <w:jc w:val="left"/>
                            <w:rPr>
                              <w:i/>
                              <w:sz w:val="18"/>
                              <w:szCs w:val="18"/>
                            </w:rPr>
                          </w:pPr>
                          <w:r>
                            <w:rPr>
                              <w:i/>
                              <w:sz w:val="18"/>
                              <w:szCs w:val="18"/>
                            </w:rPr>
                            <w:t>Корень М.А.</w:t>
                          </w:r>
                        </w:p>
                        <w:p w14:paraId="7BA2B5C5" w14:textId="77777777" w:rsidR="00A218E5" w:rsidRPr="00B45599" w:rsidRDefault="00A218E5" w:rsidP="00833D70">
                          <w:pPr>
                            <w:ind w:firstLine="0"/>
                            <w:jc w:val="left"/>
                            <w:rPr>
                              <w:i/>
                              <w:sz w:val="18"/>
                              <w:szCs w:val="18"/>
                            </w:rPr>
                          </w:pPr>
                        </w:p>
                        <w:p w14:paraId="2C243FA7" w14:textId="77777777" w:rsidR="00A218E5" w:rsidRPr="00391803" w:rsidRDefault="00A218E5" w:rsidP="00833D70">
                          <w:pPr>
                            <w:ind w:firstLine="0"/>
                            <w:rPr>
                              <w:i/>
                              <w:iCs/>
                              <w:sz w:val="18"/>
                              <w:szCs w:val="18"/>
                            </w:rPr>
                          </w:pPr>
                        </w:p>
                      </w:txbxContent>
                    </v:textbox>
                  </v:rect>
                </v:group>
                <v:group id="Group 80" o:spid="_x0000_s1310"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">
                  <v:rect id="Rectangle 81" o:spid="_x0000_s13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" filled="f" stroked="f" strokeweight=".25pt">
                    <v:textbox inset="1pt,1pt,1pt,1pt">
                      <w:txbxContent>
                        <w:p w14:paraId="05AAB187" w14:textId="77777777" w:rsidR="00A218E5" w:rsidRPr="00391803" w:rsidRDefault="00A218E5" w:rsidP="00833D70">
                          <w:pPr>
                            <w:pStyle w:val="afffffc"/>
                            <w:ind w:firstLine="0"/>
                          </w:pPr>
                          <w:r w:rsidRPr="00391803">
                            <w:t xml:space="preserve"> </w:t>
                          </w:r>
                          <w:r w:rsidRPr="00391803">
                            <w:rPr>
                              <w:i w:val="0"/>
                              <w:sz w:val="18"/>
                            </w:rPr>
                            <w:t>Пров</w:t>
                          </w:r>
                          <w:r w:rsidRPr="00391803">
                            <w:rPr>
                              <w:sz w:val="18"/>
                            </w:rPr>
                            <w:t>.</w:t>
                          </w:r>
                        </w:p>
                      </w:txbxContent>
                    </v:textbox>
                  </v:rect>
                  <v:rect id="Rectangle 82" o:spid="_x0000_s1312"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" filled="f" stroked="f" strokeweight=".25pt">
                    <v:textbox inset="1pt,1pt,1pt,1pt">
                      <w:txbxContent>
                        <w:p w14:paraId="006942F1" w14:textId="77777777" w:rsidR="00A218E5" w:rsidRPr="0060770A" w:rsidRDefault="00A218E5" w:rsidP="00833D70">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Комкова</w:t>
                          </w:r>
                          <w:proofErr w:type="spellEnd"/>
                          <w:r w:rsidRPr="0060770A">
                            <w:rPr>
                              <w:rFonts w:ascii="Times New Roman" w:hAnsi="Times New Roman"/>
                              <w:spacing w:val="-4"/>
                              <w:sz w:val="18"/>
                              <w:szCs w:val="18"/>
                              <w:lang w:val="ru-RU"/>
                            </w:rPr>
                            <w:t xml:space="preserve"> А.В.</w:t>
                          </w:r>
                        </w:p>
                      </w:txbxContent>
                    </v:textbox>
                  </v:rect>
                </v:group>
                <v:group id="Group 83" o:spid="_x0000_s131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">
                  <v:rect id="Rectangle 84" o:spid="_x0000_s13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" filled="f" stroked="f" strokeweight=".25pt">
                    <v:textbox inset="1pt,1pt,1pt,1pt">
                      <w:txbxContent>
                        <w:p w14:paraId="6139C22F" w14:textId="77777777" w:rsidR="00A218E5" w:rsidRPr="004F5CE6" w:rsidRDefault="00A218E5" w:rsidP="00833D70">
                          <w:pPr>
                            <w:pStyle w:val="afffffc"/>
                            <w:ind w:firstLine="0"/>
                          </w:pPr>
                        </w:p>
                      </w:txbxContent>
                    </v:textbox>
                  </v:rect>
                  <v:rect id="Rectangle 85" o:spid="_x0000_s13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" filled="f" stroked="f" strokeweight=".25pt">
                    <v:textbox inset="1pt,1pt,1pt,1pt">
                      <w:txbxContent>
                        <w:p w14:paraId="7FDB6C79" w14:textId="77777777" w:rsidR="00A218E5" w:rsidRPr="0007115C" w:rsidRDefault="00A218E5" w:rsidP="00833D70">
                          <w:pPr>
                            <w:ind w:firstLine="0"/>
                          </w:pPr>
                        </w:p>
                      </w:txbxContent>
                    </v:textbox>
                  </v:rect>
                </v:group>
                <v:group id="Group 86" o:spid="_x0000_s1316"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">
                  <v:rect id="Rectangle 87" o:spid="_x0000_s131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" filled="f" stroked="f" strokeweight=".25pt">
                    <v:textbox inset="1pt,1pt,1pt,1pt">
                      <w:txbxContent>
                        <w:p w14:paraId="1FDD5FA9" w14:textId="77777777" w:rsidR="00A218E5" w:rsidRPr="00391803" w:rsidRDefault="00A218E5" w:rsidP="00833D70">
                          <w:pPr>
                            <w:pStyle w:val="afffffc"/>
                            <w:ind w:firstLine="0"/>
                            <w:rPr>
                              <w:i w:val="0"/>
                              <w:sz w:val="18"/>
                            </w:rPr>
                          </w:pPr>
                          <w:r w:rsidRPr="00391803">
                            <w:rPr>
                              <w:i w:val="0"/>
                              <w:sz w:val="18"/>
                            </w:rPr>
                            <w:t xml:space="preserve"> Н. контр.</w:t>
                          </w:r>
                        </w:p>
                      </w:txbxContent>
                    </v:textbox>
                  </v:rect>
                  <v:rect id="Rectangle 88" o:spid="_x0000_s1318"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" filled="f" stroked="f" strokeweight=".25pt">
                    <v:textbox inset="1pt,1pt,1pt,1pt">
                      <w:txbxContent>
                        <w:p w14:paraId="2A81A67B" w14:textId="77777777" w:rsidR="00A218E5" w:rsidRPr="0060770A" w:rsidRDefault="00A218E5" w:rsidP="00F6100F">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Нистюк</w:t>
                          </w:r>
                          <w:proofErr w:type="spellEnd"/>
                          <w:r w:rsidRPr="0060770A">
                            <w:rPr>
                              <w:rFonts w:ascii="Times New Roman" w:hAnsi="Times New Roman"/>
                              <w:spacing w:val="-4"/>
                              <w:sz w:val="18"/>
                              <w:szCs w:val="18"/>
                              <w:lang w:val="ru-RU"/>
                            </w:rPr>
                            <w:t xml:space="preserve"> О.А.</w:t>
                          </w:r>
                        </w:p>
                        <w:p w14:paraId="4ADC8297" w14:textId="77777777" w:rsidR="00A218E5" w:rsidRPr="002B1720" w:rsidRDefault="00A218E5" w:rsidP="00F6100F">
                          <w:pPr>
                            <w:pStyle w:val="affffe"/>
                          </w:pPr>
                        </w:p>
                        <w:p w14:paraId="0AAB9A0F" w14:textId="73B2B975" w:rsidR="00A218E5" w:rsidRPr="001B1CFB" w:rsidRDefault="00A218E5" w:rsidP="00833D70">
                          <w:pPr>
                            <w:pStyle w:val="affffe"/>
                            <w:jc w:val="left"/>
                            <w:rPr>
                              <w:spacing w:val="-4"/>
                              <w:sz w:val="18"/>
                              <w:szCs w:val="18"/>
                              <w:lang w:val="ru-RU"/>
                            </w:rPr>
                          </w:pPr>
                        </w:p>
                      </w:txbxContent>
                    </v:textbox>
                  </v:rect>
                </v:group>
                <v:group id="Group 89" o:spid="_x0000_s1319"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">
                  <v:rect id="Rectangle 90" o:spid="_x0000_s132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" filled="f" stroked="f" strokeweight=".25pt">
                    <v:textbox inset="1pt,1pt,1pt,1pt">
                      <w:txbxContent>
                        <w:p w14:paraId="7441E5BF" w14:textId="77777777" w:rsidR="00A218E5" w:rsidRPr="005D4ABD" w:rsidRDefault="00A218E5" w:rsidP="00833D70">
                          <w:pPr>
                            <w:pStyle w:val="afffffc"/>
                            <w:ind w:firstLine="0"/>
                            <w:rPr>
                              <w:sz w:val="18"/>
                            </w:rPr>
                          </w:pPr>
                          <w:r w:rsidRPr="005D4ABD">
                            <w:rPr>
                              <w:sz w:val="18"/>
                            </w:rPr>
                            <w:t xml:space="preserve"> </w:t>
                          </w:r>
                          <w:r w:rsidRPr="00391803">
                            <w:rPr>
                              <w:i w:val="0"/>
                              <w:sz w:val="18"/>
                            </w:rPr>
                            <w:t>Утв.</w:t>
                          </w:r>
                        </w:p>
                      </w:txbxContent>
                    </v:textbox>
                  </v:rect>
                  <v:rect id="Rectangle 91" o:spid="_x0000_s1321"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" filled="f" stroked="f" strokeweight=".25pt">
                    <v:textbox inset="1pt,1pt,1pt,1pt">
                      <w:txbxContent>
                        <w:p w14:paraId="1F17C859" w14:textId="77777777" w:rsidR="00A218E5" w:rsidRPr="0060770A" w:rsidRDefault="00A218E5" w:rsidP="00833D70">
                          <w:pPr>
                            <w:pStyle w:val="affffe"/>
                            <w:jc w:val="left"/>
                            <w:rPr>
                              <w:rFonts w:ascii="Times New Roman" w:hAnsi="Times New Roman"/>
                              <w:spacing w:val="-4"/>
                              <w:sz w:val="18"/>
                              <w:szCs w:val="18"/>
                              <w:lang w:val="ru-RU"/>
                            </w:rPr>
                          </w:pPr>
                          <w:proofErr w:type="spellStart"/>
                          <w:r w:rsidRPr="0060770A">
                            <w:rPr>
                              <w:rFonts w:ascii="Times New Roman" w:hAnsi="Times New Roman"/>
                              <w:spacing w:val="-4"/>
                              <w:sz w:val="18"/>
                              <w:szCs w:val="18"/>
                              <w:lang w:val="ru-RU"/>
                            </w:rPr>
                            <w:t>Блинова</w:t>
                          </w:r>
                          <w:proofErr w:type="spellEnd"/>
                          <w:r w:rsidRPr="0060770A">
                            <w:rPr>
                              <w:rFonts w:ascii="Times New Roman" w:hAnsi="Times New Roman"/>
                              <w:spacing w:val="-4"/>
                              <w:sz w:val="18"/>
                              <w:szCs w:val="18"/>
                              <w:lang w:val="ru-RU"/>
                            </w:rPr>
                            <w:t xml:space="preserve"> Е.А.</w:t>
                          </w:r>
                        </w:p>
                      </w:txbxContent>
                    </v:textbox>
                  </v:rect>
                </v:group>
                <v:line id="Line 92" o:spid="_x0000_s132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" strokeweight="2pt"/>
                <v:rect id="Rectangle 93" o:spid="_x0000_s132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" filled="f" stroked="f" strokeweight=".25pt">
                  <v:textbox inset="1pt,1pt,1pt,1pt">
                    <w:txbxContent>
                      <w:p w14:paraId="39C86BA3" w14:textId="77777777" w:rsidR="00A218E5" w:rsidRDefault="00A218E5" w:rsidP="00833D70">
                        <w:pPr>
                          <w:pStyle w:val="affffe"/>
                          <w:jc w:val="center"/>
                          <w:rPr>
                            <w:rFonts w:ascii="Times New Roman" w:hAnsi="Times New Roman"/>
                            <w:sz w:val="24"/>
                            <w:lang w:val="ru-RU"/>
                          </w:rPr>
                        </w:pPr>
                        <w:r w:rsidRPr="00833D70">
                          <w:rPr>
                            <w:rFonts w:ascii="Times New Roman" w:hAnsi="Times New Roman"/>
                            <w:sz w:val="24"/>
                            <w:lang w:val="ru-RU"/>
                          </w:rPr>
                          <w:t xml:space="preserve">2 Проектирование </w:t>
                        </w:r>
                      </w:p>
                      <w:p w14:paraId="6E6DD0D3" w14:textId="62322BD5" w:rsidR="00A218E5" w:rsidRPr="00833D70" w:rsidRDefault="00A218E5" w:rsidP="00833D70">
                        <w:pPr>
                          <w:pStyle w:val="affffe"/>
                          <w:jc w:val="center"/>
                          <w:rPr>
                            <w:rFonts w:ascii="Times New Roman" w:hAnsi="Times New Roman"/>
                            <w:sz w:val="24"/>
                            <w:lang w:val="ru-RU"/>
                          </w:rPr>
                        </w:pPr>
                        <w:r w:rsidRPr="00833D70">
                          <w:rPr>
                            <w:rFonts w:ascii="Times New Roman" w:hAnsi="Times New Roman"/>
                            <w:sz w:val="24"/>
                            <w:lang w:val="ru-RU"/>
                          </w:rPr>
                          <w:t>веб-приложения</w:t>
                        </w:r>
                      </w:p>
                    </w:txbxContent>
                  </v:textbox>
                </v:rect>
                <v:line id="Line 94" o:spid="_x0000_s132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" strokeweight="2pt"/>
                <v:line id="Line 95" o:spid="_x0000_s132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" strokeweight="2pt"/>
                <v:line id="Line 96" o:spid="_x0000_s132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" strokeweight="2pt"/>
                <v:rect id="Rectangle 97" o:spid="_x0000_s132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" filled="f" stroked="f" strokeweight=".25pt">
                  <v:textbox inset="1pt,1pt,1pt,1pt">
                    <w:txbxContent>
                      <w:p w14:paraId="05F12E56" w14:textId="77777777" w:rsidR="00A218E5" w:rsidRPr="00A30486" w:rsidRDefault="00A218E5" w:rsidP="00833D70">
                        <w:pPr>
                          <w:pStyle w:val="afffffa"/>
                          <w:ind w:firstLine="0"/>
                          <w:rPr>
                            <w:i w:val="0"/>
                            <w:iCs/>
                            <w:sz w:val="18"/>
                            <w:szCs w:val="18"/>
                          </w:rPr>
                        </w:pPr>
                        <w:r w:rsidRPr="00A30486">
                          <w:rPr>
                            <w:i w:val="0"/>
                            <w:iCs/>
                            <w:sz w:val="18"/>
                            <w:szCs w:val="18"/>
                          </w:rPr>
                          <w:t>Лит.</w:t>
                        </w:r>
                      </w:p>
                    </w:txbxContent>
                  </v:textbox>
                </v:rect>
                <v:rect id="Rectangle 98" o:spid="_x0000_s132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" filled="f" stroked="f" strokeweight=".25pt">
                  <v:textbox inset="1pt,1pt,1pt,1pt">
                    <w:txbxContent>
                      <w:p w14:paraId="108B3A24" w14:textId="77777777" w:rsidR="00A218E5" w:rsidRPr="00A30486" w:rsidRDefault="00A218E5" w:rsidP="00833D70">
                        <w:pPr>
                          <w:pStyle w:val="afffffa"/>
                          <w:ind w:firstLine="0"/>
                          <w:rPr>
                            <w:i w:val="0"/>
                            <w:iCs/>
                            <w:sz w:val="18"/>
                          </w:rPr>
                        </w:pPr>
                        <w:r w:rsidRPr="00A30486">
                          <w:rPr>
                            <w:i w:val="0"/>
                            <w:iCs/>
                            <w:sz w:val="18"/>
                          </w:rPr>
                          <w:t>Листов</w:t>
                        </w:r>
                      </w:p>
                    </w:txbxContent>
                  </v:textbox>
                </v:rect>
                <v:rect id="Rectangle 99" o:spid="_x0000_s1329"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" filled="f" stroked="f" strokeweight=".25pt">
                  <v:textbox inset="1pt,1pt,1pt,1pt">
                    <w:txbxContent>
                      <w:p w14:paraId="48422097" w14:textId="26BEB0AF" w:rsidR="00A218E5" w:rsidRPr="00A30486" w:rsidRDefault="00A218E5" w:rsidP="00833D70">
                        <w:pPr>
                          <w:pStyle w:val="afffffa"/>
                          <w:ind w:firstLine="0"/>
                          <w:rPr>
                            <w:i w:val="0"/>
                            <w:sz w:val="18"/>
                          </w:rPr>
                        </w:pPr>
                        <w:r>
                          <w:rPr>
                            <w:i w:val="0"/>
                            <w:sz w:val="18"/>
                          </w:rPr>
                          <w:t>14</w:t>
                        </w:r>
                      </w:p>
                    </w:txbxContent>
                  </v:textbox>
                </v:rect>
                <v:line id="Line 100" o:spid="_x0000_s133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" strokeweight="1pt"/>
                <v:line id="Line 101" o:spid="_x0000_s133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" strokeweight="1pt"/>
                <v:rect id="Rectangle 102" o:spid="_x0000_s1332"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" filled="f" stroked="f" strokeweight=".25pt">
                  <v:textbox inset="1pt,1pt,1pt,1pt">
                    <w:txbxContent>
                      <w:p w14:paraId="2BE90C76" w14:textId="77777777" w:rsidR="00A218E5" w:rsidRPr="00833D70" w:rsidRDefault="00A218E5" w:rsidP="00833D70">
                        <w:pPr>
                          <w:pStyle w:val="affffe"/>
                          <w:jc w:val="center"/>
                          <w:rPr>
                            <w:rFonts w:ascii="Times New Roman" w:hAnsi="Times New Roman"/>
                            <w:sz w:val="24"/>
                            <w:szCs w:val="18"/>
                            <w:lang w:val="ru-RU"/>
                          </w:rPr>
                        </w:pPr>
                        <w:r w:rsidRPr="00833D70">
                          <w:rPr>
                            <w:rFonts w:ascii="Times New Roman" w:hAnsi="Times New Roman"/>
                            <w:sz w:val="24"/>
                            <w:szCs w:val="18"/>
                            <w:lang w:val="ru-RU"/>
                          </w:rPr>
                          <w:t>БГТУ 1-40 05 01</w:t>
                        </w:r>
                        <w:r w:rsidRPr="00833D70">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A251E5">
        <w:rPr>
          <w:b w:val="0"/>
          <w:noProof/>
          <w:lang w:eastAsia="ru-RU"/>
        </w:rPr>
        <mc:AlternateContent>
          <mc:Choice Requires="wps">
            <w:drawing>
              <wp:anchor distT="0" distB="0" distL="114300" distR="114300" simplePos="0" relativeHeight="251802624" behindDoc="0" locked="0" layoutInCell="1" allowOverlap="1" wp14:anchorId="70C5352E" wp14:editId="4C0012F2">
                <wp:simplePos x="0" y="0"/>
                <wp:positionH relativeFrom="margin">
                  <wp:align>right</wp:align>
                </wp:positionH>
                <wp:positionV relativeFrom="paragraph">
                  <wp:posOffset>-371972</wp:posOffset>
                </wp:positionV>
                <wp:extent cx="151075" cy="198782"/>
                <wp:effectExtent l="0" t="0" r="20955" b="10795"/>
                <wp:wrapNone/>
                <wp:docPr id="2143147629" name="Прямоугольник 2143147629"/>
                <wp:cNvGraphicFramePr/>
                <a:graphic xmlns:a="http://schemas.openxmlformats.org/drawingml/2006/main">
                  <a:graphicData uri="http://schemas.microsoft.com/office/word/2010/wordprocessingShape">
                    <wps:wsp>
                      <wps:cNvSpPr/>
                      <wps:spPr>
                        <a:xfrm>
                          <a:off x="0" y="0"/>
                          <a:ext cx="151075" cy="1987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C154EC" id="Прямоугольник 2143147629" o:spid="_x0000_s1026" style="position:absolute;margin-left:-39.3pt;margin-top:-29.3pt;width:11.9pt;height:15.65pt;z-index:2518026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" fillcolor="white [3212]" strokecolor="white [3212]" strokeweight="1pt">
                <w10:wrap anchorx="margin"/>
              </v:rect>
            </w:pict>
          </mc:Fallback>
        </mc:AlternateContent>
      </w:r>
      <w:r w:rsidR="00380417">
        <w:t xml:space="preserve">2 Проектирование </w:t>
      </w:r>
      <w:r w:rsidR="00CF158E">
        <w:t>веб</w:t>
      </w:r>
      <w:r w:rsidR="00380417" w:rsidRPr="00380417">
        <w:t>-</w:t>
      </w:r>
      <w:r w:rsidR="00380417">
        <w:t>приложения</w:t>
      </w:r>
      <w:bookmarkEnd w:id="35"/>
    </w:p>
    <w:p w14:paraId="14E0B224" w14:textId="6257A9C6" w:rsidR="00783E1B" w:rsidRPr="00381219" w:rsidRDefault="00783E1B" w:rsidP="0060770A">
      <w:pPr>
        <w:pStyle w:val="afffd"/>
        <w:spacing w:before="120"/>
        <w:outlineLvl w:val="1"/>
      </w:pPr>
      <w:bookmarkStart w:id="48" w:name="_Toc198276990"/>
      <w:r>
        <w:t xml:space="preserve">2.1 </w:t>
      </w:r>
      <w:bookmarkEnd w:id="36"/>
      <w:bookmarkEnd w:id="37"/>
      <w:bookmarkEnd w:id="38"/>
      <w:bookmarkEnd w:id="39"/>
      <w:bookmarkEnd w:id="40"/>
      <w:bookmarkEnd w:id="41"/>
      <w:bookmarkEnd w:id="42"/>
      <w:bookmarkEnd w:id="43"/>
      <w:bookmarkEnd w:id="44"/>
      <w:bookmarkEnd w:id="45"/>
      <w:bookmarkEnd w:id="46"/>
      <w:bookmarkEnd w:id="47"/>
      <w:r w:rsidR="00E368E7">
        <w:t>Описание средств разработки</w:t>
      </w:r>
      <w:bookmarkEnd w:id="48"/>
    </w:p>
    <w:p w14:paraId="46D1228D" w14:textId="72D56B29" w:rsidR="00783E1B" w:rsidRDefault="00E368E7" w:rsidP="0060770A">
      <w:r w:rsidRPr="00B30BF4">
        <w:rPr>
          <w:bCs/>
          <w:snapToGrid w:val="0"/>
          <w:szCs w:val="24"/>
        </w:rPr>
        <w:t>В данном разделе будут рассмотрены различные библиотеки, технологии и подходы, которые будут использованы для создания веб-приложения. Выбор инструментов обосновывается их функциональными возможностями, удобством и соответствием требованиям проекта</w:t>
      </w:r>
      <w:r>
        <w:t>.</w:t>
      </w:r>
    </w:p>
    <w:p w14:paraId="60274361" w14:textId="133DB6BA" w:rsidR="00783E1B" w:rsidRDefault="00783E1B" w:rsidP="0060770A">
      <w:pPr>
        <w:pStyle w:val="affff"/>
        <w:contextualSpacing w:val="0"/>
        <w:outlineLvl w:val="2"/>
      </w:pPr>
      <w:bookmarkStart w:id="49" w:name="_Toc121399042"/>
      <w:bookmarkStart w:id="50" w:name="_Toc121511406"/>
      <w:bookmarkStart w:id="51" w:name="_Toc198276991"/>
      <w:r>
        <w:t>2.1.1</w:t>
      </w:r>
      <w:r w:rsidRPr="00EE6021">
        <w:t xml:space="preserve"> </w:t>
      </w:r>
      <w:bookmarkEnd w:id="49"/>
      <w:bookmarkEnd w:id="50"/>
      <w:r w:rsidR="00C52522">
        <w:t>Обоснование выбора среды разработки</w:t>
      </w:r>
      <w:bookmarkEnd w:id="51"/>
    </w:p>
    <w:p w14:paraId="29064EB8" w14:textId="4E01677D" w:rsidR="00C52522" w:rsidRDefault="00C52522" w:rsidP="0060770A">
      <w:pPr>
        <w:rPr>
          <w:bCs/>
          <w:snapToGrid w:val="0"/>
          <w:szCs w:val="28"/>
        </w:rPr>
      </w:pPr>
      <w:r w:rsidRPr="00DE4AB2">
        <w:rPr>
          <w:bCs/>
          <w:snapToGrid w:val="0"/>
          <w:szCs w:val="28"/>
        </w:rPr>
        <w:t>Среды разработки (</w:t>
      </w:r>
      <w:r w:rsidRPr="00E4566D">
        <w:rPr>
          <w:bCs/>
          <w:snapToGrid w:val="0"/>
          <w:szCs w:val="28"/>
        </w:rPr>
        <w:t xml:space="preserve">IDE </w:t>
      </w:r>
      <w:r w:rsidR="0060770A">
        <w:rPr>
          <w:bCs/>
          <w:snapToGrid w:val="0"/>
          <w:szCs w:val="28"/>
        </w:rPr>
        <w:t>–</w:t>
      </w:r>
      <w:r w:rsidRPr="00E4566D">
        <w:rPr>
          <w:bCs/>
          <w:snapToGrid w:val="0"/>
          <w:szCs w:val="28"/>
        </w:rPr>
        <w:t xml:space="preserve"> </w:t>
      </w:r>
      <w:proofErr w:type="spellStart"/>
      <w:r w:rsidRPr="00E4566D">
        <w:rPr>
          <w:bCs/>
          <w:snapToGrid w:val="0"/>
          <w:szCs w:val="28"/>
        </w:rPr>
        <w:t>Integrated</w:t>
      </w:r>
      <w:proofErr w:type="spellEnd"/>
      <w:r w:rsidRPr="00E4566D">
        <w:rPr>
          <w:bCs/>
          <w:snapToGrid w:val="0"/>
          <w:szCs w:val="28"/>
        </w:rPr>
        <w:t xml:space="preserve"> </w:t>
      </w:r>
      <w:proofErr w:type="spellStart"/>
      <w:r w:rsidRPr="00E4566D">
        <w:rPr>
          <w:bCs/>
          <w:snapToGrid w:val="0"/>
          <w:szCs w:val="28"/>
        </w:rPr>
        <w:t>Development</w:t>
      </w:r>
      <w:proofErr w:type="spellEnd"/>
      <w:r w:rsidRPr="00E4566D">
        <w:rPr>
          <w:bCs/>
          <w:snapToGrid w:val="0"/>
          <w:szCs w:val="28"/>
        </w:rPr>
        <w:t xml:space="preserve"> </w:t>
      </w:r>
      <w:proofErr w:type="spellStart"/>
      <w:r w:rsidRPr="00E4566D">
        <w:rPr>
          <w:bCs/>
          <w:snapToGrid w:val="0"/>
          <w:szCs w:val="28"/>
        </w:rPr>
        <w:t>Environments</w:t>
      </w:r>
      <w:proofErr w:type="spellEnd"/>
      <w:r w:rsidRPr="00DE4AB2">
        <w:rPr>
          <w:bCs/>
          <w:snapToGrid w:val="0"/>
          <w:szCs w:val="28"/>
        </w:rPr>
        <w:t xml:space="preserve">) </w:t>
      </w:r>
      <w:r w:rsidR="0060770A">
        <w:rPr>
          <w:bCs/>
          <w:snapToGrid w:val="0"/>
          <w:szCs w:val="28"/>
        </w:rPr>
        <w:t>–</w:t>
      </w:r>
      <w:r w:rsidRPr="00DE4AB2">
        <w:rPr>
          <w:bCs/>
          <w:snapToGrid w:val="0"/>
          <w:szCs w:val="28"/>
        </w:rPr>
        <w:t xml:space="preserve"> это программные инструменты, которые помогают разработчикам создавать, отлаживать и поддерживать код. Они включают в себя редакторы кода, отладчики, средства для тестирования и другие инструменты, упрощающие процесс разработки. Существует два основных типа сред разработки:</w:t>
      </w:r>
    </w:p>
    <w:p w14:paraId="745AEEFB" w14:textId="650A746B" w:rsidR="00C11B79" w:rsidRPr="00232996" w:rsidRDefault="00232996" w:rsidP="0060770A">
      <w:pPr>
        <w:pStyle w:val="a1"/>
        <w:jc w:val="both"/>
        <w:rPr>
          <w:spacing w:val="-4"/>
          <w:szCs w:val="28"/>
        </w:rPr>
      </w:pPr>
      <w:r w:rsidRPr="00232996">
        <w:rPr>
          <w:bCs/>
          <w:spacing w:val="-4"/>
          <w:szCs w:val="28"/>
        </w:rPr>
        <w:t>легковесные редакт</w:t>
      </w:r>
      <w:r>
        <w:rPr>
          <w:bCs/>
          <w:spacing w:val="-4"/>
          <w:szCs w:val="28"/>
        </w:rPr>
        <w:t>оры кода,</w:t>
      </w:r>
      <w:r w:rsidR="00C52522" w:rsidRPr="00232996">
        <w:rPr>
          <w:bCs/>
          <w:spacing w:val="-4"/>
          <w:szCs w:val="28"/>
        </w:rPr>
        <w:t xml:space="preserve"> которые подходят для различных языков программирования и </w:t>
      </w:r>
      <w:r w:rsidR="00A613CA" w:rsidRPr="00232996">
        <w:rPr>
          <w:bCs/>
          <w:spacing w:val="-4"/>
          <w:szCs w:val="28"/>
        </w:rPr>
        <w:t>дают</w:t>
      </w:r>
      <w:r w:rsidR="00C52522" w:rsidRPr="00232996">
        <w:rPr>
          <w:bCs/>
          <w:spacing w:val="-4"/>
          <w:szCs w:val="28"/>
        </w:rPr>
        <w:t xml:space="preserve"> гибкость за сч</w:t>
      </w:r>
      <w:r w:rsidR="00A924AF" w:rsidRPr="00232996">
        <w:rPr>
          <w:bCs/>
          <w:spacing w:val="-4"/>
          <w:szCs w:val="28"/>
        </w:rPr>
        <w:t>е</w:t>
      </w:r>
      <w:r w:rsidR="00C52522" w:rsidRPr="00232996">
        <w:rPr>
          <w:bCs/>
          <w:spacing w:val="-4"/>
          <w:szCs w:val="28"/>
        </w:rPr>
        <w:t>т расширений</w:t>
      </w:r>
      <w:r w:rsidR="00C52522" w:rsidRPr="00232996">
        <w:rPr>
          <w:spacing w:val="-4"/>
          <w:szCs w:val="28"/>
        </w:rPr>
        <w:t>;</w:t>
      </w:r>
    </w:p>
    <w:p w14:paraId="05036C4E" w14:textId="7476893A" w:rsidR="00C52522" w:rsidRPr="00232996" w:rsidRDefault="00C52522" w:rsidP="0060770A">
      <w:pPr>
        <w:pStyle w:val="a1"/>
        <w:jc w:val="both"/>
        <w:rPr>
          <w:spacing w:val="-4"/>
          <w:szCs w:val="28"/>
        </w:rPr>
      </w:pPr>
      <w:r w:rsidRPr="00232996">
        <w:rPr>
          <w:bCs/>
          <w:spacing w:val="-4"/>
          <w:szCs w:val="28"/>
        </w:rPr>
        <w:t xml:space="preserve">интегрированные среды разработки (IDE), такие как </w:t>
      </w:r>
      <w:proofErr w:type="spellStart"/>
      <w:r w:rsidRPr="00232996">
        <w:rPr>
          <w:bCs/>
          <w:spacing w:val="-4"/>
          <w:szCs w:val="28"/>
        </w:rPr>
        <w:t>PyCharm</w:t>
      </w:r>
      <w:proofErr w:type="spellEnd"/>
      <w:r w:rsidRPr="00232996">
        <w:rPr>
          <w:bCs/>
          <w:spacing w:val="-4"/>
          <w:szCs w:val="28"/>
        </w:rPr>
        <w:t>, которые предоставляют встроенные инструменты для работы с определ</w:t>
      </w:r>
      <w:r w:rsidR="00A924AF" w:rsidRPr="00232996">
        <w:rPr>
          <w:bCs/>
          <w:spacing w:val="-4"/>
          <w:szCs w:val="28"/>
        </w:rPr>
        <w:t>е</w:t>
      </w:r>
      <w:r w:rsidRPr="00232996">
        <w:rPr>
          <w:bCs/>
          <w:spacing w:val="-4"/>
          <w:szCs w:val="28"/>
        </w:rPr>
        <w:t>нными языками.</w:t>
      </w:r>
    </w:p>
    <w:p w14:paraId="433C750F" w14:textId="457C5850" w:rsidR="00783E1B" w:rsidRPr="00C21B80" w:rsidRDefault="00C52522" w:rsidP="0060770A">
      <w:pPr>
        <w:rPr>
          <w:spacing w:val="-2"/>
        </w:rPr>
      </w:pPr>
      <w:proofErr w:type="spellStart"/>
      <w:r w:rsidRPr="00C21B80">
        <w:rPr>
          <w:bCs/>
          <w:snapToGrid w:val="0"/>
          <w:spacing w:val="-2"/>
          <w:szCs w:val="28"/>
        </w:rPr>
        <w:t>Visual</w:t>
      </w:r>
      <w:proofErr w:type="spellEnd"/>
      <w:r w:rsidRPr="00C21B80">
        <w:rPr>
          <w:bCs/>
          <w:snapToGrid w:val="0"/>
          <w:spacing w:val="-2"/>
          <w:szCs w:val="28"/>
        </w:rPr>
        <w:t xml:space="preserve"> </w:t>
      </w:r>
      <w:proofErr w:type="spellStart"/>
      <w:r w:rsidRPr="00C21B80">
        <w:rPr>
          <w:bCs/>
          <w:snapToGrid w:val="0"/>
          <w:spacing w:val="-2"/>
          <w:szCs w:val="28"/>
        </w:rPr>
        <w:t>Studio</w:t>
      </w:r>
      <w:proofErr w:type="spellEnd"/>
      <w:r w:rsidRPr="00C21B80">
        <w:rPr>
          <w:bCs/>
          <w:snapToGrid w:val="0"/>
          <w:spacing w:val="-2"/>
          <w:szCs w:val="28"/>
        </w:rPr>
        <w:t xml:space="preserve"> Code </w:t>
      </w:r>
      <w:r w:rsidR="0060770A">
        <w:rPr>
          <w:bCs/>
          <w:snapToGrid w:val="0"/>
          <w:spacing w:val="-2"/>
          <w:szCs w:val="28"/>
        </w:rPr>
        <w:t>–</w:t>
      </w:r>
      <w:r w:rsidRPr="00C21B80">
        <w:rPr>
          <w:bCs/>
          <w:snapToGrid w:val="0"/>
          <w:spacing w:val="-2"/>
          <w:szCs w:val="28"/>
        </w:rPr>
        <w:t xml:space="preserve"> это л</w:t>
      </w:r>
      <w:r w:rsidR="00A924AF" w:rsidRPr="00C21B80">
        <w:rPr>
          <w:bCs/>
          <w:snapToGrid w:val="0"/>
          <w:spacing w:val="-2"/>
          <w:szCs w:val="28"/>
        </w:rPr>
        <w:t>е</w:t>
      </w:r>
      <w:r w:rsidRPr="00C21B80">
        <w:rPr>
          <w:bCs/>
          <w:snapToGrid w:val="0"/>
          <w:spacing w:val="-2"/>
          <w:szCs w:val="28"/>
        </w:rPr>
        <w:t xml:space="preserve">гкий, но мощный редактор кода, поддерживающий языки программирования, такие как JavaScript, </w:t>
      </w:r>
      <w:proofErr w:type="spellStart"/>
      <w:r w:rsidRPr="00C21B80">
        <w:rPr>
          <w:bCs/>
          <w:snapToGrid w:val="0"/>
          <w:spacing w:val="-2"/>
          <w:szCs w:val="28"/>
        </w:rPr>
        <w:t>TypeScript</w:t>
      </w:r>
      <w:proofErr w:type="spellEnd"/>
      <w:r w:rsidRPr="00C21B80">
        <w:rPr>
          <w:bCs/>
          <w:snapToGrid w:val="0"/>
          <w:spacing w:val="-2"/>
          <w:szCs w:val="28"/>
        </w:rPr>
        <w:t xml:space="preserve">, </w:t>
      </w:r>
      <w:proofErr w:type="spellStart"/>
      <w:r w:rsidRPr="00C21B80">
        <w:rPr>
          <w:bCs/>
          <w:snapToGrid w:val="0"/>
          <w:spacing w:val="-2"/>
          <w:szCs w:val="28"/>
        </w:rPr>
        <w:t>Python</w:t>
      </w:r>
      <w:proofErr w:type="spellEnd"/>
      <w:r w:rsidRPr="00C21B80">
        <w:rPr>
          <w:bCs/>
          <w:snapToGrid w:val="0"/>
          <w:spacing w:val="-2"/>
          <w:szCs w:val="28"/>
        </w:rPr>
        <w:t xml:space="preserve"> и C++. Его гибкость обеспечивается благодаря обширному набору расширений, которые позволяют интегрироваться с различными </w:t>
      </w:r>
      <w:proofErr w:type="spellStart"/>
      <w:r w:rsidRPr="00C21B80">
        <w:rPr>
          <w:bCs/>
          <w:snapToGrid w:val="0"/>
          <w:spacing w:val="-2"/>
          <w:szCs w:val="28"/>
        </w:rPr>
        <w:t>фреймворками</w:t>
      </w:r>
      <w:proofErr w:type="spellEnd"/>
      <w:r w:rsidRPr="00C21B80">
        <w:rPr>
          <w:bCs/>
          <w:snapToGrid w:val="0"/>
          <w:spacing w:val="-2"/>
          <w:szCs w:val="28"/>
        </w:rPr>
        <w:t xml:space="preserve">, например, </w:t>
      </w:r>
      <w:proofErr w:type="spellStart"/>
      <w:r w:rsidRPr="00C21B80">
        <w:rPr>
          <w:bCs/>
          <w:snapToGrid w:val="0"/>
          <w:spacing w:val="-2"/>
          <w:szCs w:val="28"/>
        </w:rPr>
        <w:t>React</w:t>
      </w:r>
      <w:proofErr w:type="spellEnd"/>
      <w:r w:rsidRPr="00C21B80">
        <w:rPr>
          <w:bCs/>
          <w:snapToGrid w:val="0"/>
          <w:spacing w:val="-2"/>
          <w:szCs w:val="28"/>
        </w:rPr>
        <w:t xml:space="preserve"> и </w:t>
      </w:r>
      <w:proofErr w:type="spellStart"/>
      <w:r w:rsidRPr="00C21B80">
        <w:rPr>
          <w:bCs/>
          <w:snapToGrid w:val="0"/>
          <w:spacing w:val="-2"/>
          <w:szCs w:val="28"/>
        </w:rPr>
        <w:t>NestJS</w:t>
      </w:r>
      <w:proofErr w:type="spellEnd"/>
      <w:r w:rsidRPr="00C21B80">
        <w:rPr>
          <w:bCs/>
          <w:snapToGrid w:val="0"/>
          <w:spacing w:val="-2"/>
          <w:szCs w:val="28"/>
        </w:rPr>
        <w:t xml:space="preserve">, а также с базами данных и платформами. </w:t>
      </w:r>
      <w:proofErr w:type="spellStart"/>
      <w:r w:rsidRPr="00C21B80">
        <w:rPr>
          <w:bCs/>
          <w:snapToGrid w:val="0"/>
          <w:spacing w:val="-2"/>
          <w:szCs w:val="28"/>
        </w:rPr>
        <w:t>Visual</w:t>
      </w:r>
      <w:proofErr w:type="spellEnd"/>
      <w:r w:rsidRPr="00C21B80">
        <w:rPr>
          <w:bCs/>
          <w:snapToGrid w:val="0"/>
          <w:spacing w:val="-2"/>
          <w:szCs w:val="28"/>
        </w:rPr>
        <w:t xml:space="preserve"> </w:t>
      </w:r>
      <w:proofErr w:type="spellStart"/>
      <w:r w:rsidRPr="00C21B80">
        <w:rPr>
          <w:bCs/>
          <w:snapToGrid w:val="0"/>
          <w:spacing w:val="-2"/>
          <w:szCs w:val="28"/>
        </w:rPr>
        <w:t>Studio</w:t>
      </w:r>
      <w:proofErr w:type="spellEnd"/>
      <w:r w:rsidRPr="00C21B80">
        <w:rPr>
          <w:bCs/>
          <w:snapToGrid w:val="0"/>
          <w:spacing w:val="-2"/>
          <w:szCs w:val="28"/>
        </w:rPr>
        <w:t xml:space="preserve"> Code предоставляет инструменты для написания, тестирования и отладки кода, что делает его универсальным выбором как для </w:t>
      </w:r>
      <w:proofErr w:type="spellStart"/>
      <w:r w:rsidRPr="00C21B80">
        <w:rPr>
          <w:bCs/>
          <w:snapToGrid w:val="0"/>
          <w:spacing w:val="-2"/>
          <w:szCs w:val="28"/>
        </w:rPr>
        <w:t>фронтенд</w:t>
      </w:r>
      <w:proofErr w:type="spellEnd"/>
      <w:r w:rsidRPr="00C21B80">
        <w:rPr>
          <w:bCs/>
          <w:snapToGrid w:val="0"/>
          <w:spacing w:val="-2"/>
          <w:szCs w:val="28"/>
        </w:rPr>
        <w:t xml:space="preserve">-, так и для </w:t>
      </w:r>
      <w:proofErr w:type="spellStart"/>
      <w:r w:rsidRPr="00C21B80">
        <w:rPr>
          <w:bCs/>
          <w:snapToGrid w:val="0"/>
          <w:spacing w:val="-2"/>
          <w:szCs w:val="28"/>
        </w:rPr>
        <w:t>бэкенд</w:t>
      </w:r>
      <w:proofErr w:type="spellEnd"/>
      <w:r w:rsidRPr="00C21B80">
        <w:rPr>
          <w:bCs/>
          <w:snapToGrid w:val="0"/>
          <w:spacing w:val="-2"/>
          <w:szCs w:val="28"/>
        </w:rPr>
        <w:t>-разработки</w:t>
      </w:r>
      <w:r w:rsidR="00956934" w:rsidRPr="00C21B80">
        <w:rPr>
          <w:spacing w:val="-2"/>
        </w:rPr>
        <w:t>.</w:t>
      </w:r>
    </w:p>
    <w:p w14:paraId="174A54E9" w14:textId="2541F4B9" w:rsidR="00C52522" w:rsidRPr="00DE4AB2" w:rsidRDefault="00C52522" w:rsidP="0060770A">
      <w:pPr>
        <w:rPr>
          <w:bCs/>
          <w:snapToGrid w:val="0"/>
          <w:szCs w:val="28"/>
        </w:rPr>
      </w:pPr>
      <w:proofErr w:type="spellStart"/>
      <w:r w:rsidRPr="00E4566D">
        <w:rPr>
          <w:bCs/>
          <w:snapToGrid w:val="0"/>
          <w:szCs w:val="28"/>
        </w:rPr>
        <w:t>PyCharm</w:t>
      </w:r>
      <w:proofErr w:type="spellEnd"/>
      <w:r w:rsidRPr="00E4566D">
        <w:rPr>
          <w:bCs/>
          <w:snapToGrid w:val="0"/>
          <w:szCs w:val="28"/>
        </w:rPr>
        <w:t xml:space="preserve"> </w:t>
      </w:r>
      <w:r w:rsidR="0060770A">
        <w:rPr>
          <w:bCs/>
          <w:snapToGrid w:val="0"/>
          <w:szCs w:val="28"/>
        </w:rPr>
        <w:t>–</w:t>
      </w:r>
      <w:r w:rsidRPr="00DE4AB2">
        <w:rPr>
          <w:bCs/>
          <w:snapToGrid w:val="0"/>
          <w:szCs w:val="28"/>
        </w:rPr>
        <w:t xml:space="preserve"> это мощная интегрированная среда разработки, специально ориентированная на язык </w:t>
      </w:r>
      <w:proofErr w:type="spellStart"/>
      <w:r w:rsidRPr="00E4566D">
        <w:rPr>
          <w:bCs/>
          <w:snapToGrid w:val="0"/>
          <w:szCs w:val="28"/>
        </w:rPr>
        <w:t>Python</w:t>
      </w:r>
      <w:proofErr w:type="spellEnd"/>
      <w:r w:rsidRPr="00DE4AB2">
        <w:rPr>
          <w:bCs/>
          <w:snapToGrid w:val="0"/>
          <w:szCs w:val="28"/>
        </w:rPr>
        <w:t xml:space="preserve">. Она поддерживает функции отладки, тестирования, анализа кода и работы с базами данных. </w:t>
      </w:r>
      <w:proofErr w:type="spellStart"/>
      <w:r w:rsidRPr="00E4566D">
        <w:rPr>
          <w:bCs/>
          <w:snapToGrid w:val="0"/>
          <w:szCs w:val="28"/>
        </w:rPr>
        <w:t>PyCharm</w:t>
      </w:r>
      <w:proofErr w:type="spellEnd"/>
      <w:r w:rsidRPr="00E4566D">
        <w:rPr>
          <w:bCs/>
          <w:snapToGrid w:val="0"/>
          <w:szCs w:val="28"/>
        </w:rPr>
        <w:t xml:space="preserve"> </w:t>
      </w:r>
      <w:r w:rsidRPr="00DE4AB2">
        <w:rPr>
          <w:bCs/>
          <w:snapToGrid w:val="0"/>
          <w:szCs w:val="28"/>
        </w:rPr>
        <w:t xml:space="preserve">идеально подходит для работы с </w:t>
      </w:r>
      <w:proofErr w:type="spellStart"/>
      <w:r w:rsidRPr="00DE4AB2">
        <w:rPr>
          <w:bCs/>
          <w:snapToGrid w:val="0"/>
          <w:szCs w:val="28"/>
        </w:rPr>
        <w:t>фреймворками</w:t>
      </w:r>
      <w:proofErr w:type="spellEnd"/>
      <w:r w:rsidRPr="00DE4AB2">
        <w:rPr>
          <w:bCs/>
          <w:snapToGrid w:val="0"/>
          <w:szCs w:val="28"/>
        </w:rPr>
        <w:t xml:space="preserve">, такими как </w:t>
      </w:r>
      <w:proofErr w:type="spellStart"/>
      <w:r w:rsidRPr="00E4566D">
        <w:rPr>
          <w:bCs/>
          <w:snapToGrid w:val="0"/>
          <w:szCs w:val="28"/>
        </w:rPr>
        <w:t>Django</w:t>
      </w:r>
      <w:proofErr w:type="spellEnd"/>
      <w:r w:rsidRPr="00E4566D">
        <w:rPr>
          <w:bCs/>
          <w:snapToGrid w:val="0"/>
          <w:szCs w:val="28"/>
        </w:rPr>
        <w:t xml:space="preserve"> и </w:t>
      </w:r>
      <w:proofErr w:type="spellStart"/>
      <w:r w:rsidRPr="00E4566D">
        <w:rPr>
          <w:bCs/>
          <w:snapToGrid w:val="0"/>
          <w:szCs w:val="28"/>
        </w:rPr>
        <w:t>Flask</w:t>
      </w:r>
      <w:proofErr w:type="spellEnd"/>
      <w:r w:rsidRPr="00E4566D">
        <w:rPr>
          <w:bCs/>
          <w:snapToGrid w:val="0"/>
          <w:szCs w:val="28"/>
        </w:rPr>
        <w:t>,</w:t>
      </w:r>
      <w:r w:rsidRPr="00DE4AB2">
        <w:rPr>
          <w:bCs/>
          <w:snapToGrid w:val="0"/>
          <w:szCs w:val="28"/>
        </w:rPr>
        <w:t xml:space="preserve"> предлагая встроенные инструменты для управления проектами и интеграции с системами контроля версий. Эта </w:t>
      </w:r>
      <w:r w:rsidRPr="00E4566D">
        <w:rPr>
          <w:bCs/>
          <w:snapToGrid w:val="0"/>
          <w:szCs w:val="28"/>
        </w:rPr>
        <w:t xml:space="preserve">IDE </w:t>
      </w:r>
      <w:r w:rsidRPr="00DE4AB2">
        <w:rPr>
          <w:bCs/>
          <w:snapToGrid w:val="0"/>
          <w:szCs w:val="28"/>
        </w:rPr>
        <w:t>становится особенно полезной при разработке серверной части сложных приложений</w:t>
      </w:r>
      <w:r w:rsidR="00C21B80">
        <w:rPr>
          <w:bCs/>
          <w:snapToGrid w:val="0"/>
          <w:szCs w:val="28"/>
        </w:rPr>
        <w:t xml:space="preserve"> со сложной архитектурой</w:t>
      </w:r>
      <w:r w:rsidRPr="00DE4AB2">
        <w:rPr>
          <w:bCs/>
          <w:snapToGrid w:val="0"/>
          <w:szCs w:val="28"/>
        </w:rPr>
        <w:t>.</w:t>
      </w:r>
    </w:p>
    <w:p w14:paraId="19A82485" w14:textId="77777777" w:rsidR="00C52522" w:rsidRPr="00DE4AB2" w:rsidRDefault="00C52522" w:rsidP="0060770A">
      <w:pPr>
        <w:rPr>
          <w:bCs/>
          <w:snapToGrid w:val="0"/>
          <w:szCs w:val="28"/>
        </w:rPr>
      </w:pPr>
      <w:proofErr w:type="spellStart"/>
      <w:r w:rsidRPr="00E4566D">
        <w:rPr>
          <w:bCs/>
          <w:snapToGrid w:val="0"/>
          <w:szCs w:val="28"/>
        </w:rPr>
        <w:t>Visual</w:t>
      </w:r>
      <w:proofErr w:type="spellEnd"/>
      <w:r w:rsidRPr="00E4566D">
        <w:rPr>
          <w:bCs/>
          <w:snapToGrid w:val="0"/>
          <w:szCs w:val="28"/>
        </w:rPr>
        <w:t xml:space="preserve"> </w:t>
      </w:r>
      <w:proofErr w:type="spellStart"/>
      <w:r w:rsidRPr="00E4566D">
        <w:rPr>
          <w:bCs/>
          <w:snapToGrid w:val="0"/>
          <w:szCs w:val="28"/>
        </w:rPr>
        <w:t>Studio</w:t>
      </w:r>
      <w:proofErr w:type="spellEnd"/>
      <w:r w:rsidRPr="00E4566D">
        <w:rPr>
          <w:bCs/>
          <w:snapToGrid w:val="0"/>
          <w:szCs w:val="28"/>
        </w:rPr>
        <w:t xml:space="preserve"> Code и </w:t>
      </w:r>
      <w:proofErr w:type="spellStart"/>
      <w:r w:rsidRPr="00E4566D">
        <w:rPr>
          <w:bCs/>
          <w:snapToGrid w:val="0"/>
          <w:szCs w:val="28"/>
        </w:rPr>
        <w:t>PyCharm</w:t>
      </w:r>
      <w:proofErr w:type="spellEnd"/>
      <w:r w:rsidRPr="00DE4AB2">
        <w:rPr>
          <w:bCs/>
          <w:snapToGrid w:val="0"/>
          <w:szCs w:val="28"/>
        </w:rPr>
        <w:t xml:space="preserve"> часто используются совместно для реализации различных задач в процессе разработки.</w:t>
      </w:r>
    </w:p>
    <w:p w14:paraId="2D97D823" w14:textId="34654729" w:rsidR="003A47F3" w:rsidRDefault="008F2683" w:rsidP="0060770A">
      <w:pPr>
        <w:rPr>
          <w:bCs/>
          <w:i/>
          <w:snapToGrid w:val="0"/>
          <w:szCs w:val="28"/>
        </w:rPr>
      </w:pPr>
      <w:r w:rsidRPr="001538F5">
        <w:rPr>
          <w:noProof/>
          <w:lang w:eastAsia="ru-RU"/>
        </w:rPr>
        <mc:AlternateContent>
          <mc:Choice Requires="wps">
            <w:drawing>
              <wp:anchor distT="0" distB="0" distL="114300" distR="114300" simplePos="0" relativeHeight="251785216" behindDoc="0" locked="0" layoutInCell="1" allowOverlap="1" wp14:anchorId="2388BBAD" wp14:editId="1F50CC70">
                <wp:simplePos x="0" y="0"/>
                <wp:positionH relativeFrom="column">
                  <wp:posOffset>4320540</wp:posOffset>
                </wp:positionH>
                <wp:positionV relativeFrom="page">
                  <wp:posOffset>9765665</wp:posOffset>
                </wp:positionV>
                <wp:extent cx="532765" cy="162560"/>
                <wp:effectExtent l="0" t="0" r="635" b="8890"/>
                <wp:wrapNone/>
                <wp:docPr id="186495904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D9D011" w14:textId="77777777" w:rsidR="00A218E5" w:rsidRPr="00DA409A" w:rsidRDefault="00A218E5" w:rsidP="007C7051">
                            <w:pPr>
                              <w:pStyle w:val="afffffa"/>
                              <w:ind w:firstLine="0"/>
                              <w:rPr>
                                <w:i w:val="0"/>
                                <w:sz w:val="18"/>
                              </w:rPr>
                            </w:pPr>
                            <w:r w:rsidRPr="00DA409A">
                              <w:rPr>
                                <w:i w:val="0"/>
                                <w:sz w:val="18"/>
                              </w:rPr>
                              <w:t>У</w:t>
                            </w:r>
                          </w:p>
                        </w:txbxContent>
                      </wps:txbx>
                      <wps:bodyPr rot="0" vert="horz" wrap="square" lIns="12700" tIns="12700" rIns="12700" bIns="12700" anchor="t" anchorCtr="0" upright="1">
                        <a:noAutofit/>
                      </wps:bodyPr>
                    </wps:wsp>
                  </a:graphicData>
                </a:graphic>
              </wp:anchor>
            </w:drawing>
          </mc:Choice>
          <mc:Fallback>
            <w:pict>
              <v:rect w14:anchorId="2388BBAD" id="_x0000_s1333" style="position:absolute;left:0;text-align:left;margin-left:340.2pt;margin-top:768.95pt;width:41.95pt;height:12.8pt;z-index:2517852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" filled="f" stroked="f" strokeweight=".25pt">
                <v:textbox inset="1pt,1pt,1pt,1pt">
                  <w:txbxContent>
                    <w:p w14:paraId="40D9D011" w14:textId="77777777" w:rsidR="00A218E5" w:rsidRPr="00DA409A" w:rsidRDefault="00A218E5" w:rsidP="007C7051">
                      <w:pPr>
                        <w:pStyle w:val="afffffa"/>
                        <w:ind w:firstLine="0"/>
                        <w:rPr>
                          <w:i w:val="0"/>
                          <w:sz w:val="18"/>
                        </w:rPr>
                      </w:pPr>
                      <w:r w:rsidRPr="00DA409A">
                        <w:rPr>
                          <w:i w:val="0"/>
                          <w:sz w:val="18"/>
                        </w:rPr>
                        <w:t>У</w:t>
                      </w:r>
                    </w:p>
                  </w:txbxContent>
                </v:textbox>
                <w10:wrap anchory="page"/>
              </v:rect>
            </w:pict>
          </mc:Fallback>
        </mc:AlternateContent>
      </w:r>
      <w:proofErr w:type="spellStart"/>
      <w:r w:rsidR="00C52522" w:rsidRPr="00482A87">
        <w:rPr>
          <w:bCs/>
          <w:snapToGrid w:val="0"/>
          <w:spacing w:val="-4"/>
          <w:szCs w:val="28"/>
        </w:rPr>
        <w:t>Visual</w:t>
      </w:r>
      <w:proofErr w:type="spellEnd"/>
      <w:r w:rsidR="00C52522" w:rsidRPr="00482A87">
        <w:rPr>
          <w:bCs/>
          <w:snapToGrid w:val="0"/>
          <w:spacing w:val="-4"/>
          <w:szCs w:val="28"/>
        </w:rPr>
        <w:t xml:space="preserve"> </w:t>
      </w:r>
      <w:proofErr w:type="spellStart"/>
      <w:r w:rsidR="00C52522" w:rsidRPr="00482A87">
        <w:rPr>
          <w:bCs/>
          <w:snapToGrid w:val="0"/>
          <w:spacing w:val="-4"/>
          <w:szCs w:val="28"/>
        </w:rPr>
        <w:t>Studio</w:t>
      </w:r>
      <w:proofErr w:type="spellEnd"/>
      <w:r w:rsidR="00C52522" w:rsidRPr="00482A87">
        <w:rPr>
          <w:bCs/>
          <w:snapToGrid w:val="0"/>
          <w:spacing w:val="-4"/>
          <w:szCs w:val="28"/>
        </w:rPr>
        <w:t xml:space="preserve"> Code обеспечивает гибкость и широкий спектр возможностей для </w:t>
      </w:r>
      <w:proofErr w:type="spellStart"/>
      <w:r w:rsidR="00C52522" w:rsidRPr="00482A87">
        <w:rPr>
          <w:bCs/>
          <w:snapToGrid w:val="0"/>
          <w:spacing w:val="-4"/>
          <w:szCs w:val="28"/>
        </w:rPr>
        <w:t>фронтенд</w:t>
      </w:r>
      <w:proofErr w:type="spellEnd"/>
      <w:r w:rsidR="00C52522" w:rsidRPr="00482A87">
        <w:rPr>
          <w:bCs/>
          <w:snapToGrid w:val="0"/>
          <w:spacing w:val="-4"/>
          <w:szCs w:val="28"/>
        </w:rPr>
        <w:t xml:space="preserve">-разработки, позволяя работать с </w:t>
      </w:r>
      <w:proofErr w:type="spellStart"/>
      <w:r w:rsidR="00C52522" w:rsidRPr="00482A87">
        <w:rPr>
          <w:bCs/>
          <w:snapToGrid w:val="0"/>
          <w:spacing w:val="-4"/>
          <w:szCs w:val="28"/>
        </w:rPr>
        <w:t>фреймворками</w:t>
      </w:r>
      <w:proofErr w:type="spellEnd"/>
      <w:r w:rsidR="00C52522" w:rsidRPr="00482A87">
        <w:rPr>
          <w:bCs/>
          <w:snapToGrid w:val="0"/>
          <w:spacing w:val="-4"/>
          <w:szCs w:val="28"/>
        </w:rPr>
        <w:t xml:space="preserve">, такими как </w:t>
      </w:r>
      <w:proofErr w:type="spellStart"/>
      <w:r w:rsidR="00C52522" w:rsidRPr="00482A87">
        <w:rPr>
          <w:bCs/>
          <w:snapToGrid w:val="0"/>
          <w:spacing w:val="-4"/>
          <w:szCs w:val="28"/>
        </w:rPr>
        <w:t>React</w:t>
      </w:r>
      <w:proofErr w:type="spellEnd"/>
      <w:r w:rsidR="003A47F3" w:rsidRPr="00A613CA">
        <w:rPr>
          <w:bCs/>
          <w:i/>
          <w:snapToGrid w:val="0"/>
          <w:szCs w:val="28"/>
        </w:rPr>
        <w:t>.</w:t>
      </w:r>
      <w:r w:rsidR="003A47F3">
        <w:rPr>
          <w:bCs/>
          <w:i/>
          <w:snapToGrid w:val="0"/>
          <w:szCs w:val="28"/>
        </w:rPr>
        <w:t xml:space="preserve"> </w:t>
      </w:r>
      <w:r w:rsidR="003A47F3">
        <w:rPr>
          <w:bCs/>
          <w:i/>
          <w:snapToGrid w:val="0"/>
          <w:szCs w:val="28"/>
        </w:rPr>
        <w:br w:type="page"/>
      </w:r>
    </w:p>
    <w:p w14:paraId="74F676B6" w14:textId="16F0FE2D" w:rsidR="00C52522" w:rsidRPr="00DE4AB2" w:rsidRDefault="00C52522" w:rsidP="0060770A">
      <w:pPr>
        <w:rPr>
          <w:bCs/>
          <w:snapToGrid w:val="0"/>
          <w:szCs w:val="28"/>
        </w:rPr>
      </w:pPr>
      <w:proofErr w:type="spellStart"/>
      <w:r w:rsidRPr="00092C65">
        <w:rPr>
          <w:bCs/>
          <w:snapToGrid w:val="0"/>
          <w:szCs w:val="28"/>
        </w:rPr>
        <w:lastRenderedPageBreak/>
        <w:t>PyCharm</w:t>
      </w:r>
      <w:proofErr w:type="spellEnd"/>
      <w:r w:rsidRPr="00DE4AB2">
        <w:rPr>
          <w:bCs/>
          <w:snapToGrid w:val="0"/>
          <w:szCs w:val="28"/>
        </w:rPr>
        <w:t xml:space="preserve"> специализируется на </w:t>
      </w:r>
      <w:proofErr w:type="spellStart"/>
      <w:r w:rsidRPr="00092C65">
        <w:rPr>
          <w:bCs/>
          <w:snapToGrid w:val="0"/>
          <w:szCs w:val="28"/>
        </w:rPr>
        <w:t>Python</w:t>
      </w:r>
      <w:proofErr w:type="spellEnd"/>
      <w:r w:rsidR="003C51FD" w:rsidRPr="003C51FD">
        <w:rPr>
          <w:bCs/>
          <w:snapToGrid w:val="0"/>
          <w:szCs w:val="28"/>
        </w:rPr>
        <w:t xml:space="preserve"> [</w:t>
      </w:r>
      <w:r w:rsidR="003C51FD" w:rsidRPr="00275580">
        <w:rPr>
          <w:bCs/>
          <w:snapToGrid w:val="0"/>
          <w:szCs w:val="28"/>
        </w:rPr>
        <w:t>4</w:t>
      </w:r>
      <w:r w:rsidR="003C51FD" w:rsidRPr="003C51FD">
        <w:rPr>
          <w:bCs/>
          <w:snapToGrid w:val="0"/>
          <w:szCs w:val="28"/>
        </w:rPr>
        <w:t>]</w:t>
      </w:r>
      <w:r w:rsidRPr="00DE4AB2">
        <w:rPr>
          <w:bCs/>
          <w:snapToGrid w:val="0"/>
          <w:szCs w:val="28"/>
        </w:rPr>
        <w:t xml:space="preserve">, что делает его идеальным выбором для создания серверной логики и работы с </w:t>
      </w:r>
      <w:proofErr w:type="spellStart"/>
      <w:r w:rsidRPr="00DE4AB2">
        <w:rPr>
          <w:bCs/>
          <w:snapToGrid w:val="0"/>
          <w:szCs w:val="28"/>
        </w:rPr>
        <w:t>фреймворками</w:t>
      </w:r>
      <w:proofErr w:type="spellEnd"/>
      <w:r w:rsidRPr="00DE4AB2">
        <w:rPr>
          <w:bCs/>
          <w:snapToGrid w:val="0"/>
          <w:szCs w:val="28"/>
        </w:rPr>
        <w:t xml:space="preserve"> вроде </w:t>
      </w:r>
      <w:proofErr w:type="spellStart"/>
      <w:r w:rsidRPr="00092C65">
        <w:rPr>
          <w:bCs/>
          <w:snapToGrid w:val="0"/>
          <w:szCs w:val="28"/>
        </w:rPr>
        <w:t>Django</w:t>
      </w:r>
      <w:proofErr w:type="spellEnd"/>
      <w:r w:rsidRPr="00092C65">
        <w:rPr>
          <w:bCs/>
          <w:snapToGrid w:val="0"/>
          <w:szCs w:val="28"/>
        </w:rPr>
        <w:t>.</w:t>
      </w:r>
    </w:p>
    <w:p w14:paraId="3256BA8B" w14:textId="2E3524B2" w:rsidR="00C52522" w:rsidRPr="00956934" w:rsidRDefault="00C52522" w:rsidP="0060770A">
      <w:r w:rsidRPr="00DE4AB2">
        <w:rPr>
          <w:bCs/>
          <w:snapToGrid w:val="0"/>
          <w:szCs w:val="28"/>
        </w:rPr>
        <w:t>Использование обеих сред разработки позволяет эффективно справляться как с задачами клиентской, так и серверной части веб-приложений, обеспечивая удобство и производительность в рабочем процессе</w:t>
      </w:r>
    </w:p>
    <w:p w14:paraId="0163A5AE" w14:textId="412404FE" w:rsidR="00783E1B" w:rsidRDefault="00783E1B" w:rsidP="0060770A">
      <w:pPr>
        <w:pStyle w:val="affff"/>
        <w:contextualSpacing w:val="0"/>
        <w:outlineLvl w:val="2"/>
      </w:pPr>
      <w:bookmarkStart w:id="52" w:name="_Toc121399043"/>
      <w:bookmarkStart w:id="53" w:name="_Toc121511407"/>
      <w:bookmarkStart w:id="54" w:name="_Toc198276992"/>
      <w:r>
        <w:t>2.1.2</w:t>
      </w:r>
      <w:r w:rsidRPr="00EE6021">
        <w:t xml:space="preserve"> </w:t>
      </w:r>
      <w:bookmarkEnd w:id="52"/>
      <w:bookmarkEnd w:id="53"/>
      <w:r w:rsidR="00C52522">
        <w:t>Фреймворки и библиотеки</w:t>
      </w:r>
      <w:bookmarkEnd w:id="54"/>
    </w:p>
    <w:p w14:paraId="0DE929DC" w14:textId="77777777" w:rsidR="00C11B79" w:rsidRPr="005A7DBC" w:rsidRDefault="00C11B79" w:rsidP="0060770A">
      <w:pPr>
        <w:rPr>
          <w:bCs/>
          <w:spacing w:val="-4"/>
          <w:szCs w:val="28"/>
        </w:rPr>
      </w:pPr>
      <w:r w:rsidRPr="00DE4AB2">
        <w:rPr>
          <w:bCs/>
          <w:szCs w:val="28"/>
        </w:rPr>
        <w:t>В</w:t>
      </w:r>
      <w:r w:rsidRPr="005A7DBC">
        <w:rPr>
          <w:bCs/>
          <w:spacing w:val="-4"/>
          <w:szCs w:val="28"/>
        </w:rPr>
        <w:t>еб-</w:t>
      </w:r>
      <w:proofErr w:type="spellStart"/>
      <w:r w:rsidRPr="005A7DBC">
        <w:rPr>
          <w:bCs/>
          <w:spacing w:val="-4"/>
          <w:szCs w:val="28"/>
        </w:rPr>
        <w:t>фреймворки</w:t>
      </w:r>
      <w:proofErr w:type="spellEnd"/>
      <w:r w:rsidRPr="005A7DBC">
        <w:rPr>
          <w:bCs/>
          <w:spacing w:val="-4"/>
          <w:szCs w:val="28"/>
        </w:rPr>
        <w:t xml:space="preserve"> и библиотеки являются важными инструментами в разработке веб-приложений. Они помогают упростить и ускорить процесс создания, тестирования и сопровождения кода. Основное различие между </w:t>
      </w:r>
      <w:proofErr w:type="spellStart"/>
      <w:r w:rsidRPr="005A7DBC">
        <w:rPr>
          <w:bCs/>
          <w:spacing w:val="-4"/>
          <w:szCs w:val="28"/>
        </w:rPr>
        <w:t>фреймворками</w:t>
      </w:r>
      <w:proofErr w:type="spellEnd"/>
      <w:r w:rsidRPr="005A7DBC">
        <w:rPr>
          <w:bCs/>
          <w:spacing w:val="-4"/>
          <w:szCs w:val="28"/>
        </w:rPr>
        <w:t xml:space="preserve"> и библиотеками заключается в степени их контроля над процессом разработки:</w:t>
      </w:r>
    </w:p>
    <w:p w14:paraId="44F7A5FA" w14:textId="18D73795" w:rsidR="00C11B79" w:rsidRDefault="00C11B79" w:rsidP="0060770A">
      <w:pPr>
        <w:pStyle w:val="a1"/>
        <w:jc w:val="both"/>
        <w:rPr>
          <w:szCs w:val="28"/>
        </w:rPr>
      </w:pPr>
      <w:proofErr w:type="spellStart"/>
      <w:r w:rsidRPr="00D85935">
        <w:rPr>
          <w:bCs/>
          <w:szCs w:val="28"/>
        </w:rPr>
        <w:t>фреймворки</w:t>
      </w:r>
      <w:proofErr w:type="spellEnd"/>
      <w:r w:rsidRPr="00D85935">
        <w:rPr>
          <w:bCs/>
          <w:szCs w:val="28"/>
        </w:rPr>
        <w:t xml:space="preserve"> предоставляют разработчику структуру и правила, диктуя архитектуру приложения и порядок работы. Они обеспечивают готовые решения для типичных задач, таких как маршрутизация, работа с базами данных и</w:t>
      </w:r>
      <w:r w:rsidR="0060770A">
        <w:rPr>
          <w:bCs/>
          <w:szCs w:val="28"/>
        </w:rPr>
        <w:t> </w:t>
      </w:r>
      <w:r w:rsidRPr="00D85935">
        <w:rPr>
          <w:bCs/>
          <w:szCs w:val="28"/>
        </w:rPr>
        <w:t>аутентификация, что особенно полезно для серверной разработки</w:t>
      </w:r>
      <w:r w:rsidRPr="00D85935">
        <w:rPr>
          <w:szCs w:val="28"/>
        </w:rPr>
        <w:t>;</w:t>
      </w:r>
    </w:p>
    <w:p w14:paraId="2530B77D" w14:textId="367A080A" w:rsidR="00B75C98" w:rsidRPr="00C11B79" w:rsidRDefault="00C11B79" w:rsidP="0060770A">
      <w:pPr>
        <w:pStyle w:val="a1"/>
        <w:jc w:val="both"/>
        <w:rPr>
          <w:szCs w:val="28"/>
        </w:rPr>
      </w:pPr>
      <w:r w:rsidRPr="00D85935">
        <w:rPr>
          <w:bCs/>
          <w:szCs w:val="28"/>
        </w:rPr>
        <w:t>библиотеки, напротив, предлагают набор инструментов, которые разработчик может использовать по своему усмотрению. Они не навязывают строгой архитектуры и подходят для выполнения специфических задач, например, создания пользовательского интерфейса</w:t>
      </w:r>
      <w:r w:rsidR="00783E1B">
        <w:t>.</w:t>
      </w:r>
      <w:r w:rsidR="005C2F3B">
        <w:rPr>
          <w:noProof/>
          <w:lang w:eastAsia="ru-RU"/>
        </w:rPr>
        <mc:AlternateContent>
          <mc:Choice Requires="wps">
            <w:drawing>
              <wp:anchor distT="0" distB="0" distL="114300" distR="114300" simplePos="0" relativeHeight="251701248" behindDoc="0" locked="0" layoutInCell="1" allowOverlap="1" wp14:anchorId="5D4B8458" wp14:editId="64C1DDE5">
                <wp:simplePos x="0" y="0"/>
                <wp:positionH relativeFrom="column">
                  <wp:posOffset>4579252</wp:posOffset>
                </wp:positionH>
                <wp:positionV relativeFrom="paragraph">
                  <wp:posOffset>1155321</wp:posOffset>
                </wp:positionV>
                <wp:extent cx="540489" cy="177789"/>
                <wp:effectExtent l="0" t="0" r="12065" b="13335"/>
                <wp:wrapNone/>
                <wp:docPr id="3931"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489" cy="1777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3E0122" w14:textId="4B309839" w:rsidR="00A218E5" w:rsidRPr="005C2F3B" w:rsidRDefault="00A218E5" w:rsidP="005C2F3B">
                            <w:pPr>
                              <w:spacing w:before="40"/>
                              <w:ind w:firstLine="0"/>
                              <w:jc w:val="center"/>
                              <w:rPr>
                                <w:sz w:val="18"/>
                              </w:rPr>
                            </w:pPr>
                          </w:p>
                        </w:txbxContent>
                      </wps:txbx>
                      <wps:bodyPr rot="0" vert="horz" wrap="square" lIns="0" tIns="0" rIns="0" bIns="0" anchor="t" anchorCtr="0" upright="1">
                        <a:noAutofit/>
                      </wps:bodyPr>
                    </wps:wsp>
                  </a:graphicData>
                </a:graphic>
              </wp:anchor>
            </w:drawing>
          </mc:Choice>
          <mc:Fallback>
            <w:pict>
              <v:rect w14:anchorId="5D4B8458" id="_x0000_s1334" style="position:absolute;left:0;text-align:left;margin-left:360.55pt;margin-top:90.95pt;width:42.55pt;height:1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" filled="f" stroked="f" strokeweight=".25pt">
                <v:textbox inset="0,0,0,0">
                  <w:txbxContent>
                    <w:p w14:paraId="333E0122" w14:textId="4B309839" w:rsidR="00A218E5" w:rsidRPr="005C2F3B" w:rsidRDefault="00A218E5" w:rsidP="005C2F3B">
                      <w:pPr>
                        <w:spacing w:before="40"/>
                        <w:ind w:firstLine="0"/>
                        <w:jc w:val="center"/>
                        <w:rPr>
                          <w:sz w:val="18"/>
                        </w:rPr>
                      </w:pPr>
                    </w:p>
                  </w:txbxContent>
                </v:textbox>
              </v:rect>
            </w:pict>
          </mc:Fallback>
        </mc:AlternateContent>
      </w:r>
    </w:p>
    <w:p w14:paraId="58FC066F" w14:textId="58A60198" w:rsidR="00B75C98" w:rsidRPr="00384DB0" w:rsidRDefault="00B75C98" w:rsidP="0060770A">
      <w:pPr>
        <w:pStyle w:val="affff"/>
        <w:contextualSpacing w:val="0"/>
        <w:outlineLvl w:val="2"/>
      </w:pPr>
      <w:bookmarkStart w:id="55" w:name="_Toc58190232"/>
      <w:bookmarkStart w:id="56" w:name="_Toc58190429"/>
      <w:bookmarkStart w:id="57" w:name="_Toc58192335"/>
      <w:bookmarkStart w:id="58" w:name="_Toc58259509"/>
      <w:bookmarkStart w:id="59" w:name="_Toc58634354"/>
      <w:bookmarkStart w:id="60" w:name="_Toc86226317"/>
      <w:bookmarkStart w:id="61" w:name="_Toc90175175"/>
      <w:bookmarkStart w:id="62" w:name="_Toc90430599"/>
      <w:bookmarkStart w:id="63" w:name="_Toc90457874"/>
      <w:bookmarkStart w:id="64" w:name="_Toc90498736"/>
      <w:bookmarkStart w:id="65" w:name="_Toc121399044"/>
      <w:bookmarkStart w:id="66" w:name="_Toc121511408"/>
      <w:bookmarkStart w:id="67" w:name="_Toc198276993"/>
      <w:r>
        <w:t>2.1.3</w:t>
      </w:r>
      <w:r w:rsidRPr="00384DB0">
        <w:t xml:space="preserve"> </w:t>
      </w:r>
      <w:bookmarkEnd w:id="55"/>
      <w:bookmarkEnd w:id="56"/>
      <w:bookmarkEnd w:id="57"/>
      <w:bookmarkEnd w:id="58"/>
      <w:bookmarkEnd w:id="59"/>
      <w:bookmarkEnd w:id="60"/>
      <w:bookmarkEnd w:id="61"/>
      <w:bookmarkEnd w:id="62"/>
      <w:bookmarkEnd w:id="63"/>
      <w:bookmarkEnd w:id="64"/>
      <w:bookmarkEnd w:id="65"/>
      <w:bookmarkEnd w:id="66"/>
      <w:r w:rsidR="007D2064">
        <w:t>Инструменты для клиентской части</w:t>
      </w:r>
      <w:bookmarkEnd w:id="67"/>
    </w:p>
    <w:p w14:paraId="0E2FFE40" w14:textId="16ABD695" w:rsidR="007D2064" w:rsidRPr="007500AD" w:rsidRDefault="008707E7" w:rsidP="0060770A">
      <w:pPr>
        <w:rPr>
          <w:bCs/>
          <w:spacing w:val="-2"/>
          <w:szCs w:val="28"/>
        </w:rPr>
      </w:pPr>
      <w:r w:rsidRPr="007500AD">
        <w:rPr>
          <w:spacing w:val="-2"/>
        </w:rPr>
        <w:t xml:space="preserve">Для реализации </w:t>
      </w:r>
      <w:proofErr w:type="spellStart"/>
      <w:r w:rsidRPr="007500AD">
        <w:rPr>
          <w:spacing w:val="-2"/>
        </w:rPr>
        <w:t>фронтенда</w:t>
      </w:r>
      <w:proofErr w:type="spellEnd"/>
      <w:r w:rsidRPr="007500AD">
        <w:rPr>
          <w:spacing w:val="-2"/>
        </w:rPr>
        <w:t xml:space="preserve"> запланировано использование библиотеки </w:t>
      </w:r>
      <w:proofErr w:type="spellStart"/>
      <w:r w:rsidRPr="007500AD">
        <w:rPr>
          <w:spacing w:val="-2"/>
        </w:rPr>
        <w:t>React</w:t>
      </w:r>
      <w:proofErr w:type="spellEnd"/>
      <w:r w:rsidR="00275580" w:rsidRPr="00275580">
        <w:rPr>
          <w:spacing w:val="-2"/>
        </w:rPr>
        <w:t xml:space="preserve"> [</w:t>
      </w:r>
      <w:r w:rsidR="00275580" w:rsidRPr="00E4604C">
        <w:rPr>
          <w:spacing w:val="-2"/>
        </w:rPr>
        <w:t>5</w:t>
      </w:r>
      <w:r w:rsidR="00275580" w:rsidRPr="00275580">
        <w:rPr>
          <w:spacing w:val="-2"/>
        </w:rPr>
        <w:t>]</w:t>
      </w:r>
      <w:r w:rsidRPr="007500AD">
        <w:rPr>
          <w:spacing w:val="-2"/>
        </w:rPr>
        <w:t>, которая является одной из самых популярных технологий для разработки современных пользовательских интерфейсов. Она идеально подходит для создания одностраничных приложений, где важны высокая интерактивность, производительность и отзывчивость интерфейса</w:t>
      </w:r>
      <w:r w:rsidR="007D2064" w:rsidRPr="007500AD">
        <w:rPr>
          <w:bCs/>
          <w:spacing w:val="-2"/>
          <w:szCs w:val="28"/>
        </w:rPr>
        <w:t>.</w:t>
      </w:r>
    </w:p>
    <w:p w14:paraId="3D745F73" w14:textId="04F518F8" w:rsidR="00B75C98" w:rsidRPr="007500AD" w:rsidRDefault="007D2064" w:rsidP="0060770A">
      <w:pPr>
        <w:rPr>
          <w:spacing w:val="-2"/>
        </w:rPr>
      </w:pPr>
      <w:r w:rsidRPr="007500AD">
        <w:rPr>
          <w:bCs/>
          <w:spacing w:val="-2"/>
          <w:szCs w:val="28"/>
        </w:rPr>
        <w:t>Ключевой особенностью является виртуальный DOM</w:t>
      </w:r>
      <w:r w:rsidR="00566F1C" w:rsidRPr="007500AD">
        <w:rPr>
          <w:bCs/>
          <w:spacing w:val="-2"/>
          <w:szCs w:val="28"/>
        </w:rPr>
        <w:t xml:space="preserve"> (</w:t>
      </w:r>
      <w:proofErr w:type="spellStart"/>
      <w:r w:rsidR="00566F1C" w:rsidRPr="007500AD">
        <w:rPr>
          <w:bCs/>
          <w:spacing w:val="-2"/>
          <w:szCs w:val="28"/>
        </w:rPr>
        <w:t>Document</w:t>
      </w:r>
      <w:proofErr w:type="spellEnd"/>
      <w:r w:rsidR="00566F1C" w:rsidRPr="007500AD">
        <w:rPr>
          <w:bCs/>
          <w:spacing w:val="-2"/>
          <w:szCs w:val="28"/>
        </w:rPr>
        <w:t xml:space="preserve"> </w:t>
      </w:r>
      <w:proofErr w:type="spellStart"/>
      <w:r w:rsidR="00566F1C" w:rsidRPr="007500AD">
        <w:rPr>
          <w:bCs/>
          <w:spacing w:val="-2"/>
          <w:szCs w:val="28"/>
        </w:rPr>
        <w:t>Object</w:t>
      </w:r>
      <w:proofErr w:type="spellEnd"/>
      <w:r w:rsidR="00566F1C" w:rsidRPr="007500AD">
        <w:rPr>
          <w:bCs/>
          <w:i/>
          <w:spacing w:val="-2"/>
          <w:szCs w:val="28"/>
        </w:rPr>
        <w:t xml:space="preserve"> </w:t>
      </w:r>
      <w:proofErr w:type="spellStart"/>
      <w:r w:rsidR="00566F1C" w:rsidRPr="007500AD">
        <w:rPr>
          <w:bCs/>
          <w:spacing w:val="-2"/>
          <w:szCs w:val="28"/>
        </w:rPr>
        <w:t>Model</w:t>
      </w:r>
      <w:proofErr w:type="spellEnd"/>
      <w:r w:rsidR="00566F1C" w:rsidRPr="007500AD">
        <w:rPr>
          <w:bCs/>
          <w:i/>
          <w:spacing w:val="-2"/>
          <w:szCs w:val="28"/>
        </w:rPr>
        <w:t>)</w:t>
      </w:r>
      <w:r w:rsidRPr="007500AD">
        <w:rPr>
          <w:bCs/>
          <w:spacing w:val="-2"/>
          <w:szCs w:val="28"/>
        </w:rPr>
        <w:t xml:space="preserve">, который ускоряет обновление интерфейса, </w:t>
      </w:r>
      <w:proofErr w:type="spellStart"/>
      <w:r w:rsidRPr="007500AD">
        <w:rPr>
          <w:bCs/>
          <w:spacing w:val="-2"/>
          <w:szCs w:val="28"/>
        </w:rPr>
        <w:t>минимизируя</w:t>
      </w:r>
      <w:proofErr w:type="spellEnd"/>
      <w:r w:rsidRPr="007500AD">
        <w:rPr>
          <w:bCs/>
          <w:spacing w:val="-2"/>
          <w:szCs w:val="28"/>
        </w:rPr>
        <w:t xml:space="preserve"> прямые изменения в браузере. Благодаря широкому набору инструментов </w:t>
      </w:r>
      <w:proofErr w:type="spellStart"/>
      <w:r w:rsidRPr="007500AD">
        <w:rPr>
          <w:bCs/>
          <w:spacing w:val="-2"/>
          <w:szCs w:val="28"/>
        </w:rPr>
        <w:t>React</w:t>
      </w:r>
      <w:proofErr w:type="spellEnd"/>
      <w:r w:rsidRPr="007500AD">
        <w:rPr>
          <w:bCs/>
          <w:spacing w:val="-2"/>
          <w:szCs w:val="28"/>
        </w:rPr>
        <w:t xml:space="preserve"> поддерживает динамичные и удобные интерфейсы, что улучшает пользовательский опыт</w:t>
      </w:r>
      <w:r w:rsidR="00B75C98" w:rsidRPr="007500AD">
        <w:rPr>
          <w:spacing w:val="-2"/>
        </w:rPr>
        <w:t>.</w:t>
      </w:r>
    </w:p>
    <w:p w14:paraId="347E824A" w14:textId="62152B4E" w:rsidR="004D486D" w:rsidRDefault="00FE7668" w:rsidP="0060770A">
      <w:pPr>
        <w:pStyle w:val="affff"/>
        <w:contextualSpacing w:val="0"/>
        <w:outlineLvl w:val="2"/>
      </w:pPr>
      <w:bookmarkStart w:id="68" w:name="_Toc198276994"/>
      <w:r>
        <w:t xml:space="preserve">2.1.4 </w:t>
      </w:r>
      <w:r w:rsidR="00244363">
        <w:t>Инструменты для серверной части</w:t>
      </w:r>
      <w:bookmarkEnd w:id="68"/>
    </w:p>
    <w:p w14:paraId="18F8DC6D" w14:textId="43C212B6" w:rsidR="00C348A6" w:rsidRPr="005A7DBC" w:rsidRDefault="00244363" w:rsidP="0060770A">
      <w:pPr>
        <w:rPr>
          <w:bCs/>
          <w:spacing w:val="-4"/>
          <w:szCs w:val="28"/>
        </w:rPr>
      </w:pPr>
      <w:r w:rsidRPr="005A7DBC">
        <w:rPr>
          <w:bCs/>
          <w:spacing w:val="-4"/>
          <w:szCs w:val="28"/>
        </w:rPr>
        <w:t xml:space="preserve">Для </w:t>
      </w:r>
      <w:proofErr w:type="spellStart"/>
      <w:r w:rsidRPr="005A7DBC">
        <w:rPr>
          <w:bCs/>
          <w:spacing w:val="-4"/>
          <w:szCs w:val="28"/>
        </w:rPr>
        <w:t>бэкенда</w:t>
      </w:r>
      <w:proofErr w:type="spellEnd"/>
      <w:r w:rsidRPr="005A7DBC">
        <w:rPr>
          <w:bCs/>
          <w:spacing w:val="-4"/>
          <w:szCs w:val="28"/>
        </w:rPr>
        <w:t xml:space="preserve"> планируется применять </w:t>
      </w:r>
      <w:proofErr w:type="spellStart"/>
      <w:r w:rsidRPr="005A7DBC">
        <w:rPr>
          <w:bCs/>
          <w:spacing w:val="-4"/>
          <w:szCs w:val="28"/>
        </w:rPr>
        <w:t>фреймворк</w:t>
      </w:r>
      <w:proofErr w:type="spellEnd"/>
      <w:r w:rsidRPr="005A7DBC">
        <w:rPr>
          <w:bCs/>
          <w:spacing w:val="-4"/>
          <w:szCs w:val="28"/>
        </w:rPr>
        <w:t xml:space="preserve"> </w:t>
      </w:r>
      <w:proofErr w:type="spellStart"/>
      <w:r w:rsidRPr="005A7DBC">
        <w:rPr>
          <w:bCs/>
          <w:spacing w:val="-4"/>
          <w:szCs w:val="28"/>
        </w:rPr>
        <w:t>Django</w:t>
      </w:r>
      <w:proofErr w:type="spellEnd"/>
      <w:r w:rsidRPr="005A7DBC">
        <w:rPr>
          <w:bCs/>
          <w:spacing w:val="-4"/>
          <w:szCs w:val="28"/>
        </w:rPr>
        <w:t xml:space="preserve"> на языке </w:t>
      </w:r>
      <w:proofErr w:type="spellStart"/>
      <w:r w:rsidRPr="005A7DBC">
        <w:rPr>
          <w:bCs/>
          <w:spacing w:val="-4"/>
          <w:szCs w:val="28"/>
        </w:rPr>
        <w:t>Python</w:t>
      </w:r>
      <w:proofErr w:type="spellEnd"/>
      <w:r w:rsidRPr="005A7DBC">
        <w:rPr>
          <w:bCs/>
          <w:spacing w:val="-4"/>
          <w:szCs w:val="28"/>
        </w:rPr>
        <w:t xml:space="preserve">. </w:t>
      </w:r>
      <w:proofErr w:type="spellStart"/>
      <w:r w:rsidR="00B74ADA" w:rsidRPr="005A7DBC">
        <w:rPr>
          <w:bCs/>
          <w:spacing w:val="-4"/>
          <w:szCs w:val="28"/>
        </w:rPr>
        <w:t>Django</w:t>
      </w:r>
      <w:proofErr w:type="spellEnd"/>
      <w:r w:rsidRPr="005A7DBC">
        <w:rPr>
          <w:bCs/>
          <w:spacing w:val="-4"/>
          <w:szCs w:val="28"/>
        </w:rPr>
        <w:t xml:space="preserve"> </w:t>
      </w:r>
      <w:r w:rsidR="005A7DBC">
        <w:rPr>
          <w:bCs/>
          <w:spacing w:val="-4"/>
          <w:szCs w:val="28"/>
        </w:rPr>
        <w:t>содержит</w:t>
      </w:r>
      <w:r w:rsidRPr="005A7DBC">
        <w:rPr>
          <w:bCs/>
          <w:spacing w:val="-4"/>
          <w:szCs w:val="28"/>
        </w:rPr>
        <w:t xml:space="preserve"> мощные инструменты для создания серверной логики, включая управление базами данных, обработку запросов и настройку аутентификации. </w:t>
      </w:r>
      <w:proofErr w:type="spellStart"/>
      <w:r w:rsidRPr="005A7DBC">
        <w:rPr>
          <w:bCs/>
          <w:spacing w:val="-4"/>
          <w:szCs w:val="28"/>
        </w:rPr>
        <w:t>Django</w:t>
      </w:r>
      <w:proofErr w:type="spellEnd"/>
      <w:r w:rsidRPr="005A7DBC">
        <w:rPr>
          <w:bCs/>
          <w:spacing w:val="-4"/>
          <w:szCs w:val="28"/>
        </w:rPr>
        <w:t xml:space="preserve"> ускоряет разработку, позволяя </w:t>
      </w:r>
      <w:r w:rsidR="005A7DBC">
        <w:rPr>
          <w:bCs/>
          <w:spacing w:val="-4"/>
          <w:szCs w:val="28"/>
        </w:rPr>
        <w:t>делать акцент</w:t>
      </w:r>
      <w:r w:rsidRPr="005A7DBC">
        <w:rPr>
          <w:bCs/>
          <w:spacing w:val="-4"/>
          <w:szCs w:val="28"/>
        </w:rPr>
        <w:t xml:space="preserve"> на функционале.</w:t>
      </w:r>
    </w:p>
    <w:p w14:paraId="7CCD00A6" w14:textId="38EE8FAA" w:rsidR="004D486D" w:rsidRDefault="00244363" w:rsidP="0060770A">
      <w:r w:rsidRPr="003B09C5">
        <w:rPr>
          <w:bCs/>
          <w:szCs w:val="28"/>
        </w:rPr>
        <w:t>Фреймворк отличается высокой надежностью и поддержкой масштабируемых решений, что делает его подходящим для сложных проектов. Встроенные механизмы безопасности и готовые модули упрощают реализацию типичных задач, таких как упра</w:t>
      </w:r>
      <w:r>
        <w:rPr>
          <w:bCs/>
          <w:szCs w:val="28"/>
        </w:rPr>
        <w:t>вление пользователями и формами</w:t>
      </w:r>
      <w:r w:rsidR="004D486D" w:rsidRPr="00126569">
        <w:t>.</w:t>
      </w:r>
    </w:p>
    <w:p w14:paraId="7DD62896" w14:textId="7AC3A636" w:rsidR="00C348A6" w:rsidRDefault="00FE7668" w:rsidP="0060770A">
      <w:pPr>
        <w:pStyle w:val="affff"/>
        <w:contextualSpacing w:val="0"/>
        <w:outlineLvl w:val="2"/>
      </w:pPr>
      <w:bookmarkStart w:id="69" w:name="_Toc198276995"/>
      <w:r>
        <w:lastRenderedPageBreak/>
        <w:t xml:space="preserve">2.1.5 </w:t>
      </w:r>
      <w:r w:rsidR="00C348A6">
        <w:t>Хранилища данных</w:t>
      </w:r>
      <w:bookmarkEnd w:id="69"/>
    </w:p>
    <w:p w14:paraId="7A89D84A" w14:textId="79FE1663" w:rsidR="00CE755B" w:rsidRPr="00FD7B12" w:rsidRDefault="00CE755B" w:rsidP="0060770A">
      <w:pPr>
        <w:rPr>
          <w:bCs/>
          <w:spacing w:val="-2"/>
        </w:rPr>
      </w:pPr>
      <w:r w:rsidRPr="00FD7B12">
        <w:rPr>
          <w:bCs/>
          <w:spacing w:val="-2"/>
        </w:rPr>
        <w:t xml:space="preserve">Хранилища данных </w:t>
      </w:r>
      <w:r w:rsidR="0060770A">
        <w:rPr>
          <w:bCs/>
          <w:spacing w:val="-2"/>
        </w:rPr>
        <w:t>–</w:t>
      </w:r>
      <w:r w:rsidRPr="00FD7B12">
        <w:rPr>
          <w:bCs/>
          <w:spacing w:val="-2"/>
        </w:rPr>
        <w:t xml:space="preserve"> это системы, предназначенные для хранения, обработки и управления данными. Они играют ключевую роль в архитектуре веб-приложений, предоставляя надежные механизмы для работы с данными. В современном программировании используются два основных типа хранилищ:</w:t>
      </w:r>
    </w:p>
    <w:p w14:paraId="6AC01122" w14:textId="1E3FDA44" w:rsidR="00CE755B" w:rsidRPr="00FD7B12" w:rsidRDefault="00CE755B" w:rsidP="0060770A">
      <w:pPr>
        <w:pStyle w:val="a1"/>
        <w:jc w:val="both"/>
        <w:rPr>
          <w:spacing w:val="-4"/>
          <w:szCs w:val="28"/>
        </w:rPr>
      </w:pPr>
      <w:proofErr w:type="spellStart"/>
      <w:r w:rsidRPr="00FD7B12">
        <w:rPr>
          <w:bCs/>
          <w:spacing w:val="-4"/>
        </w:rPr>
        <w:t>NoSQL</w:t>
      </w:r>
      <w:proofErr w:type="spellEnd"/>
      <w:r w:rsidRPr="00FD7B12">
        <w:rPr>
          <w:bCs/>
          <w:spacing w:val="-4"/>
        </w:rPr>
        <w:t>-хранилища, ориентированные на работу с неструктурированными или слабо структурированными данными, например, JSON-документами</w:t>
      </w:r>
      <w:r w:rsidRPr="00FD7B12">
        <w:rPr>
          <w:spacing w:val="-4"/>
          <w:szCs w:val="28"/>
        </w:rPr>
        <w:t>;</w:t>
      </w:r>
    </w:p>
    <w:p w14:paraId="5F7056E1" w14:textId="5B1970C0" w:rsidR="00CE755B" w:rsidRPr="00CE755B" w:rsidRDefault="00CF0D36" w:rsidP="0060770A">
      <w:pPr>
        <w:pStyle w:val="a1"/>
        <w:jc w:val="both"/>
        <w:rPr>
          <w:szCs w:val="28"/>
        </w:rPr>
      </w:pPr>
      <w:r>
        <w:rPr>
          <w:bCs/>
        </w:rPr>
        <w:t>Реляционная</w:t>
      </w:r>
      <w:r w:rsidR="00AA6AC8">
        <w:rPr>
          <w:bCs/>
        </w:rPr>
        <w:t xml:space="preserve"> база данных</w:t>
      </w:r>
      <w:r w:rsidR="00CE755B" w:rsidRPr="00CE755B">
        <w:rPr>
          <w:bCs/>
        </w:rPr>
        <w:t xml:space="preserve"> </w:t>
      </w:r>
      <w:r w:rsidR="0060770A">
        <w:rPr>
          <w:bCs/>
        </w:rPr>
        <w:t>–</w:t>
      </w:r>
      <w:r w:rsidR="00CE755B" w:rsidRPr="00CE755B">
        <w:rPr>
          <w:bCs/>
        </w:rPr>
        <w:t xml:space="preserve"> это мощная объектно-реляционная система управления базами данных (СУБД) с открытым исходным кодом. Она обеспечивает высокую производительность, поддерживает сложные запросы, транзакции, работу с различными типами данных и масштабирование.</w:t>
      </w:r>
    </w:p>
    <w:p w14:paraId="159937FA" w14:textId="1F2EA411" w:rsidR="00CE755B" w:rsidRPr="00CE755B" w:rsidRDefault="00CE755B" w:rsidP="0060770A">
      <w:pPr>
        <w:rPr>
          <w:bCs/>
        </w:rPr>
      </w:pPr>
      <w:r w:rsidRPr="00DE4AB2">
        <w:rPr>
          <w:bCs/>
        </w:rPr>
        <w:t xml:space="preserve">Основные преимущества </w:t>
      </w:r>
      <w:proofErr w:type="spellStart"/>
      <w:r w:rsidRPr="00092C65">
        <w:rPr>
          <w:bCs/>
        </w:rPr>
        <w:t>PostgreSQL</w:t>
      </w:r>
      <w:proofErr w:type="spellEnd"/>
      <w:r w:rsidRPr="00092C65">
        <w:rPr>
          <w:bCs/>
        </w:rPr>
        <w:t>:</w:t>
      </w:r>
    </w:p>
    <w:p w14:paraId="6180A2A2" w14:textId="77777777" w:rsidR="00CE755B" w:rsidRDefault="00CE755B" w:rsidP="0060770A">
      <w:pPr>
        <w:pStyle w:val="a1"/>
        <w:jc w:val="both"/>
        <w:rPr>
          <w:szCs w:val="28"/>
        </w:rPr>
      </w:pPr>
      <w:r w:rsidRPr="00CE755B">
        <w:rPr>
          <w:bCs/>
        </w:rPr>
        <w:t xml:space="preserve">поддержка географических данных через расширение </w:t>
      </w:r>
      <w:proofErr w:type="spellStart"/>
      <w:r w:rsidRPr="00092C65">
        <w:rPr>
          <w:bCs/>
        </w:rPr>
        <w:t>PostGIS</w:t>
      </w:r>
      <w:proofErr w:type="spellEnd"/>
      <w:r w:rsidRPr="00092C65">
        <w:rPr>
          <w:bCs/>
        </w:rPr>
        <w:t>,</w:t>
      </w:r>
      <w:r w:rsidRPr="00CE755B">
        <w:rPr>
          <w:bCs/>
        </w:rPr>
        <w:t xml:space="preserve"> что делает его отличным выбором для приложений с </w:t>
      </w:r>
      <w:proofErr w:type="spellStart"/>
      <w:r w:rsidRPr="00CE755B">
        <w:rPr>
          <w:bCs/>
        </w:rPr>
        <w:t>геолокацией</w:t>
      </w:r>
      <w:proofErr w:type="spellEnd"/>
      <w:r w:rsidRPr="00CE755B">
        <w:rPr>
          <w:szCs w:val="28"/>
        </w:rPr>
        <w:t>;</w:t>
      </w:r>
    </w:p>
    <w:p w14:paraId="2F9068F0" w14:textId="03F0EDE7" w:rsidR="00CE755B" w:rsidRDefault="00CE755B" w:rsidP="0060770A">
      <w:pPr>
        <w:pStyle w:val="a1"/>
        <w:jc w:val="both"/>
        <w:rPr>
          <w:szCs w:val="28"/>
        </w:rPr>
      </w:pPr>
      <w:r w:rsidRPr="00CE755B">
        <w:rPr>
          <w:bCs/>
        </w:rPr>
        <w:t>возможность использования хранимых процедур и триггеров для автоматизации сложных операций</w:t>
      </w:r>
      <w:r w:rsidR="00FD7B12">
        <w:rPr>
          <w:bCs/>
        </w:rPr>
        <w:t xml:space="preserve"> в базе данных</w:t>
      </w:r>
      <w:r w:rsidRPr="00CE755B">
        <w:rPr>
          <w:szCs w:val="28"/>
        </w:rPr>
        <w:t>;</w:t>
      </w:r>
    </w:p>
    <w:p w14:paraId="1723F1B7" w14:textId="17549ABC" w:rsidR="00CE755B" w:rsidRPr="00CE755B" w:rsidRDefault="00CE755B" w:rsidP="0060770A">
      <w:pPr>
        <w:pStyle w:val="a1"/>
        <w:jc w:val="both"/>
        <w:rPr>
          <w:szCs w:val="28"/>
        </w:rPr>
      </w:pPr>
      <w:r w:rsidRPr="00CE755B">
        <w:rPr>
          <w:bCs/>
        </w:rPr>
        <w:t>над</w:t>
      </w:r>
      <w:r w:rsidR="00A924AF">
        <w:rPr>
          <w:bCs/>
        </w:rPr>
        <w:t>е</w:t>
      </w:r>
      <w:r w:rsidRPr="00CE755B">
        <w:rPr>
          <w:bCs/>
        </w:rPr>
        <w:t>жная работа с высоконагруженными проектами, где требуется обработка больших объ</w:t>
      </w:r>
      <w:r w:rsidR="00A924AF">
        <w:rPr>
          <w:bCs/>
        </w:rPr>
        <w:t>е</w:t>
      </w:r>
      <w:r w:rsidRPr="00CE755B">
        <w:rPr>
          <w:bCs/>
        </w:rPr>
        <w:t>мов данных</w:t>
      </w:r>
      <w:r w:rsidR="00FD7B12">
        <w:rPr>
          <w:bCs/>
        </w:rPr>
        <w:t xml:space="preserve"> и внутренним взаимодействием</w:t>
      </w:r>
      <w:r w:rsidR="00A039DA">
        <w:rPr>
          <w:szCs w:val="28"/>
        </w:rPr>
        <w:t>.</w:t>
      </w:r>
    </w:p>
    <w:p w14:paraId="58FCC575" w14:textId="5A354E9B" w:rsidR="00CE755B" w:rsidRPr="0052730F" w:rsidRDefault="00CE755B" w:rsidP="0060770A">
      <w:pPr>
        <w:rPr>
          <w:bCs/>
          <w:spacing w:val="-4"/>
        </w:rPr>
      </w:pPr>
      <w:proofErr w:type="spellStart"/>
      <w:r w:rsidRPr="0052730F">
        <w:rPr>
          <w:bCs/>
          <w:spacing w:val="-4"/>
        </w:rPr>
        <w:t>PostgreSQL</w:t>
      </w:r>
      <w:proofErr w:type="spellEnd"/>
      <w:r w:rsidRPr="0052730F">
        <w:rPr>
          <w:bCs/>
          <w:spacing w:val="-4"/>
        </w:rPr>
        <w:t xml:space="preserve"> часто используется в паре с </w:t>
      </w:r>
      <w:proofErr w:type="spellStart"/>
      <w:r w:rsidRPr="0052730F">
        <w:rPr>
          <w:bCs/>
          <w:spacing w:val="-4"/>
        </w:rPr>
        <w:t>фреймворками</w:t>
      </w:r>
      <w:proofErr w:type="spellEnd"/>
      <w:r w:rsidRPr="0052730F">
        <w:rPr>
          <w:bCs/>
          <w:spacing w:val="-4"/>
        </w:rPr>
        <w:t xml:space="preserve">, такими как </w:t>
      </w:r>
      <w:proofErr w:type="spellStart"/>
      <w:r w:rsidRPr="0052730F">
        <w:rPr>
          <w:bCs/>
          <w:spacing w:val="-4"/>
        </w:rPr>
        <w:t>Django</w:t>
      </w:r>
      <w:proofErr w:type="spellEnd"/>
      <w:r w:rsidRPr="0052730F">
        <w:rPr>
          <w:bCs/>
          <w:spacing w:val="-4"/>
        </w:rPr>
        <w:t>, которые предоставляют встр</w:t>
      </w:r>
      <w:r w:rsidR="00D959B4" w:rsidRPr="0052730F">
        <w:rPr>
          <w:bCs/>
          <w:spacing w:val="-4"/>
        </w:rPr>
        <w:t xml:space="preserve">оенные инструменты для работы с </w:t>
      </w:r>
      <w:r w:rsidRPr="0052730F">
        <w:rPr>
          <w:bCs/>
          <w:spacing w:val="-4"/>
        </w:rPr>
        <w:t>базами данных.</w:t>
      </w:r>
    </w:p>
    <w:p w14:paraId="742FFA62" w14:textId="77777777" w:rsidR="00CE755B" w:rsidRPr="00DE4AB2" w:rsidRDefault="00CE755B" w:rsidP="0060770A">
      <w:pPr>
        <w:rPr>
          <w:bCs/>
        </w:rPr>
      </w:pPr>
      <w:proofErr w:type="spellStart"/>
      <w:r w:rsidRPr="00092C65">
        <w:rPr>
          <w:bCs/>
        </w:rPr>
        <w:t>Django</w:t>
      </w:r>
      <w:proofErr w:type="spellEnd"/>
      <w:r w:rsidRPr="00092C65">
        <w:rPr>
          <w:bCs/>
        </w:rPr>
        <w:t xml:space="preserve"> использует ORM (</w:t>
      </w:r>
      <w:proofErr w:type="spellStart"/>
      <w:r w:rsidRPr="00092C65">
        <w:rPr>
          <w:bCs/>
        </w:rPr>
        <w:t>Object-Relational</w:t>
      </w:r>
      <w:proofErr w:type="spellEnd"/>
      <w:r w:rsidRPr="00092C65">
        <w:rPr>
          <w:bCs/>
        </w:rPr>
        <w:t xml:space="preserve"> </w:t>
      </w:r>
      <w:proofErr w:type="spellStart"/>
      <w:r w:rsidRPr="00092C65">
        <w:rPr>
          <w:bCs/>
        </w:rPr>
        <w:t>Mapping</w:t>
      </w:r>
      <w:proofErr w:type="spellEnd"/>
      <w:r w:rsidRPr="00DE4AB2">
        <w:rPr>
          <w:bCs/>
        </w:rPr>
        <w:t xml:space="preserve">) для упрощения взаимодействия с </w:t>
      </w:r>
      <w:proofErr w:type="spellStart"/>
      <w:r w:rsidRPr="00092C65">
        <w:rPr>
          <w:bCs/>
        </w:rPr>
        <w:t>PostgreSQL</w:t>
      </w:r>
      <w:proofErr w:type="spellEnd"/>
      <w:r w:rsidRPr="00DE4AB2">
        <w:rPr>
          <w:bCs/>
        </w:rPr>
        <w:t xml:space="preserve">, что позволяет разработчикам работать с базой данных через </w:t>
      </w:r>
      <w:proofErr w:type="spellStart"/>
      <w:r w:rsidRPr="0052730F">
        <w:rPr>
          <w:bCs/>
        </w:rPr>
        <w:t>Python</w:t>
      </w:r>
      <w:proofErr w:type="spellEnd"/>
      <w:r w:rsidRPr="00DE4AB2">
        <w:rPr>
          <w:bCs/>
        </w:rPr>
        <w:t xml:space="preserve">-код, не прибегая к написанию сложных </w:t>
      </w:r>
      <w:r w:rsidRPr="00092C65">
        <w:rPr>
          <w:bCs/>
        </w:rPr>
        <w:t>SQL</w:t>
      </w:r>
      <w:r w:rsidRPr="00DE4AB2">
        <w:rPr>
          <w:bCs/>
        </w:rPr>
        <w:t>-запросов.</w:t>
      </w:r>
    </w:p>
    <w:p w14:paraId="6FA57C7B" w14:textId="77777777" w:rsidR="00CE755B" w:rsidRPr="00DE4AB2" w:rsidRDefault="00CE755B" w:rsidP="0060770A">
      <w:pPr>
        <w:rPr>
          <w:bCs/>
        </w:rPr>
      </w:pPr>
      <w:r w:rsidRPr="00DE4AB2">
        <w:rPr>
          <w:bCs/>
        </w:rPr>
        <w:t xml:space="preserve">На стороне </w:t>
      </w:r>
      <w:proofErr w:type="spellStart"/>
      <w:r w:rsidRPr="00DE4AB2">
        <w:rPr>
          <w:bCs/>
        </w:rPr>
        <w:t>фронтенда</w:t>
      </w:r>
      <w:proofErr w:type="spellEnd"/>
      <w:r w:rsidRPr="00DE4AB2">
        <w:rPr>
          <w:bCs/>
        </w:rPr>
        <w:t xml:space="preserve"> </w:t>
      </w:r>
      <w:proofErr w:type="spellStart"/>
      <w:r w:rsidRPr="00092C65">
        <w:rPr>
          <w:bCs/>
        </w:rPr>
        <w:t>React</w:t>
      </w:r>
      <w:proofErr w:type="spellEnd"/>
      <w:r w:rsidRPr="00DE4AB2">
        <w:rPr>
          <w:bCs/>
        </w:rPr>
        <w:t xml:space="preserve"> может интегрироваться с серверной частью (например, через </w:t>
      </w:r>
      <w:r w:rsidRPr="0052730F">
        <w:rPr>
          <w:bCs/>
        </w:rPr>
        <w:t>API</w:t>
      </w:r>
      <w:r w:rsidRPr="00DE4AB2">
        <w:rPr>
          <w:bCs/>
        </w:rPr>
        <w:t xml:space="preserve">, разработанный на </w:t>
      </w:r>
      <w:proofErr w:type="spellStart"/>
      <w:r w:rsidRPr="00092C65">
        <w:rPr>
          <w:bCs/>
        </w:rPr>
        <w:t>Django</w:t>
      </w:r>
      <w:proofErr w:type="spellEnd"/>
      <w:r w:rsidRPr="00DE4AB2">
        <w:rPr>
          <w:bCs/>
        </w:rPr>
        <w:t xml:space="preserve">), чтобы предоставлять пользователю доступ к данным, хранящимся </w:t>
      </w:r>
      <w:r w:rsidRPr="00092C65">
        <w:rPr>
          <w:bCs/>
        </w:rPr>
        <w:t xml:space="preserve">в </w:t>
      </w:r>
      <w:proofErr w:type="spellStart"/>
      <w:r w:rsidRPr="00092C65">
        <w:rPr>
          <w:bCs/>
        </w:rPr>
        <w:t>PostgreSQL</w:t>
      </w:r>
      <w:proofErr w:type="spellEnd"/>
      <w:r w:rsidRPr="00DE4AB2">
        <w:rPr>
          <w:bCs/>
        </w:rPr>
        <w:t>.</w:t>
      </w:r>
    </w:p>
    <w:p w14:paraId="543EF3C0" w14:textId="276D58F8" w:rsidR="00C348A6" w:rsidRDefault="00CE755B" w:rsidP="0060770A">
      <w:pPr>
        <w:rPr>
          <w:bCs/>
        </w:rPr>
      </w:pPr>
      <w:r w:rsidRPr="00DE4AB2">
        <w:rPr>
          <w:bCs/>
        </w:rPr>
        <w:t>Такое сочетание инструментов обеспечивает над</w:t>
      </w:r>
      <w:r w:rsidR="00A924AF">
        <w:rPr>
          <w:bCs/>
        </w:rPr>
        <w:t>е</w:t>
      </w:r>
      <w:r w:rsidRPr="00DE4AB2">
        <w:rPr>
          <w:bCs/>
        </w:rPr>
        <w:t xml:space="preserve">жность и производительность веб-приложений, а </w:t>
      </w:r>
      <w:proofErr w:type="spellStart"/>
      <w:r w:rsidRPr="00092C65">
        <w:rPr>
          <w:bCs/>
        </w:rPr>
        <w:t>PostgreSQL</w:t>
      </w:r>
      <w:proofErr w:type="spellEnd"/>
      <w:r w:rsidRPr="00092C65">
        <w:rPr>
          <w:bCs/>
        </w:rPr>
        <w:t xml:space="preserve"> </w:t>
      </w:r>
      <w:r w:rsidRPr="00DE4AB2">
        <w:rPr>
          <w:bCs/>
        </w:rPr>
        <w:t>выступает центральным элементом для управления данными в этом процессе</w:t>
      </w:r>
      <w:r>
        <w:rPr>
          <w:bCs/>
        </w:rPr>
        <w:t>.</w:t>
      </w:r>
    </w:p>
    <w:p w14:paraId="190814AD" w14:textId="672E2B2E" w:rsidR="00BA4356" w:rsidRDefault="00B72FA1" w:rsidP="0060770A">
      <w:pPr>
        <w:pStyle w:val="affff"/>
        <w:contextualSpacing w:val="0"/>
        <w:outlineLvl w:val="2"/>
      </w:pPr>
      <w:bookmarkStart w:id="70" w:name="_Toc198276996"/>
      <w:r>
        <w:t xml:space="preserve">2.1.6 </w:t>
      </w:r>
      <w:r w:rsidR="00BA4356">
        <w:t>Архитектура взаимодействия внутри приложения</w:t>
      </w:r>
      <w:bookmarkEnd w:id="70"/>
    </w:p>
    <w:p w14:paraId="5B7DBE79" w14:textId="77777777" w:rsidR="00BA4356" w:rsidRDefault="00BA4356" w:rsidP="0060770A">
      <w:r w:rsidRPr="00DE4AB2">
        <w:t>После выбора инструментов разработки необходимо определить архитектурный стиль. Для реализации была выбрана трехуровневая структура, состоящая из клиентской части, логического уровня и слоя данных.</w:t>
      </w:r>
    </w:p>
    <w:p w14:paraId="02011E0C" w14:textId="020D7857" w:rsidR="00BA4356" w:rsidRDefault="00BA4356" w:rsidP="0060770A">
      <w:r w:rsidRPr="0052730F">
        <w:rPr>
          <w:spacing w:val="-4"/>
        </w:rPr>
        <w:t>Трехуровневая архитектура широко применяется в современных веб-приложениях благодар</w:t>
      </w:r>
      <w:r w:rsidR="0052730F">
        <w:rPr>
          <w:spacing w:val="-4"/>
        </w:rPr>
        <w:t>я своей гибкости</w:t>
      </w:r>
      <w:r w:rsidRPr="0052730F">
        <w:rPr>
          <w:spacing w:val="-4"/>
        </w:rPr>
        <w:t xml:space="preserve">. </w:t>
      </w:r>
      <w:r w:rsidR="00AE32A3" w:rsidRPr="0052730F">
        <w:rPr>
          <w:spacing w:val="-4"/>
        </w:rPr>
        <w:t>Такая архитектура</w:t>
      </w:r>
      <w:r w:rsidRPr="0052730F">
        <w:rPr>
          <w:spacing w:val="-4"/>
        </w:rPr>
        <w:t xml:space="preserve"> позволяет четко разделить ответственность между уровнями, что упрощает разработку, тестирование и масштабирование системы</w:t>
      </w:r>
      <w:r w:rsidR="00A056E5" w:rsidRPr="0052730F">
        <w:rPr>
          <w:spacing w:val="-4"/>
        </w:rPr>
        <w:t>, что в свою очередь удобно для разработчика</w:t>
      </w:r>
      <w:r w:rsidRPr="008A6509">
        <w:t>.</w:t>
      </w:r>
      <w:r w:rsidRPr="00AC36A4">
        <w:t xml:space="preserve"> </w:t>
      </w:r>
    </w:p>
    <w:p w14:paraId="1EEB695A" w14:textId="08A72173" w:rsidR="00BA4356" w:rsidRDefault="00BA4356" w:rsidP="0060770A">
      <w:r w:rsidRPr="00AC36A4">
        <w:t xml:space="preserve">Среди ключевых преимуществ </w:t>
      </w:r>
      <w:r w:rsidR="0060770A">
        <w:t>–</w:t>
      </w:r>
      <w:r w:rsidRPr="00AC36A4">
        <w:t xml:space="preserve"> модульность, которая облегчает обновление отдельных компонентов без влияния на другие, и высокая степень безопасности, так как доступ к данным строго контролируется логическим слоем. Кроме того, такая структура поддерживает независимость клиентской части, </w:t>
      </w:r>
      <w:r w:rsidRPr="00AC36A4">
        <w:lastRenderedPageBreak/>
        <w:t>что дает возможность использовать разные устройства и интерфейсы без изменения серверной логики</w:t>
      </w:r>
      <w:r w:rsidR="004D00F8">
        <w:t xml:space="preserve"> и архитектуры</w:t>
      </w:r>
      <w:r w:rsidRPr="00AC36A4">
        <w:t>.</w:t>
      </w:r>
      <w:r>
        <w:t xml:space="preserve"> </w:t>
      </w:r>
    </w:p>
    <w:p w14:paraId="7FEA7006" w14:textId="39268F92" w:rsidR="00BA4356" w:rsidRDefault="00BA4356" w:rsidP="0060770A">
      <w:r w:rsidRPr="00AC36A4">
        <w:t>Данная модель изображена на рисунке 2.</w:t>
      </w:r>
      <w:r w:rsidR="00160C16">
        <w:t>1,</w:t>
      </w:r>
      <w:r w:rsidR="00A2314E">
        <w:t xml:space="preserve"> а также в </w:t>
      </w:r>
      <w:r w:rsidR="00160C16">
        <w:t>веб-</w:t>
      </w:r>
      <w:r w:rsidR="00A2314E">
        <w:t xml:space="preserve">приложении </w:t>
      </w:r>
      <w:r w:rsidR="00FE6E7B">
        <w:t>А</w:t>
      </w:r>
      <w:r w:rsidRPr="00AC36A4">
        <w:t>.</w:t>
      </w:r>
    </w:p>
    <w:p w14:paraId="5FD882D4" w14:textId="71265FB2" w:rsidR="00BA4356" w:rsidRPr="00DE4AB2" w:rsidRDefault="00963B88" w:rsidP="0060770A">
      <w:pPr>
        <w:spacing w:before="280" w:after="120"/>
        <w:ind w:firstLine="0"/>
        <w:jc w:val="center"/>
        <w:rPr>
          <w:noProof/>
        </w:rPr>
      </w:pPr>
      <w:r w:rsidRPr="00963B88">
        <w:rPr>
          <w:noProof/>
          <w:lang w:eastAsia="ru-RU"/>
        </w:rPr>
        <w:drawing>
          <wp:inline distT="0" distB="0" distL="0" distR="0" wp14:anchorId="683230C3" wp14:editId="0544C7E6">
            <wp:extent cx="5939790" cy="2418715"/>
            <wp:effectExtent l="19050" t="19050" r="22860" b="196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418715"/>
                    </a:xfrm>
                    <a:prstGeom prst="rect">
                      <a:avLst/>
                    </a:prstGeom>
                    <a:ln>
                      <a:solidFill>
                        <a:schemeClr val="tx1"/>
                      </a:solidFill>
                    </a:ln>
                  </pic:spPr>
                </pic:pic>
              </a:graphicData>
            </a:graphic>
          </wp:inline>
        </w:drawing>
      </w:r>
    </w:p>
    <w:p w14:paraId="101FD81C" w14:textId="35585BA7" w:rsidR="00BA4356" w:rsidRPr="00DE4AB2" w:rsidRDefault="00BA4356" w:rsidP="0060770A">
      <w:pPr>
        <w:keepLines/>
        <w:spacing w:before="120" w:after="280"/>
        <w:ind w:firstLine="0"/>
        <w:jc w:val="center"/>
      </w:pPr>
      <w:r w:rsidRPr="00DE4AB2">
        <w:t>Рисунок 2.</w:t>
      </w:r>
      <w:r>
        <w:t>1</w:t>
      </w:r>
      <w:r w:rsidRPr="00DE4AB2">
        <w:t xml:space="preserve"> – Трехуровневая архитектура </w:t>
      </w:r>
      <w:r w:rsidR="00160C16">
        <w:t>веб-</w:t>
      </w:r>
      <w:r w:rsidRPr="00DE4AB2">
        <w:t>приложения</w:t>
      </w:r>
    </w:p>
    <w:p w14:paraId="30B25C86" w14:textId="28BDAF5B" w:rsidR="00BA4356" w:rsidRDefault="00BA4356" w:rsidP="0060770A">
      <w:r w:rsidRPr="00DE4AB2">
        <w:t>Эта модель функционирует по следующему принципу:</w:t>
      </w:r>
    </w:p>
    <w:p w14:paraId="259CD014" w14:textId="383CCA9A" w:rsidR="006C5D3C" w:rsidRDefault="00BA4356" w:rsidP="0060770A">
      <w:pPr>
        <w:pStyle w:val="a1"/>
        <w:jc w:val="both"/>
        <w:rPr>
          <w:szCs w:val="28"/>
        </w:rPr>
      </w:pPr>
      <w:r w:rsidRPr="006E54A3">
        <w:rPr>
          <w:spacing w:val="-4"/>
        </w:rPr>
        <w:t xml:space="preserve">клиентская часть, чаще всего представлена браузером, занимается отображением интерфейса и выполнением действий, </w:t>
      </w:r>
      <w:r w:rsidR="006E54A3">
        <w:rPr>
          <w:spacing w:val="-4"/>
        </w:rPr>
        <w:t>описанных</w:t>
      </w:r>
      <w:r w:rsidRPr="006E54A3">
        <w:rPr>
          <w:spacing w:val="-4"/>
        </w:rPr>
        <w:t xml:space="preserve"> функционалом</w:t>
      </w:r>
      <w:r w:rsidRPr="00BE615E">
        <w:rPr>
          <w:szCs w:val="28"/>
        </w:rPr>
        <w:t>;</w:t>
      </w:r>
    </w:p>
    <w:p w14:paraId="47423A31" w14:textId="4F5D73A3" w:rsidR="00912640" w:rsidRPr="00912640" w:rsidRDefault="00BA4356" w:rsidP="0060770A">
      <w:pPr>
        <w:pStyle w:val="a1"/>
        <w:jc w:val="both"/>
        <w:rPr>
          <w:szCs w:val="28"/>
        </w:rPr>
      </w:pPr>
      <w:r w:rsidRPr="006C5D3C">
        <w:t>логический слой обрабатывает запросы от пользователя, и на основе различных факторов (например, прав доступа, роли или доступных данных) принимает решение о том, какую информацию предоставить клиенту;</w:t>
      </w:r>
    </w:p>
    <w:p w14:paraId="1257C74B" w14:textId="10B72610" w:rsidR="00BA4356" w:rsidRPr="006B0F77" w:rsidRDefault="00BA4356" w:rsidP="0060770A">
      <w:pPr>
        <w:pStyle w:val="a1"/>
        <w:jc w:val="both"/>
        <w:rPr>
          <w:spacing w:val="-4"/>
          <w:szCs w:val="28"/>
        </w:rPr>
      </w:pPr>
      <w:r w:rsidRPr="006B0F77">
        <w:rPr>
          <w:spacing w:val="-4"/>
        </w:rPr>
        <w:t xml:space="preserve">слой данных хранит информацию в </w:t>
      </w:r>
      <w:r w:rsidR="006B0F77">
        <w:rPr>
          <w:spacing w:val="-4"/>
        </w:rPr>
        <w:t>специальном</w:t>
      </w:r>
      <w:r w:rsidRPr="006B0F77">
        <w:rPr>
          <w:spacing w:val="-4"/>
        </w:rPr>
        <w:t xml:space="preserve"> хранилище, доступ к которому осуществляется через сервер, управляющий обработкой запросов.</w:t>
      </w:r>
    </w:p>
    <w:p w14:paraId="5F9ED2F2" w14:textId="1B9E6D8D" w:rsidR="004D486D" w:rsidRDefault="004D486D" w:rsidP="0060770A">
      <w:pPr>
        <w:pStyle w:val="afffc"/>
        <w:contextualSpacing w:val="0"/>
        <w:outlineLvl w:val="1"/>
      </w:pPr>
      <w:bookmarkStart w:id="71" w:name="_Toc121399046"/>
      <w:bookmarkStart w:id="72" w:name="_Toc121511410"/>
      <w:bookmarkStart w:id="73" w:name="_Toc198276997"/>
      <w:r>
        <w:t>2.2</w:t>
      </w:r>
      <w:r w:rsidRPr="000E725E">
        <w:t xml:space="preserve"> </w:t>
      </w:r>
      <w:bookmarkEnd w:id="71"/>
      <w:bookmarkEnd w:id="72"/>
      <w:r>
        <w:t>Проектирование базы данных</w:t>
      </w:r>
      <w:bookmarkEnd w:id="73"/>
    </w:p>
    <w:p w14:paraId="7B7681B7" w14:textId="342309FE" w:rsidR="00F1402B" w:rsidRPr="00F1402B" w:rsidRDefault="00F1402B" w:rsidP="0060770A">
      <w:r w:rsidRPr="002E5092">
        <w:rPr>
          <w:rFonts w:eastAsia="Times New Roman"/>
          <w:szCs w:val="24"/>
          <w:lang w:eastAsia="ru-RU"/>
        </w:rPr>
        <w:t>В данном разделе будет рассмотрено проектирование базы данных, включая структуру хранения информации и подходы к ее организации</w:t>
      </w:r>
      <w:r w:rsidR="0008256B">
        <w:rPr>
          <w:rFonts w:eastAsia="Times New Roman"/>
          <w:szCs w:val="24"/>
          <w:lang w:eastAsia="ru-RU"/>
        </w:rPr>
        <w:t xml:space="preserve"> и взаимодействию</w:t>
      </w:r>
      <w:r w:rsidRPr="002E5092">
        <w:rPr>
          <w:rFonts w:eastAsia="Times New Roman"/>
          <w:szCs w:val="24"/>
          <w:lang w:eastAsia="ru-RU"/>
        </w:rPr>
        <w:t xml:space="preserve">. Проектирование базы данных </w:t>
      </w:r>
      <w:r w:rsidR="0060770A">
        <w:rPr>
          <w:rFonts w:eastAsia="Times New Roman"/>
          <w:szCs w:val="24"/>
          <w:lang w:eastAsia="ru-RU"/>
        </w:rPr>
        <w:t>–</w:t>
      </w:r>
      <w:r w:rsidRPr="002E5092">
        <w:rPr>
          <w:rFonts w:eastAsia="Times New Roman"/>
          <w:szCs w:val="24"/>
          <w:lang w:eastAsia="ru-RU"/>
        </w:rPr>
        <w:t xml:space="preserve"> это процесс создания модели для эффективного хранения, управления и обработки данных, обеспечивающий надежность и производительность приложения. Оно необходимо для соответствия функциональным требованиям проекта, упрощения доступа к информации и поддержки масштабируемости системы</w:t>
      </w:r>
      <w:r w:rsidR="00AF626B">
        <w:rPr>
          <w:rFonts w:eastAsia="Times New Roman"/>
          <w:szCs w:val="24"/>
          <w:lang w:eastAsia="ru-RU"/>
        </w:rPr>
        <w:t>.</w:t>
      </w:r>
    </w:p>
    <w:p w14:paraId="6B0F6474" w14:textId="5EAB4B35" w:rsidR="004D486D" w:rsidRPr="001D7767" w:rsidRDefault="004D486D" w:rsidP="0060770A">
      <w:pPr>
        <w:pStyle w:val="affff"/>
        <w:outlineLvl w:val="2"/>
      </w:pPr>
      <w:bookmarkStart w:id="74" w:name="_Toc198276998"/>
      <w:r>
        <w:t xml:space="preserve">2.2.1 </w:t>
      </w:r>
      <w:r w:rsidR="00F1402B">
        <w:t>Диаграмма базы данных</w:t>
      </w:r>
      <w:bookmarkEnd w:id="74"/>
    </w:p>
    <w:p w14:paraId="2DF969E2" w14:textId="5382DDD0" w:rsidR="004B3487" w:rsidRPr="0060770A" w:rsidRDefault="00BA73C1" w:rsidP="0060770A">
      <w:r>
        <w:t>Диаграмма таблиц базы данных (</w:t>
      </w:r>
      <w:proofErr w:type="spellStart"/>
      <w:r>
        <w:t>Database</w:t>
      </w:r>
      <w:proofErr w:type="spellEnd"/>
      <w:r>
        <w:t xml:space="preserve"> Table </w:t>
      </w:r>
      <w:proofErr w:type="spellStart"/>
      <w:r>
        <w:t>Diagram</w:t>
      </w:r>
      <w:proofErr w:type="spellEnd"/>
      <w:r>
        <w:t xml:space="preserve">) представляет собой графическое изображение структуры базы данных, отображающее все таблицы и их связи между собой. Это наглядное средство помогает понять, как </w:t>
      </w:r>
      <w:r>
        <w:lastRenderedPageBreak/>
        <w:t>данные организованы и как взаимодействуют внутри системы, облегчая анализ структуры данных и выявление потенциальных проблем в проектировании. Диаграмма также позволяет лучше визуализировать отношения таблиц</w:t>
      </w:r>
      <w:r w:rsidR="00B10917" w:rsidRPr="0060770A">
        <w:t xml:space="preserve">. </w:t>
      </w:r>
    </w:p>
    <w:p w14:paraId="488DAE7A" w14:textId="0DEC6C2E" w:rsidR="004D486D" w:rsidRPr="00794D09" w:rsidRDefault="00B10917" w:rsidP="0060770A">
      <w:pPr>
        <w:rPr>
          <w:spacing w:val="-4"/>
        </w:rPr>
      </w:pPr>
      <w:r w:rsidRPr="00794D09">
        <w:rPr>
          <w:spacing w:val="-4"/>
        </w:rPr>
        <w:t xml:space="preserve">На рисунке 2.2 </w:t>
      </w:r>
      <w:r w:rsidR="00794D09" w:rsidRPr="00794D09">
        <w:rPr>
          <w:spacing w:val="-4"/>
        </w:rPr>
        <w:t>показ</w:t>
      </w:r>
      <w:r w:rsidRPr="00794D09">
        <w:rPr>
          <w:spacing w:val="-4"/>
        </w:rPr>
        <w:t>а</w:t>
      </w:r>
      <w:r w:rsidR="00794D09" w:rsidRPr="00794D09">
        <w:rPr>
          <w:spacing w:val="-4"/>
        </w:rPr>
        <w:t>на</w:t>
      </w:r>
      <w:r w:rsidRPr="00794D09">
        <w:rPr>
          <w:spacing w:val="-4"/>
        </w:rPr>
        <w:t xml:space="preserve"> диаграмма базы </w:t>
      </w:r>
      <w:r w:rsidR="00794D09" w:rsidRPr="00794D09">
        <w:rPr>
          <w:spacing w:val="-4"/>
        </w:rPr>
        <w:t>данных,</w:t>
      </w:r>
      <w:r w:rsidR="003A74CF" w:rsidRPr="00794D09">
        <w:rPr>
          <w:spacing w:val="-4"/>
        </w:rPr>
        <w:t xml:space="preserve"> а также в приложении </w:t>
      </w:r>
      <w:r w:rsidR="00FE6E7B">
        <w:rPr>
          <w:spacing w:val="-4"/>
        </w:rPr>
        <w:t>Б</w:t>
      </w:r>
      <w:r w:rsidR="004D486D" w:rsidRPr="00794D09">
        <w:rPr>
          <w:spacing w:val="-4"/>
        </w:rPr>
        <w:t>.</w:t>
      </w:r>
    </w:p>
    <w:p w14:paraId="7E6B4D5E" w14:textId="73B52416" w:rsidR="009C3AA7" w:rsidRDefault="00A63C10" w:rsidP="00B301EE">
      <w:pPr>
        <w:pStyle w:val="afff0"/>
        <w:spacing w:after="120"/>
      </w:pPr>
      <w:r w:rsidRPr="00A63C10">
        <w:rPr>
          <w:lang w:val="ru-RU" w:eastAsia="ru-RU"/>
        </w:rPr>
        <w:drawing>
          <wp:inline distT="0" distB="0" distL="0" distR="0" wp14:anchorId="07366418" wp14:editId="6619DA8B">
            <wp:extent cx="5349240" cy="3921861"/>
            <wp:effectExtent l="19050" t="19050" r="22860" b="21590"/>
            <wp:docPr id="905654415" name="Рисунок 90565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8002" cy="3928285"/>
                    </a:xfrm>
                    <a:prstGeom prst="rect">
                      <a:avLst/>
                    </a:prstGeom>
                    <a:ln>
                      <a:solidFill>
                        <a:schemeClr val="tx1"/>
                      </a:solidFill>
                    </a:ln>
                  </pic:spPr>
                </pic:pic>
              </a:graphicData>
            </a:graphic>
          </wp:inline>
        </w:drawing>
      </w:r>
    </w:p>
    <w:p w14:paraId="75840130" w14:textId="77777777" w:rsidR="009C3AA7" w:rsidRPr="004935C3" w:rsidRDefault="009C3AA7" w:rsidP="0060770A">
      <w:pPr>
        <w:pStyle w:val="afff1"/>
        <w:spacing w:before="120"/>
        <w:jc w:val="center"/>
        <w:rPr>
          <w:lang w:val="en-US"/>
        </w:rPr>
      </w:pPr>
      <w:r>
        <w:t>Рисунок</w:t>
      </w:r>
      <w:r w:rsidRPr="004935C3">
        <w:rPr>
          <w:lang w:val="en-US"/>
        </w:rPr>
        <w:t xml:space="preserve"> 2.2 – </w:t>
      </w:r>
      <w:r>
        <w:t>Логическая</w:t>
      </w:r>
      <w:r w:rsidRPr="004935C3">
        <w:rPr>
          <w:lang w:val="en-US"/>
        </w:rPr>
        <w:t xml:space="preserve"> </w:t>
      </w:r>
      <w:r>
        <w:t>схема</w:t>
      </w:r>
      <w:r w:rsidRPr="004935C3">
        <w:rPr>
          <w:lang w:val="en-US"/>
        </w:rPr>
        <w:t xml:space="preserve"> </w:t>
      </w:r>
      <w:r>
        <w:t>базы</w:t>
      </w:r>
      <w:r w:rsidRPr="004935C3">
        <w:rPr>
          <w:lang w:val="en-US"/>
        </w:rPr>
        <w:t xml:space="preserve"> </w:t>
      </w:r>
      <w:r>
        <w:t>данных</w:t>
      </w:r>
    </w:p>
    <w:p w14:paraId="1FDE8F9A" w14:textId="77777777" w:rsidR="004B3487" w:rsidRDefault="004B3487" w:rsidP="0060770A">
      <w:r w:rsidRPr="00DE4AB2">
        <w:t>В</w:t>
      </w:r>
      <w:r w:rsidRPr="00DE4AB2">
        <w:rPr>
          <w:lang w:val="en-US"/>
        </w:rPr>
        <w:t xml:space="preserve"> </w:t>
      </w:r>
      <w:r w:rsidRPr="00DE4AB2">
        <w:t>базе</w:t>
      </w:r>
      <w:r w:rsidRPr="00DE4AB2">
        <w:rPr>
          <w:lang w:val="en-US"/>
        </w:rPr>
        <w:t xml:space="preserve"> </w:t>
      </w:r>
      <w:r w:rsidRPr="00DE4AB2">
        <w:t>данных</w:t>
      </w:r>
      <w:r w:rsidRPr="00DE4AB2">
        <w:rPr>
          <w:lang w:val="en-US"/>
        </w:rPr>
        <w:t xml:space="preserve"> </w:t>
      </w:r>
      <w:r w:rsidRPr="00DE4AB2">
        <w:t>будет</w:t>
      </w:r>
      <w:r w:rsidRPr="00DE4AB2">
        <w:rPr>
          <w:lang w:val="en-US"/>
        </w:rPr>
        <w:t xml:space="preserve"> 8 </w:t>
      </w:r>
      <w:r w:rsidRPr="00DE4AB2">
        <w:t>таблиц</w:t>
      </w:r>
      <w:r w:rsidRPr="00DE4AB2">
        <w:rPr>
          <w:lang w:val="en-US"/>
        </w:rPr>
        <w:t xml:space="preserve">: User, Rating, Category, Product, Auction, </w:t>
      </w:r>
      <w:proofErr w:type="spellStart"/>
      <w:r w:rsidRPr="00DE4AB2">
        <w:rPr>
          <w:lang w:val="en-US"/>
        </w:rPr>
        <w:t>AuctionProduct</w:t>
      </w:r>
      <w:proofErr w:type="spellEnd"/>
      <w:r w:rsidRPr="00DE4AB2">
        <w:rPr>
          <w:lang w:val="en-US"/>
        </w:rPr>
        <w:t xml:space="preserve">, Bid, Chat. </w:t>
      </w:r>
      <w:r w:rsidRPr="00DE4AB2">
        <w:t>В базе данных будет несколько таблиц для управления пользователями, товарами, аукционами и ставками.</w:t>
      </w:r>
    </w:p>
    <w:p w14:paraId="3837D625" w14:textId="484C8560" w:rsidR="004B3487" w:rsidRDefault="004B3487" w:rsidP="0060770A">
      <w:pPr>
        <w:rPr>
          <w:rFonts w:eastAsia="Times New Roman"/>
          <w:color w:val="000000" w:themeColor="text1"/>
          <w:szCs w:val="28"/>
        </w:rPr>
      </w:pPr>
      <w:r w:rsidRPr="00FF1266">
        <w:rPr>
          <w:rFonts w:eastAsia="Times New Roman"/>
          <w:color w:val="000000" w:themeColor="text1"/>
          <w:szCs w:val="28"/>
        </w:rPr>
        <w:t>Список таблиц базы данных и их описание можно изучить в таблице 2.1.</w:t>
      </w:r>
    </w:p>
    <w:p w14:paraId="4C6282FC" w14:textId="77777777" w:rsidR="003424A2" w:rsidRPr="00FF1266" w:rsidRDefault="003424A2" w:rsidP="003424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ind w:firstLine="0"/>
        <w:jc w:val="left"/>
        <w:rPr>
          <w:rFonts w:eastAsia="Times New Roman"/>
          <w:color w:val="000000" w:themeColor="text1"/>
          <w:szCs w:val="28"/>
        </w:rPr>
      </w:pPr>
      <w:r w:rsidRPr="00FF1266">
        <w:rPr>
          <w:rFonts w:eastAsia="Times New Roman"/>
          <w:color w:val="000000" w:themeColor="text1"/>
          <w:szCs w:val="28"/>
        </w:rPr>
        <w:t>Таблица 2.1 – Таблицы базы данных</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946"/>
      </w:tblGrid>
      <w:tr w:rsidR="003424A2" w14:paraId="5EC3B052" w14:textId="77777777" w:rsidTr="00CA6B6E">
        <w:trPr>
          <w:trHeight w:val="170"/>
        </w:trPr>
        <w:tc>
          <w:tcPr>
            <w:tcW w:w="2405" w:type="dxa"/>
            <w:tcBorders>
              <w:top w:val="single" w:sz="4" w:space="0" w:color="000000"/>
              <w:left w:val="single" w:sz="4" w:space="0" w:color="000000"/>
              <w:bottom w:val="single" w:sz="4" w:space="0" w:color="000000"/>
              <w:right w:val="single" w:sz="4" w:space="0" w:color="000000"/>
            </w:tcBorders>
            <w:hideMark/>
          </w:tcPr>
          <w:p w14:paraId="7A47D4D6" w14:textId="77777777" w:rsidR="003424A2" w:rsidRPr="00C466BC" w:rsidRDefault="003424A2" w:rsidP="00CA6B6E">
            <w:pPr>
              <w:ind w:firstLine="0"/>
              <w:jc w:val="center"/>
              <w:rPr>
                <w:rFonts w:eastAsia="Times New Roman"/>
                <w:color w:val="000000" w:themeColor="text1"/>
                <w:sz w:val="24"/>
              </w:rPr>
            </w:pPr>
            <w:r w:rsidRPr="00C466BC">
              <w:rPr>
                <w:rFonts w:eastAsia="Times New Roman"/>
                <w:color w:val="000000" w:themeColor="text1"/>
                <w:sz w:val="24"/>
              </w:rPr>
              <w:t>Таблица</w:t>
            </w:r>
          </w:p>
        </w:tc>
        <w:tc>
          <w:tcPr>
            <w:tcW w:w="6946" w:type="dxa"/>
            <w:tcBorders>
              <w:top w:val="single" w:sz="4" w:space="0" w:color="000000"/>
              <w:left w:val="single" w:sz="4" w:space="0" w:color="000000"/>
              <w:bottom w:val="single" w:sz="4" w:space="0" w:color="000000"/>
              <w:right w:val="single" w:sz="4" w:space="0" w:color="000000"/>
            </w:tcBorders>
            <w:hideMark/>
          </w:tcPr>
          <w:p w14:paraId="30BD0709" w14:textId="77777777" w:rsidR="003424A2" w:rsidRPr="00C466BC" w:rsidRDefault="003424A2" w:rsidP="00CA6B6E">
            <w:pPr>
              <w:ind w:firstLine="0"/>
              <w:jc w:val="center"/>
              <w:rPr>
                <w:rFonts w:eastAsia="Times New Roman"/>
                <w:color w:val="000000" w:themeColor="text1"/>
                <w:sz w:val="24"/>
              </w:rPr>
            </w:pPr>
            <w:r w:rsidRPr="00C466BC">
              <w:rPr>
                <w:rFonts w:eastAsia="Times New Roman"/>
                <w:color w:val="000000" w:themeColor="text1"/>
                <w:sz w:val="24"/>
              </w:rPr>
              <w:t>Описание</w:t>
            </w:r>
          </w:p>
        </w:tc>
      </w:tr>
      <w:tr w:rsidR="003424A2" w14:paraId="3EC02CD7" w14:textId="77777777" w:rsidTr="00CA6B6E">
        <w:trPr>
          <w:trHeight w:val="170"/>
        </w:trPr>
        <w:tc>
          <w:tcPr>
            <w:tcW w:w="2405" w:type="dxa"/>
            <w:tcBorders>
              <w:top w:val="single" w:sz="4" w:space="0" w:color="000000"/>
              <w:left w:val="single" w:sz="4" w:space="0" w:color="000000"/>
              <w:bottom w:val="single" w:sz="4" w:space="0" w:color="000000"/>
              <w:right w:val="single" w:sz="4" w:space="0" w:color="000000"/>
            </w:tcBorders>
            <w:hideMark/>
          </w:tcPr>
          <w:p w14:paraId="145021A5" w14:textId="77777777" w:rsidR="003424A2" w:rsidRPr="00C466BC" w:rsidRDefault="003424A2" w:rsidP="00CA6B6E">
            <w:pPr>
              <w:ind w:firstLine="0"/>
              <w:jc w:val="left"/>
              <w:rPr>
                <w:rFonts w:eastAsia="Times New Roman"/>
                <w:color w:val="000000" w:themeColor="text1"/>
                <w:sz w:val="24"/>
                <w:lang w:val="en-US"/>
              </w:rPr>
            </w:pPr>
            <w:r w:rsidRPr="00C466BC">
              <w:rPr>
                <w:rFonts w:eastAsia="Times New Roman"/>
                <w:color w:val="000000" w:themeColor="text1"/>
                <w:sz w:val="24"/>
                <w:lang w:val="en-US"/>
              </w:rPr>
              <w:t>User</w:t>
            </w:r>
          </w:p>
        </w:tc>
        <w:tc>
          <w:tcPr>
            <w:tcW w:w="6946" w:type="dxa"/>
            <w:tcBorders>
              <w:top w:val="single" w:sz="4" w:space="0" w:color="000000"/>
              <w:left w:val="single" w:sz="4" w:space="0" w:color="000000"/>
              <w:bottom w:val="single" w:sz="4" w:space="0" w:color="000000"/>
              <w:right w:val="single" w:sz="4" w:space="0" w:color="000000"/>
            </w:tcBorders>
            <w:hideMark/>
          </w:tcPr>
          <w:p w14:paraId="612760F9" w14:textId="77777777" w:rsidR="003424A2" w:rsidRPr="00C466BC" w:rsidRDefault="003424A2" w:rsidP="00CA6B6E">
            <w:pPr>
              <w:ind w:firstLine="0"/>
              <w:jc w:val="left"/>
              <w:rPr>
                <w:rFonts w:eastAsia="Times New Roman"/>
                <w:color w:val="000000" w:themeColor="text1"/>
                <w:sz w:val="24"/>
              </w:rPr>
            </w:pPr>
            <w:r w:rsidRPr="00C466BC">
              <w:rPr>
                <w:rFonts w:eastAsia="Times New Roman"/>
                <w:color w:val="000000" w:themeColor="text1"/>
                <w:sz w:val="24"/>
              </w:rPr>
              <w:t>Содержит данные об аккаунте</w:t>
            </w:r>
          </w:p>
        </w:tc>
      </w:tr>
      <w:tr w:rsidR="003424A2" w14:paraId="15093CB6" w14:textId="77777777" w:rsidTr="00CA6B6E">
        <w:trPr>
          <w:trHeight w:val="170"/>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6D84FBA9" w14:textId="77777777" w:rsidR="003424A2" w:rsidRPr="00C466BC" w:rsidRDefault="003424A2" w:rsidP="00CA6B6E">
            <w:pPr>
              <w:ind w:firstLine="0"/>
              <w:jc w:val="left"/>
              <w:rPr>
                <w:rFonts w:eastAsia="Times New Roman"/>
                <w:color w:val="000000" w:themeColor="text1"/>
                <w:sz w:val="24"/>
                <w:lang w:val="en-US"/>
              </w:rPr>
            </w:pPr>
            <w:r w:rsidRPr="00C466BC">
              <w:rPr>
                <w:rFonts w:eastAsia="Times New Roman"/>
                <w:color w:val="000000" w:themeColor="text1"/>
                <w:sz w:val="24"/>
                <w:lang w:val="en-US"/>
              </w:rPr>
              <w:t>Rating</w:t>
            </w:r>
          </w:p>
        </w:tc>
        <w:tc>
          <w:tcPr>
            <w:tcW w:w="6946" w:type="dxa"/>
            <w:tcBorders>
              <w:top w:val="single" w:sz="4" w:space="0" w:color="000000"/>
              <w:left w:val="single" w:sz="4" w:space="0" w:color="000000"/>
              <w:bottom w:val="single" w:sz="4" w:space="0" w:color="000000"/>
              <w:right w:val="single" w:sz="4" w:space="0" w:color="000000"/>
            </w:tcBorders>
            <w:vAlign w:val="center"/>
            <w:hideMark/>
          </w:tcPr>
          <w:p w14:paraId="21B76E25" w14:textId="77777777" w:rsidR="003424A2" w:rsidRPr="00C466BC" w:rsidRDefault="003424A2" w:rsidP="00CA6B6E">
            <w:pPr>
              <w:ind w:firstLine="0"/>
              <w:jc w:val="left"/>
              <w:rPr>
                <w:rFonts w:eastAsia="Times New Roman"/>
                <w:color w:val="000000" w:themeColor="text1"/>
                <w:sz w:val="24"/>
              </w:rPr>
            </w:pPr>
            <w:r w:rsidRPr="00C466BC">
              <w:rPr>
                <w:rFonts w:eastAsia="Times New Roman"/>
                <w:color w:val="000000" w:themeColor="text1"/>
                <w:sz w:val="24"/>
              </w:rPr>
              <w:t>Содержит данные о рейтинге пользователей</w:t>
            </w:r>
          </w:p>
        </w:tc>
      </w:tr>
      <w:tr w:rsidR="003424A2" w14:paraId="69647147" w14:textId="77777777" w:rsidTr="00CA6B6E">
        <w:trPr>
          <w:trHeight w:val="170"/>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1E6ADF98" w14:textId="77777777" w:rsidR="003424A2" w:rsidRPr="00C466BC" w:rsidRDefault="003424A2" w:rsidP="00CA6B6E">
            <w:pPr>
              <w:ind w:firstLine="0"/>
              <w:jc w:val="left"/>
              <w:rPr>
                <w:rFonts w:eastAsia="Times New Roman"/>
                <w:color w:val="000000" w:themeColor="text1"/>
                <w:sz w:val="24"/>
                <w:lang w:val="en-US"/>
              </w:rPr>
            </w:pPr>
            <w:r w:rsidRPr="00C466BC">
              <w:rPr>
                <w:rFonts w:eastAsia="Times New Roman"/>
                <w:color w:val="000000" w:themeColor="text1"/>
                <w:sz w:val="24"/>
                <w:lang w:val="en-US"/>
              </w:rPr>
              <w:t>Category</w:t>
            </w:r>
          </w:p>
        </w:tc>
        <w:tc>
          <w:tcPr>
            <w:tcW w:w="6946" w:type="dxa"/>
            <w:tcBorders>
              <w:top w:val="single" w:sz="4" w:space="0" w:color="000000"/>
              <w:left w:val="single" w:sz="4" w:space="0" w:color="000000"/>
              <w:bottom w:val="single" w:sz="4" w:space="0" w:color="000000"/>
              <w:right w:val="single" w:sz="4" w:space="0" w:color="000000"/>
            </w:tcBorders>
            <w:vAlign w:val="center"/>
            <w:hideMark/>
          </w:tcPr>
          <w:p w14:paraId="05109D05" w14:textId="77777777" w:rsidR="003424A2" w:rsidRPr="00C466BC" w:rsidRDefault="003424A2" w:rsidP="00CA6B6E">
            <w:pPr>
              <w:ind w:firstLine="0"/>
              <w:jc w:val="left"/>
              <w:rPr>
                <w:rFonts w:eastAsia="Times New Roman"/>
                <w:color w:val="000000" w:themeColor="text1"/>
                <w:sz w:val="24"/>
              </w:rPr>
            </w:pPr>
            <w:r w:rsidRPr="00C466BC">
              <w:rPr>
                <w:rFonts w:eastAsia="Times New Roman"/>
                <w:color w:val="000000" w:themeColor="text1"/>
                <w:sz w:val="24"/>
              </w:rPr>
              <w:t>Содержит данные об категориях</w:t>
            </w:r>
          </w:p>
        </w:tc>
      </w:tr>
      <w:tr w:rsidR="003424A2" w14:paraId="773D3341" w14:textId="77777777" w:rsidTr="00CA6B6E">
        <w:trPr>
          <w:trHeight w:val="170"/>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4D5A8DEE" w14:textId="77777777" w:rsidR="003424A2" w:rsidRPr="00C466BC" w:rsidRDefault="003424A2" w:rsidP="00CA6B6E">
            <w:pPr>
              <w:ind w:firstLine="0"/>
              <w:jc w:val="left"/>
              <w:rPr>
                <w:rFonts w:eastAsia="Times New Roman"/>
                <w:color w:val="000000" w:themeColor="text1"/>
                <w:sz w:val="24"/>
                <w:lang w:val="en-US"/>
              </w:rPr>
            </w:pPr>
            <w:r w:rsidRPr="00C466BC">
              <w:rPr>
                <w:rFonts w:eastAsia="Times New Roman"/>
                <w:color w:val="000000" w:themeColor="text1"/>
                <w:sz w:val="24"/>
                <w:lang w:val="en-US"/>
              </w:rPr>
              <w:t>Product</w:t>
            </w:r>
          </w:p>
        </w:tc>
        <w:tc>
          <w:tcPr>
            <w:tcW w:w="6946" w:type="dxa"/>
            <w:tcBorders>
              <w:top w:val="single" w:sz="4" w:space="0" w:color="000000"/>
              <w:left w:val="single" w:sz="4" w:space="0" w:color="000000"/>
              <w:bottom w:val="single" w:sz="4" w:space="0" w:color="000000"/>
              <w:right w:val="single" w:sz="4" w:space="0" w:color="000000"/>
            </w:tcBorders>
            <w:vAlign w:val="center"/>
            <w:hideMark/>
          </w:tcPr>
          <w:p w14:paraId="2603B4D6" w14:textId="77777777" w:rsidR="003424A2" w:rsidRPr="00C466BC" w:rsidRDefault="003424A2" w:rsidP="00CA6B6E">
            <w:pPr>
              <w:ind w:firstLine="0"/>
              <w:jc w:val="left"/>
              <w:rPr>
                <w:rFonts w:eastAsia="Times New Roman"/>
                <w:color w:val="000000" w:themeColor="text1"/>
                <w:sz w:val="24"/>
              </w:rPr>
            </w:pPr>
            <w:r w:rsidRPr="00C466BC">
              <w:rPr>
                <w:rFonts w:eastAsia="Times New Roman"/>
                <w:color w:val="000000" w:themeColor="text1"/>
                <w:sz w:val="24"/>
              </w:rPr>
              <w:t>Содержит данные об товарах</w:t>
            </w:r>
          </w:p>
        </w:tc>
      </w:tr>
      <w:tr w:rsidR="003424A2" w14:paraId="45ACC4DE" w14:textId="77777777" w:rsidTr="00CA6B6E">
        <w:trPr>
          <w:trHeight w:val="170"/>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01E449B1" w14:textId="77777777" w:rsidR="003424A2" w:rsidRPr="00C466BC" w:rsidRDefault="003424A2" w:rsidP="00CA6B6E">
            <w:pPr>
              <w:ind w:firstLine="0"/>
              <w:jc w:val="left"/>
              <w:rPr>
                <w:rFonts w:eastAsia="Times New Roman"/>
                <w:color w:val="000000" w:themeColor="text1"/>
                <w:sz w:val="24"/>
                <w:lang w:val="en-US"/>
              </w:rPr>
            </w:pPr>
            <w:r w:rsidRPr="00C466BC">
              <w:rPr>
                <w:rFonts w:eastAsia="Times New Roman"/>
                <w:color w:val="000000" w:themeColor="text1"/>
                <w:sz w:val="24"/>
                <w:lang w:val="en-US"/>
              </w:rPr>
              <w:t>Auction</w:t>
            </w:r>
          </w:p>
        </w:tc>
        <w:tc>
          <w:tcPr>
            <w:tcW w:w="6946" w:type="dxa"/>
            <w:tcBorders>
              <w:top w:val="single" w:sz="4" w:space="0" w:color="000000"/>
              <w:left w:val="single" w:sz="4" w:space="0" w:color="000000"/>
              <w:bottom w:val="single" w:sz="4" w:space="0" w:color="000000"/>
              <w:right w:val="single" w:sz="4" w:space="0" w:color="000000"/>
            </w:tcBorders>
            <w:vAlign w:val="center"/>
            <w:hideMark/>
          </w:tcPr>
          <w:p w14:paraId="2DEBAF31" w14:textId="77777777" w:rsidR="003424A2" w:rsidRPr="00C466BC" w:rsidRDefault="003424A2" w:rsidP="00CA6B6E">
            <w:pPr>
              <w:ind w:firstLine="0"/>
              <w:jc w:val="left"/>
              <w:rPr>
                <w:rFonts w:eastAsia="Times New Roman"/>
                <w:color w:val="000000" w:themeColor="text1"/>
                <w:sz w:val="24"/>
              </w:rPr>
            </w:pPr>
            <w:r w:rsidRPr="00C466BC">
              <w:rPr>
                <w:rFonts w:eastAsia="Times New Roman"/>
                <w:color w:val="000000" w:themeColor="text1"/>
                <w:sz w:val="24"/>
              </w:rPr>
              <w:t>Содержит данные об аукционах</w:t>
            </w:r>
          </w:p>
        </w:tc>
      </w:tr>
      <w:tr w:rsidR="003424A2" w14:paraId="37AF1FD9" w14:textId="77777777" w:rsidTr="00CA6B6E">
        <w:trPr>
          <w:trHeight w:val="170"/>
        </w:trPr>
        <w:tc>
          <w:tcPr>
            <w:tcW w:w="2405" w:type="dxa"/>
            <w:tcBorders>
              <w:top w:val="single" w:sz="4" w:space="0" w:color="000000"/>
              <w:left w:val="single" w:sz="4" w:space="0" w:color="000000"/>
              <w:bottom w:val="single" w:sz="4" w:space="0" w:color="000000"/>
              <w:right w:val="single" w:sz="4" w:space="0" w:color="000000"/>
            </w:tcBorders>
            <w:vAlign w:val="center"/>
            <w:hideMark/>
          </w:tcPr>
          <w:p w14:paraId="10094FDE" w14:textId="77777777" w:rsidR="003424A2" w:rsidRPr="00C466BC" w:rsidRDefault="003424A2" w:rsidP="00CA6B6E">
            <w:pPr>
              <w:ind w:firstLine="0"/>
              <w:jc w:val="left"/>
              <w:rPr>
                <w:rFonts w:eastAsia="Times New Roman"/>
                <w:color w:val="000000" w:themeColor="text1"/>
                <w:sz w:val="24"/>
                <w:lang w:val="en-US"/>
              </w:rPr>
            </w:pPr>
            <w:proofErr w:type="spellStart"/>
            <w:r w:rsidRPr="00C466BC">
              <w:rPr>
                <w:rFonts w:eastAsia="Times New Roman"/>
                <w:color w:val="000000" w:themeColor="text1"/>
                <w:sz w:val="24"/>
                <w:lang w:val="en-US"/>
              </w:rPr>
              <w:t>AuctionProduct</w:t>
            </w:r>
            <w:proofErr w:type="spellEnd"/>
          </w:p>
        </w:tc>
        <w:tc>
          <w:tcPr>
            <w:tcW w:w="6946" w:type="dxa"/>
            <w:tcBorders>
              <w:top w:val="single" w:sz="4" w:space="0" w:color="000000"/>
              <w:left w:val="single" w:sz="4" w:space="0" w:color="000000"/>
              <w:bottom w:val="single" w:sz="4" w:space="0" w:color="000000"/>
              <w:right w:val="single" w:sz="4" w:space="0" w:color="000000"/>
            </w:tcBorders>
            <w:vAlign w:val="center"/>
            <w:hideMark/>
          </w:tcPr>
          <w:p w14:paraId="5049BB9C" w14:textId="77777777" w:rsidR="003424A2" w:rsidRPr="00C466BC" w:rsidRDefault="003424A2" w:rsidP="00CA6B6E">
            <w:pPr>
              <w:ind w:firstLine="0"/>
              <w:jc w:val="left"/>
              <w:rPr>
                <w:rFonts w:eastAsia="Times New Roman"/>
                <w:color w:val="000000" w:themeColor="text1"/>
                <w:sz w:val="24"/>
              </w:rPr>
            </w:pPr>
            <w:r w:rsidRPr="00C466BC">
              <w:rPr>
                <w:rFonts w:eastAsia="Times New Roman"/>
                <w:color w:val="000000" w:themeColor="text1"/>
                <w:sz w:val="24"/>
              </w:rPr>
              <w:t>Содержит данные об аукционах и товарах</w:t>
            </w:r>
          </w:p>
        </w:tc>
      </w:tr>
      <w:tr w:rsidR="003424A2" w14:paraId="768BF900" w14:textId="77777777" w:rsidTr="00CA6B6E">
        <w:trPr>
          <w:trHeight w:val="170"/>
        </w:trPr>
        <w:tc>
          <w:tcPr>
            <w:tcW w:w="2405" w:type="dxa"/>
            <w:tcBorders>
              <w:top w:val="single" w:sz="4" w:space="0" w:color="000000"/>
              <w:left w:val="single" w:sz="4" w:space="0" w:color="000000"/>
              <w:bottom w:val="single" w:sz="4" w:space="0" w:color="000000"/>
              <w:right w:val="single" w:sz="4" w:space="0" w:color="000000"/>
            </w:tcBorders>
            <w:vAlign w:val="center"/>
          </w:tcPr>
          <w:p w14:paraId="546588F2" w14:textId="77777777" w:rsidR="003424A2" w:rsidRPr="00C466BC" w:rsidRDefault="003424A2" w:rsidP="00CA6B6E">
            <w:pPr>
              <w:ind w:firstLine="0"/>
              <w:jc w:val="left"/>
              <w:rPr>
                <w:rFonts w:eastAsia="Times New Roman"/>
                <w:color w:val="000000" w:themeColor="text1"/>
                <w:sz w:val="24"/>
                <w:lang w:val="en-US"/>
              </w:rPr>
            </w:pPr>
            <w:r w:rsidRPr="00C466BC">
              <w:rPr>
                <w:rFonts w:eastAsia="Times New Roman"/>
                <w:color w:val="000000" w:themeColor="text1"/>
                <w:sz w:val="24"/>
                <w:lang w:val="en-US"/>
              </w:rPr>
              <w:t>Bid</w:t>
            </w:r>
          </w:p>
        </w:tc>
        <w:tc>
          <w:tcPr>
            <w:tcW w:w="6946" w:type="dxa"/>
            <w:tcBorders>
              <w:top w:val="single" w:sz="4" w:space="0" w:color="000000"/>
              <w:left w:val="single" w:sz="4" w:space="0" w:color="000000"/>
              <w:bottom w:val="single" w:sz="4" w:space="0" w:color="000000"/>
              <w:right w:val="single" w:sz="4" w:space="0" w:color="000000"/>
            </w:tcBorders>
            <w:vAlign w:val="center"/>
          </w:tcPr>
          <w:p w14:paraId="56437FD5" w14:textId="77777777" w:rsidR="003424A2" w:rsidRPr="00C466BC" w:rsidRDefault="003424A2" w:rsidP="00CA6B6E">
            <w:pPr>
              <w:ind w:firstLine="0"/>
              <w:jc w:val="left"/>
              <w:rPr>
                <w:rFonts w:eastAsia="Times New Roman"/>
                <w:color w:val="000000" w:themeColor="text1"/>
                <w:sz w:val="24"/>
              </w:rPr>
            </w:pPr>
            <w:r w:rsidRPr="00C466BC">
              <w:rPr>
                <w:rFonts w:eastAsia="Times New Roman"/>
                <w:color w:val="000000" w:themeColor="text1"/>
                <w:sz w:val="24"/>
              </w:rPr>
              <w:t>Содержит данные об ставках</w:t>
            </w:r>
          </w:p>
        </w:tc>
      </w:tr>
      <w:tr w:rsidR="003424A2" w14:paraId="5D4871EE" w14:textId="77777777" w:rsidTr="00CA6B6E">
        <w:trPr>
          <w:trHeight w:val="170"/>
        </w:trPr>
        <w:tc>
          <w:tcPr>
            <w:tcW w:w="2405" w:type="dxa"/>
            <w:tcBorders>
              <w:top w:val="single" w:sz="4" w:space="0" w:color="000000"/>
              <w:left w:val="single" w:sz="4" w:space="0" w:color="000000"/>
              <w:bottom w:val="single" w:sz="4" w:space="0" w:color="000000"/>
              <w:right w:val="single" w:sz="4" w:space="0" w:color="000000"/>
            </w:tcBorders>
            <w:vAlign w:val="center"/>
          </w:tcPr>
          <w:p w14:paraId="72DC610B" w14:textId="77777777" w:rsidR="003424A2" w:rsidRPr="00C466BC" w:rsidRDefault="003424A2" w:rsidP="00CA6B6E">
            <w:pPr>
              <w:ind w:firstLine="0"/>
              <w:jc w:val="left"/>
              <w:rPr>
                <w:rFonts w:eastAsia="Times New Roman"/>
                <w:color w:val="000000" w:themeColor="text1"/>
                <w:sz w:val="24"/>
                <w:lang w:val="en-US"/>
              </w:rPr>
            </w:pPr>
            <w:r w:rsidRPr="00C466BC">
              <w:rPr>
                <w:rFonts w:eastAsia="Times New Roman"/>
                <w:color w:val="000000" w:themeColor="text1"/>
                <w:sz w:val="24"/>
                <w:lang w:val="en-US"/>
              </w:rPr>
              <w:t>Chat</w:t>
            </w:r>
          </w:p>
        </w:tc>
        <w:tc>
          <w:tcPr>
            <w:tcW w:w="6946" w:type="dxa"/>
            <w:tcBorders>
              <w:top w:val="single" w:sz="4" w:space="0" w:color="000000"/>
              <w:left w:val="single" w:sz="4" w:space="0" w:color="000000"/>
              <w:bottom w:val="single" w:sz="4" w:space="0" w:color="000000"/>
              <w:right w:val="single" w:sz="4" w:space="0" w:color="000000"/>
            </w:tcBorders>
            <w:vAlign w:val="center"/>
          </w:tcPr>
          <w:p w14:paraId="0B83E081" w14:textId="77777777" w:rsidR="003424A2" w:rsidRPr="00C466BC" w:rsidRDefault="003424A2" w:rsidP="00CA6B6E">
            <w:pPr>
              <w:ind w:firstLine="0"/>
              <w:jc w:val="left"/>
              <w:rPr>
                <w:rFonts w:eastAsia="Times New Roman"/>
                <w:color w:val="000000" w:themeColor="text1"/>
                <w:sz w:val="24"/>
              </w:rPr>
            </w:pPr>
            <w:r w:rsidRPr="00C466BC">
              <w:rPr>
                <w:rFonts w:eastAsia="Times New Roman"/>
                <w:color w:val="000000" w:themeColor="text1"/>
                <w:sz w:val="24"/>
              </w:rPr>
              <w:t>Содержит данные о чатах пользователей</w:t>
            </w:r>
          </w:p>
        </w:tc>
      </w:tr>
    </w:tbl>
    <w:p w14:paraId="60D7A33A" w14:textId="49B29728" w:rsidR="003424A2" w:rsidRDefault="003424A2" w:rsidP="00597FD3">
      <w:pPr>
        <w:spacing w:before="280"/>
        <w:rPr>
          <w:rFonts w:eastAsia="Times New Roman"/>
          <w:color w:val="000000" w:themeColor="text1"/>
          <w:szCs w:val="28"/>
        </w:rPr>
      </w:pPr>
      <w:r>
        <w:rPr>
          <w:rFonts w:eastAsia="Times New Roman"/>
          <w:color w:val="000000" w:themeColor="text1"/>
          <w:szCs w:val="28"/>
        </w:rPr>
        <w:t xml:space="preserve">Данный </w:t>
      </w:r>
      <w:r w:rsidR="00597FD3">
        <w:rPr>
          <w:rFonts w:eastAsia="Times New Roman"/>
          <w:color w:val="000000" w:themeColor="text1"/>
          <w:szCs w:val="28"/>
        </w:rPr>
        <w:t>пункт</w:t>
      </w:r>
      <w:r>
        <w:rPr>
          <w:rFonts w:eastAsia="Times New Roman"/>
          <w:color w:val="000000" w:themeColor="text1"/>
          <w:szCs w:val="28"/>
        </w:rPr>
        <w:t xml:space="preserve"> показывает структуру и диаграмму будущей базы данных в которая будет хранить все данные веб-приложения.</w:t>
      </w:r>
      <w:r w:rsidR="00597FD3">
        <w:rPr>
          <w:rFonts w:eastAsia="Times New Roman"/>
          <w:color w:val="000000" w:themeColor="text1"/>
          <w:szCs w:val="28"/>
        </w:rPr>
        <w:t xml:space="preserve"> </w:t>
      </w:r>
      <w:r>
        <w:rPr>
          <w:rFonts w:eastAsia="Times New Roman"/>
          <w:color w:val="000000" w:themeColor="text1"/>
          <w:szCs w:val="28"/>
        </w:rPr>
        <w:br w:type="page"/>
      </w:r>
    </w:p>
    <w:p w14:paraId="66099F04" w14:textId="5BAACCC2" w:rsidR="004D486D" w:rsidRDefault="004D486D" w:rsidP="0060770A">
      <w:pPr>
        <w:pStyle w:val="affff"/>
        <w:contextualSpacing w:val="0"/>
        <w:outlineLvl w:val="2"/>
      </w:pPr>
      <w:bookmarkStart w:id="75" w:name="_Toc198276999"/>
      <w:r>
        <w:lastRenderedPageBreak/>
        <w:t xml:space="preserve">2.2.2 Описание </w:t>
      </w:r>
      <w:r w:rsidR="004B3487">
        <w:t>таблиц базы данных</w:t>
      </w:r>
      <w:bookmarkEnd w:id="75"/>
    </w:p>
    <w:p w14:paraId="156312F0" w14:textId="34C0880F" w:rsidR="004B3487" w:rsidRDefault="00027C44" w:rsidP="0060770A">
      <w:r>
        <w:t>Таблица «User» хранит данные пользователе</w:t>
      </w:r>
      <w:r w:rsidR="00CE1C77">
        <w:t xml:space="preserve">й, зарегистрированных в системе. </w:t>
      </w:r>
      <w:r w:rsidR="005E62C0">
        <w:t>В</w:t>
      </w:r>
      <w:r w:rsidR="00CE1C77">
        <w:t xml:space="preserve"> таблице 2.2</w:t>
      </w:r>
      <w:r w:rsidR="005E62C0">
        <w:t xml:space="preserve"> представлено структура </w:t>
      </w:r>
      <w:r w:rsidR="005E62C0" w:rsidRPr="00D405E2">
        <w:rPr>
          <w:rFonts w:eastAsia="Times New Roman"/>
          <w:color w:val="000000" w:themeColor="text1"/>
          <w:szCs w:val="28"/>
        </w:rPr>
        <w:t>«</w:t>
      </w:r>
      <w:r w:rsidR="005E62C0" w:rsidRPr="00DE4AB2">
        <w:t>User</w:t>
      </w:r>
      <w:r w:rsidR="005E62C0" w:rsidRPr="00D405E2">
        <w:rPr>
          <w:rFonts w:eastAsia="Times New Roman"/>
          <w:color w:val="000000" w:themeColor="text1"/>
          <w:szCs w:val="28"/>
        </w:rPr>
        <w:t>»</w:t>
      </w:r>
      <w:r>
        <w:t>.</w:t>
      </w:r>
    </w:p>
    <w:p w14:paraId="14DA2FB9" w14:textId="5BB68E70" w:rsidR="004B3487" w:rsidRPr="00FF1266" w:rsidRDefault="004B3487" w:rsidP="0060770A">
      <w:pPr>
        <w:tabs>
          <w:tab w:val="left" w:pos="916"/>
          <w:tab w:val="left" w:pos="1832"/>
          <w:tab w:val="left" w:pos="2748"/>
          <w:tab w:val="left" w:pos="3664"/>
          <w:tab w:val="left" w:pos="4580"/>
          <w:tab w:val="left" w:pos="6665"/>
        </w:tabs>
        <w:spacing w:before="280"/>
        <w:ind w:firstLine="0"/>
        <w:rPr>
          <w:rFonts w:eastAsia="Times New Roman"/>
          <w:color w:val="000000" w:themeColor="text1"/>
          <w:szCs w:val="28"/>
        </w:rPr>
      </w:pPr>
      <w:r>
        <w:rPr>
          <w:rFonts w:eastAsia="Times New Roman"/>
          <w:color w:val="000000" w:themeColor="text1"/>
          <w:szCs w:val="28"/>
        </w:rPr>
        <w:t>Таблица 2.2</w:t>
      </w:r>
      <w:r w:rsidRPr="00FF1266">
        <w:rPr>
          <w:rFonts w:eastAsia="Times New Roman"/>
          <w:color w:val="000000" w:themeColor="text1"/>
          <w:szCs w:val="28"/>
        </w:rPr>
        <w:t xml:space="preserve"> – </w:t>
      </w:r>
      <w:r w:rsidRPr="00D405E2">
        <w:rPr>
          <w:rFonts w:eastAsia="Times New Roman"/>
          <w:color w:val="000000" w:themeColor="text1"/>
          <w:szCs w:val="28"/>
        </w:rPr>
        <w:t>Структура таблицы «</w:t>
      </w:r>
      <w:r w:rsidRPr="00DE4AB2">
        <w:t>User</w:t>
      </w:r>
      <w:r w:rsidRPr="00D405E2">
        <w:rPr>
          <w:rFonts w:eastAsia="Times New Roman"/>
          <w:color w:val="000000" w:themeColor="text1"/>
          <w:szCs w:val="28"/>
        </w:rPr>
        <w: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701"/>
        <w:gridCol w:w="1842"/>
        <w:gridCol w:w="3686"/>
      </w:tblGrid>
      <w:tr w:rsidR="004B3487" w:rsidRPr="00C466BC" w14:paraId="35400E4E" w14:textId="77777777" w:rsidTr="00C466BC">
        <w:tc>
          <w:tcPr>
            <w:tcW w:w="2122" w:type="dxa"/>
            <w:tcBorders>
              <w:top w:val="single" w:sz="4" w:space="0" w:color="000000"/>
              <w:left w:val="single" w:sz="4" w:space="0" w:color="000000"/>
              <w:bottom w:val="single" w:sz="4" w:space="0" w:color="000000"/>
              <w:right w:val="single" w:sz="4" w:space="0" w:color="000000"/>
            </w:tcBorders>
            <w:hideMark/>
          </w:tcPr>
          <w:p w14:paraId="116577F8" w14:textId="77777777" w:rsidR="004B3487" w:rsidRPr="00C466BC" w:rsidRDefault="004B3487" w:rsidP="0060770A">
            <w:pPr>
              <w:ind w:firstLine="0"/>
              <w:jc w:val="center"/>
              <w:rPr>
                <w:rFonts w:eastAsia="Times New Roman"/>
                <w:color w:val="000000" w:themeColor="text1"/>
                <w:sz w:val="24"/>
                <w:szCs w:val="24"/>
              </w:rPr>
            </w:pPr>
            <w:r w:rsidRPr="00C466BC">
              <w:rPr>
                <w:rFonts w:eastAsia="Times New Roman"/>
                <w:color w:val="000000" w:themeColor="text1"/>
                <w:sz w:val="24"/>
                <w:szCs w:val="24"/>
              </w:rPr>
              <w:t>Название</w:t>
            </w:r>
          </w:p>
        </w:tc>
        <w:tc>
          <w:tcPr>
            <w:tcW w:w="1701" w:type="dxa"/>
            <w:tcBorders>
              <w:top w:val="single" w:sz="4" w:space="0" w:color="000000"/>
              <w:left w:val="single" w:sz="4" w:space="0" w:color="000000"/>
              <w:bottom w:val="single" w:sz="4" w:space="0" w:color="000000"/>
              <w:right w:val="single" w:sz="4" w:space="0" w:color="000000"/>
            </w:tcBorders>
            <w:hideMark/>
          </w:tcPr>
          <w:p w14:paraId="7CB81B90" w14:textId="77777777" w:rsidR="004B3487" w:rsidRPr="00C466BC" w:rsidRDefault="004B3487" w:rsidP="0060770A">
            <w:pPr>
              <w:ind w:firstLine="0"/>
              <w:jc w:val="center"/>
              <w:rPr>
                <w:rFonts w:eastAsia="Times New Roman"/>
                <w:color w:val="000000" w:themeColor="text1"/>
                <w:sz w:val="24"/>
                <w:szCs w:val="24"/>
              </w:rPr>
            </w:pPr>
            <w:r w:rsidRPr="00C466BC">
              <w:rPr>
                <w:rFonts w:eastAsia="Times New Roman"/>
                <w:color w:val="000000" w:themeColor="text1"/>
                <w:sz w:val="24"/>
                <w:szCs w:val="24"/>
              </w:rPr>
              <w:t>Тип</w:t>
            </w:r>
          </w:p>
        </w:tc>
        <w:tc>
          <w:tcPr>
            <w:tcW w:w="1842" w:type="dxa"/>
            <w:tcBorders>
              <w:top w:val="single" w:sz="4" w:space="0" w:color="000000"/>
              <w:left w:val="single" w:sz="4" w:space="0" w:color="000000"/>
              <w:bottom w:val="single" w:sz="4" w:space="0" w:color="000000"/>
              <w:right w:val="single" w:sz="4" w:space="0" w:color="000000"/>
            </w:tcBorders>
            <w:hideMark/>
          </w:tcPr>
          <w:p w14:paraId="3E06658A" w14:textId="77777777" w:rsidR="004B3487" w:rsidRPr="00C466BC" w:rsidRDefault="004B3487" w:rsidP="0060770A">
            <w:pPr>
              <w:ind w:firstLine="0"/>
              <w:jc w:val="center"/>
              <w:rPr>
                <w:rFonts w:eastAsia="Times New Roman"/>
                <w:color w:val="000000" w:themeColor="text1"/>
                <w:sz w:val="24"/>
                <w:szCs w:val="24"/>
              </w:rPr>
            </w:pPr>
            <w:r w:rsidRPr="00C466BC">
              <w:rPr>
                <w:rFonts w:eastAsia="Times New Roman"/>
                <w:color w:val="000000" w:themeColor="text1"/>
                <w:sz w:val="24"/>
                <w:szCs w:val="24"/>
              </w:rPr>
              <w:t>Ограничения</w:t>
            </w:r>
          </w:p>
        </w:tc>
        <w:tc>
          <w:tcPr>
            <w:tcW w:w="3686" w:type="dxa"/>
            <w:tcBorders>
              <w:top w:val="single" w:sz="4" w:space="0" w:color="000000"/>
              <w:left w:val="single" w:sz="4" w:space="0" w:color="000000"/>
              <w:bottom w:val="single" w:sz="4" w:space="0" w:color="000000"/>
              <w:right w:val="single" w:sz="4" w:space="0" w:color="000000"/>
            </w:tcBorders>
            <w:hideMark/>
          </w:tcPr>
          <w:p w14:paraId="16722D49" w14:textId="77777777" w:rsidR="004B3487" w:rsidRPr="00C466BC" w:rsidRDefault="004B3487" w:rsidP="0060770A">
            <w:pPr>
              <w:ind w:firstLine="0"/>
              <w:jc w:val="center"/>
              <w:rPr>
                <w:rFonts w:eastAsia="Times New Roman"/>
                <w:color w:val="000000" w:themeColor="text1"/>
                <w:sz w:val="24"/>
                <w:szCs w:val="24"/>
              </w:rPr>
            </w:pPr>
            <w:r w:rsidRPr="00C466BC">
              <w:rPr>
                <w:rFonts w:eastAsia="Times New Roman"/>
                <w:color w:val="000000" w:themeColor="text1"/>
                <w:sz w:val="24"/>
                <w:szCs w:val="24"/>
              </w:rPr>
              <w:t>Описание</w:t>
            </w:r>
          </w:p>
        </w:tc>
      </w:tr>
      <w:tr w:rsidR="004B3487" w:rsidRPr="00C466BC" w14:paraId="2FFCD078" w14:textId="77777777" w:rsidTr="00C466BC">
        <w:tc>
          <w:tcPr>
            <w:tcW w:w="2122" w:type="dxa"/>
            <w:tcBorders>
              <w:top w:val="single" w:sz="4" w:space="0" w:color="000000"/>
              <w:left w:val="single" w:sz="4" w:space="0" w:color="000000"/>
              <w:bottom w:val="single" w:sz="4" w:space="0" w:color="000000"/>
              <w:right w:val="single" w:sz="4" w:space="0" w:color="000000"/>
            </w:tcBorders>
            <w:hideMark/>
          </w:tcPr>
          <w:p w14:paraId="7571966E"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user_id</w:t>
            </w:r>
          </w:p>
        </w:tc>
        <w:tc>
          <w:tcPr>
            <w:tcW w:w="1701" w:type="dxa"/>
            <w:tcBorders>
              <w:top w:val="single" w:sz="4" w:space="0" w:color="000000"/>
              <w:left w:val="single" w:sz="4" w:space="0" w:color="000000"/>
              <w:bottom w:val="single" w:sz="4" w:space="0" w:color="000000"/>
              <w:right w:val="single" w:sz="4" w:space="0" w:color="000000"/>
            </w:tcBorders>
            <w:hideMark/>
          </w:tcPr>
          <w:p w14:paraId="21A500D6"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521DC36B"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Primary key</w:t>
            </w:r>
          </w:p>
        </w:tc>
        <w:tc>
          <w:tcPr>
            <w:tcW w:w="3686" w:type="dxa"/>
            <w:tcBorders>
              <w:top w:val="single" w:sz="4" w:space="0" w:color="000000"/>
              <w:left w:val="single" w:sz="4" w:space="0" w:color="000000"/>
              <w:bottom w:val="single" w:sz="4" w:space="0" w:color="000000"/>
              <w:right w:val="single" w:sz="4" w:space="0" w:color="000000"/>
            </w:tcBorders>
            <w:hideMark/>
          </w:tcPr>
          <w:p w14:paraId="5ADECA1E"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Идентификатор пользователя</w:t>
            </w:r>
          </w:p>
        </w:tc>
      </w:tr>
      <w:tr w:rsidR="004B3487" w:rsidRPr="00C466BC" w14:paraId="50C56CD8"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hideMark/>
          </w:tcPr>
          <w:p w14:paraId="10D650D5"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username</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08E7A890"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hideMark/>
          </w:tcPr>
          <w:p w14:paraId="3A3A6418"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Not 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6D1EC701"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Имя пользователя</w:t>
            </w:r>
          </w:p>
        </w:tc>
      </w:tr>
      <w:tr w:rsidR="004B3487" w:rsidRPr="00C466BC" w14:paraId="53F2FD02"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hideMark/>
          </w:tcPr>
          <w:p w14:paraId="40ED817F"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password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728DB59B"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hideMark/>
          </w:tcPr>
          <w:p w14:paraId="417CFEA8"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Not 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73425CE7"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Хэшированный пароль</w:t>
            </w:r>
          </w:p>
        </w:tc>
      </w:tr>
      <w:tr w:rsidR="004B3487" w:rsidRPr="00C466BC" w14:paraId="52F83AF2"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hideMark/>
          </w:tcPr>
          <w:p w14:paraId="2BE10F91"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role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741EFF58"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hideMark/>
          </w:tcPr>
          <w:p w14:paraId="6436D2B8"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Not 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263ED182"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Роль пользователя</w:t>
            </w:r>
          </w:p>
        </w:tc>
      </w:tr>
      <w:tr w:rsidR="004B3487" w:rsidRPr="00C466BC" w14:paraId="5853A693"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tcPr>
          <w:p w14:paraId="17FA4423"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email</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7714AD9B"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tcPr>
          <w:p w14:paraId="6F550AAB"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Not null, Unique</w:t>
            </w:r>
          </w:p>
        </w:tc>
        <w:tc>
          <w:tcPr>
            <w:tcW w:w="3686" w:type="dxa"/>
            <w:tcBorders>
              <w:top w:val="single" w:sz="4" w:space="0" w:color="000000"/>
              <w:left w:val="single" w:sz="4" w:space="0" w:color="000000"/>
              <w:bottom w:val="single" w:sz="4" w:space="0" w:color="000000"/>
              <w:right w:val="single" w:sz="4" w:space="0" w:color="000000"/>
            </w:tcBorders>
            <w:vAlign w:val="center"/>
          </w:tcPr>
          <w:p w14:paraId="2C872999"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Уникальный адрес электронной почты</w:t>
            </w:r>
          </w:p>
        </w:tc>
      </w:tr>
      <w:tr w:rsidR="004B3487" w:rsidRPr="00C466BC" w14:paraId="23B1824A"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tcPr>
          <w:p w14:paraId="1C2A46FF"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is_active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CF26634"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BOOLEAN</w:t>
            </w:r>
          </w:p>
        </w:tc>
        <w:tc>
          <w:tcPr>
            <w:tcW w:w="1842" w:type="dxa"/>
            <w:tcBorders>
              <w:top w:val="single" w:sz="4" w:space="0" w:color="000000"/>
              <w:left w:val="single" w:sz="4" w:space="0" w:color="000000"/>
              <w:bottom w:val="single" w:sz="4" w:space="0" w:color="000000"/>
              <w:right w:val="single" w:sz="4" w:space="0" w:color="000000"/>
            </w:tcBorders>
          </w:tcPr>
          <w:p w14:paraId="1A4789E5"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4581E817"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Статус активности пользователя</w:t>
            </w:r>
          </w:p>
        </w:tc>
      </w:tr>
      <w:tr w:rsidR="004B3487" w:rsidRPr="00C466BC" w14:paraId="02A73C71"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tcPr>
          <w:p w14:paraId="6BE012BE"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phone_number</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0E3BF644"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tcPr>
          <w:p w14:paraId="2D635044" w14:textId="77777777" w:rsidR="004B3487" w:rsidRPr="00C466BC" w:rsidRDefault="004B3487" w:rsidP="0060770A">
            <w:pPr>
              <w:ind w:firstLine="0"/>
              <w:rPr>
                <w:rFonts w:eastAsia="Times New Roman"/>
                <w:color w:val="000000" w:themeColor="text1"/>
                <w:sz w:val="24"/>
                <w:szCs w:val="24"/>
                <w:lang w:val="en-US"/>
              </w:rPr>
            </w:pPr>
            <w:r w:rsidRPr="00C466BC">
              <w:rPr>
                <w:rFonts w:eastAsia="Times New Roman"/>
                <w:color w:val="000000" w:themeColor="text1"/>
                <w:sz w:val="24"/>
                <w:szCs w:val="24"/>
                <w:lang w:val="en-US"/>
              </w:rPr>
              <w:t>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560B1812"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Номер телефона пользователя</w:t>
            </w:r>
          </w:p>
        </w:tc>
      </w:tr>
      <w:tr w:rsidR="004B3487" w:rsidRPr="00C466BC" w14:paraId="0774C729"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tcPr>
          <w:p w14:paraId="64C65C9E"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rating</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28DC01A1"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FLOAT</w:t>
            </w:r>
          </w:p>
        </w:tc>
        <w:tc>
          <w:tcPr>
            <w:tcW w:w="1842" w:type="dxa"/>
            <w:tcBorders>
              <w:top w:val="single" w:sz="4" w:space="0" w:color="000000"/>
              <w:left w:val="single" w:sz="4" w:space="0" w:color="000000"/>
              <w:bottom w:val="single" w:sz="4" w:space="0" w:color="000000"/>
              <w:right w:val="single" w:sz="4" w:space="0" w:color="000000"/>
            </w:tcBorders>
          </w:tcPr>
          <w:p w14:paraId="1B373B02" w14:textId="77777777" w:rsidR="004B3487" w:rsidRPr="00C466BC" w:rsidRDefault="004B3487" w:rsidP="0060770A">
            <w:pPr>
              <w:ind w:firstLine="0"/>
              <w:rPr>
                <w:rFonts w:eastAsia="Times New Roman"/>
                <w:color w:val="000000" w:themeColor="text1"/>
                <w:sz w:val="24"/>
                <w:szCs w:val="24"/>
                <w:lang w:val="en-US"/>
              </w:rPr>
            </w:pPr>
            <w:r w:rsidRPr="00C466BC">
              <w:rPr>
                <w:rFonts w:eastAsia="Times New Roman"/>
                <w:color w:val="000000" w:themeColor="text1"/>
                <w:sz w:val="24"/>
                <w:szCs w:val="24"/>
                <w:lang w:val="en-US"/>
              </w:rPr>
              <w:t>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30DF7413"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Общий рейтинг пользователя</w:t>
            </w:r>
          </w:p>
        </w:tc>
      </w:tr>
      <w:tr w:rsidR="004B3487" w:rsidRPr="00C466BC" w14:paraId="7247EE70"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tcPr>
          <w:p w14:paraId="26092399"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profile_picture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7A764CC"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tcPr>
          <w:p w14:paraId="7BD2B322" w14:textId="77777777" w:rsidR="004B3487" w:rsidRPr="00C466BC" w:rsidRDefault="004B3487" w:rsidP="0060770A">
            <w:pPr>
              <w:ind w:firstLine="0"/>
              <w:rPr>
                <w:rFonts w:eastAsia="Times New Roman"/>
                <w:color w:val="000000" w:themeColor="text1"/>
                <w:sz w:val="24"/>
                <w:szCs w:val="24"/>
                <w:lang w:val="en-US"/>
              </w:rPr>
            </w:pPr>
            <w:r w:rsidRPr="00C466BC">
              <w:rPr>
                <w:rFonts w:eastAsia="Times New Roman"/>
                <w:color w:val="000000" w:themeColor="text1"/>
                <w:sz w:val="24"/>
                <w:szCs w:val="24"/>
                <w:lang w:val="en-US"/>
              </w:rPr>
              <w:t>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5D2F1510"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Ссылка на изображение профиля</w:t>
            </w:r>
          </w:p>
        </w:tc>
      </w:tr>
    </w:tbl>
    <w:p w14:paraId="4C93208B" w14:textId="2722E03C" w:rsidR="004B3487" w:rsidRPr="00466CB6" w:rsidRDefault="00027C44" w:rsidP="0060770A">
      <w:pPr>
        <w:spacing w:before="280"/>
        <w:rPr>
          <w:spacing w:val="-4"/>
        </w:rPr>
      </w:pPr>
      <w:r w:rsidRPr="00466CB6">
        <w:rPr>
          <w:spacing w:val="-4"/>
        </w:rPr>
        <w:t>Таблица «Rating» хранит информацию о рейтингах, которые пользователи могут выставлять друг другу в процессе взаимодействия на платформе</w:t>
      </w:r>
      <w:r w:rsidR="004B3487" w:rsidRPr="00466CB6">
        <w:rPr>
          <w:spacing w:val="-4"/>
        </w:rPr>
        <w:t>.</w:t>
      </w:r>
      <w:r w:rsidR="005E62C0">
        <w:rPr>
          <w:spacing w:val="-4"/>
        </w:rPr>
        <w:t xml:space="preserve"> </w:t>
      </w:r>
      <w:r w:rsidR="005E62C0">
        <w:t xml:space="preserve">В таблице 2.3 представлено структура </w:t>
      </w:r>
      <w:r w:rsidR="005E62C0" w:rsidRPr="00D405E2">
        <w:rPr>
          <w:rFonts w:eastAsia="Times New Roman"/>
          <w:color w:val="000000" w:themeColor="text1"/>
          <w:szCs w:val="28"/>
        </w:rPr>
        <w:t>«</w:t>
      </w:r>
      <w:r w:rsidR="005E62C0">
        <w:rPr>
          <w:rFonts w:eastAsia="Times New Roman"/>
          <w:color w:val="000000" w:themeColor="text1"/>
          <w:szCs w:val="24"/>
          <w:lang w:val="en-US"/>
        </w:rPr>
        <w:t>Rating</w:t>
      </w:r>
      <w:r w:rsidR="005E62C0" w:rsidRPr="00D405E2">
        <w:rPr>
          <w:rFonts w:eastAsia="Times New Roman"/>
          <w:color w:val="000000" w:themeColor="text1"/>
          <w:szCs w:val="28"/>
        </w:rPr>
        <w:t>»</w:t>
      </w:r>
      <w:r w:rsidR="006376FB">
        <w:rPr>
          <w:rFonts w:eastAsia="Times New Roman"/>
          <w:color w:val="000000" w:themeColor="text1"/>
          <w:szCs w:val="28"/>
        </w:rPr>
        <w:t>.</w:t>
      </w:r>
    </w:p>
    <w:p w14:paraId="43545707" w14:textId="77777777" w:rsidR="004B3487" w:rsidRDefault="004B348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ind w:firstLine="0"/>
        <w:rPr>
          <w:rFonts w:eastAsia="Times New Roman"/>
          <w:color w:val="000000" w:themeColor="text1"/>
          <w:szCs w:val="28"/>
        </w:rPr>
      </w:pPr>
      <w:r>
        <w:rPr>
          <w:rFonts w:eastAsia="Times New Roman"/>
          <w:color w:val="000000" w:themeColor="text1"/>
          <w:szCs w:val="28"/>
        </w:rPr>
        <w:t>Таблица 2.</w:t>
      </w:r>
      <w:r>
        <w:rPr>
          <w:rFonts w:eastAsia="Times New Roman"/>
          <w:color w:val="000000" w:themeColor="text1"/>
          <w:szCs w:val="28"/>
          <w:lang w:val="en-US"/>
        </w:rPr>
        <w:t>3</w:t>
      </w:r>
      <w:r w:rsidRPr="00FF1266">
        <w:rPr>
          <w:rFonts w:eastAsia="Times New Roman"/>
          <w:color w:val="000000" w:themeColor="text1"/>
          <w:szCs w:val="28"/>
        </w:rPr>
        <w:t xml:space="preserve"> – </w:t>
      </w:r>
      <w:r w:rsidRPr="00D405E2">
        <w:rPr>
          <w:rFonts w:eastAsia="Times New Roman"/>
          <w:color w:val="000000" w:themeColor="text1"/>
          <w:szCs w:val="28"/>
        </w:rPr>
        <w:t>Структура таблицы «</w:t>
      </w:r>
      <w:r>
        <w:rPr>
          <w:rFonts w:eastAsia="Times New Roman"/>
          <w:color w:val="000000" w:themeColor="text1"/>
          <w:szCs w:val="24"/>
          <w:lang w:val="en-US"/>
        </w:rPr>
        <w:t>Rating</w:t>
      </w:r>
      <w:r w:rsidRPr="00D405E2">
        <w:rPr>
          <w:rFonts w:eastAsia="Times New Roman"/>
          <w:color w:val="000000" w:themeColor="text1"/>
          <w:szCs w:val="28"/>
        </w:rPr>
        <w: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701"/>
        <w:gridCol w:w="1842"/>
        <w:gridCol w:w="3686"/>
      </w:tblGrid>
      <w:tr w:rsidR="004B3487" w:rsidRPr="00C466BC" w14:paraId="7EB9F3C4" w14:textId="77777777" w:rsidTr="00C466BC">
        <w:tc>
          <w:tcPr>
            <w:tcW w:w="2122" w:type="dxa"/>
            <w:tcBorders>
              <w:top w:val="single" w:sz="4" w:space="0" w:color="000000"/>
              <w:left w:val="single" w:sz="4" w:space="0" w:color="000000"/>
              <w:bottom w:val="single" w:sz="4" w:space="0" w:color="000000"/>
              <w:right w:val="single" w:sz="4" w:space="0" w:color="000000"/>
            </w:tcBorders>
            <w:hideMark/>
          </w:tcPr>
          <w:p w14:paraId="159B7BEA" w14:textId="77777777" w:rsidR="004B3487" w:rsidRPr="00C466BC" w:rsidRDefault="004B3487" w:rsidP="0060770A">
            <w:pPr>
              <w:ind w:firstLine="0"/>
              <w:jc w:val="center"/>
              <w:rPr>
                <w:rFonts w:eastAsia="Times New Roman"/>
                <w:color w:val="000000" w:themeColor="text1"/>
                <w:sz w:val="24"/>
                <w:szCs w:val="24"/>
              </w:rPr>
            </w:pPr>
            <w:r w:rsidRPr="00C466BC">
              <w:rPr>
                <w:rFonts w:eastAsia="Times New Roman"/>
                <w:color w:val="000000" w:themeColor="text1"/>
                <w:sz w:val="24"/>
                <w:szCs w:val="24"/>
              </w:rPr>
              <w:t>Название</w:t>
            </w:r>
          </w:p>
        </w:tc>
        <w:tc>
          <w:tcPr>
            <w:tcW w:w="1701" w:type="dxa"/>
            <w:tcBorders>
              <w:top w:val="single" w:sz="4" w:space="0" w:color="000000"/>
              <w:left w:val="single" w:sz="4" w:space="0" w:color="000000"/>
              <w:bottom w:val="single" w:sz="4" w:space="0" w:color="000000"/>
              <w:right w:val="single" w:sz="4" w:space="0" w:color="000000"/>
            </w:tcBorders>
            <w:hideMark/>
          </w:tcPr>
          <w:p w14:paraId="08ED87B8" w14:textId="77777777" w:rsidR="004B3487" w:rsidRPr="00C466BC" w:rsidRDefault="004B3487" w:rsidP="0060770A">
            <w:pPr>
              <w:ind w:firstLine="0"/>
              <w:jc w:val="center"/>
              <w:rPr>
                <w:rFonts w:eastAsia="Times New Roman"/>
                <w:color w:val="000000" w:themeColor="text1"/>
                <w:sz w:val="24"/>
                <w:szCs w:val="24"/>
              </w:rPr>
            </w:pPr>
            <w:r w:rsidRPr="00C466BC">
              <w:rPr>
                <w:rFonts w:eastAsia="Times New Roman"/>
                <w:color w:val="000000" w:themeColor="text1"/>
                <w:sz w:val="24"/>
                <w:szCs w:val="24"/>
              </w:rPr>
              <w:t>Тип</w:t>
            </w:r>
          </w:p>
        </w:tc>
        <w:tc>
          <w:tcPr>
            <w:tcW w:w="1842" w:type="dxa"/>
            <w:tcBorders>
              <w:top w:val="single" w:sz="4" w:space="0" w:color="000000"/>
              <w:left w:val="single" w:sz="4" w:space="0" w:color="000000"/>
              <w:bottom w:val="single" w:sz="4" w:space="0" w:color="000000"/>
              <w:right w:val="single" w:sz="4" w:space="0" w:color="000000"/>
            </w:tcBorders>
            <w:hideMark/>
          </w:tcPr>
          <w:p w14:paraId="1B7C4ACE" w14:textId="77777777" w:rsidR="004B3487" w:rsidRPr="00C466BC" w:rsidRDefault="004B3487" w:rsidP="0060770A">
            <w:pPr>
              <w:ind w:firstLine="0"/>
              <w:jc w:val="center"/>
              <w:rPr>
                <w:rFonts w:eastAsia="Times New Roman"/>
                <w:color w:val="000000" w:themeColor="text1"/>
                <w:sz w:val="24"/>
                <w:szCs w:val="24"/>
              </w:rPr>
            </w:pPr>
            <w:r w:rsidRPr="00C466BC">
              <w:rPr>
                <w:rFonts w:eastAsia="Times New Roman"/>
                <w:color w:val="000000" w:themeColor="text1"/>
                <w:sz w:val="24"/>
                <w:szCs w:val="24"/>
              </w:rPr>
              <w:t>Ограничения</w:t>
            </w:r>
          </w:p>
        </w:tc>
        <w:tc>
          <w:tcPr>
            <w:tcW w:w="3686" w:type="dxa"/>
            <w:tcBorders>
              <w:top w:val="single" w:sz="4" w:space="0" w:color="000000"/>
              <w:left w:val="single" w:sz="4" w:space="0" w:color="000000"/>
              <w:bottom w:val="single" w:sz="4" w:space="0" w:color="000000"/>
              <w:right w:val="single" w:sz="4" w:space="0" w:color="000000"/>
            </w:tcBorders>
            <w:hideMark/>
          </w:tcPr>
          <w:p w14:paraId="0A4E73B7" w14:textId="77777777" w:rsidR="004B3487" w:rsidRPr="00C466BC" w:rsidRDefault="004B3487" w:rsidP="0060770A">
            <w:pPr>
              <w:ind w:firstLine="0"/>
              <w:jc w:val="center"/>
              <w:rPr>
                <w:rFonts w:eastAsia="Times New Roman"/>
                <w:color w:val="000000" w:themeColor="text1"/>
                <w:sz w:val="24"/>
                <w:szCs w:val="24"/>
              </w:rPr>
            </w:pPr>
            <w:r w:rsidRPr="00C466BC">
              <w:rPr>
                <w:rFonts w:eastAsia="Times New Roman"/>
                <w:color w:val="000000" w:themeColor="text1"/>
                <w:sz w:val="24"/>
                <w:szCs w:val="24"/>
              </w:rPr>
              <w:t>Описание</w:t>
            </w:r>
          </w:p>
        </w:tc>
      </w:tr>
      <w:tr w:rsidR="004B3487" w:rsidRPr="00C466BC" w14:paraId="4433B306" w14:textId="77777777" w:rsidTr="00C466BC">
        <w:tc>
          <w:tcPr>
            <w:tcW w:w="2122" w:type="dxa"/>
            <w:tcBorders>
              <w:top w:val="single" w:sz="4" w:space="0" w:color="000000"/>
              <w:left w:val="single" w:sz="4" w:space="0" w:color="000000"/>
              <w:bottom w:val="single" w:sz="4" w:space="0" w:color="000000"/>
              <w:right w:val="single" w:sz="4" w:space="0" w:color="000000"/>
            </w:tcBorders>
            <w:hideMark/>
          </w:tcPr>
          <w:p w14:paraId="3EC9A090"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rating_id</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58217F9D"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182998EF"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Primary key</w:t>
            </w:r>
          </w:p>
        </w:tc>
        <w:tc>
          <w:tcPr>
            <w:tcW w:w="3686" w:type="dxa"/>
            <w:tcBorders>
              <w:top w:val="single" w:sz="4" w:space="0" w:color="000000"/>
              <w:left w:val="single" w:sz="4" w:space="0" w:color="000000"/>
              <w:bottom w:val="single" w:sz="4" w:space="0" w:color="000000"/>
              <w:right w:val="single" w:sz="4" w:space="0" w:color="000000"/>
            </w:tcBorders>
            <w:hideMark/>
          </w:tcPr>
          <w:p w14:paraId="0EDCB5B6"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Идентификатор записи рейтинга</w:t>
            </w:r>
          </w:p>
        </w:tc>
      </w:tr>
      <w:tr w:rsidR="004B3487" w:rsidRPr="00C466BC" w14:paraId="593EEE2C"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hideMark/>
          </w:tcPr>
          <w:p w14:paraId="0E67D7F5"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user_id</w:t>
            </w:r>
          </w:p>
        </w:tc>
        <w:tc>
          <w:tcPr>
            <w:tcW w:w="1701" w:type="dxa"/>
            <w:tcBorders>
              <w:top w:val="single" w:sz="4" w:space="0" w:color="000000"/>
              <w:left w:val="single" w:sz="4" w:space="0" w:color="000000"/>
              <w:bottom w:val="single" w:sz="4" w:space="0" w:color="000000"/>
              <w:right w:val="single" w:sz="4" w:space="0" w:color="000000"/>
            </w:tcBorders>
            <w:hideMark/>
          </w:tcPr>
          <w:p w14:paraId="40D47F43"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3322FC17" w14:textId="77777777" w:rsidR="004B3487" w:rsidRPr="00C466BC" w:rsidRDefault="004B3487" w:rsidP="0060770A">
            <w:pPr>
              <w:ind w:firstLine="0"/>
              <w:rPr>
                <w:rFonts w:eastAsia="Times New Roman"/>
                <w:color w:val="000000" w:themeColor="text1"/>
                <w:sz w:val="24"/>
                <w:szCs w:val="24"/>
              </w:rPr>
            </w:pPr>
            <w:proofErr w:type="spellStart"/>
            <w:r w:rsidRPr="00C466BC">
              <w:rPr>
                <w:rFonts w:eastAsia="Times New Roman"/>
                <w:color w:val="000000" w:themeColor="text1"/>
                <w:sz w:val="24"/>
                <w:szCs w:val="24"/>
              </w:rPr>
              <w:t>Foreign</w:t>
            </w:r>
            <w:proofErr w:type="spellEnd"/>
            <w:r w:rsidRPr="00C466BC">
              <w:rPr>
                <w:rFonts w:eastAsia="Times New Roman"/>
                <w:color w:val="000000" w:themeColor="text1"/>
                <w:sz w:val="24"/>
                <w:szCs w:val="24"/>
              </w:rPr>
              <w:t xml:space="preserve"> </w:t>
            </w:r>
            <w:proofErr w:type="spellStart"/>
            <w:r w:rsidRPr="00C466BC">
              <w:rPr>
                <w:rFonts w:eastAsia="Times New Roman"/>
                <w:color w:val="000000" w:themeColor="text1"/>
                <w:sz w:val="24"/>
                <w:szCs w:val="24"/>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602DD485"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Идентификатор пользователя, поставившего рейтинг</w:t>
            </w:r>
          </w:p>
        </w:tc>
      </w:tr>
      <w:tr w:rsidR="004B3487" w:rsidRPr="00C466BC" w14:paraId="6AFCBD4D"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hideMark/>
          </w:tcPr>
          <w:p w14:paraId="5E43F17D"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rated_user</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6F942AA3"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2234B471" w14:textId="77777777" w:rsidR="004B3487" w:rsidRPr="00C466BC" w:rsidRDefault="004B3487" w:rsidP="0060770A">
            <w:pPr>
              <w:ind w:firstLine="0"/>
              <w:rPr>
                <w:rFonts w:eastAsia="Times New Roman"/>
                <w:color w:val="000000" w:themeColor="text1"/>
                <w:sz w:val="24"/>
                <w:szCs w:val="24"/>
              </w:rPr>
            </w:pPr>
            <w:proofErr w:type="spellStart"/>
            <w:r w:rsidRPr="00C466BC">
              <w:rPr>
                <w:rFonts w:eastAsia="Times New Roman"/>
                <w:color w:val="000000" w:themeColor="text1"/>
                <w:sz w:val="24"/>
                <w:szCs w:val="24"/>
              </w:rPr>
              <w:t>Foreign</w:t>
            </w:r>
            <w:proofErr w:type="spellEnd"/>
            <w:r w:rsidRPr="00C466BC">
              <w:rPr>
                <w:rFonts w:eastAsia="Times New Roman"/>
                <w:color w:val="000000" w:themeColor="text1"/>
                <w:sz w:val="24"/>
                <w:szCs w:val="24"/>
              </w:rPr>
              <w:t xml:space="preserve"> </w:t>
            </w:r>
            <w:proofErr w:type="spellStart"/>
            <w:r w:rsidRPr="00C466BC">
              <w:rPr>
                <w:rFonts w:eastAsia="Times New Roman"/>
                <w:color w:val="000000" w:themeColor="text1"/>
                <w:sz w:val="24"/>
                <w:szCs w:val="24"/>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5AFB0507"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Идентификатор пользователя, получившего рейтинг</w:t>
            </w:r>
          </w:p>
        </w:tc>
      </w:tr>
      <w:tr w:rsidR="004B3487" w:rsidRPr="00C466BC" w14:paraId="4FBB126F" w14:textId="77777777" w:rsidTr="00C466BC">
        <w:trPr>
          <w:trHeight w:val="234"/>
        </w:trPr>
        <w:tc>
          <w:tcPr>
            <w:tcW w:w="2122" w:type="dxa"/>
            <w:tcBorders>
              <w:top w:val="single" w:sz="4" w:space="0" w:color="000000"/>
              <w:left w:val="single" w:sz="4" w:space="0" w:color="000000"/>
              <w:bottom w:val="single" w:sz="4" w:space="0" w:color="000000"/>
              <w:right w:val="single" w:sz="4" w:space="0" w:color="000000"/>
            </w:tcBorders>
            <w:vAlign w:val="center"/>
            <w:hideMark/>
          </w:tcPr>
          <w:p w14:paraId="7CF7120E"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rating</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2D7C9042" w14:textId="77777777" w:rsidR="004B3487" w:rsidRPr="00C466BC" w:rsidRDefault="004B3487" w:rsidP="0060770A">
            <w:pPr>
              <w:ind w:firstLine="0"/>
              <w:rPr>
                <w:rFonts w:eastAsia="Times New Roman"/>
                <w:color w:val="000000" w:themeColor="text1"/>
                <w:sz w:val="24"/>
                <w:szCs w:val="24"/>
              </w:rPr>
            </w:pPr>
            <w:r w:rsidRPr="00C466BC">
              <w:rPr>
                <w:rFonts w:eastAsia="Times New Roman"/>
                <w:sz w:val="24"/>
                <w:szCs w:val="24"/>
                <w:lang w:eastAsia="ru-RU"/>
              </w:rPr>
              <w:t>FLOAT</w:t>
            </w:r>
          </w:p>
        </w:tc>
        <w:tc>
          <w:tcPr>
            <w:tcW w:w="1842" w:type="dxa"/>
            <w:tcBorders>
              <w:top w:val="single" w:sz="4" w:space="0" w:color="000000"/>
              <w:left w:val="single" w:sz="4" w:space="0" w:color="000000"/>
              <w:bottom w:val="single" w:sz="4" w:space="0" w:color="000000"/>
              <w:right w:val="single" w:sz="4" w:space="0" w:color="000000"/>
            </w:tcBorders>
            <w:hideMark/>
          </w:tcPr>
          <w:p w14:paraId="1EB7007B" w14:textId="77777777" w:rsidR="004B3487" w:rsidRPr="00C466BC" w:rsidRDefault="004B3487" w:rsidP="0060770A">
            <w:pPr>
              <w:ind w:firstLine="0"/>
              <w:rPr>
                <w:rFonts w:eastAsia="Times New Roman"/>
                <w:color w:val="000000" w:themeColor="text1"/>
                <w:sz w:val="24"/>
                <w:szCs w:val="24"/>
              </w:rPr>
            </w:pPr>
            <w:r w:rsidRPr="00C466BC">
              <w:rPr>
                <w:rFonts w:eastAsia="Times New Roman"/>
                <w:color w:val="000000" w:themeColor="text1"/>
                <w:sz w:val="24"/>
                <w:szCs w:val="24"/>
              </w:rPr>
              <w:t>Not 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6D9A339D"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Числовое значение рейтинга</w:t>
            </w:r>
          </w:p>
        </w:tc>
      </w:tr>
      <w:tr w:rsidR="004B3487" w:rsidRPr="00C466BC" w14:paraId="1375497B" w14:textId="77777777" w:rsidTr="00C466BC">
        <w:tc>
          <w:tcPr>
            <w:tcW w:w="2122" w:type="dxa"/>
            <w:tcBorders>
              <w:top w:val="single" w:sz="4" w:space="0" w:color="000000"/>
              <w:left w:val="single" w:sz="4" w:space="0" w:color="000000"/>
              <w:bottom w:val="single" w:sz="4" w:space="0" w:color="000000"/>
              <w:right w:val="single" w:sz="4" w:space="0" w:color="000000"/>
            </w:tcBorders>
            <w:vAlign w:val="center"/>
          </w:tcPr>
          <w:p w14:paraId="56BF04AA" w14:textId="77777777" w:rsidR="004B3487" w:rsidRPr="00C466BC" w:rsidRDefault="004B3487" w:rsidP="0060770A">
            <w:pPr>
              <w:ind w:firstLine="0"/>
              <w:rPr>
                <w:rFonts w:eastAsia="Times New Roman"/>
                <w:sz w:val="24"/>
                <w:szCs w:val="24"/>
                <w:lang w:eastAsia="ru-RU"/>
              </w:rPr>
            </w:pPr>
            <w:proofErr w:type="spellStart"/>
            <w:r w:rsidRPr="00C466BC">
              <w:rPr>
                <w:rFonts w:eastAsia="Times New Roman"/>
                <w:sz w:val="24"/>
                <w:szCs w:val="24"/>
                <w:lang w:eastAsia="ru-RU"/>
              </w:rPr>
              <w:t>created_at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7922CD83" w14:textId="77777777" w:rsidR="004B3487" w:rsidRPr="00C466BC" w:rsidRDefault="004B3487" w:rsidP="0060770A">
            <w:pPr>
              <w:ind w:firstLine="0"/>
              <w:rPr>
                <w:rFonts w:eastAsia="Times New Roman"/>
                <w:color w:val="000000" w:themeColor="text1"/>
                <w:sz w:val="24"/>
                <w:szCs w:val="24"/>
                <w:lang w:val="en-US"/>
              </w:rPr>
            </w:pPr>
            <w:r w:rsidRPr="00C466BC">
              <w:rPr>
                <w:rFonts w:eastAsia="Times New Roman"/>
                <w:color w:val="000000" w:themeColor="text1"/>
                <w:sz w:val="24"/>
                <w:szCs w:val="24"/>
                <w:lang w:val="en-US"/>
              </w:rPr>
              <w:t>DATETIME</w:t>
            </w:r>
          </w:p>
        </w:tc>
        <w:tc>
          <w:tcPr>
            <w:tcW w:w="1842" w:type="dxa"/>
            <w:tcBorders>
              <w:top w:val="single" w:sz="4" w:space="0" w:color="000000"/>
              <w:left w:val="single" w:sz="4" w:space="0" w:color="000000"/>
              <w:bottom w:val="single" w:sz="4" w:space="0" w:color="000000"/>
              <w:right w:val="single" w:sz="4" w:space="0" w:color="000000"/>
            </w:tcBorders>
          </w:tcPr>
          <w:p w14:paraId="47332009"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0F60E671" w14:textId="77777777" w:rsidR="004B3487" w:rsidRPr="00C466BC" w:rsidRDefault="004B3487" w:rsidP="0060770A">
            <w:pPr>
              <w:ind w:firstLine="0"/>
              <w:rPr>
                <w:rFonts w:eastAsia="Times New Roman"/>
                <w:sz w:val="24"/>
                <w:szCs w:val="24"/>
                <w:lang w:eastAsia="ru-RU"/>
              </w:rPr>
            </w:pPr>
            <w:r w:rsidRPr="00C466BC">
              <w:rPr>
                <w:rFonts w:eastAsia="Times New Roman"/>
                <w:sz w:val="24"/>
                <w:szCs w:val="24"/>
                <w:lang w:eastAsia="ru-RU"/>
              </w:rPr>
              <w:t>Дата и время создания рейтинга</w:t>
            </w:r>
          </w:p>
        </w:tc>
      </w:tr>
    </w:tbl>
    <w:p w14:paraId="1590B1A7" w14:textId="0B9C29E3" w:rsidR="004B3487" w:rsidRPr="00432D3E" w:rsidRDefault="00027C44" w:rsidP="0060770A">
      <w:pPr>
        <w:spacing w:before="280"/>
        <w:rPr>
          <w:spacing w:val="-4"/>
        </w:rPr>
      </w:pPr>
      <w:r w:rsidRPr="00432D3E">
        <w:rPr>
          <w:spacing w:val="-4"/>
        </w:rPr>
        <w:t>Таблица «Category» хранит данные о категориях товаров, включая название, описание и связанные характеристики.</w:t>
      </w:r>
      <w:r w:rsidR="00821483">
        <w:rPr>
          <w:spacing w:val="-4"/>
        </w:rPr>
        <w:t xml:space="preserve"> </w:t>
      </w:r>
      <w:r w:rsidR="00821483">
        <w:t>В таблице 2.</w:t>
      </w:r>
      <w:r w:rsidR="00EE2517">
        <w:t>4</w:t>
      </w:r>
      <w:r w:rsidR="00821483">
        <w:t xml:space="preserve"> представлено структура </w:t>
      </w:r>
      <w:r w:rsidR="00821483" w:rsidRPr="00D405E2">
        <w:rPr>
          <w:rFonts w:eastAsia="Times New Roman"/>
          <w:color w:val="000000" w:themeColor="text1"/>
          <w:szCs w:val="28"/>
        </w:rPr>
        <w:t>«</w:t>
      </w:r>
      <w:r w:rsidR="00821483" w:rsidRPr="00DE4AB2">
        <w:t>Category</w:t>
      </w:r>
      <w:r w:rsidR="00821483" w:rsidRPr="00D405E2">
        <w:rPr>
          <w:rFonts w:eastAsia="Times New Roman"/>
          <w:color w:val="000000" w:themeColor="text1"/>
          <w:szCs w:val="28"/>
        </w:rPr>
        <w:t>»</w:t>
      </w:r>
      <w:r w:rsidR="00CF3896" w:rsidRPr="00F434CF">
        <w:rPr>
          <w:rFonts w:eastAsia="Times New Roman"/>
          <w:color w:val="000000" w:themeColor="text1"/>
          <w:szCs w:val="28"/>
        </w:rPr>
        <w:t>,</w:t>
      </w:r>
      <w:r w:rsidR="00C04213">
        <w:rPr>
          <w:rFonts w:eastAsia="Times New Roman"/>
          <w:color w:val="000000" w:themeColor="text1"/>
          <w:szCs w:val="28"/>
        </w:rPr>
        <w:t xml:space="preserve"> что помогает наглядно оценить хранилище</w:t>
      </w:r>
      <w:r w:rsidR="00383007" w:rsidRPr="00383007">
        <w:rPr>
          <w:rFonts w:eastAsia="Times New Roman"/>
          <w:color w:val="000000" w:themeColor="text1"/>
          <w:szCs w:val="28"/>
        </w:rPr>
        <w:t xml:space="preserve"> </w:t>
      </w:r>
      <w:r w:rsidR="00383007">
        <w:rPr>
          <w:rFonts w:eastAsia="Times New Roman"/>
          <w:color w:val="000000" w:themeColor="text1"/>
          <w:szCs w:val="28"/>
        </w:rPr>
        <w:t>и в случае чего переработать или модифицировать хранилище</w:t>
      </w:r>
      <w:r w:rsidR="006376FB">
        <w:rPr>
          <w:rFonts w:eastAsia="Times New Roman"/>
          <w:color w:val="000000" w:themeColor="text1"/>
          <w:szCs w:val="28"/>
        </w:rPr>
        <w:t>.</w:t>
      </w:r>
    </w:p>
    <w:p w14:paraId="6AFC0F75" w14:textId="77777777" w:rsidR="004B3487" w:rsidRDefault="004B348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ind w:firstLine="0"/>
        <w:rPr>
          <w:rFonts w:eastAsia="Times New Roman"/>
          <w:color w:val="000000" w:themeColor="text1"/>
          <w:szCs w:val="28"/>
        </w:rPr>
      </w:pPr>
      <w:r>
        <w:rPr>
          <w:rFonts w:eastAsia="Times New Roman"/>
          <w:color w:val="000000" w:themeColor="text1"/>
          <w:szCs w:val="28"/>
        </w:rPr>
        <w:t>Таблица 2.</w:t>
      </w:r>
      <w:r w:rsidRPr="00C04213">
        <w:rPr>
          <w:rFonts w:eastAsia="Times New Roman"/>
          <w:color w:val="000000" w:themeColor="text1"/>
          <w:szCs w:val="28"/>
        </w:rPr>
        <w:t>4</w:t>
      </w:r>
      <w:r w:rsidRPr="00FF1266">
        <w:rPr>
          <w:rFonts w:eastAsia="Times New Roman"/>
          <w:color w:val="000000" w:themeColor="text1"/>
          <w:szCs w:val="28"/>
        </w:rPr>
        <w:t xml:space="preserve"> – </w:t>
      </w:r>
      <w:r w:rsidRPr="00D405E2">
        <w:rPr>
          <w:rFonts w:eastAsia="Times New Roman"/>
          <w:color w:val="000000" w:themeColor="text1"/>
          <w:szCs w:val="28"/>
        </w:rPr>
        <w:t>Структура таблицы «</w:t>
      </w:r>
      <w:r w:rsidRPr="00DE4AB2">
        <w:t>Category</w:t>
      </w:r>
      <w:r w:rsidRPr="00D405E2">
        <w:rPr>
          <w:rFonts w:eastAsia="Times New Roman"/>
          <w:color w:val="000000" w:themeColor="text1"/>
          <w:szCs w:val="28"/>
        </w:rPr>
        <w: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701"/>
        <w:gridCol w:w="1842"/>
        <w:gridCol w:w="3686"/>
      </w:tblGrid>
      <w:tr w:rsidR="004B3487" w:rsidRPr="00C466BC" w14:paraId="25B71114" w14:textId="77777777" w:rsidTr="00C04213">
        <w:tc>
          <w:tcPr>
            <w:tcW w:w="2122" w:type="dxa"/>
            <w:tcBorders>
              <w:top w:val="single" w:sz="4" w:space="0" w:color="000000"/>
              <w:left w:val="single" w:sz="4" w:space="0" w:color="000000"/>
              <w:bottom w:val="single" w:sz="4" w:space="0" w:color="000000"/>
              <w:right w:val="single" w:sz="4" w:space="0" w:color="000000"/>
            </w:tcBorders>
            <w:hideMark/>
          </w:tcPr>
          <w:p w14:paraId="62E9F9C2" w14:textId="77777777" w:rsidR="004B3487" w:rsidRPr="00C04213" w:rsidRDefault="004B3487" w:rsidP="0060770A">
            <w:pPr>
              <w:ind w:firstLine="0"/>
              <w:jc w:val="center"/>
              <w:rPr>
                <w:rFonts w:eastAsia="Times New Roman"/>
                <w:color w:val="000000" w:themeColor="text1"/>
                <w:sz w:val="24"/>
                <w:szCs w:val="28"/>
              </w:rPr>
            </w:pPr>
            <w:r w:rsidRPr="00C04213">
              <w:rPr>
                <w:rFonts w:eastAsia="Times New Roman"/>
                <w:color w:val="000000" w:themeColor="text1"/>
                <w:sz w:val="24"/>
                <w:szCs w:val="28"/>
              </w:rPr>
              <w:t>Название</w:t>
            </w:r>
          </w:p>
        </w:tc>
        <w:tc>
          <w:tcPr>
            <w:tcW w:w="1701" w:type="dxa"/>
            <w:tcBorders>
              <w:top w:val="single" w:sz="4" w:space="0" w:color="000000"/>
              <w:left w:val="single" w:sz="4" w:space="0" w:color="000000"/>
              <w:bottom w:val="single" w:sz="4" w:space="0" w:color="000000"/>
              <w:right w:val="single" w:sz="4" w:space="0" w:color="000000"/>
            </w:tcBorders>
            <w:hideMark/>
          </w:tcPr>
          <w:p w14:paraId="451F63DD" w14:textId="77777777" w:rsidR="004B3487" w:rsidRPr="00C04213" w:rsidRDefault="004B3487" w:rsidP="0060770A">
            <w:pPr>
              <w:ind w:firstLine="0"/>
              <w:jc w:val="center"/>
              <w:rPr>
                <w:rFonts w:eastAsia="Times New Roman"/>
                <w:color w:val="000000" w:themeColor="text1"/>
                <w:sz w:val="24"/>
                <w:szCs w:val="28"/>
              </w:rPr>
            </w:pPr>
            <w:r w:rsidRPr="00C04213">
              <w:rPr>
                <w:rFonts w:eastAsia="Times New Roman"/>
                <w:color w:val="000000" w:themeColor="text1"/>
                <w:sz w:val="24"/>
                <w:szCs w:val="28"/>
              </w:rPr>
              <w:t>Тип</w:t>
            </w:r>
          </w:p>
        </w:tc>
        <w:tc>
          <w:tcPr>
            <w:tcW w:w="1842" w:type="dxa"/>
            <w:tcBorders>
              <w:top w:val="single" w:sz="4" w:space="0" w:color="000000"/>
              <w:left w:val="single" w:sz="4" w:space="0" w:color="000000"/>
              <w:bottom w:val="single" w:sz="4" w:space="0" w:color="000000"/>
              <w:right w:val="single" w:sz="4" w:space="0" w:color="000000"/>
            </w:tcBorders>
            <w:hideMark/>
          </w:tcPr>
          <w:p w14:paraId="6046EDB3" w14:textId="77777777" w:rsidR="004B3487" w:rsidRPr="00C04213" w:rsidRDefault="004B3487" w:rsidP="0060770A">
            <w:pPr>
              <w:ind w:firstLine="0"/>
              <w:jc w:val="center"/>
              <w:rPr>
                <w:rFonts w:eastAsia="Times New Roman"/>
                <w:color w:val="000000" w:themeColor="text1"/>
                <w:sz w:val="24"/>
                <w:szCs w:val="28"/>
              </w:rPr>
            </w:pPr>
            <w:r w:rsidRPr="00C04213">
              <w:rPr>
                <w:rFonts w:eastAsia="Times New Roman"/>
                <w:color w:val="000000" w:themeColor="text1"/>
                <w:sz w:val="24"/>
                <w:szCs w:val="28"/>
              </w:rPr>
              <w:t>Ограничения</w:t>
            </w:r>
          </w:p>
        </w:tc>
        <w:tc>
          <w:tcPr>
            <w:tcW w:w="3686" w:type="dxa"/>
            <w:tcBorders>
              <w:top w:val="single" w:sz="4" w:space="0" w:color="000000"/>
              <w:left w:val="single" w:sz="4" w:space="0" w:color="000000"/>
              <w:bottom w:val="single" w:sz="4" w:space="0" w:color="000000"/>
              <w:right w:val="single" w:sz="4" w:space="0" w:color="000000"/>
            </w:tcBorders>
            <w:hideMark/>
          </w:tcPr>
          <w:p w14:paraId="1C19D2C2" w14:textId="77777777" w:rsidR="004B3487" w:rsidRPr="00C04213" w:rsidRDefault="004B3487" w:rsidP="0060770A">
            <w:pPr>
              <w:ind w:firstLine="0"/>
              <w:jc w:val="center"/>
              <w:rPr>
                <w:rFonts w:eastAsia="Times New Roman"/>
                <w:color w:val="000000" w:themeColor="text1"/>
                <w:sz w:val="24"/>
                <w:szCs w:val="28"/>
              </w:rPr>
            </w:pPr>
            <w:r w:rsidRPr="00C04213">
              <w:rPr>
                <w:rFonts w:eastAsia="Times New Roman"/>
                <w:color w:val="000000" w:themeColor="text1"/>
                <w:sz w:val="24"/>
                <w:szCs w:val="28"/>
              </w:rPr>
              <w:t>Описание</w:t>
            </w:r>
          </w:p>
        </w:tc>
      </w:tr>
      <w:tr w:rsidR="004B3487" w:rsidRPr="00C466BC" w14:paraId="4162D57E" w14:textId="77777777" w:rsidTr="00C04213">
        <w:tc>
          <w:tcPr>
            <w:tcW w:w="2122" w:type="dxa"/>
            <w:tcBorders>
              <w:top w:val="single" w:sz="4" w:space="0" w:color="000000"/>
              <w:left w:val="single" w:sz="4" w:space="0" w:color="000000"/>
              <w:bottom w:val="single" w:sz="4" w:space="0" w:color="000000"/>
              <w:right w:val="single" w:sz="4" w:space="0" w:color="000000"/>
            </w:tcBorders>
            <w:hideMark/>
          </w:tcPr>
          <w:p w14:paraId="7B16F35F" w14:textId="77777777" w:rsidR="004B3487" w:rsidRPr="00C04213" w:rsidRDefault="004B3487" w:rsidP="0060770A">
            <w:pPr>
              <w:ind w:firstLine="0"/>
              <w:rPr>
                <w:rFonts w:eastAsia="Times New Roman"/>
                <w:sz w:val="24"/>
                <w:szCs w:val="28"/>
                <w:lang w:eastAsia="ru-RU"/>
              </w:rPr>
            </w:pPr>
            <w:proofErr w:type="spellStart"/>
            <w:r w:rsidRPr="00C04213">
              <w:rPr>
                <w:rFonts w:eastAsia="Times New Roman"/>
                <w:sz w:val="24"/>
                <w:szCs w:val="28"/>
                <w:lang w:eastAsia="ru-RU"/>
              </w:rPr>
              <w:t>category_id</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3A836BD0" w14:textId="77777777" w:rsidR="004B3487" w:rsidRPr="00C04213" w:rsidRDefault="004B3487" w:rsidP="0060770A">
            <w:pPr>
              <w:ind w:firstLine="0"/>
              <w:rPr>
                <w:rFonts w:eastAsia="Times New Roman"/>
                <w:color w:val="000000" w:themeColor="text1"/>
                <w:sz w:val="24"/>
                <w:szCs w:val="28"/>
              </w:rPr>
            </w:pPr>
            <w:r w:rsidRPr="00C04213">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5ECBDE68" w14:textId="77777777" w:rsidR="004B3487" w:rsidRPr="00C04213" w:rsidRDefault="004B3487" w:rsidP="0060770A">
            <w:pPr>
              <w:ind w:firstLine="0"/>
              <w:rPr>
                <w:rFonts w:eastAsia="Times New Roman"/>
                <w:color w:val="000000" w:themeColor="text1"/>
                <w:sz w:val="24"/>
                <w:szCs w:val="28"/>
              </w:rPr>
            </w:pPr>
            <w:r w:rsidRPr="00C04213">
              <w:rPr>
                <w:rFonts w:eastAsia="Times New Roman"/>
                <w:color w:val="000000" w:themeColor="text1"/>
                <w:sz w:val="24"/>
                <w:szCs w:val="28"/>
              </w:rPr>
              <w:t>Primary key</w:t>
            </w:r>
          </w:p>
        </w:tc>
        <w:tc>
          <w:tcPr>
            <w:tcW w:w="3686" w:type="dxa"/>
            <w:tcBorders>
              <w:top w:val="single" w:sz="4" w:space="0" w:color="000000"/>
              <w:left w:val="single" w:sz="4" w:space="0" w:color="000000"/>
              <w:bottom w:val="single" w:sz="4" w:space="0" w:color="000000"/>
              <w:right w:val="single" w:sz="4" w:space="0" w:color="000000"/>
            </w:tcBorders>
            <w:hideMark/>
          </w:tcPr>
          <w:p w14:paraId="4E201F6F" w14:textId="77777777" w:rsidR="004B3487" w:rsidRPr="00C04213" w:rsidRDefault="004B3487" w:rsidP="0060770A">
            <w:pPr>
              <w:ind w:firstLine="0"/>
              <w:rPr>
                <w:rFonts w:eastAsia="Times New Roman"/>
                <w:sz w:val="24"/>
                <w:szCs w:val="28"/>
                <w:lang w:eastAsia="ru-RU"/>
              </w:rPr>
            </w:pPr>
            <w:r w:rsidRPr="00C04213">
              <w:rPr>
                <w:rFonts w:eastAsia="Times New Roman"/>
                <w:sz w:val="24"/>
                <w:szCs w:val="28"/>
                <w:lang w:eastAsia="ru-RU"/>
              </w:rPr>
              <w:t>Уникальный идентификатор категории</w:t>
            </w:r>
          </w:p>
        </w:tc>
      </w:tr>
      <w:tr w:rsidR="004B3487" w:rsidRPr="00C466BC" w14:paraId="49BFA902" w14:textId="77777777" w:rsidTr="00C04213">
        <w:tc>
          <w:tcPr>
            <w:tcW w:w="2122" w:type="dxa"/>
            <w:tcBorders>
              <w:top w:val="single" w:sz="4" w:space="0" w:color="000000"/>
              <w:left w:val="single" w:sz="4" w:space="0" w:color="000000"/>
              <w:bottom w:val="single" w:sz="4" w:space="0" w:color="000000"/>
              <w:right w:val="single" w:sz="4" w:space="0" w:color="000000"/>
            </w:tcBorders>
            <w:vAlign w:val="center"/>
            <w:hideMark/>
          </w:tcPr>
          <w:p w14:paraId="07A51965" w14:textId="77777777" w:rsidR="004B3487" w:rsidRPr="00C04213" w:rsidRDefault="004B3487" w:rsidP="0060770A">
            <w:pPr>
              <w:ind w:firstLine="0"/>
              <w:rPr>
                <w:rFonts w:eastAsia="Times New Roman"/>
                <w:sz w:val="24"/>
                <w:szCs w:val="28"/>
                <w:lang w:eastAsia="ru-RU"/>
              </w:rPr>
            </w:pPr>
            <w:proofErr w:type="spellStart"/>
            <w:r w:rsidRPr="00C04213">
              <w:rPr>
                <w:rFonts w:eastAsia="Times New Roman"/>
                <w:sz w:val="24"/>
                <w:szCs w:val="28"/>
                <w:lang w:eastAsia="ru-RU"/>
              </w:rPr>
              <w:t>name</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63CBEA44" w14:textId="77777777" w:rsidR="004B3487" w:rsidRPr="00C04213" w:rsidRDefault="004B3487" w:rsidP="0060770A">
            <w:pPr>
              <w:ind w:firstLine="0"/>
              <w:rPr>
                <w:rFonts w:eastAsia="Times New Roman"/>
                <w:color w:val="000000" w:themeColor="text1"/>
                <w:sz w:val="24"/>
                <w:szCs w:val="28"/>
              </w:rPr>
            </w:pPr>
            <w:r w:rsidRPr="00C04213">
              <w:rPr>
                <w:rFonts w:eastAsia="Times New Roman"/>
                <w:color w:val="000000" w:themeColor="text1"/>
                <w:sz w:val="24"/>
                <w:szCs w:val="28"/>
              </w:rPr>
              <w:t>TEXT</w:t>
            </w:r>
          </w:p>
        </w:tc>
        <w:tc>
          <w:tcPr>
            <w:tcW w:w="1842" w:type="dxa"/>
            <w:tcBorders>
              <w:top w:val="single" w:sz="4" w:space="0" w:color="000000"/>
              <w:left w:val="single" w:sz="4" w:space="0" w:color="000000"/>
              <w:bottom w:val="single" w:sz="4" w:space="0" w:color="000000"/>
              <w:right w:val="single" w:sz="4" w:space="0" w:color="000000"/>
            </w:tcBorders>
            <w:hideMark/>
          </w:tcPr>
          <w:p w14:paraId="20E723D9" w14:textId="77777777" w:rsidR="004B3487" w:rsidRPr="00C04213" w:rsidRDefault="004B3487" w:rsidP="0060770A">
            <w:pPr>
              <w:ind w:firstLine="0"/>
              <w:rPr>
                <w:rFonts w:eastAsia="Times New Roman"/>
                <w:color w:val="000000" w:themeColor="text1"/>
                <w:sz w:val="24"/>
                <w:szCs w:val="28"/>
              </w:rPr>
            </w:pPr>
            <w:r w:rsidRPr="00C04213">
              <w:rPr>
                <w:rFonts w:eastAsia="Times New Roman"/>
                <w:color w:val="000000" w:themeColor="text1"/>
                <w:sz w:val="24"/>
                <w:szCs w:val="28"/>
              </w:rPr>
              <w:t>Not 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5E56F9F2" w14:textId="77777777" w:rsidR="004B3487" w:rsidRPr="00C04213" w:rsidRDefault="004B3487" w:rsidP="0060770A">
            <w:pPr>
              <w:ind w:firstLine="0"/>
              <w:rPr>
                <w:rFonts w:eastAsia="Times New Roman"/>
                <w:sz w:val="24"/>
                <w:szCs w:val="28"/>
                <w:lang w:eastAsia="ru-RU"/>
              </w:rPr>
            </w:pPr>
            <w:r w:rsidRPr="00C04213">
              <w:rPr>
                <w:rFonts w:eastAsia="Times New Roman"/>
                <w:sz w:val="24"/>
                <w:szCs w:val="28"/>
                <w:lang w:eastAsia="ru-RU"/>
              </w:rPr>
              <w:t>Название категории</w:t>
            </w:r>
          </w:p>
        </w:tc>
      </w:tr>
      <w:tr w:rsidR="004B3487" w:rsidRPr="00C466BC" w14:paraId="124E2CE5" w14:textId="77777777" w:rsidTr="00C04213">
        <w:tc>
          <w:tcPr>
            <w:tcW w:w="2122" w:type="dxa"/>
            <w:tcBorders>
              <w:top w:val="single" w:sz="4" w:space="0" w:color="000000"/>
              <w:left w:val="single" w:sz="4" w:space="0" w:color="000000"/>
              <w:bottom w:val="single" w:sz="4" w:space="0" w:color="000000"/>
              <w:right w:val="single" w:sz="4" w:space="0" w:color="000000"/>
            </w:tcBorders>
            <w:vAlign w:val="center"/>
            <w:hideMark/>
          </w:tcPr>
          <w:p w14:paraId="58C38160" w14:textId="77777777" w:rsidR="004B3487" w:rsidRPr="00C04213" w:rsidRDefault="004B3487" w:rsidP="0060770A">
            <w:pPr>
              <w:ind w:firstLine="0"/>
              <w:rPr>
                <w:rFonts w:eastAsia="Times New Roman"/>
                <w:sz w:val="24"/>
                <w:szCs w:val="28"/>
                <w:lang w:eastAsia="ru-RU"/>
              </w:rPr>
            </w:pPr>
            <w:proofErr w:type="spellStart"/>
            <w:r w:rsidRPr="00C04213">
              <w:rPr>
                <w:rFonts w:eastAsia="Times New Roman"/>
                <w:sz w:val="24"/>
                <w:szCs w:val="28"/>
                <w:lang w:eastAsia="ru-RU"/>
              </w:rPr>
              <w:t>description</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5F471CEF" w14:textId="77777777" w:rsidR="004B3487" w:rsidRPr="00C04213" w:rsidRDefault="004B3487" w:rsidP="0060770A">
            <w:pPr>
              <w:ind w:firstLine="0"/>
              <w:rPr>
                <w:rFonts w:eastAsia="Times New Roman"/>
                <w:color w:val="000000" w:themeColor="text1"/>
                <w:sz w:val="24"/>
                <w:szCs w:val="28"/>
              </w:rPr>
            </w:pPr>
            <w:r w:rsidRPr="00C04213">
              <w:rPr>
                <w:rFonts w:eastAsia="Times New Roman"/>
                <w:color w:val="000000" w:themeColor="text1"/>
                <w:sz w:val="24"/>
                <w:szCs w:val="28"/>
              </w:rPr>
              <w:t>TEXT</w:t>
            </w:r>
          </w:p>
        </w:tc>
        <w:tc>
          <w:tcPr>
            <w:tcW w:w="1842" w:type="dxa"/>
            <w:tcBorders>
              <w:top w:val="single" w:sz="4" w:space="0" w:color="000000"/>
              <w:left w:val="single" w:sz="4" w:space="0" w:color="000000"/>
              <w:bottom w:val="single" w:sz="4" w:space="0" w:color="000000"/>
              <w:right w:val="single" w:sz="4" w:space="0" w:color="000000"/>
            </w:tcBorders>
            <w:hideMark/>
          </w:tcPr>
          <w:p w14:paraId="462DED97" w14:textId="77777777" w:rsidR="004B3487" w:rsidRPr="00C04213" w:rsidRDefault="004B3487" w:rsidP="0060770A">
            <w:pPr>
              <w:ind w:firstLine="0"/>
              <w:rPr>
                <w:rFonts w:eastAsia="Times New Roman"/>
                <w:color w:val="000000" w:themeColor="text1"/>
                <w:sz w:val="24"/>
                <w:szCs w:val="28"/>
              </w:rPr>
            </w:pPr>
            <w:r w:rsidRPr="00C04213">
              <w:rPr>
                <w:rFonts w:eastAsia="Times New Roman"/>
                <w:color w:val="000000" w:themeColor="text1"/>
                <w:sz w:val="24"/>
                <w:szCs w:val="28"/>
                <w:lang w:val="en-US"/>
              </w:rPr>
              <w:t>N</w:t>
            </w:r>
            <w:r w:rsidRPr="00C04213">
              <w:rPr>
                <w:rFonts w:eastAsia="Times New Roman"/>
                <w:color w:val="000000" w:themeColor="text1"/>
                <w:sz w:val="24"/>
                <w:szCs w:val="28"/>
              </w:rPr>
              <w:t>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6B00A1DB" w14:textId="77777777" w:rsidR="004B3487" w:rsidRPr="00C04213" w:rsidRDefault="004B3487" w:rsidP="0060770A">
            <w:pPr>
              <w:ind w:firstLine="0"/>
              <w:rPr>
                <w:rFonts w:eastAsia="Times New Roman"/>
                <w:sz w:val="24"/>
                <w:szCs w:val="28"/>
                <w:lang w:eastAsia="ru-RU"/>
              </w:rPr>
            </w:pPr>
            <w:r w:rsidRPr="00C04213">
              <w:rPr>
                <w:rFonts w:eastAsia="Times New Roman"/>
                <w:sz w:val="24"/>
                <w:szCs w:val="28"/>
                <w:lang w:eastAsia="ru-RU"/>
              </w:rPr>
              <w:t>Описание категории</w:t>
            </w:r>
          </w:p>
        </w:tc>
      </w:tr>
      <w:tr w:rsidR="004B3487" w:rsidRPr="00C466BC" w14:paraId="0F4EC931" w14:textId="77777777" w:rsidTr="00C04213">
        <w:trPr>
          <w:trHeight w:val="234"/>
        </w:trPr>
        <w:tc>
          <w:tcPr>
            <w:tcW w:w="2122" w:type="dxa"/>
            <w:tcBorders>
              <w:top w:val="single" w:sz="4" w:space="0" w:color="000000"/>
              <w:left w:val="single" w:sz="4" w:space="0" w:color="000000"/>
              <w:bottom w:val="single" w:sz="4" w:space="0" w:color="000000"/>
              <w:right w:val="single" w:sz="4" w:space="0" w:color="000000"/>
            </w:tcBorders>
            <w:vAlign w:val="center"/>
            <w:hideMark/>
          </w:tcPr>
          <w:p w14:paraId="5C1D1B0A" w14:textId="77777777" w:rsidR="004B3487" w:rsidRPr="00C04213" w:rsidRDefault="004B3487" w:rsidP="0060770A">
            <w:pPr>
              <w:ind w:firstLine="0"/>
              <w:rPr>
                <w:rFonts w:eastAsia="Times New Roman"/>
                <w:sz w:val="24"/>
                <w:szCs w:val="28"/>
                <w:lang w:eastAsia="ru-RU"/>
              </w:rPr>
            </w:pPr>
            <w:proofErr w:type="spellStart"/>
            <w:r w:rsidRPr="00C04213">
              <w:rPr>
                <w:rFonts w:eastAsia="Times New Roman"/>
                <w:sz w:val="24"/>
                <w:szCs w:val="28"/>
                <w:lang w:eastAsia="ru-RU"/>
              </w:rPr>
              <w:t>created_by</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63A34445" w14:textId="77777777" w:rsidR="004B3487" w:rsidRPr="00C04213" w:rsidRDefault="004B3487" w:rsidP="0060770A">
            <w:pPr>
              <w:ind w:firstLine="0"/>
              <w:rPr>
                <w:rFonts w:eastAsia="Times New Roman"/>
                <w:color w:val="000000" w:themeColor="text1"/>
                <w:sz w:val="24"/>
                <w:szCs w:val="28"/>
              </w:rPr>
            </w:pPr>
            <w:r w:rsidRPr="00C04213">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097EEBA7" w14:textId="77777777" w:rsidR="004B3487" w:rsidRPr="00C04213" w:rsidRDefault="004B3487" w:rsidP="0060770A">
            <w:pPr>
              <w:ind w:firstLine="0"/>
              <w:rPr>
                <w:rFonts w:eastAsia="Times New Roman"/>
                <w:color w:val="000000" w:themeColor="text1"/>
                <w:sz w:val="24"/>
                <w:szCs w:val="28"/>
              </w:rPr>
            </w:pPr>
            <w:proofErr w:type="spellStart"/>
            <w:r w:rsidRPr="00C04213">
              <w:rPr>
                <w:rFonts w:eastAsia="Times New Roman"/>
                <w:color w:val="000000" w:themeColor="text1"/>
                <w:sz w:val="24"/>
                <w:szCs w:val="28"/>
              </w:rPr>
              <w:t>Foreign</w:t>
            </w:r>
            <w:proofErr w:type="spellEnd"/>
            <w:r w:rsidRPr="00C04213">
              <w:rPr>
                <w:rFonts w:eastAsia="Times New Roman"/>
                <w:color w:val="000000" w:themeColor="text1"/>
                <w:sz w:val="24"/>
                <w:szCs w:val="28"/>
              </w:rPr>
              <w:t xml:space="preserve"> </w:t>
            </w:r>
            <w:proofErr w:type="spellStart"/>
            <w:r w:rsidRPr="00C04213">
              <w:rPr>
                <w:rFonts w:eastAsia="Times New Roman"/>
                <w:color w:val="000000" w:themeColor="text1"/>
                <w:sz w:val="24"/>
                <w:szCs w:val="28"/>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65231E50" w14:textId="77777777" w:rsidR="004B3487" w:rsidRPr="00C04213" w:rsidRDefault="004B3487" w:rsidP="0060770A">
            <w:pPr>
              <w:ind w:firstLine="0"/>
              <w:rPr>
                <w:rFonts w:eastAsia="Times New Roman"/>
                <w:sz w:val="24"/>
                <w:szCs w:val="28"/>
                <w:lang w:eastAsia="ru-RU"/>
              </w:rPr>
            </w:pPr>
            <w:r w:rsidRPr="00C04213">
              <w:rPr>
                <w:rFonts w:eastAsia="Times New Roman"/>
                <w:sz w:val="24"/>
                <w:szCs w:val="28"/>
                <w:lang w:eastAsia="ru-RU"/>
              </w:rPr>
              <w:t>Идентификатор пользователя, создавшего категорию</w:t>
            </w:r>
          </w:p>
        </w:tc>
      </w:tr>
      <w:tr w:rsidR="004B3487" w:rsidRPr="001C65F3" w14:paraId="497F5784" w14:textId="77777777" w:rsidTr="00C04213">
        <w:tc>
          <w:tcPr>
            <w:tcW w:w="2122" w:type="dxa"/>
            <w:tcBorders>
              <w:top w:val="single" w:sz="4" w:space="0" w:color="000000"/>
              <w:left w:val="single" w:sz="4" w:space="0" w:color="000000"/>
              <w:bottom w:val="single" w:sz="4" w:space="0" w:color="000000"/>
              <w:right w:val="single" w:sz="4" w:space="0" w:color="000000"/>
            </w:tcBorders>
            <w:vAlign w:val="center"/>
          </w:tcPr>
          <w:p w14:paraId="5C892661" w14:textId="77777777" w:rsidR="004B3487" w:rsidRPr="00C04213" w:rsidRDefault="004B3487" w:rsidP="0060770A">
            <w:pPr>
              <w:ind w:firstLine="0"/>
              <w:rPr>
                <w:rFonts w:eastAsia="Times New Roman"/>
                <w:sz w:val="24"/>
                <w:szCs w:val="28"/>
                <w:lang w:eastAsia="ru-RU"/>
              </w:rPr>
            </w:pPr>
            <w:proofErr w:type="spellStart"/>
            <w:r w:rsidRPr="00C04213">
              <w:rPr>
                <w:rFonts w:eastAsia="Times New Roman"/>
                <w:sz w:val="24"/>
                <w:szCs w:val="28"/>
                <w:lang w:eastAsia="ru-RU"/>
              </w:rPr>
              <w:t>created_at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4923F51" w14:textId="77777777" w:rsidR="004B3487" w:rsidRPr="00C04213" w:rsidRDefault="004B3487" w:rsidP="0060770A">
            <w:pPr>
              <w:ind w:firstLine="0"/>
              <w:rPr>
                <w:rFonts w:eastAsia="Times New Roman"/>
                <w:color w:val="000000" w:themeColor="text1"/>
                <w:sz w:val="24"/>
                <w:szCs w:val="28"/>
                <w:lang w:val="en-US"/>
              </w:rPr>
            </w:pPr>
            <w:r w:rsidRPr="00C04213">
              <w:rPr>
                <w:rFonts w:eastAsia="Times New Roman"/>
                <w:color w:val="000000" w:themeColor="text1"/>
                <w:sz w:val="24"/>
                <w:szCs w:val="28"/>
                <w:lang w:val="en-US"/>
              </w:rPr>
              <w:t>DATETIME</w:t>
            </w:r>
          </w:p>
        </w:tc>
        <w:tc>
          <w:tcPr>
            <w:tcW w:w="1842" w:type="dxa"/>
            <w:tcBorders>
              <w:top w:val="single" w:sz="4" w:space="0" w:color="000000"/>
              <w:left w:val="single" w:sz="4" w:space="0" w:color="000000"/>
              <w:bottom w:val="single" w:sz="4" w:space="0" w:color="000000"/>
              <w:right w:val="single" w:sz="4" w:space="0" w:color="000000"/>
            </w:tcBorders>
          </w:tcPr>
          <w:p w14:paraId="4993C55E" w14:textId="77777777" w:rsidR="004B3487" w:rsidRPr="00C04213" w:rsidRDefault="004B3487" w:rsidP="0060770A">
            <w:pPr>
              <w:ind w:firstLine="0"/>
              <w:rPr>
                <w:rFonts w:eastAsia="Times New Roman"/>
                <w:sz w:val="24"/>
                <w:szCs w:val="28"/>
                <w:lang w:eastAsia="ru-RU"/>
              </w:rPr>
            </w:pPr>
            <w:r w:rsidRPr="00C04213">
              <w:rPr>
                <w:rFonts w:eastAsia="Times New Roman"/>
                <w:sz w:val="24"/>
                <w:szCs w:val="28"/>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450770CE" w14:textId="77777777" w:rsidR="004B3487" w:rsidRPr="00C04213" w:rsidRDefault="004B3487" w:rsidP="0060770A">
            <w:pPr>
              <w:ind w:firstLine="0"/>
              <w:rPr>
                <w:rFonts w:eastAsia="Times New Roman"/>
                <w:sz w:val="24"/>
                <w:szCs w:val="28"/>
                <w:lang w:eastAsia="ru-RU"/>
              </w:rPr>
            </w:pPr>
            <w:r w:rsidRPr="00C04213">
              <w:rPr>
                <w:rFonts w:eastAsia="Times New Roman"/>
                <w:sz w:val="24"/>
                <w:szCs w:val="28"/>
                <w:lang w:eastAsia="ru-RU"/>
              </w:rPr>
              <w:t>Дата и время создания категории</w:t>
            </w:r>
          </w:p>
        </w:tc>
      </w:tr>
    </w:tbl>
    <w:p w14:paraId="354D4423" w14:textId="417B2525" w:rsidR="004B3487" w:rsidRPr="00F434CF" w:rsidRDefault="00027C44" w:rsidP="0060770A">
      <w:pPr>
        <w:spacing w:before="280"/>
        <w:rPr>
          <w:lang w:val="en-US"/>
        </w:rPr>
      </w:pPr>
      <w:r>
        <w:lastRenderedPageBreak/>
        <w:t>Таблица «</w:t>
      </w:r>
      <w:proofErr w:type="spellStart"/>
      <w:r>
        <w:t>Product</w:t>
      </w:r>
      <w:proofErr w:type="spellEnd"/>
      <w:r>
        <w:t>» хранит информацию о товарах, размещаемых на аукционах,</w:t>
      </w:r>
      <w:r w:rsidR="00A74D17">
        <w:t xml:space="preserve"> включая их название, описание</w:t>
      </w:r>
      <w:r>
        <w:t>, категорию, состояние, фотографии и другие характеристики, что позволяет пользователям и администраторам эффективно управлять лотами и участвовать в торгах</w:t>
      </w:r>
      <w:r w:rsidR="004B3487" w:rsidRPr="00027C44">
        <w:t>.</w:t>
      </w:r>
      <w:r w:rsidR="00F434CF" w:rsidRPr="00F434CF">
        <w:t xml:space="preserve"> </w:t>
      </w:r>
      <w:r w:rsidR="00F434CF">
        <w:t>В таблице 2.</w:t>
      </w:r>
      <w:r w:rsidR="00F434CF">
        <w:rPr>
          <w:lang w:val="en-US"/>
        </w:rPr>
        <w:t>5</w:t>
      </w:r>
      <w:r w:rsidR="00F434CF">
        <w:t xml:space="preserve"> представлено структура </w:t>
      </w:r>
      <w:r w:rsidR="00F434CF" w:rsidRPr="00D405E2">
        <w:rPr>
          <w:rFonts w:eastAsia="Times New Roman"/>
          <w:color w:val="000000" w:themeColor="text1"/>
          <w:szCs w:val="28"/>
        </w:rPr>
        <w:t>«</w:t>
      </w:r>
      <w:proofErr w:type="spellStart"/>
      <w:r w:rsidR="00F434CF" w:rsidRPr="00DE4AB2">
        <w:t>Product</w:t>
      </w:r>
      <w:proofErr w:type="spellEnd"/>
      <w:r w:rsidR="00F434CF" w:rsidRPr="00D405E2">
        <w:rPr>
          <w:rFonts w:eastAsia="Times New Roman"/>
          <w:color w:val="000000" w:themeColor="text1"/>
          <w:szCs w:val="28"/>
        </w:rPr>
        <w:t>»</w:t>
      </w:r>
      <w:r w:rsidR="00F434CF">
        <w:rPr>
          <w:rFonts w:eastAsia="Times New Roman"/>
          <w:color w:val="000000" w:themeColor="text1"/>
          <w:szCs w:val="28"/>
          <w:lang w:val="en-US"/>
        </w:rPr>
        <w:t>.</w:t>
      </w:r>
    </w:p>
    <w:p w14:paraId="703BBCBE" w14:textId="77777777" w:rsidR="004B3487" w:rsidRDefault="004B348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ind w:firstLine="0"/>
        <w:rPr>
          <w:rFonts w:eastAsia="Times New Roman"/>
          <w:color w:val="000000" w:themeColor="text1"/>
          <w:szCs w:val="28"/>
        </w:rPr>
      </w:pPr>
      <w:r>
        <w:rPr>
          <w:rFonts w:eastAsia="Times New Roman"/>
          <w:color w:val="000000" w:themeColor="text1"/>
          <w:szCs w:val="28"/>
        </w:rPr>
        <w:t>Таблица 2.</w:t>
      </w:r>
      <w:r>
        <w:rPr>
          <w:rFonts w:eastAsia="Times New Roman"/>
          <w:color w:val="000000" w:themeColor="text1"/>
          <w:szCs w:val="28"/>
          <w:lang w:val="en-US"/>
        </w:rPr>
        <w:t>5</w:t>
      </w:r>
      <w:r w:rsidRPr="00FF1266">
        <w:rPr>
          <w:rFonts w:eastAsia="Times New Roman"/>
          <w:color w:val="000000" w:themeColor="text1"/>
          <w:szCs w:val="28"/>
        </w:rPr>
        <w:t xml:space="preserve"> – </w:t>
      </w:r>
      <w:r w:rsidRPr="00D405E2">
        <w:rPr>
          <w:rFonts w:eastAsia="Times New Roman"/>
          <w:color w:val="000000" w:themeColor="text1"/>
          <w:szCs w:val="28"/>
        </w:rPr>
        <w:t>Структура таблицы «</w:t>
      </w:r>
      <w:proofErr w:type="spellStart"/>
      <w:r w:rsidRPr="00DE4AB2">
        <w:t>Product</w:t>
      </w:r>
      <w:proofErr w:type="spellEnd"/>
      <w:r w:rsidRPr="00D405E2">
        <w:rPr>
          <w:rFonts w:eastAsia="Times New Roman"/>
          <w:color w:val="000000" w:themeColor="text1"/>
          <w:szCs w:val="28"/>
        </w:rPr>
        <w: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701"/>
        <w:gridCol w:w="1842"/>
        <w:gridCol w:w="3686"/>
      </w:tblGrid>
      <w:tr w:rsidR="004B3487" w:rsidRPr="00C466BC" w14:paraId="1C77C769" w14:textId="77777777" w:rsidTr="00EE2517">
        <w:tc>
          <w:tcPr>
            <w:tcW w:w="2122" w:type="dxa"/>
            <w:tcBorders>
              <w:top w:val="single" w:sz="4" w:space="0" w:color="000000"/>
              <w:left w:val="single" w:sz="4" w:space="0" w:color="000000"/>
              <w:bottom w:val="single" w:sz="4" w:space="0" w:color="000000"/>
              <w:right w:val="single" w:sz="4" w:space="0" w:color="000000"/>
            </w:tcBorders>
            <w:hideMark/>
          </w:tcPr>
          <w:p w14:paraId="3EC4B08C" w14:textId="77777777" w:rsidR="004B3487" w:rsidRPr="00EE2517" w:rsidRDefault="004B3487" w:rsidP="0060770A">
            <w:pPr>
              <w:ind w:firstLine="0"/>
              <w:jc w:val="center"/>
              <w:rPr>
                <w:rFonts w:eastAsia="Times New Roman"/>
                <w:color w:val="000000" w:themeColor="text1"/>
                <w:sz w:val="24"/>
                <w:szCs w:val="24"/>
              </w:rPr>
            </w:pPr>
            <w:r w:rsidRPr="00EE2517">
              <w:rPr>
                <w:rFonts w:eastAsia="Times New Roman"/>
                <w:color w:val="000000" w:themeColor="text1"/>
                <w:sz w:val="24"/>
                <w:szCs w:val="24"/>
              </w:rPr>
              <w:t>Название</w:t>
            </w:r>
          </w:p>
        </w:tc>
        <w:tc>
          <w:tcPr>
            <w:tcW w:w="1701" w:type="dxa"/>
            <w:tcBorders>
              <w:top w:val="single" w:sz="4" w:space="0" w:color="000000"/>
              <w:left w:val="single" w:sz="4" w:space="0" w:color="000000"/>
              <w:bottom w:val="single" w:sz="4" w:space="0" w:color="000000"/>
              <w:right w:val="single" w:sz="4" w:space="0" w:color="000000"/>
            </w:tcBorders>
            <w:hideMark/>
          </w:tcPr>
          <w:p w14:paraId="1AB5B783" w14:textId="77777777" w:rsidR="004B3487" w:rsidRPr="00EE2517" w:rsidRDefault="004B3487" w:rsidP="0060770A">
            <w:pPr>
              <w:ind w:firstLine="0"/>
              <w:jc w:val="center"/>
              <w:rPr>
                <w:rFonts w:eastAsia="Times New Roman"/>
                <w:color w:val="000000" w:themeColor="text1"/>
                <w:sz w:val="24"/>
                <w:szCs w:val="24"/>
              </w:rPr>
            </w:pPr>
            <w:r w:rsidRPr="00EE2517">
              <w:rPr>
                <w:rFonts w:eastAsia="Times New Roman"/>
                <w:color w:val="000000" w:themeColor="text1"/>
                <w:sz w:val="24"/>
                <w:szCs w:val="24"/>
              </w:rPr>
              <w:t>Тип</w:t>
            </w:r>
          </w:p>
        </w:tc>
        <w:tc>
          <w:tcPr>
            <w:tcW w:w="1842" w:type="dxa"/>
            <w:tcBorders>
              <w:top w:val="single" w:sz="4" w:space="0" w:color="000000"/>
              <w:left w:val="single" w:sz="4" w:space="0" w:color="000000"/>
              <w:bottom w:val="single" w:sz="4" w:space="0" w:color="000000"/>
              <w:right w:val="single" w:sz="4" w:space="0" w:color="000000"/>
            </w:tcBorders>
            <w:hideMark/>
          </w:tcPr>
          <w:p w14:paraId="484DEF76" w14:textId="77777777" w:rsidR="004B3487" w:rsidRPr="00EE2517" w:rsidRDefault="004B3487" w:rsidP="0060770A">
            <w:pPr>
              <w:ind w:firstLine="0"/>
              <w:jc w:val="center"/>
              <w:rPr>
                <w:rFonts w:eastAsia="Times New Roman"/>
                <w:color w:val="000000" w:themeColor="text1"/>
                <w:sz w:val="24"/>
                <w:szCs w:val="24"/>
              </w:rPr>
            </w:pPr>
            <w:r w:rsidRPr="00EE2517">
              <w:rPr>
                <w:rFonts w:eastAsia="Times New Roman"/>
                <w:color w:val="000000" w:themeColor="text1"/>
                <w:sz w:val="24"/>
                <w:szCs w:val="24"/>
              </w:rPr>
              <w:t>Ограничения</w:t>
            </w:r>
          </w:p>
        </w:tc>
        <w:tc>
          <w:tcPr>
            <w:tcW w:w="3686" w:type="dxa"/>
            <w:tcBorders>
              <w:top w:val="single" w:sz="4" w:space="0" w:color="000000"/>
              <w:left w:val="single" w:sz="4" w:space="0" w:color="000000"/>
              <w:bottom w:val="single" w:sz="4" w:space="0" w:color="000000"/>
              <w:right w:val="single" w:sz="4" w:space="0" w:color="000000"/>
            </w:tcBorders>
            <w:hideMark/>
          </w:tcPr>
          <w:p w14:paraId="70E857A8" w14:textId="77777777" w:rsidR="004B3487" w:rsidRPr="00EE2517" w:rsidRDefault="004B3487" w:rsidP="0060770A">
            <w:pPr>
              <w:ind w:firstLine="0"/>
              <w:jc w:val="center"/>
              <w:rPr>
                <w:rFonts w:eastAsia="Times New Roman"/>
                <w:color w:val="000000" w:themeColor="text1"/>
                <w:sz w:val="24"/>
                <w:szCs w:val="24"/>
              </w:rPr>
            </w:pPr>
            <w:r w:rsidRPr="00EE2517">
              <w:rPr>
                <w:rFonts w:eastAsia="Times New Roman"/>
                <w:color w:val="000000" w:themeColor="text1"/>
                <w:sz w:val="24"/>
                <w:szCs w:val="24"/>
              </w:rPr>
              <w:t>Описание</w:t>
            </w:r>
          </w:p>
        </w:tc>
      </w:tr>
      <w:tr w:rsidR="004B3487" w:rsidRPr="00C466BC" w14:paraId="67B26473" w14:textId="77777777" w:rsidTr="00EE2517">
        <w:tc>
          <w:tcPr>
            <w:tcW w:w="2122" w:type="dxa"/>
            <w:tcBorders>
              <w:top w:val="single" w:sz="4" w:space="0" w:color="000000"/>
              <w:left w:val="single" w:sz="4" w:space="0" w:color="000000"/>
              <w:bottom w:val="single" w:sz="4" w:space="0" w:color="000000"/>
              <w:right w:val="single" w:sz="4" w:space="0" w:color="000000"/>
            </w:tcBorders>
            <w:hideMark/>
          </w:tcPr>
          <w:p w14:paraId="3A29D8E4"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product_id</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7272832F"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2E1F928B"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Primary key</w:t>
            </w:r>
          </w:p>
        </w:tc>
        <w:tc>
          <w:tcPr>
            <w:tcW w:w="3686" w:type="dxa"/>
            <w:tcBorders>
              <w:top w:val="single" w:sz="4" w:space="0" w:color="000000"/>
              <w:left w:val="single" w:sz="4" w:space="0" w:color="000000"/>
              <w:bottom w:val="single" w:sz="4" w:space="0" w:color="000000"/>
              <w:right w:val="single" w:sz="4" w:space="0" w:color="000000"/>
            </w:tcBorders>
            <w:hideMark/>
          </w:tcPr>
          <w:p w14:paraId="0C45AAB4"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Уникальный идентификатор товара</w:t>
            </w:r>
          </w:p>
        </w:tc>
      </w:tr>
      <w:tr w:rsidR="004B3487" w:rsidRPr="00C466BC" w14:paraId="50554C88"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hideMark/>
          </w:tcPr>
          <w:p w14:paraId="41C47E4C"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name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2A2E0061"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hideMark/>
          </w:tcPr>
          <w:p w14:paraId="41D149C0"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Not 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150733A7"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Название товара</w:t>
            </w:r>
          </w:p>
        </w:tc>
      </w:tr>
      <w:tr w:rsidR="004B3487" w:rsidRPr="00C466BC" w14:paraId="6F4493ED"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hideMark/>
          </w:tcPr>
          <w:p w14:paraId="7365E674"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description</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2746E34F"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hideMark/>
          </w:tcPr>
          <w:p w14:paraId="658B0837"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Not 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21C720DD"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Описание товара</w:t>
            </w:r>
          </w:p>
        </w:tc>
      </w:tr>
      <w:tr w:rsidR="004B3487" w:rsidRPr="00C466BC" w14:paraId="758E4846"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hideMark/>
          </w:tcPr>
          <w:p w14:paraId="34EBDC8A"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category</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57787445"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4311689D" w14:textId="77777777" w:rsidR="004B3487" w:rsidRPr="00EE2517" w:rsidRDefault="004B3487" w:rsidP="0060770A">
            <w:pPr>
              <w:ind w:firstLine="0"/>
              <w:rPr>
                <w:rFonts w:eastAsia="Times New Roman"/>
                <w:color w:val="000000" w:themeColor="text1"/>
                <w:sz w:val="24"/>
                <w:szCs w:val="24"/>
              </w:rPr>
            </w:pPr>
            <w:proofErr w:type="spellStart"/>
            <w:r w:rsidRPr="00EE2517">
              <w:rPr>
                <w:rFonts w:eastAsia="Times New Roman"/>
                <w:color w:val="000000" w:themeColor="text1"/>
                <w:sz w:val="24"/>
                <w:szCs w:val="24"/>
              </w:rPr>
              <w:t>Foreign</w:t>
            </w:r>
            <w:proofErr w:type="spellEnd"/>
            <w:r w:rsidRPr="00EE2517">
              <w:rPr>
                <w:rFonts w:eastAsia="Times New Roman"/>
                <w:color w:val="000000" w:themeColor="text1"/>
                <w:sz w:val="24"/>
                <w:szCs w:val="24"/>
              </w:rPr>
              <w:t xml:space="preserve"> </w:t>
            </w:r>
            <w:proofErr w:type="spellStart"/>
            <w:r w:rsidRPr="00EE2517">
              <w:rPr>
                <w:rFonts w:eastAsia="Times New Roman"/>
                <w:color w:val="000000" w:themeColor="text1"/>
                <w:sz w:val="24"/>
                <w:szCs w:val="24"/>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0DE717F2"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Идентификатор категории товара</w:t>
            </w:r>
          </w:p>
        </w:tc>
      </w:tr>
      <w:tr w:rsidR="004B3487" w:rsidRPr="00C466BC" w14:paraId="5E3FFD2D"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6E778975"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image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7AE13A39"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tcPr>
          <w:p w14:paraId="2D838C20"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2AA3855D"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Ссылка на изображение товара</w:t>
            </w:r>
          </w:p>
        </w:tc>
      </w:tr>
      <w:tr w:rsidR="004B3487" w:rsidRPr="00C466BC" w14:paraId="460564E6"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57E0909F"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seller</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5D190577" w14:textId="77777777" w:rsidR="004B3487" w:rsidRPr="00EE2517" w:rsidRDefault="004B3487" w:rsidP="0060770A">
            <w:pPr>
              <w:ind w:firstLine="0"/>
              <w:rPr>
                <w:rFonts w:eastAsia="Times New Roman"/>
                <w:sz w:val="24"/>
                <w:szCs w:val="24"/>
                <w:lang w:eastAsia="ru-RU"/>
              </w:rPr>
            </w:pPr>
            <w:r w:rsidRPr="00EE2517">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tcPr>
          <w:p w14:paraId="23F3A10A"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color w:val="000000" w:themeColor="text1"/>
                <w:sz w:val="24"/>
                <w:szCs w:val="24"/>
              </w:rPr>
              <w:t>Foreign</w:t>
            </w:r>
            <w:proofErr w:type="spellEnd"/>
            <w:r w:rsidRPr="00EE2517">
              <w:rPr>
                <w:rFonts w:eastAsia="Times New Roman"/>
                <w:color w:val="000000" w:themeColor="text1"/>
                <w:sz w:val="24"/>
                <w:szCs w:val="24"/>
              </w:rPr>
              <w:t xml:space="preserve"> </w:t>
            </w:r>
            <w:proofErr w:type="spellStart"/>
            <w:r w:rsidRPr="00EE2517">
              <w:rPr>
                <w:rFonts w:eastAsia="Times New Roman"/>
                <w:color w:val="000000" w:themeColor="text1"/>
                <w:sz w:val="24"/>
                <w:szCs w:val="24"/>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tcPr>
          <w:p w14:paraId="5475CB4E"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Идентификатор пользователя, разместившего товар</w:t>
            </w:r>
          </w:p>
        </w:tc>
      </w:tr>
      <w:tr w:rsidR="004B3487" w:rsidRPr="00C466BC" w14:paraId="5F60730C"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57FCA52B"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starting_price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25945C1" w14:textId="77777777" w:rsidR="004B3487" w:rsidRPr="00EE2517" w:rsidRDefault="004B3487" w:rsidP="0060770A">
            <w:pPr>
              <w:ind w:firstLine="0"/>
              <w:rPr>
                <w:rFonts w:eastAsia="Times New Roman"/>
                <w:color w:val="000000" w:themeColor="text1"/>
                <w:sz w:val="24"/>
                <w:szCs w:val="24"/>
              </w:rPr>
            </w:pPr>
            <w:r w:rsidRPr="00EE2517">
              <w:rPr>
                <w:rFonts w:eastAsia="Times New Roman"/>
                <w:sz w:val="24"/>
                <w:szCs w:val="24"/>
                <w:lang w:eastAsia="ru-RU"/>
              </w:rPr>
              <w:t>FLOAT</w:t>
            </w:r>
          </w:p>
        </w:tc>
        <w:tc>
          <w:tcPr>
            <w:tcW w:w="1842" w:type="dxa"/>
            <w:tcBorders>
              <w:top w:val="single" w:sz="4" w:space="0" w:color="000000"/>
              <w:left w:val="single" w:sz="4" w:space="0" w:color="000000"/>
              <w:bottom w:val="single" w:sz="4" w:space="0" w:color="000000"/>
              <w:right w:val="single" w:sz="4" w:space="0" w:color="000000"/>
            </w:tcBorders>
          </w:tcPr>
          <w:p w14:paraId="05D5BC82" w14:textId="77777777" w:rsidR="004B3487" w:rsidRPr="00EE2517" w:rsidRDefault="004B3487" w:rsidP="0060770A">
            <w:pPr>
              <w:ind w:firstLine="0"/>
              <w:rPr>
                <w:rFonts w:eastAsia="Times New Roman"/>
                <w:color w:val="000000" w:themeColor="text1"/>
                <w:sz w:val="24"/>
                <w:szCs w:val="24"/>
                <w:lang w:val="en-US"/>
              </w:rPr>
            </w:pPr>
            <w:r w:rsidRPr="00EE2517">
              <w:rPr>
                <w:rFonts w:eastAsia="Times New Roman"/>
                <w:color w:val="000000" w:themeColor="text1"/>
                <w:sz w:val="24"/>
                <w:szCs w:val="24"/>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73AD6DF6"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Начальная цена товара</w:t>
            </w:r>
          </w:p>
        </w:tc>
      </w:tr>
      <w:tr w:rsidR="004B3487" w:rsidRPr="00C466BC" w14:paraId="5F32C08F"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122A76CB"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created_at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021BFEA6"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lang w:val="en-US"/>
              </w:rPr>
              <w:t>DATETIME</w:t>
            </w:r>
          </w:p>
        </w:tc>
        <w:tc>
          <w:tcPr>
            <w:tcW w:w="1842" w:type="dxa"/>
            <w:tcBorders>
              <w:top w:val="single" w:sz="4" w:space="0" w:color="000000"/>
              <w:left w:val="single" w:sz="4" w:space="0" w:color="000000"/>
              <w:bottom w:val="single" w:sz="4" w:space="0" w:color="000000"/>
              <w:right w:val="single" w:sz="4" w:space="0" w:color="000000"/>
            </w:tcBorders>
          </w:tcPr>
          <w:p w14:paraId="0704E2ED" w14:textId="77777777" w:rsidR="004B3487" w:rsidRPr="00EE2517" w:rsidRDefault="004B3487" w:rsidP="0060770A">
            <w:pPr>
              <w:ind w:firstLine="0"/>
              <w:rPr>
                <w:rFonts w:eastAsia="Times New Roman"/>
                <w:color w:val="000000" w:themeColor="text1"/>
                <w:sz w:val="24"/>
                <w:szCs w:val="24"/>
                <w:lang w:val="en-US"/>
              </w:rPr>
            </w:pPr>
            <w:r w:rsidRPr="00EE2517">
              <w:rPr>
                <w:rFonts w:eastAsia="Times New Roman"/>
                <w:color w:val="000000" w:themeColor="text1"/>
                <w:sz w:val="24"/>
                <w:szCs w:val="24"/>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61824F8D"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Дата и время создания товара</w:t>
            </w:r>
          </w:p>
        </w:tc>
      </w:tr>
      <w:tr w:rsidR="004B3487" w:rsidRPr="00C466BC" w14:paraId="251C4E95"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39121188" w14:textId="77777777" w:rsidR="004B3487" w:rsidRPr="00EE2517" w:rsidRDefault="004B3487" w:rsidP="0060770A">
            <w:pPr>
              <w:ind w:firstLine="0"/>
              <w:rPr>
                <w:rFonts w:eastAsia="Times New Roman"/>
                <w:sz w:val="24"/>
                <w:szCs w:val="24"/>
                <w:lang w:val="en-US" w:eastAsia="ru-RU"/>
              </w:rPr>
            </w:pPr>
            <w:r w:rsidRPr="00EE2517">
              <w:rPr>
                <w:rFonts w:eastAsia="Times New Roman"/>
                <w:sz w:val="24"/>
                <w:szCs w:val="24"/>
                <w:lang w:val="en-US" w:eastAsia="ru-RU"/>
              </w:rPr>
              <w:t>is</w:t>
            </w:r>
            <w:r w:rsidRPr="00EE2517">
              <w:rPr>
                <w:rFonts w:eastAsia="Times New Roman"/>
                <w:color w:val="000000" w:themeColor="text1"/>
                <w:sz w:val="24"/>
                <w:szCs w:val="24"/>
                <w:lang w:val="en-US" w:eastAsia="ru-RU"/>
              </w:rPr>
              <w:t>_</w:t>
            </w:r>
            <w:r w:rsidRPr="00EE2517">
              <w:rPr>
                <w:rFonts w:eastAsia="Times New Roman"/>
                <w:sz w:val="24"/>
                <w:szCs w:val="24"/>
                <w:lang w:val="en-US" w:eastAsia="ru-RU"/>
              </w:rPr>
              <w:t>active</w:t>
            </w:r>
          </w:p>
        </w:tc>
        <w:tc>
          <w:tcPr>
            <w:tcW w:w="1701" w:type="dxa"/>
            <w:tcBorders>
              <w:top w:val="single" w:sz="4" w:space="0" w:color="000000"/>
              <w:left w:val="single" w:sz="4" w:space="0" w:color="000000"/>
              <w:bottom w:val="single" w:sz="4" w:space="0" w:color="000000"/>
              <w:right w:val="single" w:sz="4" w:space="0" w:color="000000"/>
            </w:tcBorders>
            <w:vAlign w:val="center"/>
          </w:tcPr>
          <w:p w14:paraId="0537513F" w14:textId="77777777" w:rsidR="004B3487" w:rsidRPr="00EE2517" w:rsidRDefault="004B3487" w:rsidP="0060770A">
            <w:pPr>
              <w:ind w:firstLine="0"/>
              <w:rPr>
                <w:rFonts w:eastAsia="Times New Roman"/>
                <w:color w:val="000000" w:themeColor="text1"/>
                <w:sz w:val="24"/>
                <w:szCs w:val="24"/>
                <w:lang w:val="en-US"/>
              </w:rPr>
            </w:pPr>
            <w:r w:rsidRPr="00EE2517">
              <w:rPr>
                <w:rFonts w:eastAsia="Times New Roman"/>
                <w:color w:val="000000" w:themeColor="text1"/>
                <w:sz w:val="24"/>
                <w:szCs w:val="24"/>
                <w:lang w:val="en-US"/>
              </w:rPr>
              <w:t>BOOLEAN</w:t>
            </w:r>
          </w:p>
        </w:tc>
        <w:tc>
          <w:tcPr>
            <w:tcW w:w="1842" w:type="dxa"/>
            <w:tcBorders>
              <w:top w:val="single" w:sz="4" w:space="0" w:color="000000"/>
              <w:left w:val="single" w:sz="4" w:space="0" w:color="000000"/>
              <w:bottom w:val="single" w:sz="4" w:space="0" w:color="000000"/>
              <w:right w:val="single" w:sz="4" w:space="0" w:color="000000"/>
            </w:tcBorders>
          </w:tcPr>
          <w:p w14:paraId="36349243" w14:textId="77777777" w:rsidR="004B3487" w:rsidRPr="00EE2517" w:rsidRDefault="004B3487" w:rsidP="0060770A">
            <w:pPr>
              <w:ind w:firstLine="0"/>
              <w:rPr>
                <w:rFonts w:eastAsia="Times New Roman"/>
                <w:color w:val="000000" w:themeColor="text1"/>
                <w:sz w:val="24"/>
                <w:szCs w:val="24"/>
                <w:lang w:val="en-US"/>
              </w:rPr>
            </w:pPr>
            <w:r w:rsidRPr="00EE2517">
              <w:rPr>
                <w:rFonts w:eastAsia="Times New Roman"/>
                <w:color w:val="000000" w:themeColor="text1"/>
                <w:sz w:val="24"/>
                <w:szCs w:val="24"/>
                <w:lang w:val="en-US"/>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19DBECE8"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Статус товара</w:t>
            </w:r>
          </w:p>
        </w:tc>
      </w:tr>
    </w:tbl>
    <w:p w14:paraId="49FF7CD9" w14:textId="1C083FDD" w:rsidR="004B3487" w:rsidRDefault="00027C44" w:rsidP="0060770A">
      <w:pPr>
        <w:spacing w:before="280"/>
      </w:pPr>
      <w:r>
        <w:t>Таблица «</w:t>
      </w:r>
      <w:proofErr w:type="spellStart"/>
      <w:r>
        <w:t>Auction</w:t>
      </w:r>
      <w:proofErr w:type="spellEnd"/>
      <w:r>
        <w:t>» описывает аукционы, на которых продаются товары, включая информацию о времени начала и окончания аукциона, начальной цене, текущем статусе, связанных товарах, а также условиях участия и ставках, что позволяет пользователям отслеживать торги и участвовать в них</w:t>
      </w:r>
      <w:r w:rsidR="004B3487" w:rsidRPr="00DE4AB2">
        <w:t xml:space="preserve">. </w:t>
      </w:r>
      <w:r w:rsidR="00A6353A">
        <w:t>В таблице 2.</w:t>
      </w:r>
      <w:r w:rsidR="00810634">
        <w:rPr>
          <w:lang w:val="en-US"/>
        </w:rPr>
        <w:t>6</w:t>
      </w:r>
      <w:r w:rsidR="00A6353A">
        <w:t xml:space="preserve"> представлено структура </w:t>
      </w:r>
      <w:r w:rsidR="00A6353A" w:rsidRPr="00D405E2">
        <w:rPr>
          <w:rFonts w:eastAsia="Times New Roman"/>
          <w:color w:val="000000" w:themeColor="text1"/>
          <w:szCs w:val="28"/>
        </w:rPr>
        <w:t>«</w:t>
      </w:r>
      <w:proofErr w:type="spellStart"/>
      <w:r w:rsidR="00A6353A" w:rsidRPr="00DE4AB2">
        <w:t>Auction</w:t>
      </w:r>
      <w:proofErr w:type="spellEnd"/>
      <w:r w:rsidR="00A6353A" w:rsidRPr="00D405E2">
        <w:rPr>
          <w:rFonts w:eastAsia="Times New Roman"/>
          <w:color w:val="000000" w:themeColor="text1"/>
          <w:szCs w:val="28"/>
        </w:rPr>
        <w:t>»</w:t>
      </w:r>
    </w:p>
    <w:p w14:paraId="69657F0D" w14:textId="77777777" w:rsidR="004B3487" w:rsidRDefault="004B348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ind w:firstLine="0"/>
        <w:rPr>
          <w:rFonts w:eastAsia="Times New Roman"/>
          <w:color w:val="000000" w:themeColor="text1"/>
          <w:szCs w:val="28"/>
        </w:rPr>
      </w:pPr>
      <w:r>
        <w:rPr>
          <w:rFonts w:eastAsia="Times New Roman"/>
          <w:color w:val="000000" w:themeColor="text1"/>
          <w:szCs w:val="28"/>
        </w:rPr>
        <w:t>Таблица 2.</w:t>
      </w:r>
      <w:r>
        <w:rPr>
          <w:rFonts w:eastAsia="Times New Roman"/>
          <w:color w:val="000000" w:themeColor="text1"/>
          <w:szCs w:val="28"/>
          <w:lang w:val="en-US"/>
        </w:rPr>
        <w:t>6</w:t>
      </w:r>
      <w:r w:rsidRPr="00FF1266">
        <w:rPr>
          <w:rFonts w:eastAsia="Times New Roman"/>
          <w:color w:val="000000" w:themeColor="text1"/>
          <w:szCs w:val="28"/>
        </w:rPr>
        <w:t xml:space="preserve"> – </w:t>
      </w:r>
      <w:r w:rsidRPr="00D405E2">
        <w:rPr>
          <w:rFonts w:eastAsia="Times New Roman"/>
          <w:color w:val="000000" w:themeColor="text1"/>
          <w:szCs w:val="28"/>
        </w:rPr>
        <w:t>Структура таблицы «</w:t>
      </w:r>
      <w:proofErr w:type="spellStart"/>
      <w:r w:rsidRPr="00DE4AB2">
        <w:t>Auction</w:t>
      </w:r>
      <w:proofErr w:type="spellEnd"/>
      <w:r w:rsidRPr="00D405E2">
        <w:rPr>
          <w:rFonts w:eastAsia="Times New Roman"/>
          <w:color w:val="000000" w:themeColor="text1"/>
          <w:szCs w:val="28"/>
        </w:rPr>
        <w: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701"/>
        <w:gridCol w:w="1842"/>
        <w:gridCol w:w="3686"/>
      </w:tblGrid>
      <w:tr w:rsidR="004B3487" w:rsidRPr="00C466BC" w14:paraId="726B86AE" w14:textId="77777777" w:rsidTr="00EE2517">
        <w:tc>
          <w:tcPr>
            <w:tcW w:w="2122" w:type="dxa"/>
            <w:tcBorders>
              <w:top w:val="single" w:sz="4" w:space="0" w:color="000000"/>
              <w:left w:val="single" w:sz="4" w:space="0" w:color="000000"/>
              <w:bottom w:val="single" w:sz="4" w:space="0" w:color="000000"/>
              <w:right w:val="single" w:sz="4" w:space="0" w:color="000000"/>
            </w:tcBorders>
            <w:hideMark/>
          </w:tcPr>
          <w:p w14:paraId="75C7F6FA" w14:textId="77777777" w:rsidR="004B3487" w:rsidRPr="00EE2517" w:rsidRDefault="004B3487" w:rsidP="0060770A">
            <w:pPr>
              <w:ind w:firstLine="0"/>
              <w:jc w:val="center"/>
              <w:rPr>
                <w:rFonts w:eastAsia="Times New Roman"/>
                <w:color w:val="000000" w:themeColor="text1"/>
                <w:sz w:val="24"/>
                <w:szCs w:val="24"/>
              </w:rPr>
            </w:pPr>
            <w:r w:rsidRPr="00EE2517">
              <w:rPr>
                <w:rFonts w:eastAsia="Times New Roman"/>
                <w:color w:val="000000" w:themeColor="text1"/>
                <w:sz w:val="24"/>
                <w:szCs w:val="24"/>
              </w:rPr>
              <w:t>Название</w:t>
            </w:r>
          </w:p>
        </w:tc>
        <w:tc>
          <w:tcPr>
            <w:tcW w:w="1701" w:type="dxa"/>
            <w:tcBorders>
              <w:top w:val="single" w:sz="4" w:space="0" w:color="000000"/>
              <w:left w:val="single" w:sz="4" w:space="0" w:color="000000"/>
              <w:bottom w:val="single" w:sz="4" w:space="0" w:color="000000"/>
              <w:right w:val="single" w:sz="4" w:space="0" w:color="000000"/>
            </w:tcBorders>
            <w:hideMark/>
          </w:tcPr>
          <w:p w14:paraId="135ACC2F" w14:textId="77777777" w:rsidR="004B3487" w:rsidRPr="00EE2517" w:rsidRDefault="004B3487" w:rsidP="0060770A">
            <w:pPr>
              <w:ind w:firstLine="0"/>
              <w:jc w:val="center"/>
              <w:rPr>
                <w:rFonts w:eastAsia="Times New Roman"/>
                <w:color w:val="000000" w:themeColor="text1"/>
                <w:sz w:val="24"/>
                <w:szCs w:val="24"/>
              </w:rPr>
            </w:pPr>
            <w:r w:rsidRPr="00EE2517">
              <w:rPr>
                <w:rFonts w:eastAsia="Times New Roman"/>
                <w:color w:val="000000" w:themeColor="text1"/>
                <w:sz w:val="24"/>
                <w:szCs w:val="24"/>
              </w:rPr>
              <w:t>Тип</w:t>
            </w:r>
          </w:p>
        </w:tc>
        <w:tc>
          <w:tcPr>
            <w:tcW w:w="1842" w:type="dxa"/>
            <w:tcBorders>
              <w:top w:val="single" w:sz="4" w:space="0" w:color="000000"/>
              <w:left w:val="single" w:sz="4" w:space="0" w:color="000000"/>
              <w:bottom w:val="single" w:sz="4" w:space="0" w:color="000000"/>
              <w:right w:val="single" w:sz="4" w:space="0" w:color="000000"/>
            </w:tcBorders>
            <w:hideMark/>
          </w:tcPr>
          <w:p w14:paraId="1D57E830" w14:textId="77777777" w:rsidR="004B3487" w:rsidRPr="00EE2517" w:rsidRDefault="004B3487" w:rsidP="0060770A">
            <w:pPr>
              <w:ind w:firstLine="0"/>
              <w:jc w:val="center"/>
              <w:rPr>
                <w:rFonts w:eastAsia="Times New Roman"/>
                <w:color w:val="000000" w:themeColor="text1"/>
                <w:sz w:val="24"/>
                <w:szCs w:val="24"/>
              </w:rPr>
            </w:pPr>
            <w:r w:rsidRPr="00EE2517">
              <w:rPr>
                <w:rFonts w:eastAsia="Times New Roman"/>
                <w:color w:val="000000" w:themeColor="text1"/>
                <w:sz w:val="24"/>
                <w:szCs w:val="24"/>
              </w:rPr>
              <w:t>Ограничения</w:t>
            </w:r>
          </w:p>
        </w:tc>
        <w:tc>
          <w:tcPr>
            <w:tcW w:w="3686" w:type="dxa"/>
            <w:tcBorders>
              <w:top w:val="single" w:sz="4" w:space="0" w:color="000000"/>
              <w:left w:val="single" w:sz="4" w:space="0" w:color="000000"/>
              <w:bottom w:val="single" w:sz="4" w:space="0" w:color="000000"/>
              <w:right w:val="single" w:sz="4" w:space="0" w:color="000000"/>
            </w:tcBorders>
            <w:hideMark/>
          </w:tcPr>
          <w:p w14:paraId="50734D5B" w14:textId="77777777" w:rsidR="004B3487" w:rsidRPr="00EE2517" w:rsidRDefault="004B3487" w:rsidP="0060770A">
            <w:pPr>
              <w:ind w:firstLine="0"/>
              <w:jc w:val="center"/>
              <w:rPr>
                <w:rFonts w:eastAsia="Times New Roman"/>
                <w:color w:val="000000" w:themeColor="text1"/>
                <w:sz w:val="24"/>
                <w:szCs w:val="24"/>
              </w:rPr>
            </w:pPr>
            <w:r w:rsidRPr="00EE2517">
              <w:rPr>
                <w:rFonts w:eastAsia="Times New Roman"/>
                <w:color w:val="000000" w:themeColor="text1"/>
                <w:sz w:val="24"/>
                <w:szCs w:val="24"/>
              </w:rPr>
              <w:t>Описание</w:t>
            </w:r>
          </w:p>
        </w:tc>
      </w:tr>
      <w:tr w:rsidR="004B3487" w:rsidRPr="00C466BC" w14:paraId="4C9110D3" w14:textId="77777777" w:rsidTr="00EE2517">
        <w:tc>
          <w:tcPr>
            <w:tcW w:w="2122" w:type="dxa"/>
            <w:tcBorders>
              <w:top w:val="single" w:sz="4" w:space="0" w:color="000000"/>
              <w:left w:val="single" w:sz="4" w:space="0" w:color="000000"/>
              <w:bottom w:val="single" w:sz="4" w:space="0" w:color="000000"/>
              <w:right w:val="single" w:sz="4" w:space="0" w:color="000000"/>
            </w:tcBorders>
            <w:hideMark/>
          </w:tcPr>
          <w:p w14:paraId="221AAD42"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auction_id</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7475941E"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5DC02640"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Primary key</w:t>
            </w:r>
          </w:p>
        </w:tc>
        <w:tc>
          <w:tcPr>
            <w:tcW w:w="3686" w:type="dxa"/>
            <w:tcBorders>
              <w:top w:val="single" w:sz="4" w:space="0" w:color="000000"/>
              <w:left w:val="single" w:sz="4" w:space="0" w:color="000000"/>
              <w:bottom w:val="single" w:sz="4" w:space="0" w:color="000000"/>
              <w:right w:val="single" w:sz="4" w:space="0" w:color="000000"/>
            </w:tcBorders>
            <w:hideMark/>
          </w:tcPr>
          <w:p w14:paraId="2F88600F"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Идентификатор аукциона</w:t>
            </w:r>
          </w:p>
          <w:p w14:paraId="1DD9EE20" w14:textId="77777777" w:rsidR="004B3487" w:rsidRPr="00EE2517" w:rsidRDefault="004B3487" w:rsidP="0060770A">
            <w:pPr>
              <w:ind w:firstLine="0"/>
              <w:rPr>
                <w:rFonts w:eastAsia="Times New Roman"/>
                <w:sz w:val="24"/>
                <w:szCs w:val="24"/>
                <w:lang w:eastAsia="ru-RU"/>
              </w:rPr>
            </w:pPr>
          </w:p>
        </w:tc>
      </w:tr>
      <w:tr w:rsidR="004B3487" w:rsidRPr="00C466BC" w14:paraId="774D1358"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hideMark/>
          </w:tcPr>
          <w:p w14:paraId="743F4844"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product_id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3AC43BD5"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15384036" w14:textId="77777777" w:rsidR="004B3487" w:rsidRPr="00EE2517" w:rsidRDefault="004B3487" w:rsidP="0060770A">
            <w:pPr>
              <w:ind w:firstLine="0"/>
              <w:rPr>
                <w:rFonts w:eastAsia="Times New Roman"/>
                <w:color w:val="000000" w:themeColor="text1"/>
                <w:sz w:val="24"/>
                <w:szCs w:val="24"/>
              </w:rPr>
            </w:pPr>
            <w:proofErr w:type="spellStart"/>
            <w:r w:rsidRPr="00EE2517">
              <w:rPr>
                <w:rFonts w:eastAsia="Times New Roman"/>
                <w:color w:val="000000" w:themeColor="text1"/>
                <w:sz w:val="24"/>
                <w:szCs w:val="24"/>
              </w:rPr>
              <w:t>Foreign</w:t>
            </w:r>
            <w:proofErr w:type="spellEnd"/>
            <w:r w:rsidRPr="00EE2517">
              <w:rPr>
                <w:rFonts w:eastAsia="Times New Roman"/>
                <w:color w:val="000000" w:themeColor="text1"/>
                <w:sz w:val="24"/>
                <w:szCs w:val="24"/>
              </w:rPr>
              <w:t xml:space="preserve"> </w:t>
            </w:r>
            <w:proofErr w:type="spellStart"/>
            <w:r w:rsidRPr="00EE2517">
              <w:rPr>
                <w:rFonts w:eastAsia="Times New Roman"/>
                <w:color w:val="000000" w:themeColor="text1"/>
                <w:sz w:val="24"/>
                <w:szCs w:val="24"/>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2A040553"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Идентификатор товара на аукционе</w:t>
            </w:r>
          </w:p>
        </w:tc>
      </w:tr>
      <w:tr w:rsidR="004B3487" w:rsidRPr="00C466BC" w14:paraId="6D75D1B2"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hideMark/>
          </w:tcPr>
          <w:p w14:paraId="62EC2122"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action_type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7C01375"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hideMark/>
          </w:tcPr>
          <w:p w14:paraId="3EB73DE1"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Not 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16CDBA6E"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Тип аукциона (один товар или несколько)</w:t>
            </w:r>
          </w:p>
        </w:tc>
      </w:tr>
      <w:tr w:rsidR="004B3487" w:rsidRPr="00C466BC" w14:paraId="798950AA"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hideMark/>
          </w:tcPr>
          <w:p w14:paraId="5BFA7B4B"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current_bid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3358E029" w14:textId="77777777" w:rsidR="004B3487" w:rsidRPr="00EE2517" w:rsidRDefault="004B3487" w:rsidP="0060770A">
            <w:pPr>
              <w:ind w:firstLine="0"/>
              <w:rPr>
                <w:rFonts w:eastAsia="Times New Roman"/>
                <w:color w:val="000000" w:themeColor="text1"/>
                <w:sz w:val="24"/>
                <w:szCs w:val="24"/>
              </w:rPr>
            </w:pPr>
            <w:r w:rsidRPr="00EE2517">
              <w:rPr>
                <w:rFonts w:eastAsia="Times New Roman"/>
                <w:sz w:val="24"/>
                <w:szCs w:val="24"/>
                <w:lang w:eastAsia="ru-RU"/>
              </w:rPr>
              <w:t>FLOAT</w:t>
            </w:r>
          </w:p>
        </w:tc>
        <w:tc>
          <w:tcPr>
            <w:tcW w:w="1842" w:type="dxa"/>
            <w:tcBorders>
              <w:top w:val="single" w:sz="4" w:space="0" w:color="000000"/>
              <w:left w:val="single" w:sz="4" w:space="0" w:color="000000"/>
              <w:bottom w:val="single" w:sz="4" w:space="0" w:color="000000"/>
              <w:right w:val="single" w:sz="4" w:space="0" w:color="000000"/>
            </w:tcBorders>
            <w:hideMark/>
          </w:tcPr>
          <w:p w14:paraId="739C5EA8"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lang w:val="en-US"/>
              </w:rPr>
              <w:t>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50E84419"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Текущая ставка по аукциону</w:t>
            </w:r>
          </w:p>
        </w:tc>
      </w:tr>
      <w:tr w:rsidR="004B3487" w:rsidRPr="00C466BC" w14:paraId="0E568CD0"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23E884F1"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is_favorite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2A40DCB5" w14:textId="77777777" w:rsidR="004B3487" w:rsidRPr="00EE2517" w:rsidRDefault="004B3487" w:rsidP="0060770A">
            <w:pPr>
              <w:ind w:firstLine="0"/>
              <w:rPr>
                <w:rFonts w:eastAsia="Times New Roman"/>
                <w:color w:val="000000" w:themeColor="text1"/>
                <w:sz w:val="24"/>
                <w:szCs w:val="24"/>
              </w:rPr>
            </w:pPr>
            <w:r w:rsidRPr="00EE2517">
              <w:rPr>
                <w:rFonts w:eastAsia="Times New Roman"/>
                <w:sz w:val="24"/>
                <w:szCs w:val="24"/>
                <w:lang w:eastAsia="ru-RU"/>
              </w:rPr>
              <w:t>BOOLEAN</w:t>
            </w:r>
          </w:p>
        </w:tc>
        <w:tc>
          <w:tcPr>
            <w:tcW w:w="1842" w:type="dxa"/>
            <w:tcBorders>
              <w:top w:val="single" w:sz="4" w:space="0" w:color="000000"/>
              <w:left w:val="single" w:sz="4" w:space="0" w:color="000000"/>
              <w:bottom w:val="single" w:sz="4" w:space="0" w:color="000000"/>
              <w:right w:val="single" w:sz="4" w:space="0" w:color="000000"/>
            </w:tcBorders>
          </w:tcPr>
          <w:p w14:paraId="155FC65A" w14:textId="77777777" w:rsidR="004B3487" w:rsidRPr="00EE2517" w:rsidRDefault="004B3487" w:rsidP="0060770A">
            <w:pPr>
              <w:ind w:firstLine="0"/>
              <w:rPr>
                <w:rFonts w:eastAsia="Times New Roman"/>
                <w:sz w:val="24"/>
                <w:szCs w:val="24"/>
                <w:lang w:eastAsia="ru-RU"/>
              </w:rPr>
            </w:pPr>
            <w:r w:rsidRPr="00EE2517">
              <w:rPr>
                <w:rFonts w:eastAsia="Times New Roman"/>
                <w:color w:val="000000" w:themeColor="text1"/>
                <w:sz w:val="24"/>
                <w:szCs w:val="24"/>
                <w:lang w:val="en-US"/>
              </w:rPr>
              <w:t>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16491FD3"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Флаг добавления аукциона в избранное</w:t>
            </w:r>
          </w:p>
        </w:tc>
      </w:tr>
      <w:tr w:rsidR="004B3487" w:rsidRPr="00C466BC" w14:paraId="121F3DF2"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2964D304"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start_time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C0016EC"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lang w:val="en-US"/>
              </w:rPr>
              <w:t>DATETIME</w:t>
            </w:r>
          </w:p>
        </w:tc>
        <w:tc>
          <w:tcPr>
            <w:tcW w:w="1842" w:type="dxa"/>
            <w:tcBorders>
              <w:top w:val="single" w:sz="4" w:space="0" w:color="000000"/>
              <w:left w:val="single" w:sz="4" w:space="0" w:color="000000"/>
              <w:bottom w:val="single" w:sz="4" w:space="0" w:color="000000"/>
              <w:right w:val="single" w:sz="4" w:space="0" w:color="000000"/>
            </w:tcBorders>
          </w:tcPr>
          <w:p w14:paraId="4A7C26BD" w14:textId="77777777" w:rsidR="004B3487" w:rsidRPr="00EE2517" w:rsidRDefault="004B3487" w:rsidP="0060770A">
            <w:pPr>
              <w:ind w:firstLine="0"/>
              <w:rPr>
                <w:rFonts w:eastAsia="Times New Roman"/>
                <w:color w:val="000000" w:themeColor="text1"/>
                <w:sz w:val="24"/>
                <w:szCs w:val="24"/>
                <w:lang w:val="en-US"/>
              </w:rPr>
            </w:pPr>
            <w:r w:rsidRPr="00EE2517">
              <w:rPr>
                <w:rFonts w:eastAsia="Times New Roman"/>
                <w:sz w:val="24"/>
                <w:szCs w:val="24"/>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17E6F3AF"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Время начала аукциона</w:t>
            </w:r>
          </w:p>
        </w:tc>
      </w:tr>
      <w:tr w:rsidR="004B3487" w:rsidRPr="00C466BC" w14:paraId="110930B1"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53981753"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end_time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0CC39DA7" w14:textId="77777777" w:rsidR="004B3487" w:rsidRPr="00EE2517" w:rsidRDefault="004B3487" w:rsidP="0060770A">
            <w:pPr>
              <w:ind w:firstLine="0"/>
              <w:rPr>
                <w:rFonts w:eastAsia="Times New Roman"/>
                <w:sz w:val="24"/>
                <w:szCs w:val="24"/>
                <w:lang w:eastAsia="ru-RU"/>
              </w:rPr>
            </w:pPr>
            <w:r w:rsidRPr="00EE2517">
              <w:rPr>
                <w:rFonts w:eastAsia="Times New Roman"/>
                <w:color w:val="000000" w:themeColor="text1"/>
                <w:sz w:val="24"/>
                <w:szCs w:val="24"/>
                <w:lang w:val="en-US"/>
              </w:rPr>
              <w:t>DATETIME</w:t>
            </w:r>
          </w:p>
        </w:tc>
        <w:tc>
          <w:tcPr>
            <w:tcW w:w="1842" w:type="dxa"/>
            <w:tcBorders>
              <w:top w:val="single" w:sz="4" w:space="0" w:color="000000"/>
              <w:left w:val="single" w:sz="4" w:space="0" w:color="000000"/>
              <w:bottom w:val="single" w:sz="4" w:space="0" w:color="000000"/>
              <w:right w:val="single" w:sz="4" w:space="0" w:color="000000"/>
            </w:tcBorders>
          </w:tcPr>
          <w:p w14:paraId="4783C29E" w14:textId="77777777" w:rsidR="004B3487" w:rsidRPr="00EE2517" w:rsidRDefault="004B3487" w:rsidP="0060770A">
            <w:pPr>
              <w:ind w:firstLine="0"/>
              <w:rPr>
                <w:rFonts w:eastAsia="Times New Roman"/>
                <w:color w:val="000000" w:themeColor="text1"/>
                <w:sz w:val="24"/>
                <w:szCs w:val="24"/>
                <w:lang w:val="en-US"/>
              </w:rPr>
            </w:pPr>
            <w:r w:rsidRPr="00EE2517">
              <w:rPr>
                <w:rFonts w:eastAsia="Times New Roman"/>
                <w:sz w:val="24"/>
                <w:szCs w:val="24"/>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24CE1505"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Время окончания аукциона</w:t>
            </w:r>
          </w:p>
        </w:tc>
      </w:tr>
      <w:tr w:rsidR="004B3487" w:rsidRPr="00C466BC" w14:paraId="5309DFFA"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289DC1E8"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buyer_id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7249F52"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tcPr>
          <w:p w14:paraId="6300F5E9" w14:textId="77777777" w:rsidR="004B3487" w:rsidRPr="00EE2517" w:rsidRDefault="004B3487" w:rsidP="0060770A">
            <w:pPr>
              <w:ind w:firstLine="0"/>
              <w:rPr>
                <w:rFonts w:eastAsia="Times New Roman"/>
                <w:color w:val="000000" w:themeColor="text1"/>
                <w:sz w:val="24"/>
                <w:szCs w:val="24"/>
                <w:lang w:val="en-US"/>
              </w:rPr>
            </w:pPr>
            <w:proofErr w:type="spellStart"/>
            <w:r w:rsidRPr="00EE2517">
              <w:rPr>
                <w:rFonts w:eastAsia="Times New Roman"/>
                <w:color w:val="000000" w:themeColor="text1"/>
                <w:sz w:val="24"/>
                <w:szCs w:val="24"/>
              </w:rPr>
              <w:t>Foreign</w:t>
            </w:r>
            <w:proofErr w:type="spellEnd"/>
            <w:r w:rsidRPr="00EE2517">
              <w:rPr>
                <w:rFonts w:eastAsia="Times New Roman"/>
                <w:color w:val="000000" w:themeColor="text1"/>
                <w:sz w:val="24"/>
                <w:szCs w:val="24"/>
              </w:rPr>
              <w:t xml:space="preserve"> </w:t>
            </w:r>
            <w:proofErr w:type="spellStart"/>
            <w:r w:rsidRPr="00EE2517">
              <w:rPr>
                <w:rFonts w:eastAsia="Times New Roman"/>
                <w:color w:val="000000" w:themeColor="text1"/>
                <w:sz w:val="24"/>
                <w:szCs w:val="24"/>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tcPr>
          <w:p w14:paraId="36E6E5C7"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Идентификатор покупателя</w:t>
            </w:r>
          </w:p>
        </w:tc>
      </w:tr>
      <w:tr w:rsidR="004B3487" w:rsidRPr="00C466BC" w14:paraId="2A2C93EE"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3CE26E1C"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seller_id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55A6FE6A"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INTEGER</w:t>
            </w:r>
          </w:p>
        </w:tc>
        <w:tc>
          <w:tcPr>
            <w:tcW w:w="1842" w:type="dxa"/>
            <w:tcBorders>
              <w:top w:val="single" w:sz="4" w:space="0" w:color="000000"/>
              <w:left w:val="single" w:sz="4" w:space="0" w:color="000000"/>
              <w:bottom w:val="single" w:sz="4" w:space="0" w:color="000000"/>
              <w:right w:val="single" w:sz="4" w:space="0" w:color="000000"/>
            </w:tcBorders>
          </w:tcPr>
          <w:p w14:paraId="027B04F9" w14:textId="77777777" w:rsidR="004B3487" w:rsidRPr="00EE2517" w:rsidRDefault="004B3487" w:rsidP="0060770A">
            <w:pPr>
              <w:ind w:firstLine="0"/>
              <w:rPr>
                <w:rFonts w:eastAsia="Times New Roman"/>
                <w:color w:val="000000" w:themeColor="text1"/>
                <w:sz w:val="24"/>
                <w:szCs w:val="24"/>
                <w:lang w:val="en-US"/>
              </w:rPr>
            </w:pPr>
            <w:proofErr w:type="spellStart"/>
            <w:r w:rsidRPr="00EE2517">
              <w:rPr>
                <w:rFonts w:eastAsia="Times New Roman"/>
                <w:color w:val="000000" w:themeColor="text1"/>
                <w:sz w:val="24"/>
                <w:szCs w:val="24"/>
              </w:rPr>
              <w:t>Foreign</w:t>
            </w:r>
            <w:proofErr w:type="spellEnd"/>
            <w:r w:rsidRPr="00EE2517">
              <w:rPr>
                <w:rFonts w:eastAsia="Times New Roman"/>
                <w:color w:val="000000" w:themeColor="text1"/>
                <w:sz w:val="24"/>
                <w:szCs w:val="24"/>
              </w:rPr>
              <w:t xml:space="preserve"> </w:t>
            </w:r>
            <w:proofErr w:type="spellStart"/>
            <w:r w:rsidRPr="00EE2517">
              <w:rPr>
                <w:rFonts w:eastAsia="Times New Roman"/>
                <w:color w:val="000000" w:themeColor="text1"/>
                <w:sz w:val="24"/>
                <w:szCs w:val="24"/>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tcPr>
          <w:p w14:paraId="447A7D7A"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Идентификатор продавца</w:t>
            </w:r>
          </w:p>
        </w:tc>
      </w:tr>
      <w:tr w:rsidR="004B3487" w:rsidRPr="00C466BC" w14:paraId="2747C04C" w14:textId="77777777" w:rsidTr="00EE2517">
        <w:tc>
          <w:tcPr>
            <w:tcW w:w="2122" w:type="dxa"/>
            <w:tcBorders>
              <w:top w:val="single" w:sz="4" w:space="0" w:color="000000"/>
              <w:left w:val="single" w:sz="4" w:space="0" w:color="000000"/>
              <w:bottom w:val="single" w:sz="4" w:space="0" w:color="000000"/>
              <w:right w:val="single" w:sz="4" w:space="0" w:color="000000"/>
            </w:tcBorders>
            <w:vAlign w:val="center"/>
          </w:tcPr>
          <w:p w14:paraId="0B33DD71" w14:textId="77777777" w:rsidR="004B3487" w:rsidRPr="00EE2517" w:rsidRDefault="004B3487" w:rsidP="0060770A">
            <w:pPr>
              <w:ind w:firstLine="0"/>
              <w:rPr>
                <w:rFonts w:eastAsia="Times New Roman"/>
                <w:sz w:val="24"/>
                <w:szCs w:val="24"/>
                <w:lang w:eastAsia="ru-RU"/>
              </w:rPr>
            </w:pPr>
            <w:proofErr w:type="spellStart"/>
            <w:r w:rsidRPr="00EE2517">
              <w:rPr>
                <w:rFonts w:eastAsia="Times New Roman"/>
                <w:sz w:val="24"/>
                <w:szCs w:val="24"/>
                <w:lang w:eastAsia="ru-RU"/>
              </w:rPr>
              <w:t>status</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5FC2F291" w14:textId="77777777" w:rsidR="004B3487" w:rsidRPr="00EE2517" w:rsidRDefault="004B3487" w:rsidP="0060770A">
            <w:pPr>
              <w:ind w:firstLine="0"/>
              <w:rPr>
                <w:rFonts w:eastAsia="Times New Roman"/>
                <w:color w:val="000000" w:themeColor="text1"/>
                <w:sz w:val="24"/>
                <w:szCs w:val="24"/>
              </w:rPr>
            </w:pPr>
            <w:r w:rsidRPr="00EE2517">
              <w:rPr>
                <w:rFonts w:eastAsia="Times New Roman"/>
                <w:color w:val="000000" w:themeColor="text1"/>
                <w:sz w:val="24"/>
                <w:szCs w:val="24"/>
              </w:rPr>
              <w:t>TEXT</w:t>
            </w:r>
          </w:p>
        </w:tc>
        <w:tc>
          <w:tcPr>
            <w:tcW w:w="1842" w:type="dxa"/>
            <w:tcBorders>
              <w:top w:val="single" w:sz="4" w:space="0" w:color="000000"/>
              <w:left w:val="single" w:sz="4" w:space="0" w:color="000000"/>
              <w:bottom w:val="single" w:sz="4" w:space="0" w:color="000000"/>
              <w:right w:val="single" w:sz="4" w:space="0" w:color="000000"/>
            </w:tcBorders>
          </w:tcPr>
          <w:p w14:paraId="54E09F8F" w14:textId="77777777" w:rsidR="004B3487" w:rsidRPr="00EE2517" w:rsidRDefault="004B3487" w:rsidP="0060770A">
            <w:pPr>
              <w:ind w:firstLine="0"/>
              <w:rPr>
                <w:rFonts w:eastAsia="Times New Roman"/>
                <w:color w:val="000000" w:themeColor="text1"/>
                <w:sz w:val="24"/>
                <w:szCs w:val="24"/>
                <w:lang w:val="en-US"/>
              </w:rPr>
            </w:pPr>
            <w:r w:rsidRPr="00EE2517">
              <w:rPr>
                <w:rFonts w:eastAsia="Times New Roman"/>
                <w:sz w:val="24"/>
                <w:szCs w:val="24"/>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48560698" w14:textId="77777777" w:rsidR="004B3487" w:rsidRPr="00EE2517" w:rsidRDefault="004B3487" w:rsidP="0060770A">
            <w:pPr>
              <w:ind w:firstLine="0"/>
              <w:rPr>
                <w:rFonts w:eastAsia="Times New Roman"/>
                <w:sz w:val="24"/>
                <w:szCs w:val="24"/>
                <w:lang w:eastAsia="ru-RU"/>
              </w:rPr>
            </w:pPr>
            <w:r w:rsidRPr="00EE2517">
              <w:rPr>
                <w:rFonts w:eastAsia="Times New Roman"/>
                <w:sz w:val="24"/>
                <w:szCs w:val="24"/>
                <w:lang w:eastAsia="ru-RU"/>
              </w:rPr>
              <w:t>Статус аукциона (запланирован, активен, завершен)</w:t>
            </w:r>
          </w:p>
        </w:tc>
      </w:tr>
    </w:tbl>
    <w:p w14:paraId="06A8FD9A" w14:textId="2411BE9A" w:rsidR="004B3487" w:rsidRPr="00EE2517" w:rsidRDefault="004B3487" w:rsidP="0060770A">
      <w:pPr>
        <w:spacing w:before="280"/>
        <w:rPr>
          <w:spacing w:val="-4"/>
        </w:rPr>
      </w:pPr>
      <w:r w:rsidRPr="00432D3E">
        <w:rPr>
          <w:spacing w:val="-4"/>
        </w:rPr>
        <w:t>Таблица «</w:t>
      </w:r>
      <w:proofErr w:type="spellStart"/>
      <w:r w:rsidRPr="00432D3E">
        <w:rPr>
          <w:spacing w:val="-4"/>
        </w:rPr>
        <w:t>AuctionProduct</w:t>
      </w:r>
      <w:proofErr w:type="spellEnd"/>
      <w:r w:rsidRPr="00432D3E">
        <w:rPr>
          <w:spacing w:val="-4"/>
        </w:rPr>
        <w:t>» представляет связь между аукционами и товарами.</w:t>
      </w:r>
      <w:r w:rsidR="00432D3E">
        <w:rPr>
          <w:spacing w:val="-4"/>
        </w:rPr>
        <w:t xml:space="preserve"> Связь между двумя табличками представлена как </w:t>
      </w:r>
      <w:r w:rsidR="00081156" w:rsidRPr="00D405E2">
        <w:rPr>
          <w:rFonts w:eastAsia="Times New Roman"/>
          <w:color w:val="000000" w:themeColor="text1"/>
          <w:szCs w:val="28"/>
        </w:rPr>
        <w:t>«</w:t>
      </w:r>
      <w:r w:rsidR="00432D3E">
        <w:rPr>
          <w:spacing w:val="-4"/>
        </w:rPr>
        <w:t>многие ко многим</w:t>
      </w:r>
      <w:r w:rsidR="00081156" w:rsidRPr="00D405E2">
        <w:rPr>
          <w:rFonts w:eastAsia="Times New Roman"/>
          <w:color w:val="000000" w:themeColor="text1"/>
          <w:szCs w:val="28"/>
        </w:rPr>
        <w:t>»</w:t>
      </w:r>
      <w:r w:rsidR="00432D3E">
        <w:rPr>
          <w:spacing w:val="-4"/>
        </w:rPr>
        <w:t>.</w:t>
      </w:r>
      <w:r w:rsidR="00EE2517">
        <w:rPr>
          <w:spacing w:val="-4"/>
        </w:rPr>
        <w:t xml:space="preserve"> </w:t>
      </w:r>
      <w:r w:rsidR="00EE2517">
        <w:rPr>
          <w:spacing w:val="-4"/>
        </w:rPr>
        <w:lastRenderedPageBreak/>
        <w:t xml:space="preserve">Данный подход позволяет </w:t>
      </w:r>
      <w:proofErr w:type="spellStart"/>
      <w:r w:rsidR="00EE2517">
        <w:rPr>
          <w:spacing w:val="-4"/>
        </w:rPr>
        <w:t>манипуливать</w:t>
      </w:r>
      <w:proofErr w:type="spellEnd"/>
      <w:r w:rsidR="00EE2517">
        <w:rPr>
          <w:spacing w:val="-4"/>
        </w:rPr>
        <w:t xml:space="preserve"> данными более гибко. На таблице 2.7 представлена структура </w:t>
      </w:r>
      <w:r w:rsidR="00EE2517" w:rsidRPr="00D405E2">
        <w:rPr>
          <w:rFonts w:eastAsia="Times New Roman"/>
          <w:color w:val="000000" w:themeColor="text1"/>
          <w:szCs w:val="28"/>
        </w:rPr>
        <w:t>«</w:t>
      </w:r>
      <w:proofErr w:type="spellStart"/>
      <w:r w:rsidR="00EE2517" w:rsidRPr="00DE4AB2">
        <w:t>AuctionProduct</w:t>
      </w:r>
      <w:proofErr w:type="spellEnd"/>
      <w:r w:rsidR="00EE2517" w:rsidRPr="00D405E2">
        <w:rPr>
          <w:rFonts w:eastAsia="Times New Roman"/>
          <w:color w:val="000000" w:themeColor="text1"/>
          <w:szCs w:val="28"/>
        </w:rPr>
        <w:t>»</w:t>
      </w:r>
      <w:r w:rsidR="00EE2517">
        <w:rPr>
          <w:rFonts w:eastAsia="Times New Roman"/>
          <w:color w:val="000000" w:themeColor="text1"/>
          <w:szCs w:val="28"/>
        </w:rPr>
        <w:t>.</w:t>
      </w:r>
    </w:p>
    <w:p w14:paraId="1C15B631" w14:textId="77777777" w:rsidR="004B3487" w:rsidRDefault="004B348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ind w:firstLine="0"/>
        <w:rPr>
          <w:rFonts w:eastAsia="Times New Roman"/>
          <w:color w:val="000000" w:themeColor="text1"/>
          <w:szCs w:val="28"/>
        </w:rPr>
      </w:pPr>
      <w:r>
        <w:rPr>
          <w:rFonts w:eastAsia="Times New Roman"/>
          <w:color w:val="000000" w:themeColor="text1"/>
          <w:szCs w:val="28"/>
        </w:rPr>
        <w:t>Таблица 2.7</w:t>
      </w:r>
      <w:r w:rsidRPr="00FF1266">
        <w:rPr>
          <w:rFonts w:eastAsia="Times New Roman"/>
          <w:color w:val="000000" w:themeColor="text1"/>
          <w:szCs w:val="28"/>
        </w:rPr>
        <w:t xml:space="preserve"> – </w:t>
      </w:r>
      <w:r w:rsidRPr="00D405E2">
        <w:rPr>
          <w:rFonts w:eastAsia="Times New Roman"/>
          <w:color w:val="000000" w:themeColor="text1"/>
          <w:szCs w:val="28"/>
        </w:rPr>
        <w:t>Структура таблицы «</w:t>
      </w:r>
      <w:proofErr w:type="spellStart"/>
      <w:r w:rsidRPr="00DE4AB2">
        <w:t>AuctionProduct</w:t>
      </w:r>
      <w:proofErr w:type="spellEnd"/>
      <w:r w:rsidRPr="00D405E2">
        <w:rPr>
          <w:rFonts w:eastAsia="Times New Roman"/>
          <w:color w:val="000000" w:themeColor="text1"/>
          <w:szCs w:val="28"/>
        </w:rPr>
        <w: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701"/>
        <w:gridCol w:w="1842"/>
        <w:gridCol w:w="3686"/>
      </w:tblGrid>
      <w:tr w:rsidR="004B3487" w:rsidRPr="00012AA0" w14:paraId="6729B8C8" w14:textId="77777777" w:rsidTr="001B4BD4">
        <w:tc>
          <w:tcPr>
            <w:tcW w:w="2122" w:type="dxa"/>
            <w:tcBorders>
              <w:top w:val="single" w:sz="4" w:space="0" w:color="000000"/>
              <w:left w:val="single" w:sz="4" w:space="0" w:color="000000"/>
              <w:bottom w:val="single" w:sz="4" w:space="0" w:color="000000"/>
              <w:right w:val="single" w:sz="4" w:space="0" w:color="000000"/>
            </w:tcBorders>
            <w:hideMark/>
          </w:tcPr>
          <w:p w14:paraId="07FB46F4" w14:textId="77777777" w:rsidR="004B3487" w:rsidRPr="001B4BD4" w:rsidRDefault="004B3487" w:rsidP="0060770A">
            <w:pPr>
              <w:ind w:firstLine="0"/>
              <w:jc w:val="center"/>
              <w:rPr>
                <w:rFonts w:eastAsia="Times New Roman"/>
                <w:color w:val="000000" w:themeColor="text1"/>
                <w:sz w:val="24"/>
                <w:szCs w:val="28"/>
              </w:rPr>
            </w:pPr>
            <w:r w:rsidRPr="001B4BD4">
              <w:rPr>
                <w:rFonts w:eastAsia="Times New Roman"/>
                <w:color w:val="000000" w:themeColor="text1"/>
                <w:sz w:val="24"/>
                <w:szCs w:val="28"/>
              </w:rPr>
              <w:t>Название</w:t>
            </w:r>
          </w:p>
        </w:tc>
        <w:tc>
          <w:tcPr>
            <w:tcW w:w="1701" w:type="dxa"/>
            <w:tcBorders>
              <w:top w:val="single" w:sz="4" w:space="0" w:color="000000"/>
              <w:left w:val="single" w:sz="4" w:space="0" w:color="000000"/>
              <w:bottom w:val="single" w:sz="4" w:space="0" w:color="000000"/>
              <w:right w:val="single" w:sz="4" w:space="0" w:color="000000"/>
            </w:tcBorders>
            <w:hideMark/>
          </w:tcPr>
          <w:p w14:paraId="4DDDA740" w14:textId="77777777" w:rsidR="004B3487" w:rsidRPr="001B4BD4" w:rsidRDefault="004B3487" w:rsidP="0060770A">
            <w:pPr>
              <w:ind w:firstLine="0"/>
              <w:jc w:val="center"/>
              <w:rPr>
                <w:rFonts w:eastAsia="Times New Roman"/>
                <w:color w:val="000000" w:themeColor="text1"/>
                <w:sz w:val="24"/>
                <w:szCs w:val="28"/>
              </w:rPr>
            </w:pPr>
            <w:r w:rsidRPr="001B4BD4">
              <w:rPr>
                <w:rFonts w:eastAsia="Times New Roman"/>
                <w:color w:val="000000" w:themeColor="text1"/>
                <w:sz w:val="24"/>
                <w:szCs w:val="28"/>
              </w:rPr>
              <w:t>Тип</w:t>
            </w:r>
          </w:p>
        </w:tc>
        <w:tc>
          <w:tcPr>
            <w:tcW w:w="1842" w:type="dxa"/>
            <w:tcBorders>
              <w:top w:val="single" w:sz="4" w:space="0" w:color="000000"/>
              <w:left w:val="single" w:sz="4" w:space="0" w:color="000000"/>
              <w:bottom w:val="single" w:sz="4" w:space="0" w:color="000000"/>
              <w:right w:val="single" w:sz="4" w:space="0" w:color="000000"/>
            </w:tcBorders>
            <w:hideMark/>
          </w:tcPr>
          <w:p w14:paraId="4B662D52" w14:textId="77777777" w:rsidR="004B3487" w:rsidRPr="001B4BD4" w:rsidRDefault="004B3487" w:rsidP="0060770A">
            <w:pPr>
              <w:ind w:firstLine="0"/>
              <w:jc w:val="center"/>
              <w:rPr>
                <w:rFonts w:eastAsia="Times New Roman"/>
                <w:color w:val="000000" w:themeColor="text1"/>
                <w:sz w:val="24"/>
                <w:szCs w:val="28"/>
              </w:rPr>
            </w:pPr>
            <w:r w:rsidRPr="001B4BD4">
              <w:rPr>
                <w:rFonts w:eastAsia="Times New Roman"/>
                <w:color w:val="000000" w:themeColor="text1"/>
                <w:sz w:val="24"/>
                <w:szCs w:val="28"/>
              </w:rPr>
              <w:t>Ограничения</w:t>
            </w:r>
          </w:p>
        </w:tc>
        <w:tc>
          <w:tcPr>
            <w:tcW w:w="3686" w:type="dxa"/>
            <w:tcBorders>
              <w:top w:val="single" w:sz="4" w:space="0" w:color="000000"/>
              <w:left w:val="single" w:sz="4" w:space="0" w:color="000000"/>
              <w:bottom w:val="single" w:sz="4" w:space="0" w:color="000000"/>
              <w:right w:val="single" w:sz="4" w:space="0" w:color="000000"/>
            </w:tcBorders>
            <w:hideMark/>
          </w:tcPr>
          <w:p w14:paraId="29E59249" w14:textId="77777777" w:rsidR="004B3487" w:rsidRPr="001B4BD4" w:rsidRDefault="004B3487" w:rsidP="0060770A">
            <w:pPr>
              <w:ind w:firstLine="0"/>
              <w:jc w:val="center"/>
              <w:rPr>
                <w:rFonts w:eastAsia="Times New Roman"/>
                <w:color w:val="000000" w:themeColor="text1"/>
                <w:sz w:val="24"/>
                <w:szCs w:val="28"/>
              </w:rPr>
            </w:pPr>
            <w:r w:rsidRPr="001B4BD4">
              <w:rPr>
                <w:rFonts w:eastAsia="Times New Roman"/>
                <w:color w:val="000000" w:themeColor="text1"/>
                <w:sz w:val="24"/>
                <w:szCs w:val="28"/>
              </w:rPr>
              <w:t>Описание</w:t>
            </w:r>
          </w:p>
        </w:tc>
      </w:tr>
      <w:tr w:rsidR="004B3487" w:rsidRPr="00012AA0" w14:paraId="3690F09B" w14:textId="77777777" w:rsidTr="001B4BD4">
        <w:tc>
          <w:tcPr>
            <w:tcW w:w="2122" w:type="dxa"/>
            <w:tcBorders>
              <w:top w:val="single" w:sz="4" w:space="0" w:color="000000"/>
              <w:left w:val="single" w:sz="4" w:space="0" w:color="000000"/>
              <w:bottom w:val="single" w:sz="4" w:space="0" w:color="000000"/>
              <w:right w:val="single" w:sz="4" w:space="0" w:color="000000"/>
            </w:tcBorders>
            <w:hideMark/>
          </w:tcPr>
          <w:p w14:paraId="46A2CEB0" w14:textId="77777777" w:rsidR="004B3487" w:rsidRPr="001B4BD4" w:rsidRDefault="004B3487" w:rsidP="0060770A">
            <w:pPr>
              <w:ind w:firstLine="0"/>
              <w:rPr>
                <w:rFonts w:eastAsia="Times New Roman"/>
                <w:sz w:val="24"/>
                <w:szCs w:val="28"/>
                <w:lang w:eastAsia="ru-RU"/>
              </w:rPr>
            </w:pPr>
            <w:proofErr w:type="spellStart"/>
            <w:r w:rsidRPr="001B4BD4">
              <w:rPr>
                <w:rFonts w:eastAsia="Times New Roman"/>
                <w:sz w:val="24"/>
                <w:szCs w:val="28"/>
                <w:lang w:eastAsia="ru-RU"/>
              </w:rPr>
              <w:t>auction_product_id</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6EDFFD57" w14:textId="77777777" w:rsidR="004B3487" w:rsidRPr="001B4BD4" w:rsidRDefault="004B3487" w:rsidP="0060770A">
            <w:pPr>
              <w:ind w:firstLine="0"/>
              <w:rPr>
                <w:rFonts w:eastAsia="Times New Roman"/>
                <w:color w:val="000000" w:themeColor="text1"/>
                <w:sz w:val="24"/>
                <w:szCs w:val="28"/>
              </w:rPr>
            </w:pPr>
            <w:r w:rsidRPr="001B4BD4">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2206F6C8" w14:textId="77777777" w:rsidR="004B3487" w:rsidRPr="001B4BD4" w:rsidRDefault="004B3487" w:rsidP="0060770A">
            <w:pPr>
              <w:ind w:firstLine="0"/>
              <w:rPr>
                <w:rFonts w:eastAsia="Times New Roman"/>
                <w:color w:val="000000" w:themeColor="text1"/>
                <w:sz w:val="24"/>
                <w:szCs w:val="28"/>
              </w:rPr>
            </w:pPr>
            <w:r w:rsidRPr="001B4BD4">
              <w:rPr>
                <w:rFonts w:eastAsia="Times New Roman"/>
                <w:color w:val="000000" w:themeColor="text1"/>
                <w:sz w:val="24"/>
                <w:szCs w:val="28"/>
              </w:rPr>
              <w:t>Primary key</w:t>
            </w:r>
          </w:p>
        </w:tc>
        <w:tc>
          <w:tcPr>
            <w:tcW w:w="3686" w:type="dxa"/>
            <w:tcBorders>
              <w:top w:val="single" w:sz="4" w:space="0" w:color="000000"/>
              <w:left w:val="single" w:sz="4" w:space="0" w:color="000000"/>
              <w:bottom w:val="single" w:sz="4" w:space="0" w:color="000000"/>
              <w:right w:val="single" w:sz="4" w:space="0" w:color="000000"/>
            </w:tcBorders>
            <w:hideMark/>
          </w:tcPr>
          <w:p w14:paraId="00361A05"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Идентификатор записи</w:t>
            </w:r>
          </w:p>
        </w:tc>
      </w:tr>
      <w:tr w:rsidR="004B3487" w:rsidRPr="00012AA0" w14:paraId="5B6AED3E" w14:textId="77777777" w:rsidTr="001B4BD4">
        <w:tc>
          <w:tcPr>
            <w:tcW w:w="2122" w:type="dxa"/>
            <w:tcBorders>
              <w:top w:val="single" w:sz="4" w:space="0" w:color="000000"/>
              <w:left w:val="single" w:sz="4" w:space="0" w:color="000000"/>
              <w:bottom w:val="single" w:sz="4" w:space="0" w:color="000000"/>
              <w:right w:val="single" w:sz="4" w:space="0" w:color="000000"/>
            </w:tcBorders>
            <w:vAlign w:val="center"/>
            <w:hideMark/>
          </w:tcPr>
          <w:p w14:paraId="716B4C63" w14:textId="77777777" w:rsidR="004B3487" w:rsidRPr="001B4BD4" w:rsidRDefault="004B3487" w:rsidP="0060770A">
            <w:pPr>
              <w:ind w:firstLine="0"/>
              <w:rPr>
                <w:rFonts w:eastAsia="Times New Roman"/>
                <w:sz w:val="24"/>
                <w:szCs w:val="28"/>
                <w:lang w:eastAsia="ru-RU"/>
              </w:rPr>
            </w:pPr>
            <w:proofErr w:type="spellStart"/>
            <w:r w:rsidRPr="001B4BD4">
              <w:rPr>
                <w:rFonts w:eastAsia="Times New Roman"/>
                <w:sz w:val="24"/>
                <w:szCs w:val="28"/>
                <w:lang w:eastAsia="ru-RU"/>
              </w:rPr>
              <w:t>auction_id</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3C5E77A3" w14:textId="77777777" w:rsidR="004B3487" w:rsidRPr="001B4BD4" w:rsidRDefault="004B3487" w:rsidP="0060770A">
            <w:pPr>
              <w:ind w:firstLine="0"/>
              <w:rPr>
                <w:rFonts w:eastAsia="Times New Roman"/>
                <w:color w:val="000000" w:themeColor="text1"/>
                <w:sz w:val="24"/>
                <w:szCs w:val="28"/>
              </w:rPr>
            </w:pPr>
            <w:r w:rsidRPr="001B4BD4">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0F2083DB" w14:textId="77777777" w:rsidR="004B3487" w:rsidRPr="001B4BD4" w:rsidRDefault="004B3487" w:rsidP="0060770A">
            <w:pPr>
              <w:ind w:firstLine="0"/>
              <w:rPr>
                <w:rFonts w:eastAsia="Times New Roman"/>
                <w:color w:val="000000" w:themeColor="text1"/>
                <w:sz w:val="24"/>
                <w:szCs w:val="28"/>
              </w:rPr>
            </w:pPr>
            <w:proofErr w:type="spellStart"/>
            <w:r w:rsidRPr="001B4BD4">
              <w:rPr>
                <w:rFonts w:eastAsia="Times New Roman"/>
                <w:color w:val="000000" w:themeColor="text1"/>
                <w:sz w:val="24"/>
                <w:szCs w:val="28"/>
              </w:rPr>
              <w:t>Foreign</w:t>
            </w:r>
            <w:proofErr w:type="spellEnd"/>
            <w:r w:rsidRPr="001B4BD4">
              <w:rPr>
                <w:rFonts w:eastAsia="Times New Roman"/>
                <w:color w:val="000000" w:themeColor="text1"/>
                <w:sz w:val="24"/>
                <w:szCs w:val="28"/>
              </w:rPr>
              <w:t xml:space="preserve"> </w:t>
            </w:r>
            <w:proofErr w:type="spellStart"/>
            <w:r w:rsidRPr="001B4BD4">
              <w:rPr>
                <w:rFonts w:eastAsia="Times New Roman"/>
                <w:color w:val="000000" w:themeColor="text1"/>
                <w:sz w:val="24"/>
                <w:szCs w:val="28"/>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6D6F21A7"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Идентификатор аукциона</w:t>
            </w:r>
          </w:p>
        </w:tc>
      </w:tr>
      <w:tr w:rsidR="004B3487" w:rsidRPr="00012AA0" w14:paraId="74D63813" w14:textId="77777777" w:rsidTr="001B4BD4">
        <w:tc>
          <w:tcPr>
            <w:tcW w:w="2122" w:type="dxa"/>
            <w:tcBorders>
              <w:top w:val="single" w:sz="4" w:space="0" w:color="000000"/>
              <w:left w:val="single" w:sz="4" w:space="0" w:color="000000"/>
              <w:bottom w:val="single" w:sz="4" w:space="0" w:color="000000"/>
              <w:right w:val="single" w:sz="4" w:space="0" w:color="000000"/>
            </w:tcBorders>
            <w:vAlign w:val="center"/>
            <w:hideMark/>
          </w:tcPr>
          <w:p w14:paraId="301C3AD1" w14:textId="77777777" w:rsidR="004B3487" w:rsidRPr="001B4BD4" w:rsidRDefault="004B3487" w:rsidP="0060770A">
            <w:pPr>
              <w:ind w:firstLine="0"/>
              <w:rPr>
                <w:rFonts w:eastAsia="Times New Roman"/>
                <w:sz w:val="24"/>
                <w:szCs w:val="28"/>
                <w:lang w:eastAsia="ru-RU"/>
              </w:rPr>
            </w:pPr>
            <w:proofErr w:type="spellStart"/>
            <w:r w:rsidRPr="001B4BD4">
              <w:rPr>
                <w:rFonts w:eastAsia="Times New Roman"/>
                <w:sz w:val="24"/>
                <w:szCs w:val="28"/>
                <w:lang w:eastAsia="ru-RU"/>
              </w:rPr>
              <w:t>product_id</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46092EDB" w14:textId="77777777" w:rsidR="004B3487" w:rsidRPr="001B4BD4" w:rsidRDefault="004B3487" w:rsidP="0060770A">
            <w:pPr>
              <w:ind w:firstLine="0"/>
              <w:rPr>
                <w:rFonts w:eastAsia="Times New Roman"/>
                <w:color w:val="000000" w:themeColor="text1"/>
                <w:sz w:val="24"/>
                <w:szCs w:val="28"/>
              </w:rPr>
            </w:pPr>
            <w:r w:rsidRPr="001B4BD4">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6957539C" w14:textId="77777777" w:rsidR="004B3487" w:rsidRPr="001B4BD4" w:rsidRDefault="004B3487" w:rsidP="0060770A">
            <w:pPr>
              <w:ind w:firstLine="0"/>
              <w:rPr>
                <w:rFonts w:eastAsia="Times New Roman"/>
                <w:color w:val="000000" w:themeColor="text1"/>
                <w:sz w:val="24"/>
                <w:szCs w:val="28"/>
              </w:rPr>
            </w:pPr>
            <w:proofErr w:type="spellStart"/>
            <w:r w:rsidRPr="001B4BD4">
              <w:rPr>
                <w:rFonts w:eastAsia="Times New Roman"/>
                <w:color w:val="000000" w:themeColor="text1"/>
                <w:sz w:val="24"/>
                <w:szCs w:val="28"/>
              </w:rPr>
              <w:t>Foreign</w:t>
            </w:r>
            <w:proofErr w:type="spellEnd"/>
            <w:r w:rsidRPr="001B4BD4">
              <w:rPr>
                <w:rFonts w:eastAsia="Times New Roman"/>
                <w:color w:val="000000" w:themeColor="text1"/>
                <w:sz w:val="24"/>
                <w:szCs w:val="28"/>
              </w:rPr>
              <w:t xml:space="preserve"> </w:t>
            </w:r>
            <w:proofErr w:type="spellStart"/>
            <w:r w:rsidRPr="001B4BD4">
              <w:rPr>
                <w:rFonts w:eastAsia="Times New Roman"/>
                <w:color w:val="000000" w:themeColor="text1"/>
                <w:sz w:val="24"/>
                <w:szCs w:val="28"/>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562F6F85"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Идентификатор товара</w:t>
            </w:r>
          </w:p>
        </w:tc>
      </w:tr>
    </w:tbl>
    <w:p w14:paraId="59322D48" w14:textId="218B9058" w:rsidR="004B3487" w:rsidRPr="00C466BC" w:rsidRDefault="004B3487" w:rsidP="0060770A">
      <w:pPr>
        <w:spacing w:before="280"/>
        <w:rPr>
          <w:rFonts w:eastAsia="Times New Roman"/>
          <w:color w:val="000000" w:themeColor="text1"/>
          <w:szCs w:val="28"/>
        </w:rPr>
      </w:pPr>
      <w:r w:rsidRPr="00C466BC">
        <w:t>Таблица «</w:t>
      </w:r>
      <w:proofErr w:type="spellStart"/>
      <w:r w:rsidRPr="00C466BC">
        <w:t>Bid</w:t>
      </w:r>
      <w:proofErr w:type="spellEnd"/>
      <w:r w:rsidRPr="00C466BC">
        <w:t>» хранит информацию о ставках, сделанных на аукционах.</w:t>
      </w:r>
      <w:r w:rsidR="002F2EAD" w:rsidRPr="00C466BC">
        <w:t xml:space="preserve"> Эта информация весьма важна для сбора статистики всего веб-приложения.</w:t>
      </w:r>
      <w:r w:rsidR="000528CA" w:rsidRPr="00C466BC">
        <w:t xml:space="preserve"> Также в после сделанных ставок пользователь создавший аукцион получает возможность просмотреть какие ставки были сделаны на его выставленные товары. Это помогает следить за заинтересованностью к аукционам</w:t>
      </w:r>
      <w:r w:rsidR="00590763" w:rsidRPr="00C466BC">
        <w:t xml:space="preserve"> и торгам в веб-приложении</w:t>
      </w:r>
      <w:r w:rsidR="000528CA" w:rsidRPr="00C466BC">
        <w:t>.</w:t>
      </w:r>
      <w:r w:rsidR="001B4BD4">
        <w:t xml:space="preserve"> </w:t>
      </w:r>
      <w:r w:rsidR="001B4BD4">
        <w:rPr>
          <w:spacing w:val="-4"/>
        </w:rPr>
        <w:t xml:space="preserve">На таблице 2.8 представлена структура </w:t>
      </w:r>
      <w:r w:rsidR="001B4BD4" w:rsidRPr="00D405E2">
        <w:rPr>
          <w:rFonts w:eastAsia="Times New Roman"/>
          <w:color w:val="000000" w:themeColor="text1"/>
          <w:szCs w:val="28"/>
        </w:rPr>
        <w:t>«</w:t>
      </w:r>
      <w:proofErr w:type="spellStart"/>
      <w:r w:rsidR="001B4BD4" w:rsidRPr="00DE4AB2">
        <w:t>Bid</w:t>
      </w:r>
      <w:proofErr w:type="spellEnd"/>
      <w:r w:rsidR="001B4BD4" w:rsidRPr="00D405E2">
        <w:rPr>
          <w:rFonts w:eastAsia="Times New Roman"/>
          <w:color w:val="000000" w:themeColor="text1"/>
          <w:szCs w:val="28"/>
        </w:rPr>
        <w:t>»</w:t>
      </w:r>
      <w:r w:rsidR="001B4BD4">
        <w:rPr>
          <w:rFonts w:eastAsia="Times New Roman"/>
          <w:color w:val="000000" w:themeColor="text1"/>
          <w:szCs w:val="28"/>
        </w:rPr>
        <w:t>.</w:t>
      </w:r>
    </w:p>
    <w:p w14:paraId="75001113" w14:textId="77777777" w:rsidR="004B3487" w:rsidRDefault="004B348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ind w:firstLine="0"/>
        <w:rPr>
          <w:rFonts w:eastAsia="Times New Roman"/>
          <w:color w:val="000000" w:themeColor="text1"/>
          <w:szCs w:val="28"/>
        </w:rPr>
      </w:pPr>
      <w:r>
        <w:rPr>
          <w:rFonts w:eastAsia="Times New Roman"/>
          <w:color w:val="000000" w:themeColor="text1"/>
          <w:szCs w:val="28"/>
        </w:rPr>
        <w:t>Таблица 2.8</w:t>
      </w:r>
      <w:r w:rsidRPr="00FF1266">
        <w:rPr>
          <w:rFonts w:eastAsia="Times New Roman"/>
          <w:color w:val="000000" w:themeColor="text1"/>
          <w:szCs w:val="28"/>
        </w:rPr>
        <w:t xml:space="preserve"> – </w:t>
      </w:r>
      <w:r w:rsidRPr="00D405E2">
        <w:rPr>
          <w:rFonts w:eastAsia="Times New Roman"/>
          <w:color w:val="000000" w:themeColor="text1"/>
          <w:szCs w:val="28"/>
        </w:rPr>
        <w:t>Структура таблицы «</w:t>
      </w:r>
      <w:proofErr w:type="spellStart"/>
      <w:r w:rsidRPr="00DE4AB2">
        <w:t>Bid</w:t>
      </w:r>
      <w:proofErr w:type="spellEnd"/>
      <w:r w:rsidRPr="00D405E2">
        <w:rPr>
          <w:rFonts w:eastAsia="Times New Roman"/>
          <w:color w:val="000000" w:themeColor="text1"/>
          <w:szCs w:val="28"/>
        </w:rPr>
        <w: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701"/>
        <w:gridCol w:w="1842"/>
        <w:gridCol w:w="3686"/>
      </w:tblGrid>
      <w:tr w:rsidR="004B3487" w:rsidRPr="001C65F3" w14:paraId="321D1C69" w14:textId="77777777" w:rsidTr="001B4BD4">
        <w:tc>
          <w:tcPr>
            <w:tcW w:w="2122" w:type="dxa"/>
            <w:tcBorders>
              <w:top w:val="single" w:sz="4" w:space="0" w:color="000000"/>
              <w:left w:val="single" w:sz="4" w:space="0" w:color="000000"/>
              <w:bottom w:val="single" w:sz="4" w:space="0" w:color="000000"/>
              <w:right w:val="single" w:sz="4" w:space="0" w:color="000000"/>
            </w:tcBorders>
            <w:hideMark/>
          </w:tcPr>
          <w:p w14:paraId="1E9BF1A7" w14:textId="77777777" w:rsidR="004B3487" w:rsidRPr="001B4BD4" w:rsidRDefault="004B3487" w:rsidP="0060770A">
            <w:pPr>
              <w:ind w:firstLine="0"/>
              <w:jc w:val="center"/>
              <w:rPr>
                <w:rFonts w:eastAsia="Times New Roman"/>
                <w:color w:val="000000" w:themeColor="text1"/>
                <w:sz w:val="24"/>
                <w:szCs w:val="28"/>
              </w:rPr>
            </w:pPr>
            <w:r w:rsidRPr="001B4BD4">
              <w:rPr>
                <w:rFonts w:eastAsia="Times New Roman"/>
                <w:color w:val="000000" w:themeColor="text1"/>
                <w:sz w:val="24"/>
                <w:szCs w:val="28"/>
              </w:rPr>
              <w:t>Название</w:t>
            </w:r>
          </w:p>
        </w:tc>
        <w:tc>
          <w:tcPr>
            <w:tcW w:w="1701" w:type="dxa"/>
            <w:tcBorders>
              <w:top w:val="single" w:sz="4" w:space="0" w:color="000000"/>
              <w:left w:val="single" w:sz="4" w:space="0" w:color="000000"/>
              <w:bottom w:val="single" w:sz="4" w:space="0" w:color="000000"/>
              <w:right w:val="single" w:sz="4" w:space="0" w:color="000000"/>
            </w:tcBorders>
            <w:hideMark/>
          </w:tcPr>
          <w:p w14:paraId="5F924EEF" w14:textId="77777777" w:rsidR="004B3487" w:rsidRPr="001B4BD4" w:rsidRDefault="004B3487" w:rsidP="0060770A">
            <w:pPr>
              <w:ind w:firstLine="0"/>
              <w:jc w:val="center"/>
              <w:rPr>
                <w:rFonts w:eastAsia="Times New Roman"/>
                <w:color w:val="000000" w:themeColor="text1"/>
                <w:sz w:val="24"/>
                <w:szCs w:val="28"/>
              </w:rPr>
            </w:pPr>
            <w:r w:rsidRPr="001B4BD4">
              <w:rPr>
                <w:rFonts w:eastAsia="Times New Roman"/>
                <w:color w:val="000000" w:themeColor="text1"/>
                <w:sz w:val="24"/>
                <w:szCs w:val="28"/>
              </w:rPr>
              <w:t>Тип</w:t>
            </w:r>
          </w:p>
        </w:tc>
        <w:tc>
          <w:tcPr>
            <w:tcW w:w="1842" w:type="dxa"/>
            <w:tcBorders>
              <w:top w:val="single" w:sz="4" w:space="0" w:color="000000"/>
              <w:left w:val="single" w:sz="4" w:space="0" w:color="000000"/>
              <w:bottom w:val="single" w:sz="4" w:space="0" w:color="000000"/>
              <w:right w:val="single" w:sz="4" w:space="0" w:color="000000"/>
            </w:tcBorders>
            <w:hideMark/>
          </w:tcPr>
          <w:p w14:paraId="0AEB1AAB" w14:textId="77777777" w:rsidR="004B3487" w:rsidRPr="001B4BD4" w:rsidRDefault="004B3487" w:rsidP="0060770A">
            <w:pPr>
              <w:ind w:firstLine="0"/>
              <w:jc w:val="center"/>
              <w:rPr>
                <w:rFonts w:eastAsia="Times New Roman"/>
                <w:color w:val="000000" w:themeColor="text1"/>
                <w:sz w:val="24"/>
                <w:szCs w:val="28"/>
              </w:rPr>
            </w:pPr>
            <w:r w:rsidRPr="001B4BD4">
              <w:rPr>
                <w:rFonts w:eastAsia="Times New Roman"/>
                <w:color w:val="000000" w:themeColor="text1"/>
                <w:sz w:val="24"/>
                <w:szCs w:val="28"/>
              </w:rPr>
              <w:t>Ограничения</w:t>
            </w:r>
          </w:p>
        </w:tc>
        <w:tc>
          <w:tcPr>
            <w:tcW w:w="3686" w:type="dxa"/>
            <w:tcBorders>
              <w:top w:val="single" w:sz="4" w:space="0" w:color="000000"/>
              <w:left w:val="single" w:sz="4" w:space="0" w:color="000000"/>
              <w:bottom w:val="single" w:sz="4" w:space="0" w:color="000000"/>
              <w:right w:val="single" w:sz="4" w:space="0" w:color="000000"/>
            </w:tcBorders>
            <w:hideMark/>
          </w:tcPr>
          <w:p w14:paraId="786ABE8D" w14:textId="77777777" w:rsidR="004B3487" w:rsidRPr="001B4BD4" w:rsidRDefault="004B3487" w:rsidP="0060770A">
            <w:pPr>
              <w:ind w:firstLine="0"/>
              <w:jc w:val="center"/>
              <w:rPr>
                <w:rFonts w:eastAsia="Times New Roman"/>
                <w:color w:val="000000" w:themeColor="text1"/>
                <w:sz w:val="24"/>
                <w:szCs w:val="28"/>
              </w:rPr>
            </w:pPr>
            <w:r w:rsidRPr="001B4BD4">
              <w:rPr>
                <w:rFonts w:eastAsia="Times New Roman"/>
                <w:color w:val="000000" w:themeColor="text1"/>
                <w:sz w:val="24"/>
                <w:szCs w:val="28"/>
              </w:rPr>
              <w:t>Описание</w:t>
            </w:r>
          </w:p>
        </w:tc>
      </w:tr>
      <w:tr w:rsidR="004B3487" w:rsidRPr="00A013A9" w14:paraId="11ADF58B" w14:textId="77777777" w:rsidTr="001B4BD4">
        <w:tc>
          <w:tcPr>
            <w:tcW w:w="2122" w:type="dxa"/>
            <w:tcBorders>
              <w:top w:val="single" w:sz="4" w:space="0" w:color="000000"/>
              <w:left w:val="single" w:sz="4" w:space="0" w:color="000000"/>
              <w:bottom w:val="single" w:sz="4" w:space="0" w:color="000000"/>
              <w:right w:val="single" w:sz="4" w:space="0" w:color="000000"/>
            </w:tcBorders>
            <w:hideMark/>
          </w:tcPr>
          <w:p w14:paraId="21D7C548" w14:textId="77777777" w:rsidR="004B3487" w:rsidRPr="001B4BD4" w:rsidRDefault="004B3487" w:rsidP="0060770A">
            <w:pPr>
              <w:ind w:firstLine="0"/>
              <w:rPr>
                <w:rFonts w:eastAsia="Times New Roman"/>
                <w:sz w:val="24"/>
                <w:szCs w:val="28"/>
                <w:lang w:eastAsia="ru-RU"/>
              </w:rPr>
            </w:pPr>
            <w:proofErr w:type="spellStart"/>
            <w:r w:rsidRPr="001B4BD4">
              <w:rPr>
                <w:rFonts w:eastAsia="Times New Roman"/>
                <w:sz w:val="24"/>
                <w:szCs w:val="28"/>
                <w:lang w:eastAsia="ru-RU"/>
              </w:rPr>
              <w:t>bid_id</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6DB82C87" w14:textId="77777777" w:rsidR="004B3487" w:rsidRPr="001B4BD4" w:rsidRDefault="004B3487" w:rsidP="0060770A">
            <w:pPr>
              <w:ind w:firstLine="0"/>
              <w:rPr>
                <w:rFonts w:eastAsia="Times New Roman"/>
                <w:color w:val="000000" w:themeColor="text1"/>
                <w:sz w:val="24"/>
                <w:szCs w:val="28"/>
              </w:rPr>
            </w:pPr>
            <w:r w:rsidRPr="001B4BD4">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4D911AEC" w14:textId="77777777" w:rsidR="004B3487" w:rsidRPr="001B4BD4" w:rsidRDefault="004B3487" w:rsidP="0060770A">
            <w:pPr>
              <w:ind w:firstLine="0"/>
              <w:rPr>
                <w:rFonts w:eastAsia="Times New Roman"/>
                <w:color w:val="000000" w:themeColor="text1"/>
                <w:sz w:val="24"/>
                <w:szCs w:val="28"/>
              </w:rPr>
            </w:pPr>
            <w:r w:rsidRPr="001B4BD4">
              <w:rPr>
                <w:rFonts w:eastAsia="Times New Roman"/>
                <w:color w:val="000000" w:themeColor="text1"/>
                <w:sz w:val="24"/>
                <w:szCs w:val="28"/>
              </w:rPr>
              <w:t>Primary key</w:t>
            </w:r>
          </w:p>
        </w:tc>
        <w:tc>
          <w:tcPr>
            <w:tcW w:w="3686" w:type="dxa"/>
            <w:tcBorders>
              <w:top w:val="single" w:sz="4" w:space="0" w:color="000000"/>
              <w:left w:val="single" w:sz="4" w:space="0" w:color="000000"/>
              <w:bottom w:val="single" w:sz="4" w:space="0" w:color="000000"/>
              <w:right w:val="single" w:sz="4" w:space="0" w:color="000000"/>
            </w:tcBorders>
            <w:hideMark/>
          </w:tcPr>
          <w:p w14:paraId="52C2AE85"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Идентификатор ставки</w:t>
            </w:r>
          </w:p>
        </w:tc>
      </w:tr>
      <w:tr w:rsidR="004B3487" w:rsidRPr="00A013A9" w14:paraId="635591CB" w14:textId="77777777" w:rsidTr="001B4BD4">
        <w:tc>
          <w:tcPr>
            <w:tcW w:w="2122" w:type="dxa"/>
            <w:tcBorders>
              <w:top w:val="single" w:sz="4" w:space="0" w:color="000000"/>
              <w:left w:val="single" w:sz="4" w:space="0" w:color="000000"/>
              <w:bottom w:val="single" w:sz="4" w:space="0" w:color="000000"/>
              <w:right w:val="single" w:sz="4" w:space="0" w:color="000000"/>
            </w:tcBorders>
            <w:vAlign w:val="center"/>
            <w:hideMark/>
          </w:tcPr>
          <w:p w14:paraId="59B18513" w14:textId="77777777" w:rsidR="004B3487" w:rsidRPr="001B4BD4" w:rsidRDefault="004B3487" w:rsidP="0060770A">
            <w:pPr>
              <w:ind w:firstLine="0"/>
              <w:rPr>
                <w:rFonts w:eastAsia="Times New Roman"/>
                <w:sz w:val="24"/>
                <w:szCs w:val="28"/>
                <w:lang w:eastAsia="ru-RU"/>
              </w:rPr>
            </w:pPr>
            <w:proofErr w:type="spellStart"/>
            <w:r w:rsidRPr="001B4BD4">
              <w:rPr>
                <w:rFonts w:eastAsia="Times New Roman"/>
                <w:sz w:val="24"/>
                <w:szCs w:val="28"/>
                <w:lang w:eastAsia="ru-RU"/>
              </w:rPr>
              <w:t>auction_id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0A4B10DB" w14:textId="77777777" w:rsidR="004B3487" w:rsidRPr="001B4BD4" w:rsidRDefault="004B3487" w:rsidP="0060770A">
            <w:pPr>
              <w:ind w:firstLine="0"/>
              <w:rPr>
                <w:rFonts w:eastAsia="Times New Roman"/>
                <w:color w:val="000000" w:themeColor="text1"/>
                <w:sz w:val="24"/>
                <w:szCs w:val="28"/>
              </w:rPr>
            </w:pPr>
            <w:r w:rsidRPr="001B4BD4">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7CD26B0F" w14:textId="77777777" w:rsidR="004B3487" w:rsidRPr="001B4BD4" w:rsidRDefault="004B3487" w:rsidP="0060770A">
            <w:pPr>
              <w:ind w:firstLine="0"/>
              <w:rPr>
                <w:rFonts w:eastAsia="Times New Roman"/>
                <w:color w:val="000000" w:themeColor="text1"/>
                <w:sz w:val="24"/>
                <w:szCs w:val="28"/>
              </w:rPr>
            </w:pPr>
            <w:proofErr w:type="spellStart"/>
            <w:r w:rsidRPr="001B4BD4">
              <w:rPr>
                <w:rFonts w:eastAsia="Times New Roman"/>
                <w:color w:val="000000" w:themeColor="text1"/>
                <w:sz w:val="24"/>
                <w:szCs w:val="28"/>
              </w:rPr>
              <w:t>Foreign</w:t>
            </w:r>
            <w:proofErr w:type="spellEnd"/>
            <w:r w:rsidRPr="001B4BD4">
              <w:rPr>
                <w:rFonts w:eastAsia="Times New Roman"/>
                <w:color w:val="000000" w:themeColor="text1"/>
                <w:sz w:val="24"/>
                <w:szCs w:val="28"/>
              </w:rPr>
              <w:t xml:space="preserve"> </w:t>
            </w:r>
            <w:proofErr w:type="spellStart"/>
            <w:r w:rsidRPr="001B4BD4">
              <w:rPr>
                <w:rFonts w:eastAsia="Times New Roman"/>
                <w:color w:val="000000" w:themeColor="text1"/>
                <w:sz w:val="24"/>
                <w:szCs w:val="28"/>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2F6225EC"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Идентификатор аукциона</w:t>
            </w:r>
          </w:p>
        </w:tc>
      </w:tr>
      <w:tr w:rsidR="004B3487" w:rsidRPr="00A013A9" w14:paraId="28EF858A" w14:textId="77777777" w:rsidTr="001B4BD4">
        <w:tc>
          <w:tcPr>
            <w:tcW w:w="2122" w:type="dxa"/>
            <w:tcBorders>
              <w:top w:val="single" w:sz="4" w:space="0" w:color="000000"/>
              <w:left w:val="single" w:sz="4" w:space="0" w:color="000000"/>
              <w:bottom w:val="single" w:sz="4" w:space="0" w:color="000000"/>
              <w:right w:val="single" w:sz="4" w:space="0" w:color="000000"/>
            </w:tcBorders>
            <w:vAlign w:val="center"/>
            <w:hideMark/>
          </w:tcPr>
          <w:p w14:paraId="64C70863" w14:textId="77777777" w:rsidR="004B3487" w:rsidRPr="001B4BD4" w:rsidRDefault="004B3487" w:rsidP="0060770A">
            <w:pPr>
              <w:ind w:firstLine="0"/>
              <w:rPr>
                <w:rFonts w:eastAsia="Times New Roman"/>
                <w:sz w:val="24"/>
                <w:szCs w:val="28"/>
                <w:lang w:eastAsia="ru-RU"/>
              </w:rPr>
            </w:pPr>
            <w:proofErr w:type="spellStart"/>
            <w:r w:rsidRPr="001B4BD4">
              <w:rPr>
                <w:rFonts w:eastAsia="Times New Roman"/>
                <w:sz w:val="24"/>
                <w:szCs w:val="28"/>
                <w:lang w:eastAsia="ru-RU"/>
              </w:rPr>
              <w:t>buyer_id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4299B088" w14:textId="77777777" w:rsidR="004B3487" w:rsidRPr="001B4BD4" w:rsidRDefault="004B3487" w:rsidP="0060770A">
            <w:pPr>
              <w:ind w:firstLine="0"/>
              <w:rPr>
                <w:rFonts w:eastAsia="Times New Roman"/>
                <w:color w:val="000000" w:themeColor="text1"/>
                <w:sz w:val="24"/>
                <w:szCs w:val="28"/>
              </w:rPr>
            </w:pPr>
            <w:r w:rsidRPr="001B4BD4">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1D1620D5" w14:textId="77777777" w:rsidR="004B3487" w:rsidRPr="001B4BD4" w:rsidRDefault="004B3487" w:rsidP="0060770A">
            <w:pPr>
              <w:ind w:firstLine="0"/>
              <w:rPr>
                <w:rFonts w:eastAsia="Times New Roman"/>
                <w:color w:val="000000" w:themeColor="text1"/>
                <w:sz w:val="24"/>
                <w:szCs w:val="28"/>
              </w:rPr>
            </w:pPr>
            <w:proofErr w:type="spellStart"/>
            <w:r w:rsidRPr="001B4BD4">
              <w:rPr>
                <w:rFonts w:eastAsia="Times New Roman"/>
                <w:color w:val="000000" w:themeColor="text1"/>
                <w:sz w:val="24"/>
                <w:szCs w:val="28"/>
              </w:rPr>
              <w:t>Foreign</w:t>
            </w:r>
            <w:proofErr w:type="spellEnd"/>
            <w:r w:rsidRPr="001B4BD4">
              <w:rPr>
                <w:rFonts w:eastAsia="Times New Roman"/>
                <w:color w:val="000000" w:themeColor="text1"/>
                <w:sz w:val="24"/>
                <w:szCs w:val="28"/>
              </w:rPr>
              <w:t xml:space="preserve"> </w:t>
            </w:r>
            <w:proofErr w:type="spellStart"/>
            <w:r w:rsidRPr="001B4BD4">
              <w:rPr>
                <w:rFonts w:eastAsia="Times New Roman"/>
                <w:color w:val="000000" w:themeColor="text1"/>
                <w:sz w:val="24"/>
                <w:szCs w:val="28"/>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74F65388"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Идентификатор пользователя, сделавшего ставку</w:t>
            </w:r>
          </w:p>
        </w:tc>
      </w:tr>
      <w:tr w:rsidR="004B3487" w:rsidRPr="00A013A9" w14:paraId="1658F501" w14:textId="77777777" w:rsidTr="001B4BD4">
        <w:tc>
          <w:tcPr>
            <w:tcW w:w="2122" w:type="dxa"/>
            <w:tcBorders>
              <w:top w:val="single" w:sz="4" w:space="0" w:color="000000"/>
              <w:left w:val="single" w:sz="4" w:space="0" w:color="000000"/>
              <w:bottom w:val="single" w:sz="4" w:space="0" w:color="000000"/>
              <w:right w:val="single" w:sz="4" w:space="0" w:color="000000"/>
            </w:tcBorders>
            <w:vAlign w:val="center"/>
            <w:hideMark/>
          </w:tcPr>
          <w:p w14:paraId="07E2BFCD" w14:textId="77777777" w:rsidR="004B3487" w:rsidRPr="001B4BD4" w:rsidRDefault="004B3487" w:rsidP="0060770A">
            <w:pPr>
              <w:ind w:firstLine="0"/>
              <w:rPr>
                <w:rFonts w:eastAsia="Times New Roman"/>
                <w:sz w:val="24"/>
                <w:szCs w:val="28"/>
                <w:lang w:eastAsia="ru-RU"/>
              </w:rPr>
            </w:pPr>
            <w:proofErr w:type="spellStart"/>
            <w:r w:rsidRPr="001B4BD4">
              <w:rPr>
                <w:rFonts w:eastAsia="Times New Roman"/>
                <w:sz w:val="24"/>
                <w:szCs w:val="28"/>
                <w:lang w:eastAsia="ru-RU"/>
              </w:rPr>
              <w:t>amount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20E4C596" w14:textId="77777777" w:rsidR="004B3487" w:rsidRPr="001B4BD4" w:rsidRDefault="004B3487" w:rsidP="0060770A">
            <w:pPr>
              <w:ind w:firstLine="0"/>
              <w:rPr>
                <w:rFonts w:eastAsia="Times New Roman"/>
                <w:color w:val="000000" w:themeColor="text1"/>
                <w:sz w:val="24"/>
                <w:szCs w:val="28"/>
              </w:rPr>
            </w:pPr>
            <w:r w:rsidRPr="001B4BD4">
              <w:rPr>
                <w:rFonts w:eastAsia="Times New Roman"/>
                <w:sz w:val="24"/>
                <w:szCs w:val="28"/>
                <w:lang w:eastAsia="ru-RU"/>
              </w:rPr>
              <w:t>FLOAT</w:t>
            </w:r>
          </w:p>
        </w:tc>
        <w:tc>
          <w:tcPr>
            <w:tcW w:w="1842" w:type="dxa"/>
            <w:tcBorders>
              <w:top w:val="single" w:sz="4" w:space="0" w:color="000000"/>
              <w:left w:val="single" w:sz="4" w:space="0" w:color="000000"/>
              <w:bottom w:val="single" w:sz="4" w:space="0" w:color="000000"/>
              <w:right w:val="single" w:sz="4" w:space="0" w:color="000000"/>
            </w:tcBorders>
            <w:hideMark/>
          </w:tcPr>
          <w:p w14:paraId="037CC21E" w14:textId="77777777" w:rsidR="004B3487" w:rsidRPr="001B4BD4" w:rsidRDefault="004B3487" w:rsidP="0060770A">
            <w:pPr>
              <w:ind w:firstLine="0"/>
              <w:rPr>
                <w:rFonts w:eastAsia="Times New Roman"/>
                <w:color w:val="000000" w:themeColor="text1"/>
                <w:sz w:val="24"/>
                <w:szCs w:val="28"/>
              </w:rPr>
            </w:pPr>
            <w:r w:rsidRPr="001B4BD4">
              <w:rPr>
                <w:rFonts w:eastAsia="Times New Roman"/>
                <w:sz w:val="24"/>
                <w:szCs w:val="28"/>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642FBC55"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Сумма ставки</w:t>
            </w:r>
          </w:p>
        </w:tc>
      </w:tr>
      <w:tr w:rsidR="004B3487" w:rsidRPr="00A013A9" w14:paraId="14F3286A" w14:textId="77777777" w:rsidTr="001B4BD4">
        <w:tc>
          <w:tcPr>
            <w:tcW w:w="2122" w:type="dxa"/>
            <w:tcBorders>
              <w:top w:val="single" w:sz="4" w:space="0" w:color="000000"/>
              <w:left w:val="single" w:sz="4" w:space="0" w:color="000000"/>
              <w:bottom w:val="single" w:sz="4" w:space="0" w:color="000000"/>
              <w:right w:val="single" w:sz="4" w:space="0" w:color="000000"/>
            </w:tcBorders>
            <w:vAlign w:val="center"/>
          </w:tcPr>
          <w:p w14:paraId="6DBBDEF5" w14:textId="77777777" w:rsidR="004B3487" w:rsidRPr="001B4BD4" w:rsidRDefault="004B3487" w:rsidP="0060770A">
            <w:pPr>
              <w:ind w:firstLine="0"/>
              <w:rPr>
                <w:rFonts w:eastAsia="Times New Roman"/>
                <w:sz w:val="24"/>
                <w:szCs w:val="28"/>
                <w:lang w:eastAsia="ru-RU"/>
              </w:rPr>
            </w:pPr>
            <w:proofErr w:type="spellStart"/>
            <w:r w:rsidRPr="001B4BD4">
              <w:rPr>
                <w:rFonts w:eastAsia="Times New Roman"/>
                <w:sz w:val="24"/>
                <w:szCs w:val="28"/>
                <w:lang w:eastAsia="ru-RU"/>
              </w:rPr>
              <w:t>timestamp</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5B6554AA" w14:textId="77777777" w:rsidR="004B3487" w:rsidRPr="001B4BD4" w:rsidRDefault="004B3487" w:rsidP="0060770A">
            <w:pPr>
              <w:ind w:firstLine="0"/>
              <w:rPr>
                <w:rFonts w:eastAsia="Times New Roman"/>
                <w:color w:val="000000" w:themeColor="text1"/>
                <w:sz w:val="24"/>
                <w:szCs w:val="28"/>
              </w:rPr>
            </w:pPr>
            <w:r w:rsidRPr="001B4BD4">
              <w:rPr>
                <w:rFonts w:eastAsia="Times New Roman"/>
                <w:color w:val="000000" w:themeColor="text1"/>
                <w:sz w:val="24"/>
                <w:szCs w:val="28"/>
                <w:lang w:val="en-US"/>
              </w:rPr>
              <w:t>DATETIME</w:t>
            </w:r>
          </w:p>
        </w:tc>
        <w:tc>
          <w:tcPr>
            <w:tcW w:w="1842" w:type="dxa"/>
            <w:tcBorders>
              <w:top w:val="single" w:sz="4" w:space="0" w:color="000000"/>
              <w:left w:val="single" w:sz="4" w:space="0" w:color="000000"/>
              <w:bottom w:val="single" w:sz="4" w:space="0" w:color="000000"/>
              <w:right w:val="single" w:sz="4" w:space="0" w:color="000000"/>
            </w:tcBorders>
          </w:tcPr>
          <w:p w14:paraId="596DDABE"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666D94D2"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Дата и время размещения ставки</w:t>
            </w:r>
          </w:p>
        </w:tc>
      </w:tr>
      <w:tr w:rsidR="004B3487" w:rsidRPr="00A013A9" w14:paraId="338D89BB" w14:textId="77777777" w:rsidTr="001B4BD4">
        <w:tc>
          <w:tcPr>
            <w:tcW w:w="2122" w:type="dxa"/>
            <w:tcBorders>
              <w:top w:val="single" w:sz="4" w:space="0" w:color="000000"/>
              <w:left w:val="single" w:sz="4" w:space="0" w:color="000000"/>
              <w:bottom w:val="single" w:sz="4" w:space="0" w:color="000000"/>
              <w:right w:val="single" w:sz="4" w:space="0" w:color="000000"/>
            </w:tcBorders>
            <w:vAlign w:val="center"/>
          </w:tcPr>
          <w:p w14:paraId="4F62221B" w14:textId="77777777" w:rsidR="004B3487" w:rsidRPr="001B4BD4" w:rsidRDefault="004B3487" w:rsidP="0060770A">
            <w:pPr>
              <w:ind w:firstLine="0"/>
              <w:rPr>
                <w:rFonts w:eastAsia="Times New Roman"/>
                <w:sz w:val="24"/>
                <w:szCs w:val="28"/>
                <w:lang w:eastAsia="ru-RU"/>
              </w:rPr>
            </w:pPr>
            <w:proofErr w:type="spellStart"/>
            <w:r w:rsidRPr="001B4BD4">
              <w:rPr>
                <w:rFonts w:eastAsia="Times New Roman"/>
                <w:sz w:val="24"/>
                <w:szCs w:val="28"/>
                <w:lang w:eastAsia="ru-RU"/>
              </w:rPr>
              <w:t>status</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02C3371C" w14:textId="77777777" w:rsidR="004B3487" w:rsidRPr="001B4BD4" w:rsidRDefault="004B3487" w:rsidP="0060770A">
            <w:pPr>
              <w:ind w:firstLine="0"/>
              <w:rPr>
                <w:rFonts w:eastAsia="Times New Roman"/>
                <w:sz w:val="24"/>
                <w:szCs w:val="28"/>
                <w:lang w:eastAsia="ru-RU"/>
              </w:rPr>
            </w:pPr>
            <w:r w:rsidRPr="001B4BD4">
              <w:rPr>
                <w:rFonts w:eastAsia="Times New Roman"/>
                <w:color w:val="000000" w:themeColor="text1"/>
                <w:sz w:val="24"/>
                <w:szCs w:val="28"/>
              </w:rPr>
              <w:t>TEXT</w:t>
            </w:r>
          </w:p>
        </w:tc>
        <w:tc>
          <w:tcPr>
            <w:tcW w:w="1842" w:type="dxa"/>
            <w:tcBorders>
              <w:top w:val="single" w:sz="4" w:space="0" w:color="000000"/>
              <w:left w:val="single" w:sz="4" w:space="0" w:color="000000"/>
              <w:bottom w:val="single" w:sz="4" w:space="0" w:color="000000"/>
              <w:right w:val="single" w:sz="4" w:space="0" w:color="000000"/>
            </w:tcBorders>
          </w:tcPr>
          <w:p w14:paraId="1625E3B9"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469DECAD" w14:textId="77777777" w:rsidR="004B3487" w:rsidRPr="001B4BD4" w:rsidRDefault="004B3487" w:rsidP="0060770A">
            <w:pPr>
              <w:ind w:firstLine="0"/>
              <w:rPr>
                <w:rFonts w:eastAsia="Times New Roman"/>
                <w:sz w:val="24"/>
                <w:szCs w:val="28"/>
                <w:lang w:eastAsia="ru-RU"/>
              </w:rPr>
            </w:pPr>
            <w:r w:rsidRPr="001B4BD4">
              <w:rPr>
                <w:rFonts w:eastAsia="Times New Roman"/>
                <w:sz w:val="24"/>
                <w:szCs w:val="28"/>
                <w:lang w:eastAsia="ru-RU"/>
              </w:rPr>
              <w:t>Статус ставки</w:t>
            </w:r>
          </w:p>
        </w:tc>
      </w:tr>
    </w:tbl>
    <w:p w14:paraId="57E99F74" w14:textId="77E28949" w:rsidR="004B3487" w:rsidRPr="0069344F" w:rsidRDefault="000731BB" w:rsidP="0060770A">
      <w:pPr>
        <w:spacing w:before="280"/>
        <w:rPr>
          <w:spacing w:val="-4"/>
        </w:rPr>
      </w:pPr>
      <w:r w:rsidRPr="0069344F">
        <w:rPr>
          <w:spacing w:val="-4"/>
        </w:rPr>
        <w:t>Таблица «</w:t>
      </w:r>
      <w:proofErr w:type="spellStart"/>
      <w:r w:rsidRPr="0069344F">
        <w:rPr>
          <w:spacing w:val="-4"/>
        </w:rPr>
        <w:t>Chat</w:t>
      </w:r>
      <w:proofErr w:type="spellEnd"/>
      <w:r w:rsidRPr="0069344F">
        <w:rPr>
          <w:spacing w:val="-4"/>
        </w:rPr>
        <w:t>» хранит сообщения, которые пользо</w:t>
      </w:r>
      <w:r w:rsidR="00A77170">
        <w:rPr>
          <w:spacing w:val="-4"/>
        </w:rPr>
        <w:t>ватели отправляют в</w:t>
      </w:r>
      <w:r w:rsidRPr="0069344F">
        <w:rPr>
          <w:spacing w:val="-4"/>
        </w:rPr>
        <w:t xml:space="preserve"> общени</w:t>
      </w:r>
      <w:r w:rsidR="00A77170">
        <w:rPr>
          <w:spacing w:val="-4"/>
        </w:rPr>
        <w:t>и</w:t>
      </w:r>
      <w:r w:rsidRPr="0069344F">
        <w:rPr>
          <w:spacing w:val="-4"/>
        </w:rPr>
        <w:t xml:space="preserve"> на аукционе, включая сообщени</w:t>
      </w:r>
      <w:r w:rsidR="00CA1851">
        <w:rPr>
          <w:spacing w:val="-4"/>
        </w:rPr>
        <w:t>е</w:t>
      </w:r>
      <w:r w:rsidRPr="0069344F">
        <w:rPr>
          <w:spacing w:val="-4"/>
        </w:rPr>
        <w:t>, временные метки, информац</w:t>
      </w:r>
      <w:r w:rsidR="00CA1851">
        <w:rPr>
          <w:spacing w:val="-4"/>
        </w:rPr>
        <w:t>ию об отправителе и получателе.</w:t>
      </w:r>
      <w:r w:rsidR="00BD2E61">
        <w:rPr>
          <w:spacing w:val="-4"/>
        </w:rPr>
        <w:t xml:space="preserve"> </w:t>
      </w:r>
      <w:r w:rsidR="00A12252">
        <w:rPr>
          <w:spacing w:val="-4"/>
        </w:rPr>
        <w:t xml:space="preserve">На таблице 2.9 представлена структура </w:t>
      </w:r>
      <w:r w:rsidR="00A12252" w:rsidRPr="00D405E2">
        <w:rPr>
          <w:rFonts w:eastAsia="Times New Roman"/>
          <w:color w:val="000000" w:themeColor="text1"/>
          <w:szCs w:val="28"/>
        </w:rPr>
        <w:t>«</w:t>
      </w:r>
      <w:proofErr w:type="spellStart"/>
      <w:r w:rsidR="00A12252" w:rsidRPr="00DE4AB2">
        <w:t>Chat</w:t>
      </w:r>
      <w:proofErr w:type="spellEnd"/>
      <w:r w:rsidR="00A12252" w:rsidRPr="00D405E2">
        <w:rPr>
          <w:rFonts w:eastAsia="Times New Roman"/>
          <w:color w:val="000000" w:themeColor="text1"/>
          <w:szCs w:val="28"/>
        </w:rPr>
        <w:t>»</w:t>
      </w:r>
      <w:r w:rsidR="00A12252">
        <w:rPr>
          <w:rFonts w:eastAsia="Times New Roman"/>
          <w:color w:val="000000" w:themeColor="text1"/>
          <w:szCs w:val="28"/>
        </w:rPr>
        <w:t>.</w:t>
      </w:r>
    </w:p>
    <w:p w14:paraId="3896FAC9" w14:textId="77777777" w:rsidR="004B3487" w:rsidRDefault="004B348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ind w:firstLine="0"/>
        <w:rPr>
          <w:rFonts w:eastAsia="Times New Roman"/>
          <w:color w:val="000000" w:themeColor="text1"/>
          <w:szCs w:val="28"/>
        </w:rPr>
      </w:pPr>
      <w:r>
        <w:rPr>
          <w:rFonts w:eastAsia="Times New Roman"/>
          <w:color w:val="000000" w:themeColor="text1"/>
          <w:szCs w:val="28"/>
        </w:rPr>
        <w:t>Таблица 2.9</w:t>
      </w:r>
      <w:r w:rsidRPr="00FF1266">
        <w:rPr>
          <w:rFonts w:eastAsia="Times New Roman"/>
          <w:color w:val="000000" w:themeColor="text1"/>
          <w:szCs w:val="28"/>
        </w:rPr>
        <w:t xml:space="preserve"> – </w:t>
      </w:r>
      <w:r w:rsidRPr="00D405E2">
        <w:rPr>
          <w:rFonts w:eastAsia="Times New Roman"/>
          <w:color w:val="000000" w:themeColor="text1"/>
          <w:szCs w:val="28"/>
        </w:rPr>
        <w:t>Структура таблицы «</w:t>
      </w:r>
      <w:proofErr w:type="spellStart"/>
      <w:r w:rsidRPr="00DE4AB2">
        <w:t>Chat</w:t>
      </w:r>
      <w:proofErr w:type="spellEnd"/>
      <w:r w:rsidRPr="00D405E2">
        <w:rPr>
          <w:rFonts w:eastAsia="Times New Roman"/>
          <w:color w:val="000000" w:themeColor="text1"/>
          <w:szCs w:val="28"/>
        </w:rPr>
        <w:t>»</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701"/>
        <w:gridCol w:w="1842"/>
        <w:gridCol w:w="3686"/>
      </w:tblGrid>
      <w:tr w:rsidR="004B3487" w:rsidRPr="001C65F3" w14:paraId="57A1B49D" w14:textId="77777777" w:rsidTr="00487820">
        <w:tc>
          <w:tcPr>
            <w:tcW w:w="2122" w:type="dxa"/>
            <w:tcBorders>
              <w:top w:val="single" w:sz="4" w:space="0" w:color="000000"/>
              <w:left w:val="single" w:sz="4" w:space="0" w:color="000000"/>
              <w:bottom w:val="single" w:sz="4" w:space="0" w:color="000000"/>
              <w:right w:val="single" w:sz="4" w:space="0" w:color="000000"/>
            </w:tcBorders>
            <w:hideMark/>
          </w:tcPr>
          <w:p w14:paraId="131FBC1A" w14:textId="77777777" w:rsidR="004B3487" w:rsidRPr="00487820" w:rsidRDefault="004B3487" w:rsidP="0060770A">
            <w:pPr>
              <w:ind w:firstLine="0"/>
              <w:jc w:val="center"/>
              <w:rPr>
                <w:rFonts w:eastAsia="Times New Roman"/>
                <w:color w:val="000000" w:themeColor="text1"/>
                <w:sz w:val="24"/>
                <w:szCs w:val="28"/>
              </w:rPr>
            </w:pPr>
            <w:r w:rsidRPr="00487820">
              <w:rPr>
                <w:rFonts w:eastAsia="Times New Roman"/>
                <w:color w:val="000000" w:themeColor="text1"/>
                <w:sz w:val="24"/>
                <w:szCs w:val="28"/>
              </w:rPr>
              <w:t>Название</w:t>
            </w:r>
          </w:p>
        </w:tc>
        <w:tc>
          <w:tcPr>
            <w:tcW w:w="1701" w:type="dxa"/>
            <w:tcBorders>
              <w:top w:val="single" w:sz="4" w:space="0" w:color="000000"/>
              <w:left w:val="single" w:sz="4" w:space="0" w:color="000000"/>
              <w:bottom w:val="single" w:sz="4" w:space="0" w:color="000000"/>
              <w:right w:val="single" w:sz="4" w:space="0" w:color="000000"/>
            </w:tcBorders>
            <w:hideMark/>
          </w:tcPr>
          <w:p w14:paraId="437FE512" w14:textId="77777777" w:rsidR="004B3487" w:rsidRPr="00487820" w:rsidRDefault="004B3487" w:rsidP="0060770A">
            <w:pPr>
              <w:ind w:firstLine="0"/>
              <w:jc w:val="center"/>
              <w:rPr>
                <w:rFonts w:eastAsia="Times New Roman"/>
                <w:color w:val="000000" w:themeColor="text1"/>
                <w:sz w:val="24"/>
                <w:szCs w:val="28"/>
              </w:rPr>
            </w:pPr>
            <w:r w:rsidRPr="00487820">
              <w:rPr>
                <w:rFonts w:eastAsia="Times New Roman"/>
                <w:color w:val="000000" w:themeColor="text1"/>
                <w:sz w:val="24"/>
                <w:szCs w:val="28"/>
              </w:rPr>
              <w:t>Тип</w:t>
            </w:r>
          </w:p>
        </w:tc>
        <w:tc>
          <w:tcPr>
            <w:tcW w:w="1842" w:type="dxa"/>
            <w:tcBorders>
              <w:top w:val="single" w:sz="4" w:space="0" w:color="000000"/>
              <w:left w:val="single" w:sz="4" w:space="0" w:color="000000"/>
              <w:bottom w:val="single" w:sz="4" w:space="0" w:color="000000"/>
              <w:right w:val="single" w:sz="4" w:space="0" w:color="000000"/>
            </w:tcBorders>
            <w:hideMark/>
          </w:tcPr>
          <w:p w14:paraId="1C83C326" w14:textId="77777777" w:rsidR="004B3487" w:rsidRPr="00487820" w:rsidRDefault="004B3487" w:rsidP="0060770A">
            <w:pPr>
              <w:ind w:firstLine="0"/>
              <w:jc w:val="center"/>
              <w:rPr>
                <w:rFonts w:eastAsia="Times New Roman"/>
                <w:color w:val="000000" w:themeColor="text1"/>
                <w:sz w:val="24"/>
                <w:szCs w:val="28"/>
              </w:rPr>
            </w:pPr>
            <w:r w:rsidRPr="00487820">
              <w:rPr>
                <w:rFonts w:eastAsia="Times New Roman"/>
                <w:color w:val="000000" w:themeColor="text1"/>
                <w:sz w:val="24"/>
                <w:szCs w:val="28"/>
              </w:rPr>
              <w:t>Ограничения</w:t>
            </w:r>
          </w:p>
        </w:tc>
        <w:tc>
          <w:tcPr>
            <w:tcW w:w="3686" w:type="dxa"/>
            <w:tcBorders>
              <w:top w:val="single" w:sz="4" w:space="0" w:color="000000"/>
              <w:left w:val="single" w:sz="4" w:space="0" w:color="000000"/>
              <w:bottom w:val="single" w:sz="4" w:space="0" w:color="000000"/>
              <w:right w:val="single" w:sz="4" w:space="0" w:color="000000"/>
            </w:tcBorders>
            <w:hideMark/>
          </w:tcPr>
          <w:p w14:paraId="05E259F5" w14:textId="77777777" w:rsidR="004B3487" w:rsidRPr="00487820" w:rsidRDefault="004B3487" w:rsidP="0060770A">
            <w:pPr>
              <w:ind w:firstLine="0"/>
              <w:jc w:val="center"/>
              <w:rPr>
                <w:rFonts w:eastAsia="Times New Roman"/>
                <w:color w:val="000000" w:themeColor="text1"/>
                <w:sz w:val="24"/>
                <w:szCs w:val="28"/>
              </w:rPr>
            </w:pPr>
            <w:r w:rsidRPr="00487820">
              <w:rPr>
                <w:rFonts w:eastAsia="Times New Roman"/>
                <w:color w:val="000000" w:themeColor="text1"/>
                <w:sz w:val="24"/>
                <w:szCs w:val="28"/>
              </w:rPr>
              <w:t>Описание</w:t>
            </w:r>
          </w:p>
        </w:tc>
      </w:tr>
      <w:tr w:rsidR="004B3487" w:rsidRPr="00A013A9" w14:paraId="2566A872" w14:textId="77777777" w:rsidTr="00487820">
        <w:tc>
          <w:tcPr>
            <w:tcW w:w="2122" w:type="dxa"/>
            <w:tcBorders>
              <w:top w:val="single" w:sz="4" w:space="0" w:color="000000"/>
              <w:left w:val="single" w:sz="4" w:space="0" w:color="000000"/>
              <w:bottom w:val="single" w:sz="4" w:space="0" w:color="000000"/>
              <w:right w:val="single" w:sz="4" w:space="0" w:color="000000"/>
            </w:tcBorders>
            <w:hideMark/>
          </w:tcPr>
          <w:p w14:paraId="719AD61B" w14:textId="77777777" w:rsidR="004B3487" w:rsidRPr="00487820" w:rsidRDefault="004B3487" w:rsidP="0060770A">
            <w:pPr>
              <w:ind w:firstLine="0"/>
              <w:rPr>
                <w:rFonts w:eastAsia="Times New Roman"/>
                <w:sz w:val="24"/>
                <w:szCs w:val="28"/>
                <w:lang w:eastAsia="ru-RU"/>
              </w:rPr>
            </w:pPr>
            <w:proofErr w:type="spellStart"/>
            <w:r w:rsidRPr="00487820">
              <w:rPr>
                <w:rFonts w:eastAsia="Times New Roman"/>
                <w:sz w:val="24"/>
                <w:szCs w:val="28"/>
                <w:lang w:eastAsia="ru-RU"/>
              </w:rPr>
              <w:t>chat_id</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5C14B94D" w14:textId="77777777" w:rsidR="004B3487" w:rsidRPr="00487820" w:rsidRDefault="004B3487" w:rsidP="0060770A">
            <w:pPr>
              <w:ind w:firstLine="0"/>
              <w:rPr>
                <w:rFonts w:eastAsia="Times New Roman"/>
                <w:color w:val="000000" w:themeColor="text1"/>
                <w:sz w:val="24"/>
                <w:szCs w:val="28"/>
              </w:rPr>
            </w:pPr>
            <w:r w:rsidRPr="00487820">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2215A39A" w14:textId="77777777" w:rsidR="004B3487" w:rsidRPr="00487820" w:rsidRDefault="004B3487" w:rsidP="0060770A">
            <w:pPr>
              <w:ind w:firstLine="0"/>
              <w:rPr>
                <w:rFonts w:eastAsia="Times New Roman"/>
                <w:color w:val="000000" w:themeColor="text1"/>
                <w:sz w:val="24"/>
                <w:szCs w:val="28"/>
              </w:rPr>
            </w:pPr>
            <w:r w:rsidRPr="00487820">
              <w:rPr>
                <w:rFonts w:eastAsia="Times New Roman"/>
                <w:color w:val="000000" w:themeColor="text1"/>
                <w:sz w:val="24"/>
                <w:szCs w:val="28"/>
              </w:rPr>
              <w:t>Primary key</w:t>
            </w:r>
          </w:p>
        </w:tc>
        <w:tc>
          <w:tcPr>
            <w:tcW w:w="3686" w:type="dxa"/>
            <w:tcBorders>
              <w:top w:val="single" w:sz="4" w:space="0" w:color="000000"/>
              <w:left w:val="single" w:sz="4" w:space="0" w:color="000000"/>
              <w:bottom w:val="single" w:sz="4" w:space="0" w:color="000000"/>
              <w:right w:val="single" w:sz="4" w:space="0" w:color="000000"/>
            </w:tcBorders>
            <w:hideMark/>
          </w:tcPr>
          <w:p w14:paraId="3332229D"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Идентификатор сообщения</w:t>
            </w:r>
          </w:p>
        </w:tc>
      </w:tr>
      <w:tr w:rsidR="004B3487" w:rsidRPr="00A013A9" w14:paraId="2EF5954A" w14:textId="77777777" w:rsidTr="00487820">
        <w:tc>
          <w:tcPr>
            <w:tcW w:w="2122" w:type="dxa"/>
            <w:tcBorders>
              <w:top w:val="single" w:sz="4" w:space="0" w:color="000000"/>
              <w:left w:val="single" w:sz="4" w:space="0" w:color="000000"/>
              <w:bottom w:val="single" w:sz="4" w:space="0" w:color="000000"/>
              <w:right w:val="single" w:sz="4" w:space="0" w:color="000000"/>
            </w:tcBorders>
            <w:vAlign w:val="center"/>
            <w:hideMark/>
          </w:tcPr>
          <w:p w14:paraId="6E58D4DC" w14:textId="77777777" w:rsidR="004B3487" w:rsidRPr="00487820" w:rsidRDefault="004B3487" w:rsidP="0060770A">
            <w:pPr>
              <w:ind w:firstLine="0"/>
              <w:rPr>
                <w:rFonts w:eastAsia="Times New Roman"/>
                <w:sz w:val="24"/>
                <w:szCs w:val="28"/>
                <w:lang w:eastAsia="ru-RU"/>
              </w:rPr>
            </w:pPr>
            <w:proofErr w:type="spellStart"/>
            <w:r w:rsidRPr="00487820">
              <w:rPr>
                <w:rFonts w:eastAsia="Times New Roman"/>
                <w:sz w:val="24"/>
                <w:szCs w:val="28"/>
                <w:lang w:eastAsia="ru-RU"/>
              </w:rPr>
              <w:t>auction_id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60EAE5A5" w14:textId="77777777" w:rsidR="004B3487" w:rsidRPr="00487820" w:rsidRDefault="004B3487" w:rsidP="0060770A">
            <w:pPr>
              <w:ind w:firstLine="0"/>
              <w:rPr>
                <w:rFonts w:eastAsia="Times New Roman"/>
                <w:color w:val="000000" w:themeColor="text1"/>
                <w:sz w:val="24"/>
                <w:szCs w:val="28"/>
              </w:rPr>
            </w:pPr>
            <w:r w:rsidRPr="00487820">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2E78D02C" w14:textId="77777777" w:rsidR="004B3487" w:rsidRPr="00487820" w:rsidRDefault="004B3487" w:rsidP="0060770A">
            <w:pPr>
              <w:ind w:firstLine="0"/>
              <w:rPr>
                <w:rFonts w:eastAsia="Times New Roman"/>
                <w:color w:val="000000" w:themeColor="text1"/>
                <w:sz w:val="24"/>
                <w:szCs w:val="28"/>
              </w:rPr>
            </w:pPr>
            <w:proofErr w:type="spellStart"/>
            <w:r w:rsidRPr="00487820">
              <w:rPr>
                <w:rFonts w:eastAsia="Times New Roman"/>
                <w:color w:val="000000" w:themeColor="text1"/>
                <w:sz w:val="24"/>
                <w:szCs w:val="28"/>
              </w:rPr>
              <w:t>Foreign</w:t>
            </w:r>
            <w:proofErr w:type="spellEnd"/>
            <w:r w:rsidRPr="00487820">
              <w:rPr>
                <w:rFonts w:eastAsia="Times New Roman"/>
                <w:color w:val="000000" w:themeColor="text1"/>
                <w:sz w:val="24"/>
                <w:szCs w:val="28"/>
              </w:rPr>
              <w:t xml:space="preserve"> </w:t>
            </w:r>
            <w:proofErr w:type="spellStart"/>
            <w:r w:rsidRPr="00487820">
              <w:rPr>
                <w:rFonts w:eastAsia="Times New Roman"/>
                <w:color w:val="000000" w:themeColor="text1"/>
                <w:sz w:val="24"/>
                <w:szCs w:val="28"/>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6BD6EAAB"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Идентификатор аукциона</w:t>
            </w:r>
          </w:p>
        </w:tc>
      </w:tr>
      <w:tr w:rsidR="004B3487" w:rsidRPr="00A013A9" w14:paraId="72818D7D" w14:textId="77777777" w:rsidTr="00487820">
        <w:tc>
          <w:tcPr>
            <w:tcW w:w="2122" w:type="dxa"/>
            <w:tcBorders>
              <w:top w:val="single" w:sz="4" w:space="0" w:color="000000"/>
              <w:left w:val="single" w:sz="4" w:space="0" w:color="000000"/>
              <w:bottom w:val="single" w:sz="4" w:space="0" w:color="000000"/>
              <w:right w:val="single" w:sz="4" w:space="0" w:color="000000"/>
            </w:tcBorders>
            <w:vAlign w:val="center"/>
            <w:hideMark/>
          </w:tcPr>
          <w:p w14:paraId="1E6CF267" w14:textId="77777777" w:rsidR="004B3487" w:rsidRPr="00487820" w:rsidRDefault="004B3487" w:rsidP="0060770A">
            <w:pPr>
              <w:ind w:firstLine="0"/>
              <w:rPr>
                <w:rFonts w:eastAsia="Times New Roman"/>
                <w:sz w:val="24"/>
                <w:szCs w:val="28"/>
                <w:lang w:eastAsia="ru-RU"/>
              </w:rPr>
            </w:pPr>
            <w:proofErr w:type="spellStart"/>
            <w:r w:rsidRPr="00487820">
              <w:rPr>
                <w:rFonts w:eastAsia="Times New Roman"/>
                <w:sz w:val="24"/>
                <w:szCs w:val="28"/>
                <w:lang w:eastAsia="ru-RU"/>
              </w:rPr>
              <w:t>buyer_id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549C2DF0" w14:textId="77777777" w:rsidR="004B3487" w:rsidRPr="00487820" w:rsidRDefault="004B3487" w:rsidP="0060770A">
            <w:pPr>
              <w:ind w:firstLine="0"/>
              <w:rPr>
                <w:rFonts w:eastAsia="Times New Roman"/>
                <w:color w:val="000000" w:themeColor="text1"/>
                <w:sz w:val="24"/>
                <w:szCs w:val="28"/>
              </w:rPr>
            </w:pPr>
            <w:r w:rsidRPr="00487820">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069B25D6" w14:textId="77777777" w:rsidR="004B3487" w:rsidRPr="00487820" w:rsidRDefault="004B3487" w:rsidP="0060770A">
            <w:pPr>
              <w:ind w:firstLine="0"/>
              <w:rPr>
                <w:rFonts w:eastAsia="Times New Roman"/>
                <w:color w:val="000000" w:themeColor="text1"/>
                <w:sz w:val="24"/>
                <w:szCs w:val="28"/>
              </w:rPr>
            </w:pPr>
            <w:proofErr w:type="spellStart"/>
            <w:r w:rsidRPr="00487820">
              <w:rPr>
                <w:rFonts w:eastAsia="Times New Roman"/>
                <w:color w:val="000000" w:themeColor="text1"/>
                <w:sz w:val="24"/>
                <w:szCs w:val="28"/>
              </w:rPr>
              <w:t>Foreign</w:t>
            </w:r>
            <w:proofErr w:type="spellEnd"/>
            <w:r w:rsidRPr="00487820">
              <w:rPr>
                <w:rFonts w:eastAsia="Times New Roman"/>
                <w:color w:val="000000" w:themeColor="text1"/>
                <w:sz w:val="24"/>
                <w:szCs w:val="28"/>
              </w:rPr>
              <w:t xml:space="preserve"> </w:t>
            </w:r>
            <w:proofErr w:type="spellStart"/>
            <w:r w:rsidRPr="00487820">
              <w:rPr>
                <w:rFonts w:eastAsia="Times New Roman"/>
                <w:color w:val="000000" w:themeColor="text1"/>
                <w:sz w:val="24"/>
                <w:szCs w:val="28"/>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09072776"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Идентификатор пользователя-покупателя</w:t>
            </w:r>
          </w:p>
        </w:tc>
      </w:tr>
      <w:tr w:rsidR="004B3487" w:rsidRPr="00A013A9" w14:paraId="6BFE3F1F" w14:textId="77777777" w:rsidTr="00487820">
        <w:tc>
          <w:tcPr>
            <w:tcW w:w="2122" w:type="dxa"/>
            <w:tcBorders>
              <w:top w:val="single" w:sz="4" w:space="0" w:color="000000"/>
              <w:left w:val="single" w:sz="4" w:space="0" w:color="000000"/>
              <w:bottom w:val="single" w:sz="4" w:space="0" w:color="000000"/>
              <w:right w:val="single" w:sz="4" w:space="0" w:color="000000"/>
            </w:tcBorders>
            <w:vAlign w:val="center"/>
            <w:hideMark/>
          </w:tcPr>
          <w:p w14:paraId="6F1DFA61" w14:textId="77777777" w:rsidR="004B3487" w:rsidRPr="00487820" w:rsidRDefault="004B3487" w:rsidP="0060770A">
            <w:pPr>
              <w:ind w:firstLine="0"/>
              <w:rPr>
                <w:rFonts w:eastAsia="Times New Roman"/>
                <w:sz w:val="24"/>
                <w:szCs w:val="28"/>
                <w:lang w:eastAsia="ru-RU"/>
              </w:rPr>
            </w:pPr>
            <w:proofErr w:type="spellStart"/>
            <w:r w:rsidRPr="00487820">
              <w:rPr>
                <w:rFonts w:eastAsia="Times New Roman"/>
                <w:sz w:val="24"/>
                <w:szCs w:val="28"/>
                <w:lang w:eastAsia="ru-RU"/>
              </w:rPr>
              <w:t>seller_id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6C1B52BF" w14:textId="77777777" w:rsidR="004B3487" w:rsidRPr="00487820" w:rsidRDefault="004B3487" w:rsidP="0060770A">
            <w:pPr>
              <w:ind w:firstLine="0"/>
              <w:rPr>
                <w:rFonts w:eastAsia="Times New Roman"/>
                <w:color w:val="000000" w:themeColor="text1"/>
                <w:sz w:val="24"/>
                <w:szCs w:val="28"/>
              </w:rPr>
            </w:pPr>
            <w:r w:rsidRPr="00487820">
              <w:rPr>
                <w:rFonts w:eastAsia="Times New Roman"/>
                <w:color w:val="000000" w:themeColor="text1"/>
                <w:sz w:val="24"/>
                <w:szCs w:val="28"/>
              </w:rPr>
              <w:t>INTEGER</w:t>
            </w:r>
          </w:p>
        </w:tc>
        <w:tc>
          <w:tcPr>
            <w:tcW w:w="1842" w:type="dxa"/>
            <w:tcBorders>
              <w:top w:val="single" w:sz="4" w:space="0" w:color="000000"/>
              <w:left w:val="single" w:sz="4" w:space="0" w:color="000000"/>
              <w:bottom w:val="single" w:sz="4" w:space="0" w:color="000000"/>
              <w:right w:val="single" w:sz="4" w:space="0" w:color="000000"/>
            </w:tcBorders>
            <w:hideMark/>
          </w:tcPr>
          <w:p w14:paraId="6F425ECC" w14:textId="77777777" w:rsidR="004B3487" w:rsidRPr="00487820" w:rsidRDefault="004B3487" w:rsidP="0060770A">
            <w:pPr>
              <w:ind w:firstLine="0"/>
              <w:rPr>
                <w:rFonts w:eastAsia="Times New Roman"/>
                <w:color w:val="000000" w:themeColor="text1"/>
                <w:sz w:val="24"/>
                <w:szCs w:val="28"/>
              </w:rPr>
            </w:pPr>
            <w:proofErr w:type="spellStart"/>
            <w:r w:rsidRPr="00487820">
              <w:rPr>
                <w:rFonts w:eastAsia="Times New Roman"/>
                <w:color w:val="000000" w:themeColor="text1"/>
                <w:sz w:val="24"/>
                <w:szCs w:val="28"/>
              </w:rPr>
              <w:t>Foreign</w:t>
            </w:r>
            <w:proofErr w:type="spellEnd"/>
            <w:r w:rsidRPr="00487820">
              <w:rPr>
                <w:rFonts w:eastAsia="Times New Roman"/>
                <w:color w:val="000000" w:themeColor="text1"/>
                <w:sz w:val="24"/>
                <w:szCs w:val="28"/>
              </w:rPr>
              <w:t xml:space="preserve"> </w:t>
            </w:r>
            <w:proofErr w:type="spellStart"/>
            <w:r w:rsidRPr="00487820">
              <w:rPr>
                <w:rFonts w:eastAsia="Times New Roman"/>
                <w:color w:val="000000" w:themeColor="text1"/>
                <w:sz w:val="24"/>
                <w:szCs w:val="28"/>
              </w:rPr>
              <w:t>key</w:t>
            </w:r>
            <w:proofErr w:type="spellEnd"/>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603BAA39"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Идентификатор пользователя-продавца</w:t>
            </w:r>
          </w:p>
        </w:tc>
      </w:tr>
      <w:tr w:rsidR="004B3487" w:rsidRPr="00A013A9" w14:paraId="04BACE56" w14:textId="77777777" w:rsidTr="00487820">
        <w:tc>
          <w:tcPr>
            <w:tcW w:w="2122" w:type="dxa"/>
            <w:tcBorders>
              <w:top w:val="single" w:sz="4" w:space="0" w:color="000000"/>
              <w:left w:val="single" w:sz="4" w:space="0" w:color="000000"/>
              <w:bottom w:val="single" w:sz="4" w:space="0" w:color="000000"/>
              <w:right w:val="single" w:sz="4" w:space="0" w:color="000000"/>
            </w:tcBorders>
            <w:vAlign w:val="center"/>
          </w:tcPr>
          <w:p w14:paraId="13C8701E" w14:textId="77777777" w:rsidR="004B3487" w:rsidRPr="00487820" w:rsidRDefault="004B3487" w:rsidP="0060770A">
            <w:pPr>
              <w:ind w:firstLine="0"/>
              <w:rPr>
                <w:rFonts w:eastAsia="Times New Roman"/>
                <w:sz w:val="24"/>
                <w:szCs w:val="28"/>
                <w:lang w:eastAsia="ru-RU"/>
              </w:rPr>
            </w:pPr>
            <w:proofErr w:type="spellStart"/>
            <w:r w:rsidRPr="00487820">
              <w:rPr>
                <w:rFonts w:eastAsia="Times New Roman"/>
                <w:sz w:val="24"/>
                <w:szCs w:val="28"/>
                <w:lang w:eastAsia="ru-RU"/>
              </w:rPr>
              <w:t>message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0B81D916" w14:textId="77777777" w:rsidR="004B3487" w:rsidRPr="00487820" w:rsidRDefault="004B3487" w:rsidP="0060770A">
            <w:pPr>
              <w:ind w:firstLine="0"/>
              <w:rPr>
                <w:rFonts w:eastAsia="Times New Roman"/>
                <w:color w:val="000000" w:themeColor="text1"/>
                <w:sz w:val="24"/>
                <w:szCs w:val="28"/>
              </w:rPr>
            </w:pPr>
            <w:r w:rsidRPr="00487820">
              <w:rPr>
                <w:rFonts w:eastAsia="Times New Roman"/>
                <w:color w:val="000000" w:themeColor="text1"/>
                <w:sz w:val="24"/>
                <w:szCs w:val="28"/>
              </w:rPr>
              <w:t>TEXT</w:t>
            </w:r>
          </w:p>
        </w:tc>
        <w:tc>
          <w:tcPr>
            <w:tcW w:w="1842" w:type="dxa"/>
            <w:tcBorders>
              <w:top w:val="single" w:sz="4" w:space="0" w:color="000000"/>
              <w:left w:val="single" w:sz="4" w:space="0" w:color="000000"/>
              <w:bottom w:val="single" w:sz="4" w:space="0" w:color="000000"/>
              <w:right w:val="single" w:sz="4" w:space="0" w:color="000000"/>
            </w:tcBorders>
          </w:tcPr>
          <w:p w14:paraId="0F71DE96"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1E74DFCF"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Текст сообщения</w:t>
            </w:r>
          </w:p>
        </w:tc>
      </w:tr>
      <w:tr w:rsidR="004B3487" w:rsidRPr="00A013A9" w14:paraId="481BD3DE" w14:textId="77777777" w:rsidTr="00487820">
        <w:tc>
          <w:tcPr>
            <w:tcW w:w="2122" w:type="dxa"/>
            <w:tcBorders>
              <w:top w:val="single" w:sz="4" w:space="0" w:color="000000"/>
              <w:left w:val="single" w:sz="4" w:space="0" w:color="000000"/>
              <w:bottom w:val="single" w:sz="4" w:space="0" w:color="000000"/>
              <w:right w:val="single" w:sz="4" w:space="0" w:color="000000"/>
            </w:tcBorders>
            <w:vAlign w:val="center"/>
          </w:tcPr>
          <w:p w14:paraId="0D8A6D52" w14:textId="77777777" w:rsidR="004B3487" w:rsidRPr="00487820" w:rsidRDefault="004B3487" w:rsidP="0060770A">
            <w:pPr>
              <w:ind w:firstLine="0"/>
              <w:rPr>
                <w:rFonts w:eastAsia="Times New Roman"/>
                <w:sz w:val="24"/>
                <w:szCs w:val="28"/>
                <w:lang w:eastAsia="ru-RU"/>
              </w:rPr>
            </w:pPr>
            <w:proofErr w:type="spellStart"/>
            <w:r w:rsidRPr="00487820">
              <w:rPr>
                <w:rFonts w:eastAsia="Times New Roman"/>
                <w:sz w:val="24"/>
                <w:szCs w:val="28"/>
                <w:lang w:eastAsia="ru-RU"/>
              </w:rPr>
              <w:t>timestamp</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2909F7C" w14:textId="77777777" w:rsidR="004B3487" w:rsidRPr="00487820" w:rsidRDefault="004B3487" w:rsidP="0060770A">
            <w:pPr>
              <w:ind w:firstLine="0"/>
              <w:rPr>
                <w:rFonts w:eastAsia="Times New Roman"/>
                <w:sz w:val="24"/>
                <w:szCs w:val="28"/>
                <w:lang w:eastAsia="ru-RU"/>
              </w:rPr>
            </w:pPr>
            <w:r w:rsidRPr="00487820">
              <w:rPr>
                <w:rFonts w:eastAsia="Times New Roman"/>
                <w:color w:val="000000" w:themeColor="text1"/>
                <w:sz w:val="24"/>
                <w:szCs w:val="28"/>
                <w:lang w:val="en-US"/>
              </w:rPr>
              <w:t>DATETIME</w:t>
            </w:r>
          </w:p>
        </w:tc>
        <w:tc>
          <w:tcPr>
            <w:tcW w:w="1842" w:type="dxa"/>
            <w:tcBorders>
              <w:top w:val="single" w:sz="4" w:space="0" w:color="000000"/>
              <w:left w:val="single" w:sz="4" w:space="0" w:color="000000"/>
              <w:bottom w:val="single" w:sz="4" w:space="0" w:color="000000"/>
              <w:right w:val="single" w:sz="4" w:space="0" w:color="000000"/>
            </w:tcBorders>
          </w:tcPr>
          <w:p w14:paraId="51431078"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14DB9CD2"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Дата и время отправки сообщения</w:t>
            </w:r>
          </w:p>
        </w:tc>
      </w:tr>
      <w:tr w:rsidR="004B3487" w:rsidRPr="00A013A9" w14:paraId="36525816" w14:textId="77777777" w:rsidTr="00487820">
        <w:tc>
          <w:tcPr>
            <w:tcW w:w="2122" w:type="dxa"/>
            <w:tcBorders>
              <w:top w:val="single" w:sz="4" w:space="0" w:color="000000"/>
              <w:left w:val="single" w:sz="4" w:space="0" w:color="000000"/>
              <w:bottom w:val="single" w:sz="4" w:space="0" w:color="000000"/>
              <w:right w:val="single" w:sz="4" w:space="0" w:color="000000"/>
            </w:tcBorders>
            <w:vAlign w:val="center"/>
          </w:tcPr>
          <w:p w14:paraId="6E9BD299" w14:textId="77777777" w:rsidR="004B3487" w:rsidRPr="00487820" w:rsidRDefault="004B3487" w:rsidP="0060770A">
            <w:pPr>
              <w:ind w:firstLine="0"/>
              <w:rPr>
                <w:rFonts w:eastAsia="Times New Roman"/>
                <w:sz w:val="24"/>
                <w:szCs w:val="28"/>
                <w:lang w:eastAsia="ru-RU"/>
              </w:rPr>
            </w:pPr>
            <w:proofErr w:type="spellStart"/>
            <w:r w:rsidRPr="00487820">
              <w:rPr>
                <w:rFonts w:eastAsia="Times New Roman"/>
                <w:sz w:val="24"/>
                <w:szCs w:val="28"/>
                <w:lang w:eastAsia="ru-RU"/>
              </w:rPr>
              <w:t>sender_name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6AEB2773" w14:textId="77777777" w:rsidR="004B3487" w:rsidRPr="00487820" w:rsidRDefault="004B3487" w:rsidP="0060770A">
            <w:pPr>
              <w:ind w:firstLine="0"/>
              <w:rPr>
                <w:rFonts w:eastAsia="Times New Roman"/>
                <w:color w:val="000000" w:themeColor="text1"/>
                <w:sz w:val="24"/>
                <w:szCs w:val="28"/>
              </w:rPr>
            </w:pPr>
            <w:r w:rsidRPr="00487820">
              <w:rPr>
                <w:rFonts w:eastAsia="Times New Roman"/>
                <w:color w:val="000000" w:themeColor="text1"/>
                <w:sz w:val="24"/>
                <w:szCs w:val="28"/>
              </w:rPr>
              <w:t>TEXT</w:t>
            </w:r>
          </w:p>
        </w:tc>
        <w:tc>
          <w:tcPr>
            <w:tcW w:w="1842" w:type="dxa"/>
            <w:tcBorders>
              <w:top w:val="single" w:sz="4" w:space="0" w:color="000000"/>
              <w:left w:val="single" w:sz="4" w:space="0" w:color="000000"/>
              <w:bottom w:val="single" w:sz="4" w:space="0" w:color="000000"/>
              <w:right w:val="single" w:sz="4" w:space="0" w:color="000000"/>
            </w:tcBorders>
          </w:tcPr>
          <w:p w14:paraId="5A5547F5"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Not null</w:t>
            </w:r>
          </w:p>
        </w:tc>
        <w:tc>
          <w:tcPr>
            <w:tcW w:w="3686" w:type="dxa"/>
            <w:tcBorders>
              <w:top w:val="single" w:sz="4" w:space="0" w:color="000000"/>
              <w:left w:val="single" w:sz="4" w:space="0" w:color="000000"/>
              <w:bottom w:val="single" w:sz="4" w:space="0" w:color="000000"/>
              <w:right w:val="single" w:sz="4" w:space="0" w:color="000000"/>
            </w:tcBorders>
            <w:vAlign w:val="center"/>
          </w:tcPr>
          <w:p w14:paraId="14B67279" w14:textId="77777777" w:rsidR="004B3487" w:rsidRPr="00487820" w:rsidRDefault="004B3487" w:rsidP="0060770A">
            <w:pPr>
              <w:ind w:firstLine="0"/>
              <w:rPr>
                <w:rFonts w:eastAsia="Times New Roman"/>
                <w:sz w:val="24"/>
                <w:szCs w:val="28"/>
                <w:lang w:eastAsia="ru-RU"/>
              </w:rPr>
            </w:pPr>
            <w:r w:rsidRPr="00487820">
              <w:rPr>
                <w:rFonts w:eastAsia="Times New Roman"/>
                <w:sz w:val="24"/>
                <w:szCs w:val="28"/>
                <w:lang w:eastAsia="ru-RU"/>
              </w:rPr>
              <w:t>Имя отправителя сообщения</w:t>
            </w:r>
          </w:p>
        </w:tc>
      </w:tr>
    </w:tbl>
    <w:p w14:paraId="7C73936F" w14:textId="1C59CDAE" w:rsidR="004D486D" w:rsidRPr="00604D9F" w:rsidRDefault="004B3487" w:rsidP="0060770A">
      <w:pPr>
        <w:spacing w:before="280"/>
      </w:pPr>
      <w:r w:rsidRPr="00DE4AB2">
        <w:t>Эти таблицы позволяют эффективно управлять пользователями, товарами, аукционами и ставками в веб-приложении, а также обеспечивают возможнос</w:t>
      </w:r>
      <w:r>
        <w:t>ть общения между пользователями</w:t>
      </w:r>
      <w:r w:rsidR="004D486D" w:rsidRPr="00604D9F">
        <w:t>.</w:t>
      </w:r>
    </w:p>
    <w:p w14:paraId="78EC15D0" w14:textId="77777777" w:rsidR="004D486D" w:rsidRDefault="004D486D" w:rsidP="0060770A">
      <w:pPr>
        <w:pStyle w:val="afffc"/>
      </w:pPr>
      <w:bookmarkStart w:id="76" w:name="_Toc121399047"/>
      <w:bookmarkStart w:id="77" w:name="_Toc121511411"/>
      <w:bookmarkStart w:id="78" w:name="_Toc198277000"/>
      <w:r>
        <w:lastRenderedPageBreak/>
        <w:t>2.3</w:t>
      </w:r>
      <w:r w:rsidRPr="000E725E">
        <w:t xml:space="preserve"> </w:t>
      </w:r>
      <w:r>
        <w:t>Диаграмма вариантов использования</w:t>
      </w:r>
      <w:bookmarkEnd w:id="76"/>
      <w:bookmarkEnd w:id="77"/>
      <w:bookmarkEnd w:id="78"/>
    </w:p>
    <w:p w14:paraId="44DF1B1E" w14:textId="131BC8EF" w:rsidR="004B3487" w:rsidRPr="00DE4AB2" w:rsidRDefault="000731BB" w:rsidP="0060770A">
      <w:pPr>
        <w:rPr>
          <w:lang w:eastAsia="ru-RU"/>
        </w:rPr>
      </w:pPr>
      <w:r>
        <w:t>Веб-приложение должно поддерживать регистрацию и авторизацию пользователей с разделением ролей: администратор, продавец, покупатель.</w:t>
      </w:r>
    </w:p>
    <w:p w14:paraId="3E202F02" w14:textId="15454E95" w:rsidR="004B3487" w:rsidRPr="00A12F2B" w:rsidRDefault="004B3487" w:rsidP="0060770A">
      <w:pPr>
        <w:rPr>
          <w:spacing w:val="-4"/>
          <w:lang w:eastAsia="ru-RU"/>
        </w:rPr>
      </w:pPr>
      <w:r w:rsidRPr="00A12F2B">
        <w:rPr>
          <w:spacing w:val="-4"/>
          <w:lang w:eastAsia="ru-RU"/>
        </w:rPr>
        <w:t>Администратор сможет управлять категориями товаров для аукционов, блокировать</w:t>
      </w:r>
      <w:r w:rsidR="00F43533" w:rsidRPr="00A12F2B">
        <w:rPr>
          <w:spacing w:val="-4"/>
          <w:lang w:eastAsia="ru-RU"/>
        </w:rPr>
        <w:t xml:space="preserve"> и разблокировать</w:t>
      </w:r>
      <w:r w:rsidRPr="00A12F2B">
        <w:rPr>
          <w:spacing w:val="-4"/>
          <w:lang w:eastAsia="ru-RU"/>
        </w:rPr>
        <w:t xml:space="preserve"> пользователей, </w:t>
      </w:r>
      <w:r w:rsidR="00A12F2B">
        <w:rPr>
          <w:spacing w:val="-4"/>
          <w:lang w:eastAsia="ru-RU"/>
        </w:rPr>
        <w:t>ви</w:t>
      </w:r>
      <w:r w:rsidR="00E732DE">
        <w:rPr>
          <w:spacing w:val="-4"/>
          <w:lang w:eastAsia="ru-RU"/>
        </w:rPr>
        <w:t>д</w:t>
      </w:r>
      <w:r w:rsidR="00A12F2B">
        <w:rPr>
          <w:spacing w:val="-4"/>
          <w:lang w:eastAsia="ru-RU"/>
        </w:rPr>
        <w:t>еть</w:t>
      </w:r>
      <w:r w:rsidRPr="00A12F2B">
        <w:rPr>
          <w:spacing w:val="-4"/>
          <w:lang w:eastAsia="ru-RU"/>
        </w:rPr>
        <w:t xml:space="preserve"> статистику</w:t>
      </w:r>
      <w:r w:rsidR="00F43533" w:rsidRPr="00A12F2B">
        <w:rPr>
          <w:spacing w:val="-4"/>
          <w:lang w:eastAsia="ru-RU"/>
        </w:rPr>
        <w:t xml:space="preserve"> как по всему веб-приложению так и</w:t>
      </w:r>
      <w:r w:rsidRPr="00A12F2B">
        <w:rPr>
          <w:spacing w:val="-4"/>
          <w:lang w:eastAsia="ru-RU"/>
        </w:rPr>
        <w:t xml:space="preserve"> по активности пользователей и товарам на аукционах.</w:t>
      </w:r>
    </w:p>
    <w:p w14:paraId="73B822C9" w14:textId="77777777" w:rsidR="004B3487" w:rsidRPr="00DE4AB2" w:rsidRDefault="004B3487" w:rsidP="0060770A">
      <w:pPr>
        <w:rPr>
          <w:lang w:eastAsia="ru-RU"/>
        </w:rPr>
      </w:pPr>
      <w:r w:rsidRPr="00DE4AB2">
        <w:rPr>
          <w:lang w:eastAsia="ru-RU"/>
        </w:rPr>
        <w:t>Продавец получит возможность управлять своими товарами для аукционов, формировать крупные аукционы и аукционы одного товара, просматривать ставки на свои товары и вести чат с покупателями.</w:t>
      </w:r>
    </w:p>
    <w:p w14:paraId="691C3A18" w14:textId="6877FC20" w:rsidR="008B3E24" w:rsidRDefault="004B3487" w:rsidP="0060770A">
      <w:pPr>
        <w:spacing w:after="240"/>
        <w:rPr>
          <w:lang w:eastAsia="ru-RU"/>
        </w:rPr>
      </w:pPr>
      <w:r w:rsidRPr="00DE4AB2">
        <w:rPr>
          <w:lang w:eastAsia="ru-RU"/>
        </w:rPr>
        <w:t>Покупатель сможет просматривать крупные аукционы (запланированные, текущие и заверш</w:t>
      </w:r>
      <w:r w:rsidR="00A924AF">
        <w:rPr>
          <w:lang w:eastAsia="ru-RU"/>
        </w:rPr>
        <w:t>е</w:t>
      </w:r>
      <w:r w:rsidRPr="00DE4AB2">
        <w:rPr>
          <w:lang w:eastAsia="ru-RU"/>
        </w:rPr>
        <w:t xml:space="preserve">нные) с информацией о каждом товаре, участвовать в торгах, добавлять аукционы в избранное, просматривать историю ставок на товар, вести чат с продавцом выигранного товара и выставлять оценку продавцу. </w:t>
      </w:r>
      <w:r>
        <w:rPr>
          <w:lang w:eastAsia="ru-RU"/>
        </w:rPr>
        <w:t xml:space="preserve">Диаграмма вариантов использования представлена </w:t>
      </w:r>
      <w:r w:rsidRPr="00DE4AB2">
        <w:rPr>
          <w:lang w:eastAsia="ru-RU"/>
        </w:rPr>
        <w:t>на рисунке 2.</w:t>
      </w:r>
      <w:r w:rsidR="00F5773D">
        <w:rPr>
          <w:lang w:eastAsia="ru-RU"/>
        </w:rPr>
        <w:t xml:space="preserve">3, а также в приложении </w:t>
      </w:r>
      <w:r w:rsidR="00FE6E7B">
        <w:rPr>
          <w:lang w:eastAsia="ru-RU"/>
        </w:rPr>
        <w:t>В</w:t>
      </w:r>
      <w:r w:rsidR="004D486D">
        <w:t>.</w:t>
      </w:r>
    </w:p>
    <w:p w14:paraId="6CE8A3D9" w14:textId="40749837" w:rsidR="004B3487" w:rsidRDefault="007D15B8" w:rsidP="0060770A">
      <w:pPr>
        <w:pStyle w:val="afff0"/>
        <w:spacing w:after="120"/>
      </w:pPr>
      <w:r w:rsidRPr="007D15B8">
        <w:rPr>
          <w:lang w:val="ru-RU" w:eastAsia="ru-RU"/>
        </w:rPr>
        <w:drawing>
          <wp:inline distT="0" distB="0" distL="0" distR="0" wp14:anchorId="54005B82" wp14:editId="26098C0C">
            <wp:extent cx="5208105" cy="4725378"/>
            <wp:effectExtent l="19050" t="19050" r="12065" b="18415"/>
            <wp:docPr id="2143147631" name="Рисунок 214314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6855" cy="4733317"/>
                    </a:xfrm>
                    <a:prstGeom prst="rect">
                      <a:avLst/>
                    </a:prstGeom>
                    <a:noFill/>
                    <a:ln>
                      <a:solidFill>
                        <a:schemeClr val="tx1"/>
                      </a:solidFill>
                    </a:ln>
                  </pic:spPr>
                </pic:pic>
              </a:graphicData>
            </a:graphic>
          </wp:inline>
        </w:drawing>
      </w:r>
    </w:p>
    <w:p w14:paraId="33E2AEB3" w14:textId="7BCC8BCB" w:rsidR="004B3487" w:rsidRPr="004B3487" w:rsidRDefault="004B3487" w:rsidP="0060770A">
      <w:pPr>
        <w:pStyle w:val="afff1"/>
        <w:spacing w:before="120"/>
        <w:jc w:val="center"/>
      </w:pPr>
      <w:r>
        <w:t>Рисунок 2.3</w:t>
      </w:r>
      <w:r w:rsidRPr="004B3487">
        <w:t xml:space="preserve"> – </w:t>
      </w:r>
      <w:r w:rsidRPr="00DE4AB2">
        <w:rPr>
          <w:noProof/>
        </w:rPr>
        <w:t>Диаграмма вариантов использования</w:t>
      </w:r>
    </w:p>
    <w:p w14:paraId="31E7F22D" w14:textId="4A0A62FD" w:rsidR="004B3487" w:rsidRPr="00BF4F43" w:rsidRDefault="00F57FE1" w:rsidP="0060770A">
      <w:r w:rsidRPr="00092C65">
        <w:rPr>
          <w:lang w:val="en-US"/>
        </w:rPr>
        <w:lastRenderedPageBreak/>
        <w:t>UML</w:t>
      </w:r>
      <w:r w:rsidRPr="00DE4AB2">
        <w:t xml:space="preserve"> диаграмма вариантов использования помогает определить, какие функции доступны для каждо</w:t>
      </w:r>
      <w:r>
        <w:t>й роли в данном веб-приложении.</w:t>
      </w:r>
      <w:r w:rsidR="00E45510">
        <w:t xml:space="preserve"> Такой подход очень удобен для оценки возможностей веб-приложения.</w:t>
      </w:r>
    </w:p>
    <w:p w14:paraId="7AED8FCB" w14:textId="3584F710" w:rsidR="008B3E24" w:rsidRDefault="008B3E24" w:rsidP="0060770A">
      <w:pPr>
        <w:pStyle w:val="afffc"/>
      </w:pPr>
      <w:bookmarkStart w:id="79" w:name="_Toc198277001"/>
      <w:bookmarkStart w:id="80" w:name="_Toc121399048"/>
      <w:bookmarkStart w:id="81" w:name="_Toc121511412"/>
      <w:r>
        <w:t>2.4</w:t>
      </w:r>
      <w:r w:rsidRPr="000E725E">
        <w:t xml:space="preserve"> </w:t>
      </w:r>
      <w:r w:rsidR="00ED53FC">
        <w:t>Проектирование контейнеризации</w:t>
      </w:r>
      <w:bookmarkEnd w:id="79"/>
    </w:p>
    <w:p w14:paraId="33FF245D" w14:textId="6F3F73D4" w:rsidR="00027CDE" w:rsidRPr="000528CA" w:rsidRDefault="00027CDE" w:rsidP="0060770A">
      <w:pPr>
        <w:rPr>
          <w:spacing w:val="-4"/>
        </w:rPr>
      </w:pPr>
      <w:r w:rsidRPr="000528CA">
        <w:rPr>
          <w:spacing w:val="-4"/>
        </w:rPr>
        <w:t>Перед началом разработки приложения важно уделить внимание инфраструктуре, которая будет необходима как в процессе разработки, так и при последующем развертывании. В это входит сервер базы данных, сервер для размещения клиентской и серверной частей приложения. В рамках небольших проектов все эти компоненты можно развернуть на одной физической машине с установленной операционной системой.</w:t>
      </w:r>
    </w:p>
    <w:p w14:paraId="5E22CC04" w14:textId="0EF4C2E7" w:rsidR="00027CDE" w:rsidRPr="00DE4AB2" w:rsidRDefault="00027CDE" w:rsidP="0060770A">
      <w:proofErr w:type="spellStart"/>
      <w:r w:rsidRPr="00092C65">
        <w:t>Docker</w:t>
      </w:r>
      <w:proofErr w:type="spellEnd"/>
      <w:r w:rsidRPr="00092C65">
        <w:t xml:space="preserve"> </w:t>
      </w:r>
      <w:r w:rsidR="0060770A">
        <w:t>–</w:t>
      </w:r>
      <w:r w:rsidRPr="00DE4AB2">
        <w:t xml:space="preserve"> одно из наиболее популярных решений в области контейнеризации, которое предоставляет разработчикам мощный и удобный инструмент для работы с приложениями. Основным преимуществом </w:t>
      </w:r>
      <w:proofErr w:type="spellStart"/>
      <w:r w:rsidRPr="00092C65">
        <w:t>Docker</w:t>
      </w:r>
      <w:proofErr w:type="spellEnd"/>
      <w:r w:rsidRPr="00DE4AB2">
        <w:t xml:space="preserve"> является его кроссплатформенность. Это значит, что приложение, упакованное в контейнер </w:t>
      </w:r>
      <w:proofErr w:type="spellStart"/>
      <w:r w:rsidRPr="00092C65">
        <w:t>Docker</w:t>
      </w:r>
      <w:proofErr w:type="spellEnd"/>
      <w:r w:rsidRPr="00DE4AB2">
        <w:t xml:space="preserve">, можно запускать на любой операционной системе, где установлен </w:t>
      </w:r>
      <w:proofErr w:type="spellStart"/>
      <w:r w:rsidRPr="00092C65">
        <w:t>Docker</w:t>
      </w:r>
      <w:proofErr w:type="spellEnd"/>
      <w:r w:rsidRPr="00DE4AB2">
        <w:t xml:space="preserve">, что устраняет проблемы совместимости. Помимо этого, </w:t>
      </w:r>
      <w:proofErr w:type="spellStart"/>
      <w:r w:rsidRPr="00092C65">
        <w:t>Docker</w:t>
      </w:r>
      <w:proofErr w:type="spellEnd"/>
      <w:r w:rsidRPr="00DE4AB2">
        <w:t xml:space="preserve"> предлагает возможности </w:t>
      </w:r>
      <w:proofErr w:type="spellStart"/>
      <w:r w:rsidRPr="00DE4AB2">
        <w:t>оркестрации</w:t>
      </w:r>
      <w:proofErr w:type="spellEnd"/>
      <w:r w:rsidRPr="00DE4AB2">
        <w:t xml:space="preserve"> контейнеров, что делает управление </w:t>
      </w:r>
      <w:proofErr w:type="spellStart"/>
      <w:r w:rsidRPr="00DE4AB2">
        <w:t>многоконтейнерными</w:t>
      </w:r>
      <w:proofErr w:type="spellEnd"/>
      <w:r w:rsidRPr="00DE4AB2">
        <w:t xml:space="preserve"> приложениями гораздо удобнее. </w:t>
      </w:r>
    </w:p>
    <w:p w14:paraId="30F488CF" w14:textId="77F9932F" w:rsidR="00D5560E" w:rsidRPr="00C466BC" w:rsidRDefault="00027CDE" w:rsidP="0060770A">
      <w:pPr>
        <w:rPr>
          <w:spacing w:val="2"/>
        </w:rPr>
      </w:pPr>
      <w:r w:rsidRPr="00C466BC">
        <w:rPr>
          <w:spacing w:val="2"/>
        </w:rPr>
        <w:t xml:space="preserve">Использование </w:t>
      </w:r>
      <w:proofErr w:type="spellStart"/>
      <w:r w:rsidRPr="00C466BC">
        <w:rPr>
          <w:spacing w:val="2"/>
        </w:rPr>
        <w:t>Docker</w:t>
      </w:r>
      <w:proofErr w:type="spellEnd"/>
      <w:r w:rsidRPr="00C466BC">
        <w:rPr>
          <w:spacing w:val="2"/>
        </w:rPr>
        <w:t xml:space="preserve"> не только упрощает процесс развертывания приложения, но и делает его более надежным и предсказуемым. Это также снижает риск ошибок, связанных с несовместимостью программного обеспечения или неправильной настройкой среды. Кроме того, </w:t>
      </w:r>
      <w:proofErr w:type="spellStart"/>
      <w:r w:rsidRPr="00C466BC">
        <w:rPr>
          <w:spacing w:val="2"/>
        </w:rPr>
        <w:t>Docker</w:t>
      </w:r>
      <w:proofErr w:type="spellEnd"/>
      <w:r w:rsidRPr="00C466BC">
        <w:rPr>
          <w:spacing w:val="2"/>
        </w:rPr>
        <w:t xml:space="preserve"> позволяет разработчикам сосредоточиться на создании функциональности приложения, оставляя вопросы инфраструктуры на уровне автоматизированных инструментов. Такой подход обеспечивает удобство совместной работы, ускоряет процесс разработки и развертывания, а также делает масштабирование приложения более гибким</w:t>
      </w:r>
      <w:r w:rsidR="00D5560E" w:rsidRPr="00C466BC">
        <w:rPr>
          <w:spacing w:val="2"/>
        </w:rPr>
        <w:t>.</w:t>
      </w:r>
    </w:p>
    <w:p w14:paraId="50EF807D" w14:textId="77777777" w:rsidR="004D486D" w:rsidRDefault="008B3E24" w:rsidP="0060770A">
      <w:pPr>
        <w:pStyle w:val="afffc"/>
      </w:pPr>
      <w:bookmarkStart w:id="82" w:name="_Toc198277002"/>
      <w:r>
        <w:t>2.5</w:t>
      </w:r>
      <w:r w:rsidR="004D486D" w:rsidRPr="000E725E">
        <w:t xml:space="preserve"> </w:t>
      </w:r>
      <w:bookmarkEnd w:id="80"/>
      <w:bookmarkEnd w:id="81"/>
      <w:r w:rsidR="004D486D">
        <w:t>Проектирование основных алгоритмов</w:t>
      </w:r>
      <w:bookmarkEnd w:id="82"/>
    </w:p>
    <w:p w14:paraId="4013F056" w14:textId="77777777" w:rsidR="00027CDE" w:rsidRPr="00DE4AB2" w:rsidRDefault="00027CDE" w:rsidP="0060770A">
      <w:r w:rsidRPr="00DE4AB2">
        <w:t>В данном разделе будут подробно рассмотрены основные алгоритмы работы приложения, которые играют ключевую роль в достижении целей дипломного проекта. Каждый из этих алгоритмов был разработан с учетом специфики поставленных задач и особенностей архитектуры системы.</w:t>
      </w:r>
    </w:p>
    <w:p w14:paraId="57F7F5FF" w14:textId="09DF224C" w:rsidR="00027CDE" w:rsidRPr="00DE4AB2" w:rsidRDefault="00027CDE" w:rsidP="0060770A">
      <w:r w:rsidRPr="00DE4AB2">
        <w:t xml:space="preserve">Процесс создания алгоритмов был организован поэтапно, начиная с формулировки самых общих, «крупных» команд и заканчивая детализацией каждого шага. На первом этапе формулировались общие принципы работы алгоритма, описывались его ключевые этапы. Далее добавлялись уточнения и более детализированные инструкции. Этот подход, известный как метод последовательного уточнения алгоритма, позволяет шаг за шагом вырабатывать логическую структуру, которая легко воспринимается и понимается. Такой процесс проектирования способствует созданию алгоритмов, которые не только </w:t>
      </w:r>
      <w:r w:rsidRPr="00DE4AB2">
        <w:lastRenderedPageBreak/>
        <w:t xml:space="preserve">решают поставленные задачи, но и обладают высокой надежностью и качеством. Основное преимущество этого подхода заключается в том, что на каждом этапе можно проверить, насколько алгоритм соответствует ожидаемым результатам, и в случае необходимости внести </w:t>
      </w:r>
      <w:r w:rsidRPr="00B37B78">
        <w:t>коррективы.</w:t>
      </w:r>
    </w:p>
    <w:p w14:paraId="5EA520E9" w14:textId="2F3B082F" w:rsidR="00027CDE" w:rsidRPr="00DE4AB2" w:rsidRDefault="00027CDE" w:rsidP="0060770A">
      <w:r w:rsidRPr="005D069B">
        <w:rPr>
          <w:spacing w:val="-4"/>
        </w:rPr>
        <w:t>Каждый алгоритм был представлен в виде блок-схем, что значительно упрощает их восприятие. Блок-схемы позволяют визуализировать процесс выполнения алгоритма, делая его более наглядным и доступным для понимания.</w:t>
      </w:r>
    </w:p>
    <w:p w14:paraId="7C95C4B4" w14:textId="59BD1DEC" w:rsidR="009F2407" w:rsidRPr="005D069B" w:rsidRDefault="00027CDE" w:rsidP="0060770A">
      <w:pPr>
        <w:rPr>
          <w:spacing w:val="-4"/>
        </w:rPr>
      </w:pPr>
      <w:r w:rsidRPr="005D069B">
        <w:rPr>
          <w:spacing w:val="-4"/>
        </w:rPr>
        <w:t xml:space="preserve">В процессе выполнения дипломного проекта было разработано </w:t>
      </w:r>
      <w:r w:rsidR="00CF0D36">
        <w:rPr>
          <w:spacing w:val="-4"/>
        </w:rPr>
        <w:t>два</w:t>
      </w:r>
      <w:r w:rsidRPr="005D069B">
        <w:rPr>
          <w:spacing w:val="-4"/>
        </w:rPr>
        <w:t xml:space="preserve"> основных алгоритма, каждый из которых выполняет важную функцию в рамках общей архитектуры приложения. Все эти алгоритмы были проиллюстрированы блок-схемами, которые подроб</w:t>
      </w:r>
      <w:r w:rsidR="00CF0D36">
        <w:rPr>
          <w:spacing w:val="-4"/>
        </w:rPr>
        <w:t>но отображают логику их работы.</w:t>
      </w:r>
    </w:p>
    <w:p w14:paraId="18A83457" w14:textId="6B5928C7" w:rsidR="009F2407" w:rsidRPr="009F2407" w:rsidRDefault="008B3E24" w:rsidP="0060770A">
      <w:pPr>
        <w:pStyle w:val="affff"/>
      </w:pPr>
      <w:bookmarkStart w:id="83" w:name="_Toc198277003"/>
      <w:r>
        <w:t>2.5</w:t>
      </w:r>
      <w:r w:rsidR="00E76ACD">
        <w:t xml:space="preserve">.1 Алгоритм </w:t>
      </w:r>
      <w:r w:rsidR="00AD655A">
        <w:t>создания аукциона</w:t>
      </w:r>
      <w:bookmarkEnd w:id="83"/>
    </w:p>
    <w:p w14:paraId="796DF01D" w14:textId="752EDC77" w:rsidR="00020B53" w:rsidRDefault="00394516" w:rsidP="0060770A">
      <w:r w:rsidRPr="00DE4AB2">
        <w:t>При попытке создать сам аукцион пользователю необходимо соблюсти ряд определенных условий. Сам процесс создания показан на рисунке 2.</w:t>
      </w:r>
      <w:r w:rsidR="00430802" w:rsidRPr="00DE4AB2">
        <w:t>4,</w:t>
      </w:r>
      <w:r w:rsidR="00DC7F3D" w:rsidRPr="00DC7F3D">
        <w:t xml:space="preserve"> </w:t>
      </w:r>
      <w:r w:rsidR="00DC7F3D">
        <w:t xml:space="preserve">а также данный алгоритм можно увидеть в приложении </w:t>
      </w:r>
      <w:r w:rsidR="00FE6E7B">
        <w:t>Г</w:t>
      </w:r>
      <w:r w:rsidR="00294943">
        <w:t>.</w:t>
      </w:r>
    </w:p>
    <w:p w14:paraId="63C5C50E" w14:textId="70764C47" w:rsidR="00394516" w:rsidRDefault="00187D30" w:rsidP="0060770A">
      <w:pPr>
        <w:pStyle w:val="afff0"/>
        <w:spacing w:after="120"/>
      </w:pPr>
      <w:r w:rsidRPr="00187D30">
        <w:rPr>
          <w:lang w:val="ru-RU" w:eastAsia="ru-RU"/>
        </w:rPr>
        <w:drawing>
          <wp:inline distT="0" distB="0" distL="0" distR="0" wp14:anchorId="05592A7F" wp14:editId="0B5AC9C9">
            <wp:extent cx="3649980" cy="3482192"/>
            <wp:effectExtent l="19050" t="19050" r="26670" b="23495"/>
            <wp:docPr id="905654420" name="Рисунок 90565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388" cy="3487352"/>
                    </a:xfrm>
                    <a:prstGeom prst="rect">
                      <a:avLst/>
                    </a:prstGeom>
                    <a:ln>
                      <a:solidFill>
                        <a:schemeClr val="tx1"/>
                      </a:solidFill>
                    </a:ln>
                  </pic:spPr>
                </pic:pic>
              </a:graphicData>
            </a:graphic>
          </wp:inline>
        </w:drawing>
      </w:r>
    </w:p>
    <w:p w14:paraId="352587BF" w14:textId="20853A3D" w:rsidR="00394516" w:rsidRPr="004B3487" w:rsidRDefault="00394516" w:rsidP="0060770A">
      <w:pPr>
        <w:pStyle w:val="afff1"/>
        <w:spacing w:before="120"/>
        <w:jc w:val="center"/>
      </w:pPr>
      <w:r w:rsidRPr="00DE4AB2">
        <w:t>Рисунок 2.4</w:t>
      </w:r>
      <w:r w:rsidRPr="004B3487">
        <w:t xml:space="preserve"> – </w:t>
      </w:r>
      <w:r w:rsidRPr="00DE4AB2">
        <w:t>Алгоритм создания аукцион</w:t>
      </w:r>
    </w:p>
    <w:p w14:paraId="331AE37E" w14:textId="2B15B9E5" w:rsidR="001F22A5" w:rsidRDefault="001F22A5" w:rsidP="0060770A">
      <w:r>
        <w:t>Данная блок-схема описывает процесс покупки товара на аукционе с учетом роли пользователя и типа аукциона.</w:t>
      </w:r>
    </w:p>
    <w:p w14:paraId="7F6BC1DF" w14:textId="1B1FACEB" w:rsidR="001F22A5" w:rsidRDefault="001F22A5" w:rsidP="0060770A">
      <w:r>
        <w:t xml:space="preserve">Процесс начинается с проверки роли пользователя: система определяет, какая роль у пользователя (например, покупатель, продавец или гость). Если роль пользователя не подходит для покупки (например, это продавец или </w:t>
      </w:r>
      <w:r>
        <w:lastRenderedPageBreak/>
        <w:t xml:space="preserve">гость), процесс завершается с сообщением </w:t>
      </w:r>
      <w:r w:rsidR="00BA08C6" w:rsidRPr="00FE73D5">
        <w:t>«</w:t>
      </w:r>
      <w:r>
        <w:t>Смена роли</w:t>
      </w:r>
      <w:r w:rsidR="00BA08C6" w:rsidRPr="00FE73D5">
        <w:t>»</w:t>
      </w:r>
      <w:r>
        <w:t>. Если роль соответствует покупателю, алгоритм переходит к следующему этапу.</w:t>
      </w:r>
    </w:p>
    <w:p w14:paraId="76365FCC" w14:textId="70BED5CF" w:rsidR="001F22A5" w:rsidRDefault="001F22A5" w:rsidP="0060770A">
      <w:r>
        <w:t>Далее система проверяет, одиночный ли это аукцион или множественный (с двумя и более товарами). Если аукцион одиночный, пользователь вводит данные для покупки одного товара. Если аукцион множественный, пользователь вводит данные для покупки нескольких товаров.</w:t>
      </w:r>
    </w:p>
    <w:p w14:paraId="4605200D" w14:textId="4C9910A2" w:rsidR="001F22A5" w:rsidRDefault="001F22A5" w:rsidP="0060770A">
      <w:r w:rsidRPr="00441A77">
        <w:rPr>
          <w:spacing w:val="-4"/>
        </w:rPr>
        <w:t xml:space="preserve">После ввода данных система проверяет, добавлены ли еще товары для покупки в случае множественного аукциона. Если пользователь хочет добавить еще товары, процесс возвращается к этапу ввода данных для множественного аукциона. Если добавление товаров завершено, система </w:t>
      </w:r>
      <w:r w:rsidR="00441A77">
        <w:rPr>
          <w:spacing w:val="-4"/>
        </w:rPr>
        <w:t>создает</w:t>
      </w:r>
      <w:r w:rsidRPr="00441A77">
        <w:rPr>
          <w:spacing w:val="-4"/>
        </w:rPr>
        <w:t xml:space="preserve"> аукцион</w:t>
      </w:r>
      <w:r>
        <w:t>.</w:t>
      </w:r>
    </w:p>
    <w:p w14:paraId="432BD099" w14:textId="7DF17FCE" w:rsidR="001F22A5" w:rsidRDefault="009F6935" w:rsidP="0060770A">
      <w:r>
        <w:t>На финальном этапе аукцион создается и процесс завершен сохранив данные</w:t>
      </w:r>
      <w:r w:rsidR="006902E9">
        <w:t xml:space="preserve"> в хранилище данных со всеми введенными параметрами</w:t>
      </w:r>
      <w:r w:rsidR="001F22A5" w:rsidRPr="009F6935">
        <w:t>.</w:t>
      </w:r>
      <w:r w:rsidR="006902E9">
        <w:t xml:space="preserve"> </w:t>
      </w:r>
    </w:p>
    <w:p w14:paraId="09A17A34" w14:textId="6EAAFD4D" w:rsidR="00A22DC5" w:rsidRDefault="008B3E24" w:rsidP="0060770A">
      <w:pPr>
        <w:pStyle w:val="affff"/>
      </w:pPr>
      <w:bookmarkStart w:id="84" w:name="_Toc198277004"/>
      <w:r>
        <w:t>2.5</w:t>
      </w:r>
      <w:r w:rsidR="00A22DC5">
        <w:t xml:space="preserve">.2 Алгоритм </w:t>
      </w:r>
      <w:r w:rsidR="000D59AB">
        <w:t>проведения аукциона</w:t>
      </w:r>
      <w:bookmarkEnd w:id="84"/>
    </w:p>
    <w:p w14:paraId="1B1F4BE5" w14:textId="0A4826D3" w:rsidR="00B76FC2" w:rsidRDefault="00B76FC2" w:rsidP="0060770A">
      <w:pPr>
        <w:spacing w:after="240"/>
      </w:pPr>
      <w:r w:rsidRPr="00DE4AB2">
        <w:t>После того как подойдет подходящее время пользователи могут принять участие и вносить свои ставки. Рисунок 2.</w:t>
      </w:r>
      <w:r>
        <w:t xml:space="preserve">5 показывает </w:t>
      </w:r>
      <w:r w:rsidRPr="00284F8B">
        <w:t xml:space="preserve">процесс </w:t>
      </w:r>
      <w:r w:rsidR="00430802" w:rsidRPr="00284F8B">
        <w:t>ставок,</w:t>
      </w:r>
      <w:r w:rsidR="00430802" w:rsidRPr="00430802">
        <w:t xml:space="preserve"> </w:t>
      </w:r>
      <w:r w:rsidR="00430802">
        <w:t xml:space="preserve">а также данный процесс можно увидеть в приложении </w:t>
      </w:r>
      <w:r w:rsidR="00FE6E7B">
        <w:t>Д</w:t>
      </w:r>
      <w:r w:rsidR="005E0B6D">
        <w:t>.</w:t>
      </w:r>
    </w:p>
    <w:p w14:paraId="1BA67095" w14:textId="44E000E0" w:rsidR="00E44136" w:rsidRDefault="00187D30" w:rsidP="0060770A">
      <w:pPr>
        <w:pStyle w:val="afff0"/>
        <w:spacing w:after="120"/>
      </w:pPr>
      <w:r w:rsidRPr="00187D30">
        <w:rPr>
          <w:lang w:val="ru-RU" w:eastAsia="ru-RU"/>
        </w:rPr>
        <w:drawing>
          <wp:inline distT="0" distB="0" distL="0" distR="0" wp14:anchorId="608E582E" wp14:editId="59142E66">
            <wp:extent cx="3779520" cy="4266405"/>
            <wp:effectExtent l="19050" t="19050" r="11430" b="20320"/>
            <wp:docPr id="905654421" name="Рисунок 90565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4599" cy="4272139"/>
                    </a:xfrm>
                    <a:prstGeom prst="rect">
                      <a:avLst/>
                    </a:prstGeom>
                    <a:ln>
                      <a:solidFill>
                        <a:schemeClr val="tx1"/>
                      </a:solidFill>
                    </a:ln>
                  </pic:spPr>
                </pic:pic>
              </a:graphicData>
            </a:graphic>
          </wp:inline>
        </w:drawing>
      </w:r>
    </w:p>
    <w:p w14:paraId="5B39C551" w14:textId="6661E433" w:rsidR="00E44136" w:rsidRPr="004B3487" w:rsidRDefault="00526DAA" w:rsidP="0060770A">
      <w:pPr>
        <w:pStyle w:val="afff1"/>
        <w:spacing w:before="120"/>
        <w:jc w:val="center"/>
      </w:pPr>
      <w:r>
        <w:t>Рисунок 2.5</w:t>
      </w:r>
      <w:r w:rsidR="00E44136" w:rsidRPr="004B3487">
        <w:t xml:space="preserve"> – </w:t>
      </w:r>
      <w:r w:rsidRPr="00DE4AB2">
        <w:t>Алгоритм проведения аукциона</w:t>
      </w:r>
    </w:p>
    <w:p w14:paraId="47FE9C92" w14:textId="77777777" w:rsidR="00C57EA0" w:rsidRPr="00DE4AB2" w:rsidRDefault="00C57EA0" w:rsidP="0060770A">
      <w:r w:rsidRPr="00DE4AB2">
        <w:t>Данная блок-схема описывает процесс проведения аукциона, начиная с проверки авторизации пользователя и заканчивая определением победителя.</w:t>
      </w:r>
    </w:p>
    <w:p w14:paraId="0DC97A37" w14:textId="52BA8183" w:rsidR="00C57EA0" w:rsidRPr="00B12643" w:rsidRDefault="00C57EA0" w:rsidP="0060770A">
      <w:pPr>
        <w:rPr>
          <w:spacing w:val="-4"/>
        </w:rPr>
      </w:pPr>
      <w:r w:rsidRPr="00B12643">
        <w:rPr>
          <w:spacing w:val="-4"/>
        </w:rPr>
        <w:lastRenderedPageBreak/>
        <w:t>Алгоритм начинается с проверки авторизации пользователя. Если пользователь не авторизован, процесс прекращается. После успешной авторизации выполняется проверка роли пол</w:t>
      </w:r>
      <w:r w:rsidR="004D0B30" w:rsidRPr="00B12643">
        <w:rPr>
          <w:spacing w:val="-4"/>
        </w:rPr>
        <w:t xml:space="preserve">ьзователя, чтобы убедиться в </w:t>
      </w:r>
      <w:r w:rsidRPr="00B12643">
        <w:rPr>
          <w:spacing w:val="-4"/>
        </w:rPr>
        <w:t>необходимы</w:t>
      </w:r>
      <w:r w:rsidR="004D0B30" w:rsidRPr="00B12643">
        <w:rPr>
          <w:spacing w:val="-4"/>
        </w:rPr>
        <w:t>х</w:t>
      </w:r>
      <w:r w:rsidRPr="00B12643">
        <w:rPr>
          <w:spacing w:val="-4"/>
        </w:rPr>
        <w:t xml:space="preserve"> права</w:t>
      </w:r>
      <w:r w:rsidR="004D0B30" w:rsidRPr="00B12643">
        <w:rPr>
          <w:spacing w:val="-4"/>
        </w:rPr>
        <w:t>х</w:t>
      </w:r>
      <w:r w:rsidRPr="00B12643">
        <w:rPr>
          <w:spacing w:val="-4"/>
        </w:rPr>
        <w:t xml:space="preserve"> для участия в аукционе. Если права недостаточны, выполнение завершается.</w:t>
      </w:r>
    </w:p>
    <w:p w14:paraId="0562360C" w14:textId="5DBDFF7D" w:rsidR="00C57EA0" w:rsidRPr="009F79D0" w:rsidRDefault="00C57EA0" w:rsidP="0060770A">
      <w:pPr>
        <w:rPr>
          <w:spacing w:val="-4"/>
        </w:rPr>
      </w:pPr>
      <w:r w:rsidRPr="009F79D0">
        <w:rPr>
          <w:spacing w:val="-4"/>
        </w:rPr>
        <w:t xml:space="preserve">Далее система проверяет, начался ли аукцион. Если аукцион еще не начался, выполнение приостанавливается до его старта. После начала аукциона вводится начальная ставка. Пользователь имеет возможность установить свою ставку, но только в том случае, если она превышает начальную или текущую ставку. Если ставка не соответствует требованиям, </w:t>
      </w:r>
      <w:r w:rsidR="009F79D0">
        <w:rPr>
          <w:spacing w:val="-4"/>
        </w:rPr>
        <w:t xml:space="preserve">следует </w:t>
      </w:r>
      <w:r w:rsidRPr="009F79D0">
        <w:rPr>
          <w:spacing w:val="-4"/>
        </w:rPr>
        <w:t>отклоне</w:t>
      </w:r>
      <w:r w:rsidR="009F79D0">
        <w:rPr>
          <w:spacing w:val="-4"/>
        </w:rPr>
        <w:t>ние</w:t>
      </w:r>
      <w:r w:rsidRPr="009F79D0">
        <w:rPr>
          <w:spacing w:val="-4"/>
        </w:rPr>
        <w:t>. В случае успешной проверки ставка принимается системой.</w:t>
      </w:r>
    </w:p>
    <w:p w14:paraId="23C02854" w14:textId="2D3DB136" w:rsidR="00C57EA0" w:rsidRPr="009F79D0" w:rsidRDefault="00C57EA0" w:rsidP="0060770A">
      <w:pPr>
        <w:rPr>
          <w:spacing w:val="-4"/>
        </w:rPr>
      </w:pPr>
      <w:r w:rsidRPr="009F79D0">
        <w:rPr>
          <w:spacing w:val="-4"/>
        </w:rPr>
        <w:t xml:space="preserve">Процесс торгов </w:t>
      </w:r>
      <w:r w:rsidR="00032B91">
        <w:rPr>
          <w:spacing w:val="-4"/>
        </w:rPr>
        <w:t>длится</w:t>
      </w:r>
      <w:r w:rsidRPr="009F79D0">
        <w:rPr>
          <w:spacing w:val="-4"/>
        </w:rPr>
        <w:t xml:space="preserve"> до </w:t>
      </w:r>
      <w:r w:rsidR="00032B91">
        <w:rPr>
          <w:spacing w:val="-4"/>
        </w:rPr>
        <w:t>того</w:t>
      </w:r>
      <w:r w:rsidRPr="009F79D0">
        <w:rPr>
          <w:spacing w:val="-4"/>
        </w:rPr>
        <w:t>, пока не появится новый участник со ставкой, превышающей текущую. Если в течение 10 секунд после последней ставки не поступает новая, аукцион завершается, и система назначает победителя.</w:t>
      </w:r>
    </w:p>
    <w:p w14:paraId="1DD7DA50" w14:textId="6C5E1DE8" w:rsidR="00C57EA0" w:rsidRPr="00DE4AB2" w:rsidRDefault="00C57EA0" w:rsidP="0060770A">
      <w:r w:rsidRPr="00DE4AB2">
        <w:t>На этом процесс завершается, и аукцион считается полностью завершенным</w:t>
      </w:r>
      <w:r w:rsidR="00A9423F">
        <w:t xml:space="preserve"> после чего между продавцом и победителем создается чат</w:t>
      </w:r>
      <w:r w:rsidRPr="00DE4AB2">
        <w:t>.</w:t>
      </w:r>
    </w:p>
    <w:p w14:paraId="3A166CFC" w14:textId="39CF8C17" w:rsidR="005E0B6D" w:rsidRPr="00067138" w:rsidRDefault="00C57EA0" w:rsidP="0060770A">
      <w:pPr>
        <w:rPr>
          <w:spacing w:val="-4"/>
        </w:rPr>
      </w:pPr>
      <w:r w:rsidRPr="00067138">
        <w:rPr>
          <w:spacing w:val="-4"/>
        </w:rPr>
        <w:t>Таким образом, алгоритм работы аукциона гарантирует соблюдение правил и выполнение действий, необходимых для успешного завершения торгов</w:t>
      </w:r>
      <w:r w:rsidR="007044CB" w:rsidRPr="00067138">
        <w:rPr>
          <w:spacing w:val="-4"/>
        </w:rPr>
        <w:t>.</w:t>
      </w:r>
    </w:p>
    <w:p w14:paraId="32FE78FD" w14:textId="77777777" w:rsidR="004D486D" w:rsidRDefault="008B3E24" w:rsidP="0060770A">
      <w:pPr>
        <w:pStyle w:val="afffc"/>
      </w:pPr>
      <w:bookmarkStart w:id="85" w:name="_Toc198277005"/>
      <w:r>
        <w:t>2.6</w:t>
      </w:r>
      <w:r w:rsidR="004D486D">
        <w:t xml:space="preserve"> Выводы по разделу</w:t>
      </w:r>
      <w:bookmarkEnd w:id="85"/>
    </w:p>
    <w:p w14:paraId="667D83AE" w14:textId="3B9C1CA5" w:rsidR="00B24AB7" w:rsidRPr="00AE01C0" w:rsidRDefault="00BB2547" w:rsidP="0060770A">
      <w:r w:rsidRPr="00BB2547">
        <w:t>В этом разделе спроектирован процесс создания веб-приложения, включая этапы определения архитектуры проекта и стр</w:t>
      </w:r>
      <w:r>
        <w:t>уктуры базы данных</w:t>
      </w:r>
      <w:r w:rsidR="00B24AB7" w:rsidRPr="00AE01C0">
        <w:t>.</w:t>
      </w:r>
    </w:p>
    <w:p w14:paraId="78318F23" w14:textId="0DCEE6CD" w:rsidR="00B24AB7" w:rsidRDefault="00B24AB7" w:rsidP="0060770A">
      <w:r w:rsidRPr="00AE01C0">
        <w:t xml:space="preserve">Для разработки выбраны среды </w:t>
      </w:r>
      <w:proofErr w:type="spellStart"/>
      <w:r w:rsidRPr="00092C65">
        <w:t>Visual</w:t>
      </w:r>
      <w:proofErr w:type="spellEnd"/>
      <w:r w:rsidRPr="00092C65">
        <w:t xml:space="preserve"> </w:t>
      </w:r>
      <w:proofErr w:type="spellStart"/>
      <w:r w:rsidRPr="00092C65">
        <w:t>Studio</w:t>
      </w:r>
      <w:proofErr w:type="spellEnd"/>
      <w:r w:rsidRPr="00092C65">
        <w:t xml:space="preserve"> Code и </w:t>
      </w:r>
      <w:proofErr w:type="spellStart"/>
      <w:r w:rsidRPr="00092C65">
        <w:t>PyCharm</w:t>
      </w:r>
      <w:proofErr w:type="spellEnd"/>
      <w:r w:rsidRPr="00092C65">
        <w:t xml:space="preserve">. </w:t>
      </w:r>
      <w:proofErr w:type="spellStart"/>
      <w:r w:rsidRPr="00092C65">
        <w:t>Visual</w:t>
      </w:r>
      <w:proofErr w:type="spellEnd"/>
      <w:r w:rsidRPr="00092C65">
        <w:t xml:space="preserve"> </w:t>
      </w:r>
      <w:proofErr w:type="spellStart"/>
      <w:r w:rsidRPr="00092C65">
        <w:t>Studio</w:t>
      </w:r>
      <w:proofErr w:type="spellEnd"/>
      <w:r w:rsidRPr="00092C65">
        <w:t xml:space="preserve"> Code </w:t>
      </w:r>
      <w:r w:rsidRPr="00AE01C0">
        <w:t xml:space="preserve">используется для работы с </w:t>
      </w:r>
      <w:proofErr w:type="spellStart"/>
      <w:r w:rsidRPr="00AE01C0">
        <w:t>фронтенд</w:t>
      </w:r>
      <w:proofErr w:type="spellEnd"/>
      <w:r w:rsidRPr="00AE01C0">
        <w:t xml:space="preserve">-компонентами, а </w:t>
      </w:r>
      <w:proofErr w:type="spellStart"/>
      <w:r w:rsidRPr="00092C65">
        <w:t>PyCharm</w:t>
      </w:r>
      <w:proofErr w:type="spellEnd"/>
      <w:r w:rsidRPr="00AE01C0">
        <w:t xml:space="preserve"> </w:t>
      </w:r>
      <w:r w:rsidR="0060770A">
        <w:t>–</w:t>
      </w:r>
      <w:r w:rsidRPr="00AE01C0">
        <w:t xml:space="preserve"> для серверной части на </w:t>
      </w:r>
      <w:proofErr w:type="spellStart"/>
      <w:r w:rsidRPr="00092C65">
        <w:t>Django</w:t>
      </w:r>
      <w:proofErr w:type="spellEnd"/>
      <w:r w:rsidRPr="00AE01C0">
        <w:t xml:space="preserve">. Среди выбранных технологий и библиотек </w:t>
      </w:r>
      <w:r w:rsidR="0060770A">
        <w:t>–</w:t>
      </w:r>
      <w:r w:rsidRPr="00AE01C0">
        <w:t xml:space="preserve"> </w:t>
      </w:r>
      <w:proofErr w:type="spellStart"/>
      <w:r w:rsidRPr="00092C65">
        <w:t>Django</w:t>
      </w:r>
      <w:proofErr w:type="spellEnd"/>
      <w:r w:rsidRPr="00092C65">
        <w:t xml:space="preserve"> </w:t>
      </w:r>
      <w:r w:rsidRPr="00AE01C0">
        <w:t>для серверной логики</w:t>
      </w:r>
      <w:r w:rsidRPr="00092C65">
        <w:t xml:space="preserve">, </w:t>
      </w:r>
      <w:proofErr w:type="spellStart"/>
      <w:r w:rsidRPr="00092C65">
        <w:t>React</w:t>
      </w:r>
      <w:proofErr w:type="spellEnd"/>
      <w:r w:rsidRPr="00AE01C0">
        <w:t xml:space="preserve"> для клиентской части и </w:t>
      </w:r>
      <w:proofErr w:type="spellStart"/>
      <w:r w:rsidRPr="00092C65">
        <w:t>PostgreSQL</w:t>
      </w:r>
      <w:proofErr w:type="spellEnd"/>
      <w:r w:rsidRPr="00AE01C0">
        <w:t xml:space="preserve"> как реляционная база данных. Спроектирована трехуровневая архитектура приложения, разделяющая логику, данные и интерфейс.</w:t>
      </w:r>
    </w:p>
    <w:p w14:paraId="4A9B0C0C" w14:textId="58F2EA11" w:rsidR="00B24AB7" w:rsidRPr="001814B4" w:rsidRDefault="00B24AB7" w:rsidP="0060770A">
      <w:pPr>
        <w:rPr>
          <w:spacing w:val="-4"/>
        </w:rPr>
      </w:pPr>
      <w:r w:rsidRPr="001814B4">
        <w:rPr>
          <w:spacing w:val="-4"/>
        </w:rPr>
        <w:t>Спроектирована структура базы данных, включающая 8 таблиц, каждая из которых подробно описана с учетом функциональности и связей. Это обеспечивает эффективное управление данными и поддержку требований приложения.</w:t>
      </w:r>
    </w:p>
    <w:p w14:paraId="392A159B" w14:textId="040861D9" w:rsidR="00B24AB7" w:rsidRPr="001814B4" w:rsidRDefault="00B24AB7" w:rsidP="0060770A">
      <w:pPr>
        <w:rPr>
          <w:spacing w:val="-4"/>
        </w:rPr>
      </w:pPr>
      <w:r w:rsidRPr="001814B4">
        <w:rPr>
          <w:spacing w:val="-4"/>
        </w:rPr>
        <w:t>Рассмотрена диаграмма вариантов использования, отражающая роли пользователей и их взаимодействие с системой. Это позволило структурировать функциональные требования и задачи для клиентской</w:t>
      </w:r>
      <w:r w:rsidR="001814B4" w:rsidRPr="001814B4">
        <w:rPr>
          <w:spacing w:val="-4"/>
        </w:rPr>
        <w:t>,</w:t>
      </w:r>
      <w:r w:rsidRPr="001814B4">
        <w:rPr>
          <w:spacing w:val="-4"/>
        </w:rPr>
        <w:t xml:space="preserve"> и серверной частей.</w:t>
      </w:r>
    </w:p>
    <w:p w14:paraId="1E8BAEB5" w14:textId="77777777" w:rsidR="00B24AB7" w:rsidRPr="00AE01C0" w:rsidRDefault="00B24AB7" w:rsidP="0060770A">
      <w:r w:rsidRPr="00AE01C0">
        <w:t xml:space="preserve">Для упрощения развертывания </w:t>
      </w:r>
      <w:r>
        <w:t>будет использован</w:t>
      </w:r>
      <w:r w:rsidRPr="00AE01C0">
        <w:t xml:space="preserve"> </w:t>
      </w:r>
      <w:proofErr w:type="spellStart"/>
      <w:r w:rsidRPr="00092C65">
        <w:t>Docker</w:t>
      </w:r>
      <w:proofErr w:type="spellEnd"/>
      <w:r w:rsidRPr="00092C65">
        <w:t>.</w:t>
      </w:r>
      <w:r w:rsidRPr="00AE01C0">
        <w:t xml:space="preserve"> Контейнеризация обеспечивает независимость от платформы, сокращает время настройки среды и повышает надежность системы.</w:t>
      </w:r>
    </w:p>
    <w:p w14:paraId="6FBA0F99" w14:textId="243851FC" w:rsidR="00B24AB7" w:rsidRPr="00AE01C0" w:rsidRDefault="00B24AB7" w:rsidP="0060770A">
      <w:r>
        <w:t>Спроектированы</w:t>
      </w:r>
      <w:r w:rsidRPr="00AE01C0">
        <w:t xml:space="preserve"> основные алгоритмы работы приложения, включая создание и проведение аукционов</w:t>
      </w:r>
      <w:r w:rsidR="00511A26" w:rsidRPr="00511A26">
        <w:t xml:space="preserve">, </w:t>
      </w:r>
      <w:r w:rsidR="00511A26">
        <w:t>что в дальнейшем облегчит разработку</w:t>
      </w:r>
      <w:r w:rsidRPr="00AE01C0">
        <w:t xml:space="preserve">. </w:t>
      </w:r>
    </w:p>
    <w:p w14:paraId="475AD2B9" w14:textId="7632C828" w:rsidR="00CF3B24" w:rsidRPr="001814B4" w:rsidRDefault="00B24AB7" w:rsidP="0060770A">
      <w:r w:rsidRPr="001814B4">
        <w:t xml:space="preserve">Таким образом, в разделе проектирования заложены основы для реализации веб-приложения: разработана архитектура, выбраны инструменты и технологии, спроектированы база данных и алгоритмы, что </w:t>
      </w:r>
      <w:r w:rsidR="001814B4" w:rsidRPr="001814B4">
        <w:t>дает гарантию</w:t>
      </w:r>
      <w:r w:rsidRPr="001814B4">
        <w:t xml:space="preserve"> надежност</w:t>
      </w:r>
      <w:r w:rsidR="001814B4" w:rsidRPr="001814B4">
        <w:t>и</w:t>
      </w:r>
      <w:r w:rsidRPr="001814B4">
        <w:t xml:space="preserve"> системы</w:t>
      </w:r>
      <w:r w:rsidR="001814B4">
        <w:t xml:space="preserve"> и ее отказоустойчивости перед ошибками</w:t>
      </w:r>
      <w:r w:rsidR="0030528B" w:rsidRPr="001814B4">
        <w:t>.</w:t>
      </w:r>
      <w:r w:rsidR="00CF3B24" w:rsidRPr="001814B4">
        <w:br w:type="page"/>
      </w:r>
    </w:p>
    <w:bookmarkStart w:id="86" w:name="_Toc198277006"/>
    <w:p w14:paraId="7FB2DAF4" w14:textId="7610E809" w:rsidR="00CF3B24" w:rsidRPr="00380417" w:rsidRDefault="003915E2" w:rsidP="00C466BC">
      <w:pPr>
        <w:pStyle w:val="afffc"/>
        <w:contextualSpacing w:val="0"/>
        <w:outlineLvl w:val="0"/>
      </w:pPr>
      <w:r w:rsidRPr="00604221">
        <w:rPr>
          <w:b w:val="0"/>
          <w:noProof/>
          <w:lang w:eastAsia="ru-RU"/>
        </w:rPr>
        <w:lastRenderedPageBreak/>
        <mc:AlternateContent>
          <mc:Choice Requires="wpg">
            <w:drawing>
              <wp:anchor distT="0" distB="0" distL="114300" distR="114300" simplePos="0" relativeHeight="251787264" behindDoc="0" locked="0" layoutInCell="1" allowOverlap="1" wp14:anchorId="4EFF53A0" wp14:editId="76CFA283">
                <wp:simplePos x="0" y="0"/>
                <wp:positionH relativeFrom="margin">
                  <wp:posOffset>-423545</wp:posOffset>
                </wp:positionH>
                <wp:positionV relativeFrom="margin">
                  <wp:posOffset>-617855</wp:posOffset>
                </wp:positionV>
                <wp:extent cx="6659880" cy="10259695"/>
                <wp:effectExtent l="0" t="0" r="26670" b="27305"/>
                <wp:wrapNone/>
                <wp:docPr id="186495905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86495905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495905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4"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5"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7"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8"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6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61"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6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11AA6" w14:textId="77777777" w:rsidR="00A218E5" w:rsidRDefault="00A218E5" w:rsidP="00DC5A24">
                              <w:pPr>
                                <w:pStyle w:val="afffffa"/>
                              </w:pPr>
                            </w:p>
                          </w:txbxContent>
                        </wps:txbx>
                        <wps:bodyPr rot="0" vert="horz" wrap="square" lIns="12700" tIns="12700" rIns="12700" bIns="12700" anchor="t" anchorCtr="0" upright="1">
                          <a:noAutofit/>
                        </wps:bodyPr>
                      </wps:wsp>
                      <wps:wsp>
                        <wps:cNvPr id="186495906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582E64" w14:textId="77777777" w:rsidR="00A218E5" w:rsidRDefault="00A218E5" w:rsidP="00DC5A24">
                              <w:pPr>
                                <w:pStyle w:val="afffffa"/>
                              </w:pPr>
                            </w:p>
                          </w:txbxContent>
                        </wps:txbx>
                        <wps:bodyPr rot="0" vert="horz" wrap="square" lIns="12700" tIns="12700" rIns="12700" bIns="12700" anchor="t" anchorCtr="0" upright="1">
                          <a:noAutofit/>
                        </wps:bodyPr>
                      </wps:wsp>
                      <wps:wsp>
                        <wps:cNvPr id="186495906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F8953B" w14:textId="77777777" w:rsidR="00A218E5" w:rsidRPr="0058383F" w:rsidRDefault="00A218E5" w:rsidP="00DC5A24">
                              <w:pPr>
                                <w:pStyle w:val="afffffa"/>
                                <w:ind w:firstLine="0"/>
                                <w:rPr>
                                  <w:i w:val="0"/>
                                  <w:sz w:val="18"/>
                                </w:rPr>
                              </w:pPr>
                              <w:r w:rsidRPr="0058383F">
                                <w:rPr>
                                  <w:i w:val="0"/>
                                  <w:sz w:val="18"/>
                                </w:rPr>
                                <w:t>ФИО</w:t>
                              </w:r>
                            </w:p>
                            <w:p w14:paraId="0181EFA6" w14:textId="77777777" w:rsidR="00A218E5" w:rsidRPr="0024446F" w:rsidRDefault="00A218E5" w:rsidP="00DC5A24">
                              <w:pPr>
                                <w:pStyle w:val="afffffa"/>
                                <w:rPr>
                                  <w:i w:val="0"/>
                                  <w:iCs/>
                                </w:rPr>
                              </w:pPr>
                            </w:p>
                          </w:txbxContent>
                        </wps:txbx>
                        <wps:bodyPr rot="0" vert="horz" wrap="square" lIns="12700" tIns="12700" rIns="12700" bIns="12700" anchor="t" anchorCtr="0" upright="1">
                          <a:noAutofit/>
                        </wps:bodyPr>
                      </wps:wsp>
                      <wps:wsp>
                        <wps:cNvPr id="186495906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36667" w14:textId="77777777" w:rsidR="00A218E5" w:rsidRPr="0058383F" w:rsidRDefault="00A218E5" w:rsidP="00DC5A24">
                              <w:pPr>
                                <w:pStyle w:val="afffffa"/>
                                <w:ind w:firstLine="0"/>
                                <w:rPr>
                                  <w:i w:val="0"/>
                                  <w:sz w:val="18"/>
                                </w:rPr>
                              </w:pPr>
                              <w:r w:rsidRPr="0058383F">
                                <w:rPr>
                                  <w:i w:val="0"/>
                                  <w:sz w:val="18"/>
                                </w:rPr>
                                <w:t>Подпись</w:t>
                              </w:r>
                            </w:p>
                            <w:p w14:paraId="790C78F9" w14:textId="77777777" w:rsidR="00A218E5" w:rsidRPr="0024446F" w:rsidRDefault="00A218E5" w:rsidP="00DC5A24">
                              <w:pPr>
                                <w:pStyle w:val="afffffa"/>
                                <w:rPr>
                                  <w:i w:val="0"/>
                                  <w:iCs/>
                                </w:rPr>
                              </w:pPr>
                            </w:p>
                          </w:txbxContent>
                        </wps:txbx>
                        <wps:bodyPr rot="0" vert="horz" wrap="square" lIns="12700" tIns="12700" rIns="12700" bIns="12700" anchor="t" anchorCtr="0" upright="1">
                          <a:noAutofit/>
                        </wps:bodyPr>
                      </wps:wsp>
                      <wps:wsp>
                        <wps:cNvPr id="186495906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89E210" w14:textId="77777777" w:rsidR="00A218E5" w:rsidRPr="0058383F" w:rsidRDefault="00A218E5" w:rsidP="00DC5A24">
                              <w:pPr>
                                <w:pStyle w:val="afffffa"/>
                                <w:ind w:firstLine="0"/>
                                <w:rPr>
                                  <w:i w:val="0"/>
                                  <w:sz w:val="18"/>
                                </w:rPr>
                              </w:pPr>
                              <w:r w:rsidRPr="0058383F">
                                <w:rPr>
                                  <w:i w:val="0"/>
                                  <w:sz w:val="18"/>
                                </w:rPr>
                                <w:t>Дата</w:t>
                              </w:r>
                            </w:p>
                            <w:p w14:paraId="3AB27886" w14:textId="77777777" w:rsidR="00A218E5" w:rsidRPr="0024446F" w:rsidRDefault="00A218E5" w:rsidP="00DC5A24">
                              <w:pPr>
                                <w:pStyle w:val="afffffa"/>
                                <w:rPr>
                                  <w:i w:val="0"/>
                                  <w:iCs/>
                                </w:rPr>
                              </w:pPr>
                            </w:p>
                          </w:txbxContent>
                        </wps:txbx>
                        <wps:bodyPr rot="0" vert="horz" wrap="square" lIns="12700" tIns="12700" rIns="12700" bIns="12700" anchor="t" anchorCtr="0" upright="1">
                          <a:noAutofit/>
                        </wps:bodyPr>
                      </wps:wsp>
                      <wps:wsp>
                        <wps:cNvPr id="186495906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C67821" w14:textId="77777777" w:rsidR="00A218E5" w:rsidRPr="0058383F" w:rsidRDefault="00A218E5" w:rsidP="00DC5A24">
                              <w:pPr>
                                <w:pStyle w:val="afffffa"/>
                                <w:ind w:firstLine="0"/>
                                <w:rPr>
                                  <w:i w:val="0"/>
                                  <w:iCs/>
                                  <w:sz w:val="18"/>
                                </w:rPr>
                              </w:pPr>
                              <w:r w:rsidRPr="0058383F">
                                <w:rPr>
                                  <w:i w:val="0"/>
                                  <w:iCs/>
                                  <w:sz w:val="18"/>
                                </w:rPr>
                                <w:t>Лист</w:t>
                              </w:r>
                            </w:p>
                          </w:txbxContent>
                        </wps:txbx>
                        <wps:bodyPr rot="0" vert="horz" wrap="square" lIns="12700" tIns="12700" rIns="12700" bIns="12700" anchor="t" anchorCtr="0" upright="1">
                          <a:noAutofit/>
                        </wps:bodyPr>
                      </wps:wsp>
                      <wps:wsp>
                        <wps:cNvPr id="1864959068"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FB86D2" w14:textId="77777777" w:rsidR="00A218E5" w:rsidRPr="0058383F" w:rsidRDefault="00A218E5" w:rsidP="00DC5A24">
                              <w:pPr>
                                <w:pStyle w:val="afffffa"/>
                                <w:ind w:firstLine="0"/>
                                <w:rPr>
                                  <w:i w:val="0"/>
                                  <w:sz w:val="18"/>
                                </w:rPr>
                              </w:pPr>
                              <w:r w:rsidRPr="0058383F">
                                <w:rPr>
                                  <w:i w:val="0"/>
                                  <w:sz w:val="18"/>
                                </w:rPr>
                                <w:t>1</w:t>
                              </w:r>
                            </w:p>
                          </w:txbxContent>
                        </wps:txbx>
                        <wps:bodyPr rot="0" vert="horz" wrap="square" lIns="12700" tIns="12700" rIns="12700" bIns="12700" anchor="t" anchorCtr="0" upright="1">
                          <a:noAutofit/>
                        </wps:bodyPr>
                      </wps:wsp>
                      <wps:wsp>
                        <wps:cNvPr id="186495906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FF171" w14:textId="77777777" w:rsidR="00A218E5" w:rsidRPr="00DC5A24" w:rsidRDefault="00A218E5" w:rsidP="00DC5A24">
                              <w:pPr>
                                <w:pStyle w:val="affffe"/>
                                <w:jc w:val="center"/>
                                <w:rPr>
                                  <w:rFonts w:ascii="Times New Roman" w:hAnsi="Times New Roman"/>
                                  <w:sz w:val="24"/>
                                  <w:szCs w:val="14"/>
                                  <w:lang w:val="ru-RU"/>
                                </w:rPr>
                              </w:pPr>
                              <w:r w:rsidRPr="00DC5A24">
                                <w:rPr>
                                  <w:rFonts w:ascii="Times New Roman" w:hAnsi="Times New Roman"/>
                                  <w:sz w:val="24"/>
                                  <w:szCs w:val="24"/>
                                  <w:lang w:val="ru-RU"/>
                                </w:rPr>
                                <w:t>ДП 03.</w:t>
                              </w:r>
                              <w:proofErr w:type="gramStart"/>
                              <w:r w:rsidRPr="00DC5A24">
                                <w:rPr>
                                  <w:rFonts w:ascii="Times New Roman" w:hAnsi="Times New Roman"/>
                                  <w:sz w:val="24"/>
                                  <w:szCs w:val="24"/>
                                  <w:lang w:val="ru-RU"/>
                                </w:rPr>
                                <w:t>00.ПЗ</w:t>
                              </w:r>
                              <w:proofErr w:type="gramEnd"/>
                            </w:p>
                            <w:p w14:paraId="2C8E5D02" w14:textId="77777777" w:rsidR="00A218E5" w:rsidRPr="009005BC" w:rsidRDefault="00A218E5" w:rsidP="00DC5A24"/>
                          </w:txbxContent>
                        </wps:txbx>
                        <wps:bodyPr rot="0" vert="horz" wrap="square" lIns="12700" tIns="12700" rIns="12700" bIns="12700" anchor="t" anchorCtr="0" upright="1">
                          <a:noAutofit/>
                        </wps:bodyPr>
                      </wps:wsp>
                      <wps:wsp>
                        <wps:cNvPr id="186495907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7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7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7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7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64959075" name="Group 77"/>
                        <wpg:cNvGrpSpPr>
                          <a:grpSpLocks/>
                        </wpg:cNvGrpSpPr>
                        <wpg:grpSpPr bwMode="auto">
                          <a:xfrm>
                            <a:off x="1144" y="14935"/>
                            <a:ext cx="2507" cy="240"/>
                            <a:chOff x="0" y="0"/>
                            <a:chExt cx="19999" cy="20000"/>
                          </a:xfrm>
                        </wpg:grpSpPr>
                        <wps:wsp>
                          <wps:cNvPr id="186495907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2F136" w14:textId="77777777" w:rsidR="00A218E5" w:rsidRPr="00391803" w:rsidRDefault="00A218E5" w:rsidP="00DC5A24">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864959077"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C9C80" w14:textId="691CA124" w:rsidR="00A218E5" w:rsidRPr="003275F5" w:rsidRDefault="00A218E5" w:rsidP="00DC5A24">
                                <w:pPr>
                                  <w:ind w:firstLine="0"/>
                                  <w:jc w:val="left"/>
                                  <w:rPr>
                                    <w:i/>
                                    <w:sz w:val="18"/>
                                    <w:szCs w:val="18"/>
                                  </w:rPr>
                                </w:pPr>
                                <w:r>
                                  <w:rPr>
                                    <w:i/>
                                    <w:sz w:val="18"/>
                                    <w:szCs w:val="18"/>
                                  </w:rPr>
                                  <w:t>Корень М.А.</w:t>
                                </w:r>
                              </w:p>
                            </w:txbxContent>
                          </wps:txbx>
                          <wps:bodyPr rot="0" vert="horz" wrap="square" lIns="12700" tIns="12700" rIns="12700" bIns="12700" anchor="t" anchorCtr="0" upright="1">
                            <a:noAutofit/>
                          </wps:bodyPr>
                        </wps:wsp>
                      </wpg:grpSp>
                      <wpg:grpSp>
                        <wpg:cNvPr id="1864959078" name="Group 80"/>
                        <wpg:cNvGrpSpPr>
                          <a:grpSpLocks/>
                        </wpg:cNvGrpSpPr>
                        <wpg:grpSpPr bwMode="auto">
                          <a:xfrm>
                            <a:off x="1144" y="15204"/>
                            <a:ext cx="2507" cy="239"/>
                            <a:chOff x="0" y="0"/>
                            <a:chExt cx="19995" cy="20000"/>
                          </a:xfrm>
                        </wpg:grpSpPr>
                        <wps:wsp>
                          <wps:cNvPr id="186495907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CCC52" w14:textId="77777777" w:rsidR="00A218E5" w:rsidRPr="00391803" w:rsidRDefault="00A218E5" w:rsidP="00DC5A24">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86495908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4715E5" w14:textId="77777777" w:rsidR="00A218E5" w:rsidRPr="00C466BC" w:rsidRDefault="00A218E5" w:rsidP="00DC5A24">
                                <w:pPr>
                                  <w:pStyle w:val="affffe"/>
                                  <w:jc w:val="left"/>
                                  <w:rPr>
                                    <w:rFonts w:ascii="Times New Roman" w:hAnsi="Times New Roman"/>
                                    <w:spacing w:val="-4"/>
                                    <w:sz w:val="18"/>
                                    <w:szCs w:val="18"/>
                                    <w:lang w:val="ru-RU"/>
                                  </w:rPr>
                                </w:pPr>
                                <w:proofErr w:type="spellStart"/>
                                <w:r w:rsidRPr="00C466BC">
                                  <w:rPr>
                                    <w:rFonts w:ascii="Times New Roman" w:hAnsi="Times New Roman"/>
                                    <w:spacing w:val="-4"/>
                                    <w:sz w:val="18"/>
                                    <w:szCs w:val="18"/>
                                    <w:lang w:val="ru-RU"/>
                                  </w:rPr>
                                  <w:t>Комкова</w:t>
                                </w:r>
                                <w:proofErr w:type="spellEnd"/>
                                <w:r w:rsidRPr="00C466BC">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1864959081" name="Group 83"/>
                        <wpg:cNvGrpSpPr>
                          <a:grpSpLocks/>
                        </wpg:cNvGrpSpPr>
                        <wpg:grpSpPr bwMode="auto">
                          <a:xfrm>
                            <a:off x="1144" y="15479"/>
                            <a:ext cx="2507" cy="239"/>
                            <a:chOff x="0" y="0"/>
                            <a:chExt cx="19999" cy="20000"/>
                          </a:xfrm>
                        </wpg:grpSpPr>
                        <wps:wsp>
                          <wps:cNvPr id="186495908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FBD32" w14:textId="77777777" w:rsidR="00A218E5" w:rsidRPr="004F5CE6" w:rsidRDefault="00A218E5" w:rsidP="00DC5A24">
                                <w:pPr>
                                  <w:pStyle w:val="afffffc"/>
                                  <w:ind w:firstLine="0"/>
                                </w:pPr>
                              </w:p>
                            </w:txbxContent>
                          </wps:txbx>
                          <wps:bodyPr rot="0" vert="horz" wrap="square" lIns="12700" tIns="12700" rIns="12700" bIns="12700" anchor="t" anchorCtr="0" upright="1">
                            <a:noAutofit/>
                          </wps:bodyPr>
                        </wps:wsp>
                        <wps:wsp>
                          <wps:cNvPr id="186495908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9FA30" w14:textId="77777777" w:rsidR="00A218E5" w:rsidRPr="0007115C" w:rsidRDefault="00A218E5" w:rsidP="00DC5A24">
                                <w:pPr>
                                  <w:ind w:firstLine="0"/>
                                </w:pPr>
                              </w:p>
                            </w:txbxContent>
                          </wps:txbx>
                          <wps:bodyPr rot="0" vert="horz" wrap="square" lIns="12700" tIns="12700" rIns="12700" bIns="12700" anchor="t" anchorCtr="0" upright="1">
                            <a:noAutofit/>
                          </wps:bodyPr>
                        </wps:wsp>
                      </wpg:grpSp>
                      <wpg:grpSp>
                        <wpg:cNvPr id="1864959084" name="Group 86"/>
                        <wpg:cNvGrpSpPr>
                          <a:grpSpLocks/>
                        </wpg:cNvGrpSpPr>
                        <wpg:grpSpPr bwMode="auto">
                          <a:xfrm>
                            <a:off x="1144" y="15746"/>
                            <a:ext cx="2507" cy="241"/>
                            <a:chOff x="0" y="0"/>
                            <a:chExt cx="20002" cy="20000"/>
                          </a:xfrm>
                        </wpg:grpSpPr>
                        <wps:wsp>
                          <wps:cNvPr id="186495908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FC0CE" w14:textId="77777777" w:rsidR="00A218E5" w:rsidRPr="00391803" w:rsidRDefault="00A218E5" w:rsidP="00DC5A24">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86495908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C4187" w14:textId="77777777" w:rsidR="00A218E5" w:rsidRPr="00C466BC" w:rsidRDefault="00A218E5" w:rsidP="00895D86">
                                <w:pPr>
                                  <w:pStyle w:val="affffe"/>
                                  <w:jc w:val="left"/>
                                  <w:rPr>
                                    <w:rFonts w:ascii="Times New Roman" w:hAnsi="Times New Roman"/>
                                    <w:spacing w:val="-4"/>
                                    <w:sz w:val="18"/>
                                    <w:szCs w:val="18"/>
                                    <w:lang w:val="ru-RU"/>
                                  </w:rPr>
                                </w:pPr>
                                <w:proofErr w:type="spellStart"/>
                                <w:r w:rsidRPr="00C466BC">
                                  <w:rPr>
                                    <w:rFonts w:ascii="Times New Roman" w:hAnsi="Times New Roman"/>
                                    <w:spacing w:val="-4"/>
                                    <w:sz w:val="18"/>
                                    <w:szCs w:val="18"/>
                                    <w:lang w:val="ru-RU"/>
                                  </w:rPr>
                                  <w:t>Нистюк</w:t>
                                </w:r>
                                <w:proofErr w:type="spellEnd"/>
                                <w:r w:rsidRPr="00C466BC">
                                  <w:rPr>
                                    <w:rFonts w:ascii="Times New Roman" w:hAnsi="Times New Roman"/>
                                    <w:spacing w:val="-4"/>
                                    <w:sz w:val="18"/>
                                    <w:szCs w:val="18"/>
                                    <w:lang w:val="ru-RU"/>
                                  </w:rPr>
                                  <w:t xml:space="preserve"> О.А.</w:t>
                                </w:r>
                              </w:p>
                              <w:p w14:paraId="26CA848D" w14:textId="77777777" w:rsidR="00A218E5" w:rsidRPr="002B1720" w:rsidRDefault="00A218E5" w:rsidP="00895D86">
                                <w:pPr>
                                  <w:pStyle w:val="affffe"/>
                                </w:pPr>
                              </w:p>
                              <w:p w14:paraId="0EC46F9D" w14:textId="466E5C6B" w:rsidR="00A218E5" w:rsidRPr="003275F5" w:rsidRDefault="00A218E5" w:rsidP="00DC5A24">
                                <w:pPr>
                                  <w:pStyle w:val="affffe"/>
                                  <w:jc w:val="left"/>
                                  <w:rPr>
                                    <w:spacing w:val="-4"/>
                                    <w:sz w:val="18"/>
                                    <w:szCs w:val="18"/>
                                    <w:lang w:val="ru-RU"/>
                                  </w:rPr>
                                </w:pPr>
                              </w:p>
                            </w:txbxContent>
                          </wps:txbx>
                          <wps:bodyPr rot="0" vert="horz" wrap="square" lIns="12700" tIns="12700" rIns="12700" bIns="12700" anchor="t" anchorCtr="0" upright="1">
                            <a:noAutofit/>
                          </wps:bodyPr>
                        </wps:wsp>
                      </wpg:grpSp>
                      <wpg:grpSp>
                        <wpg:cNvPr id="1864959087" name="Group 89"/>
                        <wpg:cNvGrpSpPr>
                          <a:grpSpLocks/>
                        </wpg:cNvGrpSpPr>
                        <wpg:grpSpPr bwMode="auto">
                          <a:xfrm>
                            <a:off x="1144" y="16014"/>
                            <a:ext cx="2524" cy="240"/>
                            <a:chOff x="0" y="0"/>
                            <a:chExt cx="20135" cy="20000"/>
                          </a:xfrm>
                        </wpg:grpSpPr>
                        <wps:wsp>
                          <wps:cNvPr id="18649590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A862C" w14:textId="77777777" w:rsidR="00A218E5" w:rsidRPr="005D4ABD" w:rsidRDefault="00A218E5" w:rsidP="00DC5A24">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864959089"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9F8F0" w14:textId="77777777" w:rsidR="00A218E5" w:rsidRPr="00C466BC" w:rsidRDefault="00A218E5" w:rsidP="00DC5A24">
                                <w:pPr>
                                  <w:pStyle w:val="affffe"/>
                                  <w:jc w:val="left"/>
                                  <w:rPr>
                                    <w:rFonts w:ascii="Times New Roman" w:hAnsi="Times New Roman"/>
                                    <w:spacing w:val="-4"/>
                                    <w:sz w:val="18"/>
                                    <w:szCs w:val="18"/>
                                    <w:lang w:val="ru-RU"/>
                                  </w:rPr>
                                </w:pPr>
                                <w:proofErr w:type="spellStart"/>
                                <w:r w:rsidRPr="00C466BC">
                                  <w:rPr>
                                    <w:rFonts w:ascii="Times New Roman" w:hAnsi="Times New Roman"/>
                                    <w:spacing w:val="-4"/>
                                    <w:sz w:val="18"/>
                                    <w:szCs w:val="18"/>
                                    <w:lang w:val="ru-RU"/>
                                  </w:rPr>
                                  <w:t>Блинова</w:t>
                                </w:r>
                                <w:proofErr w:type="spellEnd"/>
                                <w:r w:rsidRPr="00C466BC">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186495909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FD672" w14:textId="0F601888" w:rsidR="00A218E5" w:rsidRDefault="00A218E5" w:rsidP="00DC5A24">
                              <w:pPr>
                                <w:pStyle w:val="affffe"/>
                                <w:jc w:val="center"/>
                                <w:rPr>
                                  <w:rFonts w:ascii="Times New Roman" w:hAnsi="Times New Roman"/>
                                  <w:sz w:val="24"/>
                                  <w:lang w:val="ru-RU"/>
                                </w:rPr>
                              </w:pPr>
                              <w:r w:rsidRPr="00DC5A24">
                                <w:rPr>
                                  <w:rFonts w:ascii="Times New Roman" w:hAnsi="Times New Roman"/>
                                  <w:sz w:val="24"/>
                                  <w:lang w:val="ru-RU"/>
                                </w:rPr>
                                <w:t>3 Р</w:t>
                              </w:r>
                              <w:r>
                                <w:rPr>
                                  <w:rFonts w:ascii="Times New Roman" w:hAnsi="Times New Roman"/>
                                  <w:sz w:val="24"/>
                                  <w:lang w:val="ru-RU"/>
                                </w:rPr>
                                <w:t>азработка</w:t>
                              </w:r>
                            </w:p>
                            <w:p w14:paraId="7499C1DD" w14:textId="1A38D426" w:rsidR="00A218E5" w:rsidRPr="00DC5A24" w:rsidRDefault="00A218E5" w:rsidP="00DC5A24">
                              <w:pPr>
                                <w:pStyle w:val="affffe"/>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wps:wsp>
                        <wps:cNvPr id="186495909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62A34A" w14:textId="77777777" w:rsidR="00A218E5" w:rsidRPr="00904616" w:rsidRDefault="00A218E5" w:rsidP="00DC5A24">
                              <w:pPr>
                                <w:pStyle w:val="afffffa"/>
                                <w:ind w:firstLine="0"/>
                                <w:rPr>
                                  <w:i w:val="0"/>
                                  <w:iCs/>
                                </w:rPr>
                              </w:pPr>
                              <w:r w:rsidRPr="0058383F">
                                <w:rPr>
                                  <w:i w:val="0"/>
                                  <w:iCs/>
                                  <w:sz w:val="18"/>
                                </w:rPr>
                                <w:t>Лит</w:t>
                              </w:r>
                              <w:r>
                                <w:rPr>
                                  <w:i w:val="0"/>
                                  <w:iCs/>
                                </w:rPr>
                                <w:t>.</w:t>
                              </w:r>
                            </w:p>
                          </w:txbxContent>
                        </wps:txbx>
                        <wps:bodyPr rot="0" vert="horz" wrap="square" lIns="12700" tIns="12700" rIns="12700" bIns="12700" anchor="t" anchorCtr="0" upright="1">
                          <a:noAutofit/>
                        </wps:bodyPr>
                      </wps:wsp>
                      <wps:wsp>
                        <wps:cNvPr id="186495909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F197D" w14:textId="77777777" w:rsidR="00A218E5" w:rsidRPr="0058383F" w:rsidRDefault="00A218E5" w:rsidP="00DC5A24">
                              <w:pPr>
                                <w:pStyle w:val="afffffa"/>
                                <w:ind w:firstLine="0"/>
                                <w:rPr>
                                  <w:i w:val="0"/>
                                  <w:iCs/>
                                  <w:sz w:val="18"/>
                                </w:rPr>
                              </w:pPr>
                              <w:r w:rsidRPr="0058383F">
                                <w:rPr>
                                  <w:i w:val="0"/>
                                  <w:iCs/>
                                  <w:sz w:val="18"/>
                                </w:rPr>
                                <w:t>Листов</w:t>
                              </w:r>
                            </w:p>
                          </w:txbxContent>
                        </wps:txbx>
                        <wps:bodyPr rot="0" vert="horz" wrap="square" lIns="12700" tIns="12700" rIns="12700" bIns="12700" anchor="t" anchorCtr="0" upright="1">
                          <a:noAutofit/>
                        </wps:bodyPr>
                      </wps:wsp>
                      <wps:wsp>
                        <wps:cNvPr id="186495909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18E74" w14:textId="07CA75F4" w:rsidR="00A218E5" w:rsidRPr="0058383F" w:rsidRDefault="00A218E5" w:rsidP="00DC5A24">
                              <w:pPr>
                                <w:pStyle w:val="afffffa"/>
                                <w:ind w:firstLine="0"/>
                                <w:rPr>
                                  <w:i w:val="0"/>
                                  <w:sz w:val="18"/>
                                </w:rPr>
                              </w:pPr>
                              <w:r>
                                <w:rPr>
                                  <w:i w:val="0"/>
                                  <w:sz w:val="18"/>
                                </w:rPr>
                                <w:t>13</w:t>
                              </w:r>
                            </w:p>
                          </w:txbxContent>
                        </wps:txbx>
                        <wps:bodyPr rot="0" vert="horz" wrap="square" lIns="12700" tIns="12700" rIns="12700" bIns="12700" anchor="t" anchorCtr="0" upright="1">
                          <a:noAutofit/>
                        </wps:bodyPr>
                      </wps:wsp>
                      <wps:wsp>
                        <wps:cNvPr id="186495909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9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100"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62BAE7" w14:textId="77777777" w:rsidR="00A218E5" w:rsidRPr="00DC5A24" w:rsidRDefault="00A218E5" w:rsidP="00DC5A24">
                              <w:pPr>
                                <w:pStyle w:val="affffe"/>
                                <w:jc w:val="center"/>
                                <w:rPr>
                                  <w:rFonts w:ascii="Times New Roman" w:hAnsi="Times New Roman"/>
                                  <w:sz w:val="24"/>
                                  <w:szCs w:val="18"/>
                                  <w:lang w:val="ru-RU"/>
                                </w:rPr>
                              </w:pPr>
                              <w:r w:rsidRPr="00DC5A24">
                                <w:rPr>
                                  <w:rFonts w:ascii="Times New Roman" w:hAnsi="Times New Roman"/>
                                  <w:sz w:val="24"/>
                                  <w:szCs w:val="18"/>
                                  <w:lang w:val="ru-RU"/>
                                </w:rPr>
                                <w:t>БГТУ 1-40 05 01</w:t>
                              </w:r>
                              <w:r w:rsidRPr="00DC5A24">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FF53A0" id="_x0000_s1335" style="position:absolute;left:0;text-align:left;margin-left:-33.35pt;margin-top:-48.65pt;width:524.4pt;height:807.85pt;z-index:251787264;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">
                <v:rect id="Rectangle 54" o:spid="_x0000_s133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" filled="f" strokeweight="2pt"/>
                <v:line id="Line 55" o:spid="_x0000_s1337"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" strokeweight="2pt"/>
                <v:line id="Line 56" o:spid="_x0000_s133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" strokeweight="2pt"/>
                <v:line id="Line 57" o:spid="_x0000_s133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" strokeweight="2pt"/>
                <v:line id="Line 58" o:spid="_x0000_s134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" strokeweight="2pt"/>
                <v:line id="Line 59" o:spid="_x0000_s134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" strokeweight="2pt"/>
                <v:line id="Line 60" o:spid="_x0000_s134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" strokeweight="2pt"/>
                <v:line id="Line 61" o:spid="_x0000_s134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" strokeweight="2pt"/>
                <v:line id="Line 62" o:spid="_x0000_s134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" strokeweight="1pt"/>
                <v:line id="Line 63" o:spid="_x0000_s134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" strokeweight="1pt"/>
                <v:rect id="Rectangle 64" o:spid="_x0000_s1346"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" filled="f" stroked="f" strokeweight=".25pt">
                  <v:textbox inset="1pt,1pt,1pt,1pt">
                    <w:txbxContent>
                      <w:p w14:paraId="3CB11AA6" w14:textId="77777777" w:rsidR="00A218E5" w:rsidRDefault="00A218E5" w:rsidP="00DC5A24">
                        <w:pPr>
                          <w:pStyle w:val="afffffa"/>
                        </w:pPr>
                      </w:p>
                    </w:txbxContent>
                  </v:textbox>
                </v:rect>
                <v:rect id="Rectangle 65" o:spid="_x0000_s1347"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" filled="f" stroked="f" strokeweight=".25pt">
                  <v:textbox inset="1pt,1pt,1pt,1pt">
                    <w:txbxContent>
                      <w:p w14:paraId="71582E64" w14:textId="77777777" w:rsidR="00A218E5" w:rsidRDefault="00A218E5" w:rsidP="00DC5A24">
                        <w:pPr>
                          <w:pStyle w:val="afffffa"/>
                        </w:pPr>
                      </w:p>
                    </w:txbxContent>
                  </v:textbox>
                </v:rect>
                <v:rect id="Rectangle 66" o:spid="_x0000_s134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" filled="f" stroked="f" strokeweight=".25pt">
                  <v:textbox inset="1pt,1pt,1pt,1pt">
                    <w:txbxContent>
                      <w:p w14:paraId="5EF8953B" w14:textId="77777777" w:rsidR="00A218E5" w:rsidRPr="0058383F" w:rsidRDefault="00A218E5" w:rsidP="00DC5A24">
                        <w:pPr>
                          <w:pStyle w:val="afffffa"/>
                          <w:ind w:firstLine="0"/>
                          <w:rPr>
                            <w:i w:val="0"/>
                            <w:sz w:val="18"/>
                          </w:rPr>
                        </w:pPr>
                        <w:r w:rsidRPr="0058383F">
                          <w:rPr>
                            <w:i w:val="0"/>
                            <w:sz w:val="18"/>
                          </w:rPr>
                          <w:t>ФИО</w:t>
                        </w:r>
                      </w:p>
                      <w:p w14:paraId="0181EFA6" w14:textId="77777777" w:rsidR="00A218E5" w:rsidRPr="0024446F" w:rsidRDefault="00A218E5" w:rsidP="00DC5A24">
                        <w:pPr>
                          <w:pStyle w:val="afffffa"/>
                          <w:rPr>
                            <w:i w:val="0"/>
                            <w:iCs/>
                          </w:rPr>
                        </w:pPr>
                      </w:p>
                    </w:txbxContent>
                  </v:textbox>
                </v:rect>
                <v:rect id="Rectangle 67" o:spid="_x0000_s134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" filled="f" stroked="f" strokeweight=".25pt">
                  <v:textbox inset="1pt,1pt,1pt,1pt">
                    <w:txbxContent>
                      <w:p w14:paraId="70D36667" w14:textId="77777777" w:rsidR="00A218E5" w:rsidRPr="0058383F" w:rsidRDefault="00A218E5" w:rsidP="00DC5A24">
                        <w:pPr>
                          <w:pStyle w:val="afffffa"/>
                          <w:ind w:firstLine="0"/>
                          <w:rPr>
                            <w:i w:val="0"/>
                            <w:sz w:val="18"/>
                          </w:rPr>
                        </w:pPr>
                        <w:r w:rsidRPr="0058383F">
                          <w:rPr>
                            <w:i w:val="0"/>
                            <w:sz w:val="18"/>
                          </w:rPr>
                          <w:t>Подпись</w:t>
                        </w:r>
                      </w:p>
                      <w:p w14:paraId="790C78F9" w14:textId="77777777" w:rsidR="00A218E5" w:rsidRPr="0024446F" w:rsidRDefault="00A218E5" w:rsidP="00DC5A24">
                        <w:pPr>
                          <w:pStyle w:val="afffffa"/>
                          <w:rPr>
                            <w:i w:val="0"/>
                            <w:iCs/>
                          </w:rPr>
                        </w:pPr>
                      </w:p>
                    </w:txbxContent>
                  </v:textbox>
                </v:rect>
                <v:rect id="Rectangle 68" o:spid="_x0000_s135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" filled="f" stroked="f" strokeweight=".25pt">
                  <v:textbox inset="1pt,1pt,1pt,1pt">
                    <w:txbxContent>
                      <w:p w14:paraId="6E89E210" w14:textId="77777777" w:rsidR="00A218E5" w:rsidRPr="0058383F" w:rsidRDefault="00A218E5" w:rsidP="00DC5A24">
                        <w:pPr>
                          <w:pStyle w:val="afffffa"/>
                          <w:ind w:firstLine="0"/>
                          <w:rPr>
                            <w:i w:val="0"/>
                            <w:sz w:val="18"/>
                          </w:rPr>
                        </w:pPr>
                        <w:r w:rsidRPr="0058383F">
                          <w:rPr>
                            <w:i w:val="0"/>
                            <w:sz w:val="18"/>
                          </w:rPr>
                          <w:t>Дата</w:t>
                        </w:r>
                      </w:p>
                      <w:p w14:paraId="3AB27886" w14:textId="77777777" w:rsidR="00A218E5" w:rsidRPr="0024446F" w:rsidRDefault="00A218E5" w:rsidP="00DC5A24">
                        <w:pPr>
                          <w:pStyle w:val="afffffa"/>
                          <w:rPr>
                            <w:i w:val="0"/>
                            <w:iCs/>
                          </w:rPr>
                        </w:pPr>
                      </w:p>
                    </w:txbxContent>
                  </v:textbox>
                </v:rect>
                <v:rect id="Rectangle 69" o:spid="_x0000_s135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9WL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" filled="f" stroked="f" strokeweight=".25pt">
                  <v:textbox inset="1pt,1pt,1pt,1pt">
                    <w:txbxContent>
                      <w:p w14:paraId="6BC67821" w14:textId="77777777" w:rsidR="00A218E5" w:rsidRPr="0058383F" w:rsidRDefault="00A218E5" w:rsidP="00DC5A24">
                        <w:pPr>
                          <w:pStyle w:val="afffffa"/>
                          <w:ind w:firstLine="0"/>
                          <w:rPr>
                            <w:i w:val="0"/>
                            <w:iCs/>
                            <w:sz w:val="18"/>
                          </w:rPr>
                        </w:pPr>
                        <w:r w:rsidRPr="0058383F">
                          <w:rPr>
                            <w:i w:val="0"/>
                            <w:iCs/>
                            <w:sz w:val="18"/>
                          </w:rPr>
                          <w:t>Лист</w:t>
                        </w:r>
                      </w:p>
                    </w:txbxContent>
                  </v:textbox>
                </v:rect>
                <v:rect id="_x0000_s1352"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" filled="f" stroked="f" strokeweight=".25pt">
                  <v:textbox inset="1pt,1pt,1pt,1pt">
                    <w:txbxContent>
                      <w:p w14:paraId="37FB86D2" w14:textId="77777777" w:rsidR="00A218E5" w:rsidRPr="0058383F" w:rsidRDefault="00A218E5" w:rsidP="00DC5A24">
                        <w:pPr>
                          <w:pStyle w:val="afffffa"/>
                          <w:ind w:firstLine="0"/>
                          <w:rPr>
                            <w:i w:val="0"/>
                            <w:sz w:val="18"/>
                          </w:rPr>
                        </w:pPr>
                        <w:r w:rsidRPr="0058383F">
                          <w:rPr>
                            <w:i w:val="0"/>
                            <w:sz w:val="18"/>
                          </w:rPr>
                          <w:t>1</w:t>
                        </w:r>
                      </w:p>
                    </w:txbxContent>
                  </v:textbox>
                </v:rect>
                <v:rect id="Rectangle 71" o:spid="_x0000_s1353"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" filled="f" stroked="f" strokeweight=".25pt">
                  <v:textbox inset="1pt,1pt,1pt,1pt">
                    <w:txbxContent>
                      <w:p w14:paraId="476FF171" w14:textId="77777777" w:rsidR="00A218E5" w:rsidRPr="00DC5A24" w:rsidRDefault="00A218E5" w:rsidP="00DC5A24">
                        <w:pPr>
                          <w:pStyle w:val="affffe"/>
                          <w:jc w:val="center"/>
                          <w:rPr>
                            <w:rFonts w:ascii="Times New Roman" w:hAnsi="Times New Roman"/>
                            <w:sz w:val="24"/>
                            <w:szCs w:val="14"/>
                            <w:lang w:val="ru-RU"/>
                          </w:rPr>
                        </w:pPr>
                        <w:r w:rsidRPr="00DC5A24">
                          <w:rPr>
                            <w:rFonts w:ascii="Times New Roman" w:hAnsi="Times New Roman"/>
                            <w:sz w:val="24"/>
                            <w:szCs w:val="24"/>
                            <w:lang w:val="ru-RU"/>
                          </w:rPr>
                          <w:t>ДП 03.</w:t>
                        </w:r>
                        <w:proofErr w:type="gramStart"/>
                        <w:r w:rsidRPr="00DC5A24">
                          <w:rPr>
                            <w:rFonts w:ascii="Times New Roman" w:hAnsi="Times New Roman"/>
                            <w:sz w:val="24"/>
                            <w:szCs w:val="24"/>
                            <w:lang w:val="ru-RU"/>
                          </w:rPr>
                          <w:t>00.ПЗ</w:t>
                        </w:r>
                        <w:proofErr w:type="gramEnd"/>
                      </w:p>
                      <w:p w14:paraId="2C8E5D02" w14:textId="77777777" w:rsidR="00A218E5" w:rsidRPr="009005BC" w:rsidRDefault="00A218E5" w:rsidP="00DC5A24"/>
                    </w:txbxContent>
                  </v:textbox>
                </v:rect>
                <v:line id="Line 72" o:spid="_x0000_s135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" strokeweight="2pt"/>
                <v:line id="Line 73" o:spid="_x0000_s135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" strokeweight="2pt"/>
                <v:line id="Line 74" o:spid="_x0000_s135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" strokeweight="1pt"/>
                <v:line id="Line 75" o:spid="_x0000_s135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" strokeweight="1pt"/>
                <v:line id="Line 76" o:spid="_x0000_s135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" strokeweight="1pt"/>
                <v:group id="Group 77" o:spid="_x0000_s135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">
                  <v:rect id="Rectangle 78" o:spid="_x0000_s13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bN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" filled="f" stroked="f" strokeweight=".25pt">
                    <v:textbox inset="1pt,1pt,1pt,1pt">
                      <w:txbxContent>
                        <w:p w14:paraId="6C92F136" w14:textId="77777777" w:rsidR="00A218E5" w:rsidRPr="00391803" w:rsidRDefault="00A218E5" w:rsidP="00DC5A24">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3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" filled="f" stroked="f" strokeweight=".25pt">
                    <v:textbox inset="1pt,1pt,1pt,1pt">
                      <w:txbxContent>
                        <w:p w14:paraId="5C3C9C80" w14:textId="691CA124" w:rsidR="00A218E5" w:rsidRPr="003275F5" w:rsidRDefault="00A218E5" w:rsidP="00DC5A24">
                          <w:pPr>
                            <w:ind w:firstLine="0"/>
                            <w:jc w:val="left"/>
                            <w:rPr>
                              <w:i/>
                              <w:sz w:val="18"/>
                              <w:szCs w:val="18"/>
                            </w:rPr>
                          </w:pPr>
                          <w:r>
                            <w:rPr>
                              <w:i/>
                              <w:sz w:val="18"/>
                              <w:szCs w:val="18"/>
                            </w:rPr>
                            <w:t>Корень М.А.</w:t>
                          </w:r>
                        </w:p>
                      </w:txbxContent>
                    </v:textbox>
                  </v:rect>
                </v:group>
                <v:group id="Group 80" o:spid="_x0000_s1362"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">
                  <v:rect id="Rectangle 81" o:spid="_x0000_s13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XK/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" filled="f" stroked="f" strokeweight=".25pt">
                    <v:textbox inset="1pt,1pt,1pt,1pt">
                      <w:txbxContent>
                        <w:p w14:paraId="1C4CCC52" w14:textId="77777777" w:rsidR="00A218E5" w:rsidRPr="00391803" w:rsidRDefault="00A218E5" w:rsidP="00DC5A24">
                          <w:pPr>
                            <w:pStyle w:val="afffffc"/>
                            <w:ind w:firstLine="0"/>
                          </w:pPr>
                          <w:r w:rsidRPr="00391803">
                            <w:t xml:space="preserve"> </w:t>
                          </w:r>
                          <w:r w:rsidRPr="00391803">
                            <w:rPr>
                              <w:i w:val="0"/>
                              <w:sz w:val="18"/>
                            </w:rPr>
                            <w:t>Пров</w:t>
                          </w:r>
                          <w:r w:rsidRPr="00391803">
                            <w:rPr>
                              <w:sz w:val="18"/>
                            </w:rPr>
                            <w:t>.</w:t>
                          </w:r>
                        </w:p>
                      </w:txbxContent>
                    </v:textbox>
                  </v:rect>
                  <v:rect id="Rectangle 82" o:spid="_x0000_s1364"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" filled="f" stroked="f" strokeweight=".25pt">
                    <v:textbox inset="1pt,1pt,1pt,1pt">
                      <w:txbxContent>
                        <w:p w14:paraId="494715E5" w14:textId="77777777" w:rsidR="00A218E5" w:rsidRPr="00C466BC" w:rsidRDefault="00A218E5" w:rsidP="00DC5A24">
                          <w:pPr>
                            <w:pStyle w:val="affffe"/>
                            <w:jc w:val="left"/>
                            <w:rPr>
                              <w:rFonts w:ascii="Times New Roman" w:hAnsi="Times New Roman"/>
                              <w:spacing w:val="-4"/>
                              <w:sz w:val="18"/>
                              <w:szCs w:val="18"/>
                              <w:lang w:val="ru-RU"/>
                            </w:rPr>
                          </w:pPr>
                          <w:proofErr w:type="spellStart"/>
                          <w:r w:rsidRPr="00C466BC">
                            <w:rPr>
                              <w:rFonts w:ascii="Times New Roman" w:hAnsi="Times New Roman"/>
                              <w:spacing w:val="-4"/>
                              <w:sz w:val="18"/>
                              <w:szCs w:val="18"/>
                              <w:lang w:val="ru-RU"/>
                            </w:rPr>
                            <w:t>Комкова</w:t>
                          </w:r>
                          <w:proofErr w:type="spellEnd"/>
                          <w:r w:rsidRPr="00C466BC">
                            <w:rPr>
                              <w:rFonts w:ascii="Times New Roman" w:hAnsi="Times New Roman"/>
                              <w:spacing w:val="-4"/>
                              <w:sz w:val="18"/>
                              <w:szCs w:val="18"/>
                              <w:lang w:val="ru-RU"/>
                            </w:rPr>
                            <w:t xml:space="preserve"> А.В.</w:t>
                          </w:r>
                        </w:p>
                      </w:txbxContent>
                    </v:textbox>
                  </v:rect>
                </v:group>
                <v:group id="Group 83" o:spid="_x0000_s136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">
                  <v:rect id="Rectangle 84" o:spid="_x0000_s13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" filled="f" stroked="f" strokeweight=".25pt">
                    <v:textbox inset="1pt,1pt,1pt,1pt">
                      <w:txbxContent>
                        <w:p w14:paraId="471FBD32" w14:textId="77777777" w:rsidR="00A218E5" w:rsidRPr="004F5CE6" w:rsidRDefault="00A218E5" w:rsidP="00DC5A24">
                          <w:pPr>
                            <w:pStyle w:val="afffffc"/>
                            <w:ind w:firstLine="0"/>
                          </w:pPr>
                        </w:p>
                      </w:txbxContent>
                    </v:textbox>
                  </v:rect>
                  <v:rect id="Rectangle 85" o:spid="_x0000_s13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" filled="f" stroked="f" strokeweight=".25pt">
                    <v:textbox inset="1pt,1pt,1pt,1pt">
                      <w:txbxContent>
                        <w:p w14:paraId="27A9FA30" w14:textId="77777777" w:rsidR="00A218E5" w:rsidRPr="0007115C" w:rsidRDefault="00A218E5" w:rsidP="00DC5A24">
                          <w:pPr>
                            <w:ind w:firstLine="0"/>
                          </w:pPr>
                        </w:p>
                      </w:txbxContent>
                    </v:textbox>
                  </v:rect>
                </v:group>
                <v:group id="Group 86" o:spid="_x0000_s1368"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">
                  <v:rect id="Rectangle 87" o:spid="_x0000_s13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" filled="f" stroked="f" strokeweight=".25pt">
                    <v:textbox inset="1pt,1pt,1pt,1pt">
                      <w:txbxContent>
                        <w:p w14:paraId="3EEFC0CE" w14:textId="77777777" w:rsidR="00A218E5" w:rsidRPr="00391803" w:rsidRDefault="00A218E5" w:rsidP="00DC5A24">
                          <w:pPr>
                            <w:pStyle w:val="afffffc"/>
                            <w:ind w:firstLine="0"/>
                            <w:rPr>
                              <w:i w:val="0"/>
                              <w:sz w:val="18"/>
                            </w:rPr>
                          </w:pPr>
                          <w:r w:rsidRPr="00391803">
                            <w:rPr>
                              <w:i w:val="0"/>
                              <w:sz w:val="18"/>
                            </w:rPr>
                            <w:t xml:space="preserve"> Н. контр.</w:t>
                          </w:r>
                        </w:p>
                      </w:txbxContent>
                    </v:textbox>
                  </v:rect>
                  <v:rect id="Rectangle 88" o:spid="_x0000_s1370"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" filled="f" stroked="f" strokeweight=".25pt">
                    <v:textbox inset="1pt,1pt,1pt,1pt">
                      <w:txbxContent>
                        <w:p w14:paraId="12DC4187" w14:textId="77777777" w:rsidR="00A218E5" w:rsidRPr="00C466BC" w:rsidRDefault="00A218E5" w:rsidP="00895D86">
                          <w:pPr>
                            <w:pStyle w:val="affffe"/>
                            <w:jc w:val="left"/>
                            <w:rPr>
                              <w:rFonts w:ascii="Times New Roman" w:hAnsi="Times New Roman"/>
                              <w:spacing w:val="-4"/>
                              <w:sz w:val="18"/>
                              <w:szCs w:val="18"/>
                              <w:lang w:val="ru-RU"/>
                            </w:rPr>
                          </w:pPr>
                          <w:proofErr w:type="spellStart"/>
                          <w:r w:rsidRPr="00C466BC">
                            <w:rPr>
                              <w:rFonts w:ascii="Times New Roman" w:hAnsi="Times New Roman"/>
                              <w:spacing w:val="-4"/>
                              <w:sz w:val="18"/>
                              <w:szCs w:val="18"/>
                              <w:lang w:val="ru-RU"/>
                            </w:rPr>
                            <w:t>Нистюк</w:t>
                          </w:r>
                          <w:proofErr w:type="spellEnd"/>
                          <w:r w:rsidRPr="00C466BC">
                            <w:rPr>
                              <w:rFonts w:ascii="Times New Roman" w:hAnsi="Times New Roman"/>
                              <w:spacing w:val="-4"/>
                              <w:sz w:val="18"/>
                              <w:szCs w:val="18"/>
                              <w:lang w:val="ru-RU"/>
                            </w:rPr>
                            <w:t xml:space="preserve"> О.А.</w:t>
                          </w:r>
                        </w:p>
                        <w:p w14:paraId="26CA848D" w14:textId="77777777" w:rsidR="00A218E5" w:rsidRPr="002B1720" w:rsidRDefault="00A218E5" w:rsidP="00895D86">
                          <w:pPr>
                            <w:pStyle w:val="affffe"/>
                          </w:pPr>
                        </w:p>
                        <w:p w14:paraId="0EC46F9D" w14:textId="466E5C6B" w:rsidR="00A218E5" w:rsidRPr="003275F5" w:rsidRDefault="00A218E5" w:rsidP="00DC5A24">
                          <w:pPr>
                            <w:pStyle w:val="affffe"/>
                            <w:jc w:val="left"/>
                            <w:rPr>
                              <w:spacing w:val="-4"/>
                              <w:sz w:val="18"/>
                              <w:szCs w:val="18"/>
                              <w:lang w:val="ru-RU"/>
                            </w:rPr>
                          </w:pPr>
                        </w:p>
                      </w:txbxContent>
                    </v:textbox>
                  </v:rect>
                </v:group>
                <v:group id="Group 89" o:spid="_x0000_s1371"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">
                  <v:rect id="Rectangle 90" o:spid="_x0000_s13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" filled="f" stroked="f" strokeweight=".25pt">
                    <v:textbox inset="1pt,1pt,1pt,1pt">
                      <w:txbxContent>
                        <w:p w14:paraId="20FA862C" w14:textId="77777777" w:rsidR="00A218E5" w:rsidRPr="005D4ABD" w:rsidRDefault="00A218E5" w:rsidP="00DC5A24">
                          <w:pPr>
                            <w:pStyle w:val="afffffc"/>
                            <w:ind w:firstLine="0"/>
                            <w:rPr>
                              <w:sz w:val="18"/>
                            </w:rPr>
                          </w:pPr>
                          <w:r w:rsidRPr="005D4ABD">
                            <w:rPr>
                              <w:sz w:val="18"/>
                            </w:rPr>
                            <w:t xml:space="preserve"> </w:t>
                          </w:r>
                          <w:r w:rsidRPr="00391803">
                            <w:rPr>
                              <w:i w:val="0"/>
                              <w:sz w:val="18"/>
                            </w:rPr>
                            <w:t>Утв.</w:t>
                          </w:r>
                        </w:p>
                      </w:txbxContent>
                    </v:textbox>
                  </v:rect>
                  <v:rect id="Rectangle 91" o:spid="_x0000_s1373"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" filled="f" stroked="f" strokeweight=".25pt">
                    <v:textbox inset="1pt,1pt,1pt,1pt">
                      <w:txbxContent>
                        <w:p w14:paraId="45F9F8F0" w14:textId="77777777" w:rsidR="00A218E5" w:rsidRPr="00C466BC" w:rsidRDefault="00A218E5" w:rsidP="00DC5A24">
                          <w:pPr>
                            <w:pStyle w:val="affffe"/>
                            <w:jc w:val="left"/>
                            <w:rPr>
                              <w:rFonts w:ascii="Times New Roman" w:hAnsi="Times New Roman"/>
                              <w:spacing w:val="-4"/>
                              <w:sz w:val="18"/>
                              <w:szCs w:val="18"/>
                              <w:lang w:val="ru-RU"/>
                            </w:rPr>
                          </w:pPr>
                          <w:proofErr w:type="spellStart"/>
                          <w:r w:rsidRPr="00C466BC">
                            <w:rPr>
                              <w:rFonts w:ascii="Times New Roman" w:hAnsi="Times New Roman"/>
                              <w:spacing w:val="-4"/>
                              <w:sz w:val="18"/>
                              <w:szCs w:val="18"/>
                              <w:lang w:val="ru-RU"/>
                            </w:rPr>
                            <w:t>Блинова</w:t>
                          </w:r>
                          <w:proofErr w:type="spellEnd"/>
                          <w:r w:rsidRPr="00C466BC">
                            <w:rPr>
                              <w:rFonts w:ascii="Times New Roman" w:hAnsi="Times New Roman"/>
                              <w:spacing w:val="-4"/>
                              <w:sz w:val="18"/>
                              <w:szCs w:val="18"/>
                              <w:lang w:val="ru-RU"/>
                            </w:rPr>
                            <w:t xml:space="preserve"> Е.А.</w:t>
                          </w:r>
                        </w:p>
                      </w:txbxContent>
                    </v:textbox>
                  </v:rect>
                </v:group>
                <v:line id="Line 92" o:spid="_x0000_s137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" strokeweight="2pt"/>
                <v:rect id="Rectangle 93" o:spid="_x0000_s137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" filled="f" stroked="f" strokeweight=".25pt">
                  <v:textbox inset="1pt,1pt,1pt,1pt">
                    <w:txbxContent>
                      <w:p w14:paraId="21CFD672" w14:textId="0F601888" w:rsidR="00A218E5" w:rsidRDefault="00A218E5" w:rsidP="00DC5A24">
                        <w:pPr>
                          <w:pStyle w:val="affffe"/>
                          <w:jc w:val="center"/>
                          <w:rPr>
                            <w:rFonts w:ascii="Times New Roman" w:hAnsi="Times New Roman"/>
                            <w:sz w:val="24"/>
                            <w:lang w:val="ru-RU"/>
                          </w:rPr>
                        </w:pPr>
                        <w:r w:rsidRPr="00DC5A24">
                          <w:rPr>
                            <w:rFonts w:ascii="Times New Roman" w:hAnsi="Times New Roman"/>
                            <w:sz w:val="24"/>
                            <w:lang w:val="ru-RU"/>
                          </w:rPr>
                          <w:t>3 Р</w:t>
                        </w:r>
                        <w:r>
                          <w:rPr>
                            <w:rFonts w:ascii="Times New Roman" w:hAnsi="Times New Roman"/>
                            <w:sz w:val="24"/>
                            <w:lang w:val="ru-RU"/>
                          </w:rPr>
                          <w:t>азработка</w:t>
                        </w:r>
                      </w:p>
                      <w:p w14:paraId="7499C1DD" w14:textId="1A38D426" w:rsidR="00A218E5" w:rsidRPr="00DC5A24" w:rsidRDefault="00A218E5" w:rsidP="00DC5A24">
                        <w:pPr>
                          <w:pStyle w:val="affffe"/>
                          <w:jc w:val="center"/>
                          <w:rPr>
                            <w:rFonts w:ascii="Times New Roman" w:hAnsi="Times New Roman"/>
                            <w:sz w:val="24"/>
                            <w:lang w:val="ru-RU"/>
                          </w:rPr>
                        </w:pPr>
                        <w:r>
                          <w:rPr>
                            <w:rFonts w:ascii="Times New Roman" w:hAnsi="Times New Roman"/>
                            <w:sz w:val="24"/>
                            <w:lang w:val="ru-RU"/>
                          </w:rPr>
                          <w:t>веб-приложения</w:t>
                        </w:r>
                      </w:p>
                    </w:txbxContent>
                  </v:textbox>
                </v:rect>
                <v:line id="Line 94" o:spid="_x0000_s137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" strokeweight="2pt"/>
                <v:line id="Line 95" o:spid="_x0000_s137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" strokeweight="2pt"/>
                <v:line id="Line 96" o:spid="_x0000_s137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" strokeweight="2pt"/>
                <v:rect id="Rectangle 97" o:spid="_x0000_s137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" filled="f" stroked="f" strokeweight=".25pt">
                  <v:textbox inset="1pt,1pt,1pt,1pt">
                    <w:txbxContent>
                      <w:p w14:paraId="3D62A34A" w14:textId="77777777" w:rsidR="00A218E5" w:rsidRPr="00904616" w:rsidRDefault="00A218E5" w:rsidP="00DC5A24">
                        <w:pPr>
                          <w:pStyle w:val="afffffa"/>
                          <w:ind w:firstLine="0"/>
                          <w:rPr>
                            <w:i w:val="0"/>
                            <w:iCs/>
                          </w:rPr>
                        </w:pPr>
                        <w:r w:rsidRPr="0058383F">
                          <w:rPr>
                            <w:i w:val="0"/>
                            <w:iCs/>
                            <w:sz w:val="18"/>
                          </w:rPr>
                          <w:t>Лит</w:t>
                        </w:r>
                        <w:r>
                          <w:rPr>
                            <w:i w:val="0"/>
                            <w:iCs/>
                          </w:rPr>
                          <w:t>.</w:t>
                        </w:r>
                      </w:p>
                    </w:txbxContent>
                  </v:textbox>
                </v:rect>
                <v:rect id="Rectangle 98" o:spid="_x0000_s138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" filled="f" stroked="f" strokeweight=".25pt">
                  <v:textbox inset="1pt,1pt,1pt,1pt">
                    <w:txbxContent>
                      <w:p w14:paraId="0C1F197D" w14:textId="77777777" w:rsidR="00A218E5" w:rsidRPr="0058383F" w:rsidRDefault="00A218E5" w:rsidP="00DC5A24">
                        <w:pPr>
                          <w:pStyle w:val="afffffa"/>
                          <w:ind w:firstLine="0"/>
                          <w:rPr>
                            <w:i w:val="0"/>
                            <w:iCs/>
                            <w:sz w:val="18"/>
                          </w:rPr>
                        </w:pPr>
                        <w:r w:rsidRPr="0058383F">
                          <w:rPr>
                            <w:i w:val="0"/>
                            <w:iCs/>
                            <w:sz w:val="18"/>
                          </w:rPr>
                          <w:t>Листов</w:t>
                        </w:r>
                      </w:p>
                    </w:txbxContent>
                  </v:textbox>
                </v:rect>
                <v:rect id="Rectangle 99" o:spid="_x0000_s1381"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Ws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" filled="f" stroked="f" strokeweight=".25pt">
                  <v:textbox inset="1pt,1pt,1pt,1pt">
                    <w:txbxContent>
                      <w:p w14:paraId="20218E74" w14:textId="07CA75F4" w:rsidR="00A218E5" w:rsidRPr="0058383F" w:rsidRDefault="00A218E5" w:rsidP="00DC5A24">
                        <w:pPr>
                          <w:pStyle w:val="afffffa"/>
                          <w:ind w:firstLine="0"/>
                          <w:rPr>
                            <w:i w:val="0"/>
                            <w:sz w:val="18"/>
                          </w:rPr>
                        </w:pPr>
                        <w:r>
                          <w:rPr>
                            <w:i w:val="0"/>
                            <w:sz w:val="18"/>
                          </w:rPr>
                          <w:t>13</w:t>
                        </w:r>
                      </w:p>
                    </w:txbxContent>
                  </v:textbox>
                </v:rect>
                <v:line id="Line 100" o:spid="_x0000_s138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" strokeweight="1pt"/>
                <v:line id="Line 101" o:spid="_x0000_s138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" strokeweight="1pt"/>
                <v:rect id="Rectangle 102" o:spid="_x0000_s1384"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" filled="f" stroked="f" strokeweight=".25pt">
                  <v:textbox inset="1pt,1pt,1pt,1pt">
                    <w:txbxContent>
                      <w:p w14:paraId="4262BAE7" w14:textId="77777777" w:rsidR="00A218E5" w:rsidRPr="00DC5A24" w:rsidRDefault="00A218E5" w:rsidP="00DC5A24">
                        <w:pPr>
                          <w:pStyle w:val="affffe"/>
                          <w:jc w:val="center"/>
                          <w:rPr>
                            <w:rFonts w:ascii="Times New Roman" w:hAnsi="Times New Roman"/>
                            <w:sz w:val="24"/>
                            <w:szCs w:val="18"/>
                            <w:lang w:val="ru-RU"/>
                          </w:rPr>
                        </w:pPr>
                        <w:r w:rsidRPr="00DC5A24">
                          <w:rPr>
                            <w:rFonts w:ascii="Times New Roman" w:hAnsi="Times New Roman"/>
                            <w:sz w:val="24"/>
                            <w:szCs w:val="18"/>
                            <w:lang w:val="ru-RU"/>
                          </w:rPr>
                          <w:t>БГТУ 1-40 05 01</w:t>
                        </w:r>
                        <w:r w:rsidRPr="00DC5A24">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591D3E">
        <w:rPr>
          <w:b w:val="0"/>
          <w:noProof/>
          <w:lang w:eastAsia="ru-RU"/>
        </w:rPr>
        <mc:AlternateContent>
          <mc:Choice Requires="wps">
            <w:drawing>
              <wp:anchor distT="0" distB="0" distL="114300" distR="114300" simplePos="0" relativeHeight="251803648" behindDoc="0" locked="0" layoutInCell="1" allowOverlap="1" wp14:anchorId="4C5F954F" wp14:editId="01A28D8C">
                <wp:simplePos x="0" y="0"/>
                <wp:positionH relativeFrom="rightMargin">
                  <wp:posOffset>-206458</wp:posOffset>
                </wp:positionH>
                <wp:positionV relativeFrom="paragraph">
                  <wp:posOffset>-367334</wp:posOffset>
                </wp:positionV>
                <wp:extent cx="214685" cy="190831"/>
                <wp:effectExtent l="0" t="0" r="13970" b="19050"/>
                <wp:wrapNone/>
                <wp:docPr id="2143147630" name="Прямоугольник 2143147630"/>
                <wp:cNvGraphicFramePr/>
                <a:graphic xmlns:a="http://schemas.openxmlformats.org/drawingml/2006/main">
                  <a:graphicData uri="http://schemas.microsoft.com/office/word/2010/wordprocessingShape">
                    <wps:wsp>
                      <wps:cNvSpPr/>
                      <wps:spPr>
                        <a:xfrm>
                          <a:off x="0" y="0"/>
                          <a:ext cx="214685" cy="1908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D98FC2" id="Прямоугольник 2143147630" o:spid="_x0000_s1026" style="position:absolute;margin-left:-16.25pt;margin-top:-28.9pt;width:16.9pt;height:15.05pt;z-index:25180364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" fillcolor="white [3212]" strokecolor="white [3212]" strokeweight="1pt">
                <w10:wrap anchorx="margin"/>
              </v:rect>
            </w:pict>
          </mc:Fallback>
        </mc:AlternateContent>
      </w:r>
      <w:r w:rsidR="00CF3B24">
        <w:t xml:space="preserve">3 Разработка </w:t>
      </w:r>
      <w:r w:rsidR="00650182">
        <w:t>веб</w:t>
      </w:r>
      <w:r w:rsidR="00CF3B24" w:rsidRPr="00380417">
        <w:t>-</w:t>
      </w:r>
      <w:r w:rsidR="00CF3B24">
        <w:t>приложения</w:t>
      </w:r>
      <w:bookmarkEnd w:id="86"/>
    </w:p>
    <w:p w14:paraId="371C3798" w14:textId="4234603B" w:rsidR="00F3460E" w:rsidRDefault="00F3460E" w:rsidP="0060770A">
      <w:pPr>
        <w:pStyle w:val="afffc"/>
        <w:spacing w:before="120"/>
        <w:contextualSpacing w:val="0"/>
        <w:outlineLvl w:val="1"/>
      </w:pPr>
      <w:bookmarkStart w:id="87" w:name="_Toc198277007"/>
      <w:r>
        <w:t xml:space="preserve">3.1 </w:t>
      </w:r>
      <w:r w:rsidR="00773BE8">
        <w:t>Общая структура</w:t>
      </w:r>
      <w:bookmarkEnd w:id="87"/>
    </w:p>
    <w:p w14:paraId="04E89CCC" w14:textId="0C5FF861" w:rsidR="00773BE8" w:rsidRPr="00773BE8" w:rsidRDefault="00773BE8" w:rsidP="0060770A">
      <w:r w:rsidRPr="00FD2C14">
        <w:t>Структура проекта разделена на две ключевые части: клиентскую и серверную. Серверная часть уп</w:t>
      </w:r>
      <w:r w:rsidR="008573E5">
        <w:t xml:space="preserve">равляет логикой веб-приложения </w:t>
      </w:r>
      <w:r w:rsidRPr="00FD2C14">
        <w:t xml:space="preserve">и отвечает за обработку запросов от клиента. Клиентская часть фокусируется на пользовательском интерфейсе, взаимодействует с сервером и </w:t>
      </w:r>
      <w:r w:rsidRPr="00DE65C3">
        <w:t>отображает данные.</w:t>
      </w:r>
    </w:p>
    <w:p w14:paraId="6705F74B" w14:textId="3185B1E1" w:rsidR="00394118" w:rsidRPr="00394118" w:rsidRDefault="00394118" w:rsidP="0060770A">
      <w:pPr>
        <w:pStyle w:val="afffc"/>
        <w:outlineLvl w:val="1"/>
      </w:pPr>
      <w:bookmarkStart w:id="88" w:name="_Toc198277008"/>
      <w:r>
        <w:t xml:space="preserve">3.2 Разработка серверной части </w:t>
      </w:r>
      <w:r w:rsidR="0042529C">
        <w:t>веб</w:t>
      </w:r>
      <w:r w:rsidRPr="00394118">
        <w:t>-</w:t>
      </w:r>
      <w:r>
        <w:t>приложения</w:t>
      </w:r>
      <w:bookmarkEnd w:id="88"/>
    </w:p>
    <w:p w14:paraId="408FF3EC" w14:textId="31471C15" w:rsidR="00142839" w:rsidRPr="00D4231E" w:rsidRDefault="00142839" w:rsidP="0060770A">
      <w:pPr>
        <w:rPr>
          <w:spacing w:val="-4"/>
        </w:rPr>
      </w:pPr>
      <w:r w:rsidRPr="00D4231E">
        <w:rPr>
          <w:spacing w:val="-4"/>
        </w:rPr>
        <w:t xml:space="preserve">Серверная часть веб-приложения разработана </w:t>
      </w:r>
      <w:r w:rsidR="00D4231E">
        <w:rPr>
          <w:spacing w:val="-4"/>
        </w:rPr>
        <w:t>на</w:t>
      </w:r>
      <w:r w:rsidRPr="00D4231E">
        <w:rPr>
          <w:spacing w:val="-4"/>
        </w:rPr>
        <w:t xml:space="preserve"> </w:t>
      </w:r>
      <w:proofErr w:type="spellStart"/>
      <w:r w:rsidRPr="00D4231E">
        <w:rPr>
          <w:spacing w:val="-4"/>
        </w:rPr>
        <w:t>фреймворк</w:t>
      </w:r>
      <w:r w:rsidR="00D4231E">
        <w:rPr>
          <w:spacing w:val="-4"/>
        </w:rPr>
        <w:t>е</w:t>
      </w:r>
      <w:proofErr w:type="spellEnd"/>
      <w:r w:rsidRPr="00D4231E">
        <w:rPr>
          <w:spacing w:val="-4"/>
        </w:rPr>
        <w:t xml:space="preserve"> </w:t>
      </w:r>
      <w:r w:rsidRPr="00D4231E">
        <w:rPr>
          <w:spacing w:val="-4"/>
          <w:lang w:val="en-US"/>
        </w:rPr>
        <w:t>Django</w:t>
      </w:r>
      <w:r w:rsidRPr="00D4231E">
        <w:rPr>
          <w:spacing w:val="-4"/>
        </w:rPr>
        <w:t xml:space="preserve">. Для реализации различных функций были использованы такие пакеты, как </w:t>
      </w:r>
      <w:r w:rsidRPr="00D4231E">
        <w:rPr>
          <w:spacing w:val="-4"/>
          <w:lang w:val="en-US"/>
        </w:rPr>
        <w:t>WebSocket</w:t>
      </w:r>
      <w:r w:rsidRPr="00D4231E">
        <w:rPr>
          <w:spacing w:val="-4"/>
        </w:rPr>
        <w:t xml:space="preserve"> для организации реального времени, </w:t>
      </w:r>
      <w:r w:rsidRPr="00D4231E">
        <w:rPr>
          <w:spacing w:val="-4"/>
          <w:lang w:val="en-US"/>
        </w:rPr>
        <w:t>pyjwt</w:t>
      </w:r>
      <w:r w:rsidRPr="00D4231E">
        <w:rPr>
          <w:spacing w:val="-4"/>
        </w:rPr>
        <w:t xml:space="preserve"> для работы с </w:t>
      </w:r>
      <w:r w:rsidRPr="00D4231E">
        <w:rPr>
          <w:spacing w:val="-4"/>
          <w:lang w:val="en-US"/>
        </w:rPr>
        <w:t>JSON</w:t>
      </w:r>
      <w:r w:rsidRPr="00D4231E">
        <w:rPr>
          <w:spacing w:val="-4"/>
        </w:rPr>
        <w:t xml:space="preserve"> </w:t>
      </w:r>
      <w:r w:rsidRPr="00D4231E">
        <w:rPr>
          <w:spacing w:val="-4"/>
          <w:lang w:val="en-US"/>
        </w:rPr>
        <w:t>Web</w:t>
      </w:r>
      <w:r w:rsidRPr="00D4231E">
        <w:rPr>
          <w:spacing w:val="-4"/>
        </w:rPr>
        <w:t xml:space="preserve"> </w:t>
      </w:r>
      <w:r w:rsidRPr="00D4231E">
        <w:rPr>
          <w:spacing w:val="-4"/>
          <w:lang w:val="en-US"/>
        </w:rPr>
        <w:t>Token</w:t>
      </w:r>
      <w:r w:rsidRPr="00D4231E">
        <w:rPr>
          <w:spacing w:val="-4"/>
        </w:rPr>
        <w:t xml:space="preserve">, </w:t>
      </w:r>
      <w:r w:rsidRPr="00D4231E">
        <w:rPr>
          <w:spacing w:val="-4"/>
          <w:lang w:val="en-US"/>
        </w:rPr>
        <w:t>Pillow</w:t>
      </w:r>
      <w:r w:rsidRPr="00D4231E">
        <w:rPr>
          <w:spacing w:val="-4"/>
        </w:rPr>
        <w:t xml:space="preserve"> для обработки изображений и </w:t>
      </w:r>
      <w:r w:rsidR="00092C65" w:rsidRPr="00D4231E">
        <w:rPr>
          <w:spacing w:val="-4"/>
          <w:lang w:val="en-US"/>
        </w:rPr>
        <w:t>phadn</w:t>
      </w:r>
      <w:r w:rsidRPr="00D4231E">
        <w:rPr>
          <w:spacing w:val="-4"/>
          <w:lang w:val="en-US"/>
        </w:rPr>
        <w:t>e</w:t>
      </w:r>
      <w:r w:rsidRPr="00D4231E">
        <w:rPr>
          <w:spacing w:val="-4"/>
        </w:rPr>
        <w:t xml:space="preserve"> для интеграции с </w:t>
      </w:r>
      <w:r w:rsidRPr="00D4231E">
        <w:rPr>
          <w:spacing w:val="-4"/>
          <w:lang w:val="en-US"/>
        </w:rPr>
        <w:t>API</w:t>
      </w:r>
      <w:r w:rsidRPr="00D4231E">
        <w:rPr>
          <w:spacing w:val="-4"/>
        </w:rPr>
        <w:t>.</w:t>
      </w:r>
    </w:p>
    <w:p w14:paraId="51537026" w14:textId="7A59BA70" w:rsidR="00F3460E" w:rsidRDefault="00142839" w:rsidP="0060770A">
      <w:r w:rsidRPr="00FD2C14">
        <w:t xml:space="preserve">Архитектура проекта в </w:t>
      </w:r>
      <w:r w:rsidRPr="00092C65">
        <w:rPr>
          <w:lang w:val="en-US"/>
        </w:rPr>
        <w:t>Django</w:t>
      </w:r>
      <w:r w:rsidRPr="00FD2C14">
        <w:t xml:space="preserve"> основана на принципе </w:t>
      </w:r>
      <w:r w:rsidR="00B34151" w:rsidRPr="00B34151">
        <w:t>«</w:t>
      </w:r>
      <w:r w:rsidRPr="00B34151">
        <w:rPr>
          <w:lang w:val="en-US"/>
        </w:rPr>
        <w:t>Model</w:t>
      </w:r>
      <w:r w:rsidRPr="00B34151">
        <w:t>-</w:t>
      </w:r>
      <w:r w:rsidRPr="00B34151">
        <w:rPr>
          <w:lang w:val="en-US"/>
        </w:rPr>
        <w:t>View</w:t>
      </w:r>
      <w:r w:rsidRPr="00B34151">
        <w:t>-</w:t>
      </w:r>
      <w:r w:rsidRPr="00B34151">
        <w:rPr>
          <w:lang w:val="en-US"/>
        </w:rPr>
        <w:t>Controller</w:t>
      </w:r>
      <w:r w:rsidR="00B34151" w:rsidRPr="00B34151">
        <w:t xml:space="preserve">» </w:t>
      </w:r>
      <w:r w:rsidRPr="00FD2C14">
        <w:t>(</w:t>
      </w:r>
      <w:r w:rsidRPr="00092C65">
        <w:rPr>
          <w:lang w:val="en-US"/>
        </w:rPr>
        <w:t>MVC</w:t>
      </w:r>
      <w:r w:rsidRPr="00FD2C14">
        <w:t>), где контроллеры представлены представлениями (</w:t>
      </w:r>
      <w:r w:rsidRPr="00092C65">
        <w:rPr>
          <w:lang w:val="en-US"/>
        </w:rPr>
        <w:t>views</w:t>
      </w:r>
      <w:r w:rsidR="001B0048">
        <w:t>), </w:t>
      </w:r>
      <w:r w:rsidRPr="00FD2C14">
        <w:t>которые обрабатывают запросы и форм</w:t>
      </w:r>
      <w:r>
        <w:t>ируют ответы для пользователей.</w:t>
      </w:r>
      <w:r w:rsidR="001B0048">
        <w:t xml:space="preserve"> </w:t>
      </w:r>
      <w:r w:rsidR="00BB2547">
        <w:t>На рисунке 3.1</w:t>
      </w:r>
      <w:r w:rsidRPr="00FD2C14">
        <w:t xml:space="preserve"> представлена схема структуры </w:t>
      </w:r>
      <w:r w:rsidR="004B33AF">
        <w:t>серверной части</w:t>
      </w:r>
      <w:r w:rsidRPr="00FD2C14">
        <w:t xml:space="preserve"> проекта</w:t>
      </w:r>
      <w:r w:rsidR="00F3460E">
        <w:t>.</w:t>
      </w:r>
    </w:p>
    <w:p w14:paraId="09024A69" w14:textId="0D1A8E93" w:rsidR="00F3460E" w:rsidRPr="00860445" w:rsidRDefault="006841D0" w:rsidP="0060770A">
      <w:pPr>
        <w:pStyle w:val="afff0"/>
        <w:spacing w:after="120"/>
      </w:pPr>
      <w:r w:rsidRPr="006841D0">
        <w:rPr>
          <w:lang w:val="ru-RU" w:eastAsia="ru-RU"/>
        </w:rPr>
        <w:drawing>
          <wp:inline distT="0" distB="0" distL="0" distR="0" wp14:anchorId="4EDC5C7E" wp14:editId="5B09887F">
            <wp:extent cx="1800000" cy="3592468"/>
            <wp:effectExtent l="19050" t="19050" r="10160" b="27305"/>
            <wp:docPr id="4057" name="Рисунок 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3592468"/>
                    </a:xfrm>
                    <a:prstGeom prst="rect">
                      <a:avLst/>
                    </a:prstGeom>
                    <a:ln>
                      <a:solidFill>
                        <a:schemeClr val="tx1"/>
                      </a:solidFill>
                    </a:ln>
                  </pic:spPr>
                </pic:pic>
              </a:graphicData>
            </a:graphic>
          </wp:inline>
        </w:drawing>
      </w:r>
    </w:p>
    <w:p w14:paraId="1719796E" w14:textId="40F228B9" w:rsidR="00B4489A" w:rsidRPr="0030528B" w:rsidRDefault="003915E2" w:rsidP="00E77E2F">
      <w:pPr>
        <w:pStyle w:val="afff1"/>
        <w:spacing w:before="120"/>
        <w:jc w:val="center"/>
        <w:sectPr w:rsidR="00B4489A" w:rsidRPr="0030528B" w:rsidSect="0060770A">
          <w:headerReference w:type="first" r:id="rId21"/>
          <w:footerReference w:type="first" r:id="rId22"/>
          <w:pgSz w:w="11906" w:h="16838"/>
          <w:pgMar w:top="1134" w:right="851" w:bottom="1134" w:left="1701" w:header="709" w:footer="709" w:gutter="0"/>
          <w:pgNumType w:start="3"/>
          <w:cols w:space="708"/>
          <w:titlePg/>
          <w:docGrid w:linePitch="381"/>
        </w:sectPr>
      </w:pPr>
      <w:r>
        <w:rPr>
          <w:noProof/>
          <w:lang w:eastAsia="ru-RU"/>
        </w:rPr>
        <mc:AlternateContent>
          <mc:Choice Requires="wps">
            <w:drawing>
              <wp:anchor distT="0" distB="0" distL="114300" distR="114300" simplePos="0" relativeHeight="251789312" behindDoc="0" locked="0" layoutInCell="1" allowOverlap="1" wp14:anchorId="21BEC557" wp14:editId="3DAD590A">
                <wp:simplePos x="0" y="0"/>
                <wp:positionH relativeFrom="column">
                  <wp:posOffset>4315460</wp:posOffset>
                </wp:positionH>
                <wp:positionV relativeFrom="page">
                  <wp:posOffset>9757410</wp:posOffset>
                </wp:positionV>
                <wp:extent cx="532765" cy="162560"/>
                <wp:effectExtent l="0" t="0" r="635" b="8890"/>
                <wp:wrapNone/>
                <wp:docPr id="186495910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CBF01" w14:textId="77777777" w:rsidR="00A218E5" w:rsidRPr="0058383F" w:rsidRDefault="00A218E5" w:rsidP="00055667">
                            <w:pPr>
                              <w:pStyle w:val="afffffa"/>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1BEC557" id="_x0000_s1385" style="position:absolute;left:0;text-align:left;margin-left:339.8pt;margin-top:768.3pt;width:41.95pt;height:12.8pt;z-index:2517893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" filled="f" stroked="f" strokeweight=".25pt">
                <v:textbox inset="1pt,1pt,1pt,1pt">
                  <w:txbxContent>
                    <w:p w14:paraId="6A3CBF01" w14:textId="77777777" w:rsidR="00A218E5" w:rsidRPr="0058383F" w:rsidRDefault="00A218E5" w:rsidP="00055667">
                      <w:pPr>
                        <w:pStyle w:val="afffffa"/>
                        <w:ind w:firstLine="0"/>
                        <w:rPr>
                          <w:i w:val="0"/>
                          <w:sz w:val="18"/>
                        </w:rPr>
                      </w:pPr>
                      <w:r w:rsidRPr="0058383F">
                        <w:rPr>
                          <w:i w:val="0"/>
                          <w:sz w:val="18"/>
                        </w:rPr>
                        <w:t>У</w:t>
                      </w:r>
                    </w:p>
                  </w:txbxContent>
                </v:textbox>
                <w10:wrap anchory="page"/>
              </v:rect>
            </w:pict>
          </mc:Fallback>
        </mc:AlternateContent>
      </w:r>
      <w:r w:rsidR="00F3460E">
        <w:rPr>
          <w:noProof/>
        </w:rPr>
        <w:t>Рисунок 3.1</w:t>
      </w:r>
      <w:r w:rsidR="00F3460E" w:rsidRPr="00860445">
        <w:rPr>
          <w:noProof/>
        </w:rPr>
        <w:t xml:space="preserve"> </w:t>
      </w:r>
      <w:r w:rsidR="00F3460E" w:rsidRPr="00860445">
        <w:rPr>
          <w:color w:val="000000"/>
        </w:rPr>
        <w:t>–</w:t>
      </w:r>
      <w:r w:rsidR="00F3460E">
        <w:t xml:space="preserve"> Структура серверной части</w:t>
      </w:r>
    </w:p>
    <w:p w14:paraId="3AC68E06" w14:textId="27BF6E6E" w:rsidR="00B4489A" w:rsidRPr="00FD2C14" w:rsidRDefault="00B4489A" w:rsidP="0060770A">
      <w:r w:rsidRPr="00FD2C14">
        <w:lastRenderedPageBreak/>
        <w:t>Представления (</w:t>
      </w:r>
      <w:proofErr w:type="spellStart"/>
      <w:r w:rsidRPr="00092C65">
        <w:t>views</w:t>
      </w:r>
      <w:proofErr w:type="spellEnd"/>
      <w:r w:rsidRPr="00FD2C14">
        <w:t xml:space="preserve">) обрабатывают входящие </w:t>
      </w:r>
      <w:r w:rsidRPr="00092C65">
        <w:t>HTTP</w:t>
      </w:r>
      <w:r w:rsidRPr="00FD2C14">
        <w:t>-запросы, определяют маршруты и выполняют такие действия, как создание, получение, изменение или удаление данных. В представлениях также вызываются бизнес-логика и другие вспомогательные компоненты, что позволяет разделить логику</w:t>
      </w:r>
      <w:r w:rsidR="007D486C">
        <w:t> </w:t>
      </w:r>
      <w:r w:rsidRPr="00FD2C14">
        <w:t xml:space="preserve">маршрутизации от сложной обработки </w:t>
      </w:r>
      <w:r w:rsidR="004853A1" w:rsidRPr="00FD2C14">
        <w:t>данных</w:t>
      </w:r>
      <w:r w:rsidR="004853A1" w:rsidRPr="004853A1">
        <w:t>,</w:t>
      </w:r>
      <w:r w:rsidR="004853A1">
        <w:t xml:space="preserve"> что значительно повышает читаемость кода</w:t>
      </w:r>
      <w:r w:rsidR="00B301EE" w:rsidRPr="00B301EE">
        <w:t xml:space="preserve"> </w:t>
      </w:r>
      <w:r w:rsidR="00B301EE">
        <w:t>и доработку веб-приложения</w:t>
      </w:r>
      <w:r w:rsidRPr="00FD2C14">
        <w:t>.</w:t>
      </w:r>
    </w:p>
    <w:p w14:paraId="6E436141" w14:textId="6B563120" w:rsidR="00B4489A" w:rsidRPr="00FD2C14" w:rsidRDefault="00B4489A" w:rsidP="0060770A">
      <w:r w:rsidRPr="00FD2C14">
        <w:t>Модели (</w:t>
      </w:r>
      <w:proofErr w:type="spellStart"/>
      <w:r w:rsidRPr="00092C65">
        <w:t>models</w:t>
      </w:r>
      <w:proofErr w:type="spellEnd"/>
      <w:r w:rsidRPr="00FD2C14">
        <w:t xml:space="preserve">) реализуют логику работы с данными, описывая таблицы базы данных и взаимодействие с ними. </w:t>
      </w:r>
      <w:proofErr w:type="spellStart"/>
      <w:r w:rsidRPr="00092C65">
        <w:t>Django</w:t>
      </w:r>
      <w:proofErr w:type="spellEnd"/>
      <w:r w:rsidR="007D486C">
        <w:t xml:space="preserve"> использует собственную </w:t>
      </w:r>
      <w:r w:rsidRPr="00092C65">
        <w:t>ORM</w:t>
      </w:r>
      <w:r w:rsidRPr="00FD2C14">
        <w:t>, которая упрощает создание и выполнение запросов</w:t>
      </w:r>
      <w:r w:rsidRPr="00946437">
        <w:t>.</w:t>
      </w:r>
    </w:p>
    <w:p w14:paraId="29F6FC17" w14:textId="49734693" w:rsidR="00B4489A" w:rsidRPr="00FD2C14" w:rsidRDefault="00B4489A" w:rsidP="0060770A">
      <w:r w:rsidRPr="00FD2C14">
        <w:t>Шаблоны (</w:t>
      </w:r>
      <w:proofErr w:type="spellStart"/>
      <w:r w:rsidRPr="00092C65">
        <w:t>templates</w:t>
      </w:r>
      <w:proofErr w:type="spellEnd"/>
      <w:r w:rsidRPr="00FD2C14">
        <w:t xml:space="preserve">) отвечают за отображение информации пользователю, преобразуя данные, полученные от представлений, в </w:t>
      </w:r>
      <w:r w:rsidRPr="00092C65">
        <w:t>HTML</w:t>
      </w:r>
      <w:r w:rsidRPr="00FD2C14">
        <w:t>-страницы</w:t>
      </w:r>
      <w:r w:rsidR="007D486C">
        <w:t> </w:t>
      </w:r>
      <w:r w:rsidRPr="00FD2C14">
        <w:t xml:space="preserve">для </w:t>
      </w:r>
      <w:r w:rsidRPr="003040CC">
        <w:t>отображения в браузере</w:t>
      </w:r>
      <w:r w:rsidRPr="00946437">
        <w:t>.</w:t>
      </w:r>
    </w:p>
    <w:p w14:paraId="0331D367" w14:textId="43E8494D" w:rsidR="00B4489A" w:rsidRPr="00FD2C14" w:rsidRDefault="00B4489A" w:rsidP="0060770A">
      <w:r w:rsidRPr="00092C65">
        <w:t>URL</w:t>
      </w:r>
      <w:r w:rsidRPr="00FD2C14">
        <w:t>-конфигурация (</w:t>
      </w:r>
      <w:r w:rsidRPr="00092C65">
        <w:t>urls.py</w:t>
      </w:r>
      <w:r w:rsidRPr="00FD2C14">
        <w:t>) отвечает за сопоставление запросов с соответствующими представлениями и позволяет</w:t>
      </w:r>
      <w:r w:rsidR="00946437">
        <w:t xml:space="preserve"> обмениваться параметрами</w:t>
      </w:r>
      <w:r w:rsidRPr="00946437">
        <w:t>.</w:t>
      </w:r>
    </w:p>
    <w:p w14:paraId="0990C9B1" w14:textId="5DE64E47" w:rsidR="00B4489A" w:rsidRPr="004A4BEF" w:rsidRDefault="001E1CD7" w:rsidP="0060770A">
      <w:pPr>
        <w:spacing w:after="280"/>
        <w:ind w:firstLine="680"/>
        <w:rPr>
          <w:color w:val="000000"/>
        </w:rPr>
      </w:pPr>
      <w:r>
        <w:t>Н</w:t>
      </w:r>
      <w:r w:rsidR="00B4489A" w:rsidRPr="00FD2C14">
        <w:t xml:space="preserve">астройки веб-приложения собираются в файле </w:t>
      </w:r>
      <w:r w:rsidR="00B4489A" w:rsidRPr="00092C65">
        <w:t>settings.py</w:t>
      </w:r>
      <w:r w:rsidR="00B4489A" w:rsidRPr="00FD2C14">
        <w:t>, который управляет параметрами конфигурации, такими как базы данных, статические файлы и другие внешние сервисы</w:t>
      </w:r>
      <w:r w:rsidR="00B4489A" w:rsidRPr="00FD2C14">
        <w:rPr>
          <w:lang w:eastAsia="ru-RU"/>
        </w:rPr>
        <w:t xml:space="preserve"> представлено на листинг</w:t>
      </w:r>
      <w:r w:rsidR="00112B82">
        <w:rPr>
          <w:lang w:eastAsia="ru-RU"/>
        </w:rPr>
        <w:t>е</w:t>
      </w:r>
      <w:r w:rsidR="00B4489A" w:rsidRPr="00FD2C14">
        <w:rPr>
          <w:lang w:eastAsia="ru-RU"/>
        </w:rPr>
        <w:t xml:space="preserve"> 3.1 </w:t>
      </w:r>
      <w:r w:rsidR="00B4489A" w:rsidRPr="00A36D81">
        <w:rPr>
          <w:bCs/>
          <w:szCs w:val="28"/>
        </w:rPr>
        <w:t xml:space="preserve">файл </w:t>
      </w:r>
      <w:r w:rsidR="00B4489A" w:rsidRPr="00A36D81">
        <w:rPr>
          <w:bCs/>
          <w:szCs w:val="28"/>
          <w:lang w:val="en-US"/>
        </w:rPr>
        <w:t>urls</w:t>
      </w:r>
      <w:r w:rsidR="00B4489A" w:rsidRPr="00A36D81">
        <w:rPr>
          <w:bCs/>
          <w:szCs w:val="28"/>
        </w:rPr>
        <w:t>.</w:t>
      </w:r>
      <w:r w:rsidR="00B4489A" w:rsidRPr="00A36D81">
        <w:rPr>
          <w:bCs/>
          <w:szCs w:val="28"/>
          <w:lang w:val="en-US"/>
        </w:rPr>
        <w:t>py</w:t>
      </w:r>
      <w:r w:rsidR="00B4489A" w:rsidRPr="00A36D81">
        <w:rPr>
          <w:lang w:eastAsia="ru-RU"/>
        </w:rPr>
        <w:t>.</w:t>
      </w:r>
      <w:r w:rsidR="005C2F3B">
        <w:rPr>
          <w:noProof/>
          <w:lang w:eastAsia="ru-RU"/>
        </w:rPr>
        <mc:AlternateContent>
          <mc:Choice Requires="wps">
            <w:drawing>
              <wp:anchor distT="0" distB="0" distL="114300" distR="114300" simplePos="0" relativeHeight="251703296" behindDoc="0" locked="0" layoutInCell="1" allowOverlap="1" wp14:anchorId="209A137F" wp14:editId="189BD968">
                <wp:simplePos x="0" y="0"/>
                <wp:positionH relativeFrom="column">
                  <wp:posOffset>4593590</wp:posOffset>
                </wp:positionH>
                <wp:positionV relativeFrom="paragraph">
                  <wp:posOffset>1151164</wp:posOffset>
                </wp:positionV>
                <wp:extent cx="540489" cy="177789"/>
                <wp:effectExtent l="0" t="0" r="12065" b="13335"/>
                <wp:wrapNone/>
                <wp:docPr id="3932"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489" cy="1777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B31620" w14:textId="29F15334" w:rsidR="00A218E5" w:rsidRPr="005C2F3B" w:rsidRDefault="00A218E5" w:rsidP="005C2F3B">
                            <w:pPr>
                              <w:spacing w:before="40"/>
                              <w:ind w:firstLine="0"/>
                              <w:jc w:val="center"/>
                              <w:rPr>
                                <w:sz w:val="18"/>
                              </w:rPr>
                            </w:pPr>
                          </w:p>
                        </w:txbxContent>
                      </wps:txbx>
                      <wps:bodyPr rot="0" vert="horz" wrap="square" lIns="0" tIns="0" rIns="0" bIns="0" anchor="t" anchorCtr="0" upright="1">
                        <a:noAutofit/>
                      </wps:bodyPr>
                    </wps:wsp>
                  </a:graphicData>
                </a:graphic>
              </wp:anchor>
            </w:drawing>
          </mc:Choice>
          <mc:Fallback>
            <w:pict>
              <v:rect w14:anchorId="209A137F" id="_x0000_s1386" style="position:absolute;left:0;text-align:left;margin-left:361.7pt;margin-top:90.65pt;width:42.55pt;height:1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" filled="f" stroked="f" strokeweight=".25pt">
                <v:textbox inset="0,0,0,0">
                  <w:txbxContent>
                    <w:p w14:paraId="5FB31620" w14:textId="29F15334" w:rsidR="00A218E5" w:rsidRPr="005C2F3B" w:rsidRDefault="00A218E5" w:rsidP="005C2F3B">
                      <w:pPr>
                        <w:spacing w:before="40"/>
                        <w:ind w:firstLine="0"/>
                        <w:jc w:val="center"/>
                        <w:rPr>
                          <w:sz w:val="18"/>
                        </w:rPr>
                      </w:pPr>
                    </w:p>
                  </w:txbxContent>
                </v:textbox>
              </v:rect>
            </w:pict>
          </mc:Fallback>
        </mc:AlternateContent>
      </w:r>
    </w:p>
    <w:p w14:paraId="6032DC8D" w14:textId="394A32FF" w:rsidR="00473090" w:rsidRPr="0043772F" w:rsidRDefault="00473090" w:rsidP="001C3700">
      <w:pPr>
        <w:pBdr>
          <w:top w:val="single" w:sz="4" w:space="1" w:color="auto"/>
          <w:left w:val="single" w:sz="4" w:space="0" w:color="auto"/>
          <w:bottom w:val="single" w:sz="4" w:space="1" w:color="auto"/>
          <w:right w:val="single" w:sz="4" w:space="0" w:color="auto"/>
        </w:pBdr>
        <w:spacing w:before="280"/>
        <w:ind w:right="-2" w:firstLine="0"/>
        <w:jc w:val="left"/>
        <w:rPr>
          <w:rFonts w:ascii="Courier New" w:hAnsi="Courier New"/>
          <w:noProof/>
          <w:sz w:val="24"/>
          <w:lang w:val="en-US"/>
        </w:rPr>
      </w:pPr>
      <w:r w:rsidRPr="00FD2C14">
        <w:rPr>
          <w:rFonts w:ascii="Courier New" w:hAnsi="Courier New"/>
          <w:noProof/>
          <w:sz w:val="24"/>
          <w:lang w:val="en-US"/>
        </w:rPr>
        <w:t>from django.conf import settings</w:t>
      </w:r>
      <w:r w:rsidRPr="00FD2C14">
        <w:rPr>
          <w:rFonts w:ascii="Courier New" w:hAnsi="Courier New"/>
          <w:noProof/>
          <w:sz w:val="24"/>
          <w:lang w:val="en-US"/>
        </w:rPr>
        <w:br/>
        <w:t>from django.conf.urls.static import static</w:t>
      </w:r>
      <w:r w:rsidRPr="00FD2C14">
        <w:rPr>
          <w:rFonts w:ascii="Courier New" w:hAnsi="Courier New"/>
          <w:noProof/>
          <w:sz w:val="24"/>
          <w:lang w:val="en-US"/>
        </w:rPr>
        <w:br/>
        <w:t>from django.urls import path</w:t>
      </w:r>
      <w:r w:rsidRPr="00FD2C14">
        <w:rPr>
          <w:rFonts w:ascii="Courier New" w:hAnsi="Courier New"/>
          <w:noProof/>
          <w:sz w:val="24"/>
          <w:lang w:val="en-US"/>
        </w:rPr>
        <w:br/>
        <w:t>from .views import product_list, auction_list, auction_detail, register, login, profile, update_profile, rate_user, \</w:t>
      </w:r>
      <w:r w:rsidRPr="00FD2C14">
        <w:rPr>
          <w:rFonts w:ascii="Courier New" w:hAnsi="Courier New"/>
          <w:noProof/>
          <w:sz w:val="24"/>
          <w:lang w:val="en-US"/>
        </w:rPr>
        <w:br/>
        <w:t xml:space="preserve">    create_auction, create_product, get_categories, refresh_token, user_profile_view, update_auction, update_product, \</w:t>
      </w:r>
      <w:r w:rsidRPr="00FD2C14">
        <w:rPr>
          <w:rFonts w:ascii="Courier New" w:hAnsi="Courier New"/>
          <w:noProof/>
          <w:sz w:val="24"/>
          <w:lang w:val="en-US"/>
        </w:rPr>
        <w:br/>
        <w:t xml:space="preserve">    current_user, product_detail, add_to_favorites, remove_from_favorites, is_favorite, auction_status, place_bid, \</w:t>
      </w:r>
      <w:r w:rsidRPr="00FD2C14">
        <w:rPr>
          <w:rFonts w:ascii="Courier New" w:hAnsi="Courier New"/>
          <w:noProof/>
          <w:sz w:val="24"/>
          <w:lang w:val="en-US"/>
        </w:rPr>
        <w:br/>
        <w:t xml:space="preserve">    change_user_role, stats_view, send_message, get_messages</w:t>
      </w:r>
      <w:r w:rsidRPr="00FD2C14">
        <w:rPr>
          <w:rFonts w:ascii="Courier New" w:hAnsi="Courier New"/>
          <w:noProof/>
          <w:sz w:val="24"/>
          <w:lang w:val="en-US"/>
        </w:rPr>
        <w:br/>
        <w:t>urlpatterns = [</w:t>
      </w:r>
      <w:r w:rsidRPr="00FD2C14">
        <w:rPr>
          <w:rFonts w:ascii="Courier New" w:hAnsi="Courier New"/>
          <w:noProof/>
          <w:sz w:val="24"/>
          <w:lang w:val="en-US"/>
        </w:rPr>
        <w:br/>
        <w:t xml:space="preserve">    path('api/products/', product_list, name='product_list'),</w:t>
      </w:r>
      <w:r w:rsidRPr="00FD2C14">
        <w:rPr>
          <w:rFonts w:ascii="Courier New" w:hAnsi="Courier New"/>
          <w:noProof/>
          <w:sz w:val="24"/>
          <w:lang w:val="en-US"/>
        </w:rPr>
        <w:br/>
        <w:t xml:space="preserve">    path('api/create-product/', create_product, name='create_product'),</w:t>
      </w:r>
      <w:r w:rsidRPr="00FD2C14">
        <w:rPr>
          <w:rFonts w:ascii="Courier New" w:hAnsi="Courier New"/>
          <w:noProof/>
          <w:sz w:val="24"/>
          <w:lang w:val="en-US"/>
        </w:rPr>
        <w:br/>
        <w:t xml:space="preserve">    path('api/product/&lt;int:pk&gt;/update/', update_product, name='update_product'),</w:t>
      </w:r>
      <w:r w:rsidRPr="00FD2C14">
        <w:rPr>
          <w:rFonts w:ascii="Courier New" w:hAnsi="Courier New"/>
          <w:noProof/>
          <w:sz w:val="24"/>
          <w:lang w:val="en-US"/>
        </w:rPr>
        <w:br/>
        <w:t xml:space="preserve">    path('api/product/&lt;int:pk&gt;/', product_detail, name='product_detail'),</w:t>
      </w:r>
      <w:r w:rsidRPr="00FD2C14">
        <w:rPr>
          <w:rFonts w:ascii="Courier New" w:hAnsi="Courier New"/>
          <w:noProof/>
          <w:sz w:val="24"/>
          <w:lang w:val="en-US"/>
        </w:rPr>
        <w:br/>
        <w:t xml:space="preserve">    path('api/auctions/', auction_list, name='auction_list'),</w:t>
      </w:r>
      <w:r w:rsidRPr="00FD2C14">
        <w:rPr>
          <w:rFonts w:ascii="Courier New" w:hAnsi="Courier New"/>
          <w:noProof/>
          <w:sz w:val="24"/>
          <w:lang w:val="en-US"/>
        </w:rPr>
        <w:br/>
        <w:t xml:space="preserve">    path('api/auction/&lt;int:pk&gt;/', auction_de</w:t>
      </w:r>
      <w:r w:rsidR="00487AE5">
        <w:rPr>
          <w:rFonts w:ascii="Courier New" w:hAnsi="Courier New"/>
          <w:noProof/>
          <w:sz w:val="24"/>
          <w:lang w:val="en-US"/>
        </w:rPr>
        <w:t>tail, name='auction_detail'),]</w:t>
      </w:r>
      <w:r w:rsidRPr="00FD2C14">
        <w:rPr>
          <w:rFonts w:ascii="Courier New" w:hAnsi="Courier New"/>
          <w:noProof/>
          <w:sz w:val="24"/>
          <w:lang w:val="en-US"/>
        </w:rPr>
        <w:br/>
        <w:t>if settings.DEBUG:</w:t>
      </w:r>
      <w:r w:rsidRPr="00FD2C14">
        <w:rPr>
          <w:rFonts w:ascii="Courier New" w:hAnsi="Courier New"/>
          <w:noProof/>
          <w:sz w:val="24"/>
          <w:lang w:val="en-US"/>
        </w:rPr>
        <w:br/>
        <w:t xml:space="preserve">    urlpatterns += static(settings.MEDIA_URL, document_root=settings.MEDIA_ROOT)</w:t>
      </w:r>
    </w:p>
    <w:p w14:paraId="1A43FD8B" w14:textId="77777777" w:rsidR="00473090" w:rsidRPr="00BF0FFF" w:rsidRDefault="00473090" w:rsidP="0060770A">
      <w:pPr>
        <w:spacing w:before="120" w:after="280"/>
        <w:ind w:firstLine="0"/>
        <w:jc w:val="center"/>
        <w:rPr>
          <w:i/>
          <w:noProof/>
        </w:rPr>
      </w:pPr>
      <w:r w:rsidRPr="00FD2C14">
        <w:rPr>
          <w:noProof/>
        </w:rPr>
        <w:t>Листинг</w:t>
      </w:r>
      <w:r w:rsidRPr="00BF0FFF">
        <w:rPr>
          <w:noProof/>
        </w:rPr>
        <w:t xml:space="preserve"> 3.1 – </w:t>
      </w:r>
      <w:r w:rsidRPr="00FD2C14">
        <w:rPr>
          <w:bCs/>
          <w:noProof/>
          <w:szCs w:val="28"/>
        </w:rPr>
        <w:t>Файл</w:t>
      </w:r>
      <w:r w:rsidRPr="00BF0FFF">
        <w:rPr>
          <w:bCs/>
          <w:noProof/>
          <w:szCs w:val="28"/>
        </w:rPr>
        <w:t xml:space="preserve"> </w:t>
      </w:r>
      <w:r w:rsidRPr="00092C65">
        <w:rPr>
          <w:bCs/>
          <w:noProof/>
          <w:szCs w:val="28"/>
          <w:lang w:val="en-US"/>
        </w:rPr>
        <w:t>urls</w:t>
      </w:r>
      <w:r w:rsidRPr="00092C65">
        <w:rPr>
          <w:bCs/>
          <w:noProof/>
          <w:szCs w:val="28"/>
        </w:rPr>
        <w:t>.</w:t>
      </w:r>
      <w:r w:rsidRPr="00092C65">
        <w:rPr>
          <w:bCs/>
          <w:noProof/>
          <w:szCs w:val="28"/>
          <w:lang w:val="en-US"/>
        </w:rPr>
        <w:t>py</w:t>
      </w:r>
    </w:p>
    <w:p w14:paraId="163F69F3" w14:textId="04A3D35F" w:rsidR="004A4BEF" w:rsidRDefault="0043772F" w:rsidP="00C466BC">
      <w:r w:rsidRPr="00FD2C14">
        <w:t xml:space="preserve">Точка входа в приложение </w:t>
      </w:r>
      <w:r w:rsidR="0060770A">
        <w:t>–</w:t>
      </w:r>
      <w:r w:rsidRPr="00FD2C14">
        <w:t xml:space="preserve"> файл </w:t>
      </w:r>
      <w:r w:rsidRPr="00092C65">
        <w:rPr>
          <w:lang w:val="en-US"/>
        </w:rPr>
        <w:t>manage</w:t>
      </w:r>
      <w:r w:rsidRPr="00092C65">
        <w:t>.</w:t>
      </w:r>
      <w:r w:rsidRPr="00092C65">
        <w:rPr>
          <w:lang w:val="en-US"/>
        </w:rPr>
        <w:t>py</w:t>
      </w:r>
      <w:r w:rsidRPr="00FD2C14">
        <w:t xml:space="preserve">, который используется для запуска сервера, выполнения миграций базы данных и других операций. </w:t>
      </w:r>
    </w:p>
    <w:p w14:paraId="7FA24F24" w14:textId="3F9019ED" w:rsidR="0043772F" w:rsidRPr="004A4BEF" w:rsidRDefault="0043772F" w:rsidP="0060770A">
      <w:pPr>
        <w:spacing w:after="280"/>
        <w:rPr>
          <w:color w:val="000000"/>
        </w:rPr>
      </w:pPr>
      <w:r w:rsidRPr="00FD2C14">
        <w:lastRenderedPageBreak/>
        <w:t xml:space="preserve">Этот файл играет ключевую роль в инициализации приложения и его запуске на </w:t>
      </w:r>
      <w:r w:rsidRPr="00FD2C14">
        <w:rPr>
          <w:lang w:eastAsia="ru-RU"/>
        </w:rPr>
        <w:t xml:space="preserve">листинге 3.2 представлен </w:t>
      </w:r>
      <w:r w:rsidRPr="00FD2C14">
        <w:rPr>
          <w:bCs/>
          <w:szCs w:val="28"/>
        </w:rPr>
        <w:t xml:space="preserve">файл </w:t>
      </w:r>
      <w:r w:rsidRPr="00092C65">
        <w:rPr>
          <w:bCs/>
          <w:szCs w:val="28"/>
          <w:lang w:val="en-US"/>
        </w:rPr>
        <w:t>manage</w:t>
      </w:r>
      <w:r w:rsidRPr="00092C65">
        <w:rPr>
          <w:bCs/>
          <w:szCs w:val="28"/>
        </w:rPr>
        <w:t>.</w:t>
      </w:r>
      <w:r w:rsidRPr="00092C65">
        <w:rPr>
          <w:bCs/>
          <w:szCs w:val="28"/>
          <w:lang w:val="en-US"/>
        </w:rPr>
        <w:t>py</w:t>
      </w:r>
      <w:r w:rsidRPr="00FD2C14">
        <w:rPr>
          <w:lang w:eastAsia="ru-RU"/>
        </w:rPr>
        <w:t>.</w:t>
      </w:r>
    </w:p>
    <w:p w14:paraId="6A0003E2"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Pr>
          <w:rFonts w:ascii="Courier New" w:hAnsi="Courier New"/>
          <w:noProof/>
          <w:sz w:val="24"/>
          <w:lang w:val="en-US"/>
        </w:rPr>
        <w:t>c</w:t>
      </w:r>
      <w:r w:rsidRPr="00FD2C14">
        <w:rPr>
          <w:rFonts w:ascii="Courier New" w:hAnsi="Courier New"/>
          <w:noProof/>
          <w:sz w:val="24"/>
          <w:lang w:val="en-US"/>
        </w:rPr>
        <w:t>onst main = async () =&gt; {</w:t>
      </w:r>
    </w:p>
    <w:p w14:paraId="1DA1DF81"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const app = await NestFactory.create&lt;NestExpressApplication&gt;(AppModule);</w:t>
      </w:r>
    </w:p>
    <w:p w14:paraId="660808A4"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app.useGlobalPipes(new ValidationPipe());</w:t>
      </w:r>
    </w:p>
    <w:p w14:paraId="5D405EEE"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const configService = app.get(ConfigService);</w:t>
      </w:r>
    </w:p>
    <w:p w14:paraId="0986CB1F"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app.use(cookieParser());</w:t>
      </w:r>
    </w:p>
    <w:p w14:paraId="132B2501"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app.use(compression());</w:t>
      </w:r>
    </w:p>
    <w:p w14:paraId="79374870"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app.use(cors({</w:t>
      </w:r>
    </w:p>
    <w:p w14:paraId="58E2EFEA"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origin: configService.get&lt;string&gt;('FRONTEND_URL'),</w:t>
      </w:r>
    </w:p>
    <w:p w14:paraId="151ACE56"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credentials: true,</w:t>
      </w:r>
    </w:p>
    <w:p w14:paraId="406A630D"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w:t>
      </w:r>
    </w:p>
    <w:p w14:paraId="4C66D133"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const apiPrefix = 'api';</w:t>
      </w:r>
    </w:p>
    <w:p w14:paraId="1F746573"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app.setGlobalPrefix(apiPrefix);</w:t>
      </w:r>
    </w:p>
    <w:p w14:paraId="4F64B109"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app.useStaticAssets(join(__dirname, '..', "..", 'public'), {</w:t>
      </w:r>
    </w:p>
    <w:p w14:paraId="64E89250"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prefix: '/public/',</w:t>
      </w:r>
    </w:p>
    <w:p w14:paraId="4942046B"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w:t>
      </w:r>
    </w:p>
    <w:p w14:paraId="04B0524B"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const port = configService.get&lt;number&gt;('PORT_APP');</w:t>
      </w:r>
    </w:p>
    <w:p w14:paraId="7B51BD6A"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await app.listen(port);</w:t>
      </w:r>
    </w:p>
    <w:p w14:paraId="09DC983A" w14:textId="77777777" w:rsidR="0043772F" w:rsidRPr="00FD2C14" w:rsidRDefault="0043772F" w:rsidP="00C466BC">
      <w:pPr>
        <w:pBdr>
          <w:top w:val="single" w:sz="4" w:space="1" w:color="auto"/>
          <w:left w:val="single" w:sz="4" w:space="4" w:color="auto"/>
          <w:bottom w:val="single" w:sz="4" w:space="1" w:color="auto"/>
          <w:right w:val="single" w:sz="4" w:space="4" w:color="auto"/>
        </w:pBdr>
        <w:spacing w:before="240"/>
        <w:ind w:left="142" w:right="113" w:firstLine="0"/>
        <w:jc w:val="left"/>
        <w:rPr>
          <w:rFonts w:ascii="Courier New" w:hAnsi="Courier New"/>
          <w:noProof/>
          <w:sz w:val="24"/>
          <w:lang w:val="en-US"/>
        </w:rPr>
      </w:pPr>
      <w:r w:rsidRPr="00FD2C14">
        <w:rPr>
          <w:rFonts w:ascii="Courier New" w:hAnsi="Courier New"/>
          <w:noProof/>
          <w:sz w:val="24"/>
          <w:lang w:val="en-US"/>
        </w:rPr>
        <w:t>main();</w:t>
      </w:r>
    </w:p>
    <w:p w14:paraId="6EC8A157" w14:textId="77777777" w:rsidR="0043772F" w:rsidRPr="00092C65" w:rsidRDefault="0043772F" w:rsidP="0060770A">
      <w:pPr>
        <w:spacing w:before="120" w:after="280"/>
        <w:ind w:firstLine="0"/>
        <w:jc w:val="center"/>
        <w:rPr>
          <w:noProof/>
        </w:rPr>
      </w:pPr>
      <w:r w:rsidRPr="00FD2C14">
        <w:rPr>
          <w:noProof/>
        </w:rPr>
        <w:t xml:space="preserve">Листинг 3.2 – </w:t>
      </w:r>
      <w:r w:rsidRPr="00FD2C14">
        <w:rPr>
          <w:bCs/>
          <w:noProof/>
          <w:szCs w:val="28"/>
        </w:rPr>
        <w:t xml:space="preserve">Файл </w:t>
      </w:r>
      <w:r w:rsidRPr="00092C65">
        <w:rPr>
          <w:bCs/>
          <w:noProof/>
          <w:szCs w:val="28"/>
          <w:lang w:val="en-US"/>
        </w:rPr>
        <w:t>manage</w:t>
      </w:r>
      <w:r w:rsidRPr="00092C65">
        <w:rPr>
          <w:bCs/>
          <w:noProof/>
          <w:szCs w:val="28"/>
        </w:rPr>
        <w:t>.</w:t>
      </w:r>
      <w:r w:rsidRPr="00092C65">
        <w:rPr>
          <w:bCs/>
          <w:noProof/>
          <w:szCs w:val="28"/>
          <w:lang w:val="en-US"/>
        </w:rPr>
        <w:t>py</w:t>
      </w:r>
    </w:p>
    <w:p w14:paraId="5824C258" w14:textId="56624908" w:rsidR="0043772F" w:rsidRPr="00FD2C14" w:rsidRDefault="0043772F" w:rsidP="0060770A">
      <w:pPr>
        <w:tabs>
          <w:tab w:val="left" w:pos="0"/>
        </w:tabs>
        <w:rPr>
          <w:szCs w:val="28"/>
        </w:rPr>
      </w:pPr>
      <w:r w:rsidRPr="00FD2C14">
        <w:rPr>
          <w:szCs w:val="28"/>
        </w:rPr>
        <w:t xml:space="preserve">Этот файл запускает веб-сервер и выполняет все необходимые операции для </w:t>
      </w:r>
      <w:r w:rsidRPr="007424E5">
        <w:rPr>
          <w:szCs w:val="28"/>
        </w:rPr>
        <w:t xml:space="preserve">старта </w:t>
      </w:r>
      <w:r w:rsidR="00CE25BF" w:rsidRPr="007424E5">
        <w:rPr>
          <w:szCs w:val="28"/>
        </w:rPr>
        <w:t>веб-</w:t>
      </w:r>
      <w:r w:rsidRPr="007424E5">
        <w:rPr>
          <w:szCs w:val="28"/>
        </w:rPr>
        <w:t>приложения</w:t>
      </w:r>
      <w:r w:rsidR="00CE25BF" w:rsidRPr="007424E5">
        <w:rPr>
          <w:szCs w:val="28"/>
        </w:rPr>
        <w:t xml:space="preserve"> и его конфигурации для корректной работы</w:t>
      </w:r>
      <w:r w:rsidRPr="007424E5">
        <w:rPr>
          <w:szCs w:val="28"/>
        </w:rPr>
        <w:t>.</w:t>
      </w:r>
    </w:p>
    <w:p w14:paraId="11A24A52" w14:textId="67245FB8" w:rsidR="0043772F" w:rsidRPr="0043772F" w:rsidRDefault="0043772F" w:rsidP="0060770A">
      <w:pPr>
        <w:tabs>
          <w:tab w:val="left" w:pos="993"/>
        </w:tabs>
        <w:rPr>
          <w:szCs w:val="28"/>
        </w:rPr>
      </w:pPr>
      <w:r w:rsidRPr="00FD2C14">
        <w:rPr>
          <w:szCs w:val="28"/>
        </w:rPr>
        <w:t xml:space="preserve">В рамках данного проекта будут </w:t>
      </w:r>
      <w:r w:rsidR="007424E5">
        <w:rPr>
          <w:szCs w:val="28"/>
        </w:rPr>
        <w:t>рассмотрены</w:t>
      </w:r>
      <w:r w:rsidRPr="00FD2C14">
        <w:rPr>
          <w:szCs w:val="28"/>
        </w:rPr>
        <w:t xml:space="preserve"> следующие </w:t>
      </w:r>
      <w:r w:rsidRPr="00EB0106">
        <w:rPr>
          <w:szCs w:val="28"/>
        </w:rPr>
        <w:t>функции:</w:t>
      </w:r>
    </w:p>
    <w:p w14:paraId="289F6571" w14:textId="77777777" w:rsidR="0043772F" w:rsidRPr="0043772F" w:rsidRDefault="0043772F" w:rsidP="0060770A">
      <w:pPr>
        <w:pStyle w:val="a1"/>
      </w:pPr>
      <w:r w:rsidRPr="0043772F">
        <w:rPr>
          <w:szCs w:val="28"/>
        </w:rPr>
        <w:t>регистрация;</w:t>
      </w:r>
    </w:p>
    <w:p w14:paraId="2C90A95F" w14:textId="77777777" w:rsidR="0043772F" w:rsidRPr="0043772F" w:rsidRDefault="0043772F" w:rsidP="0060770A">
      <w:pPr>
        <w:pStyle w:val="a1"/>
      </w:pPr>
      <w:r w:rsidRPr="0043772F">
        <w:rPr>
          <w:szCs w:val="28"/>
        </w:rPr>
        <w:t>авторизация;</w:t>
      </w:r>
    </w:p>
    <w:p w14:paraId="37D89E91" w14:textId="77777777" w:rsidR="0043772F" w:rsidRPr="0043772F" w:rsidRDefault="0043772F" w:rsidP="0060770A">
      <w:pPr>
        <w:pStyle w:val="a1"/>
      </w:pPr>
      <w:r w:rsidRPr="0043772F">
        <w:rPr>
          <w:szCs w:val="28"/>
        </w:rPr>
        <w:t>поиск аукционов;</w:t>
      </w:r>
    </w:p>
    <w:p w14:paraId="6FC685A7" w14:textId="77777777" w:rsidR="0043772F" w:rsidRPr="0043772F" w:rsidRDefault="0043772F" w:rsidP="0060770A">
      <w:pPr>
        <w:pStyle w:val="a1"/>
      </w:pPr>
      <w:r w:rsidRPr="0043772F">
        <w:rPr>
          <w:szCs w:val="28"/>
        </w:rPr>
        <w:t>создание аукционов;</w:t>
      </w:r>
    </w:p>
    <w:p w14:paraId="623ECC35" w14:textId="7C3747B3" w:rsidR="00473090" w:rsidRPr="0043772F" w:rsidRDefault="0043772F" w:rsidP="0060770A">
      <w:pPr>
        <w:pStyle w:val="a1"/>
      </w:pPr>
      <w:r w:rsidRPr="0043772F">
        <w:rPr>
          <w:szCs w:val="28"/>
        </w:rPr>
        <w:t>чат между продавцом и покупателем.</w:t>
      </w:r>
    </w:p>
    <w:p w14:paraId="27F48A3D" w14:textId="51A1787D" w:rsidR="00F3460E" w:rsidRPr="00B81C7E" w:rsidRDefault="00F3460E" w:rsidP="0060770A">
      <w:pPr>
        <w:pStyle w:val="affff"/>
      </w:pPr>
      <w:bookmarkStart w:id="89" w:name="_Toc198277009"/>
      <w:r>
        <w:t>3.</w:t>
      </w:r>
      <w:r w:rsidR="00B81C7E" w:rsidRPr="00B81C7E">
        <w:t>2</w:t>
      </w:r>
      <w:r>
        <w:t>.</w:t>
      </w:r>
      <w:r w:rsidR="00B81C7E" w:rsidRPr="00B81C7E">
        <w:t>1</w:t>
      </w:r>
      <w:r>
        <w:t xml:space="preserve"> </w:t>
      </w:r>
      <w:r w:rsidR="008531C8">
        <w:t>Реализация</w:t>
      </w:r>
      <w:r w:rsidR="003B40D0">
        <w:t xml:space="preserve"> п</w:t>
      </w:r>
      <w:r w:rsidR="00B81C7E">
        <w:t>роцесс</w:t>
      </w:r>
      <w:r w:rsidR="003B40D0">
        <w:t>а</w:t>
      </w:r>
      <w:r w:rsidR="00B81C7E">
        <w:t xml:space="preserve"> регистрации</w:t>
      </w:r>
      <w:bookmarkEnd w:id="89"/>
    </w:p>
    <w:p w14:paraId="525938F1" w14:textId="10E6A7F9" w:rsidR="00050BFB" w:rsidRPr="00FD2C14" w:rsidRDefault="00050BFB" w:rsidP="0060770A">
      <w:r w:rsidRPr="00FD2C14">
        <w:t>В любом приложении регистрация и авторизация пользователей играют ключевую роль в обеспечении безопасности и удобства работы с системой. Эти процессы должны быть реализованы таким образом, чтобы гарантировать защиту данных пользователей, а также позволять безопасную интеграцию с другими компонентам</w:t>
      </w:r>
      <w:r w:rsidR="00EB0106">
        <w:t xml:space="preserve"> </w:t>
      </w:r>
      <w:r w:rsidRPr="00FD2C14">
        <w:t xml:space="preserve">и системы. В этом разделе рассмотрим процесс </w:t>
      </w:r>
      <w:r w:rsidRPr="0013545C">
        <w:t>регистрации пользователей</w:t>
      </w:r>
      <w:r w:rsidR="00EB0106" w:rsidRPr="0013545C">
        <w:t xml:space="preserve"> и как это происходит</w:t>
      </w:r>
      <w:r w:rsidRPr="0013545C">
        <w:t>.</w:t>
      </w:r>
    </w:p>
    <w:p w14:paraId="5870E9CB" w14:textId="77777777" w:rsidR="00050BFB" w:rsidRDefault="00050BFB" w:rsidP="0060770A">
      <w:r w:rsidRPr="00FD2C14">
        <w:t xml:space="preserve">В данном приложении регистрацию пользователей обрабатывает </w:t>
      </w:r>
      <w:proofErr w:type="spellStart"/>
      <w:r w:rsidRPr="00092C65">
        <w:t>register</w:t>
      </w:r>
      <w:proofErr w:type="spellEnd"/>
      <w:r w:rsidRPr="00092C65">
        <w:t xml:space="preserve"> </w:t>
      </w:r>
      <w:proofErr w:type="spellStart"/>
      <w:r w:rsidRPr="00092C65">
        <w:t>endpoint</w:t>
      </w:r>
      <w:proofErr w:type="spellEnd"/>
      <w:r w:rsidRPr="00FD2C14">
        <w:t xml:space="preserve">. При отправке запроса на регистрацию с клиентской стороны передаются данные пользователя, такие как </w:t>
      </w:r>
      <w:proofErr w:type="spellStart"/>
      <w:r w:rsidRPr="00092C65">
        <w:t>email</w:t>
      </w:r>
      <w:proofErr w:type="spellEnd"/>
      <w:r w:rsidRPr="00FD2C14">
        <w:t xml:space="preserve">, пароль и имя пользователя. Роль пользователя задается на сервере, когда создается запись в базе данных. </w:t>
      </w:r>
    </w:p>
    <w:p w14:paraId="34BA9A49" w14:textId="760684A6" w:rsidR="00F3460E" w:rsidRDefault="00050BFB" w:rsidP="0060770A">
      <w:pPr>
        <w:spacing w:after="280"/>
      </w:pPr>
      <w:r w:rsidRPr="00FD2C14">
        <w:lastRenderedPageBreak/>
        <w:t>Код логики регистрации представлен в листинге 3.3.</w:t>
      </w:r>
    </w:p>
    <w:p w14:paraId="2AC26375" w14:textId="77777777" w:rsidR="003B40D0" w:rsidRPr="003B40D0" w:rsidRDefault="003B40D0" w:rsidP="008E6EFA">
      <w:pPr>
        <w:pBdr>
          <w:top w:val="single" w:sz="4" w:space="1" w:color="auto"/>
          <w:left w:val="single" w:sz="4" w:space="4" w:color="auto"/>
          <w:bottom w:val="single" w:sz="4" w:space="1" w:color="auto"/>
          <w:right w:val="single" w:sz="4" w:space="4" w:color="auto"/>
        </w:pBdr>
        <w:spacing w:before="240" w:after="240"/>
        <w:ind w:left="142" w:right="140" w:firstLine="0"/>
        <w:contextualSpacing/>
        <w:jc w:val="left"/>
        <w:rPr>
          <w:rFonts w:ascii="Courier New" w:hAnsi="Courier New"/>
          <w:noProof/>
          <w:sz w:val="24"/>
          <w:lang w:val="en-US"/>
        </w:rPr>
      </w:pPr>
      <w:r w:rsidRPr="003B40D0">
        <w:rPr>
          <w:rFonts w:ascii="Courier New" w:hAnsi="Courier New"/>
          <w:noProof/>
          <w:sz w:val="24"/>
          <w:lang w:val="en-US"/>
        </w:rPr>
        <w:t>@</w:t>
      </w:r>
      <w:r w:rsidRPr="007058FC">
        <w:rPr>
          <w:rFonts w:ascii="Courier New" w:hAnsi="Courier New"/>
          <w:noProof/>
          <w:sz w:val="24"/>
          <w:lang w:val="en-US"/>
        </w:rPr>
        <w:t>api</w:t>
      </w:r>
      <w:r w:rsidRPr="003B40D0">
        <w:rPr>
          <w:rFonts w:ascii="Courier New" w:hAnsi="Courier New"/>
          <w:noProof/>
          <w:sz w:val="24"/>
          <w:lang w:val="en-US"/>
        </w:rPr>
        <w:t>_</w:t>
      </w:r>
      <w:r w:rsidRPr="007058FC">
        <w:rPr>
          <w:rFonts w:ascii="Courier New" w:hAnsi="Courier New"/>
          <w:noProof/>
          <w:sz w:val="24"/>
          <w:lang w:val="en-US"/>
        </w:rPr>
        <w:t>view</w:t>
      </w:r>
      <w:r w:rsidRPr="003B40D0">
        <w:rPr>
          <w:rFonts w:ascii="Courier New" w:hAnsi="Courier New"/>
          <w:noProof/>
          <w:sz w:val="24"/>
          <w:lang w:val="en-US"/>
        </w:rPr>
        <w:t>(['</w:t>
      </w:r>
      <w:r w:rsidRPr="007058FC">
        <w:rPr>
          <w:rFonts w:ascii="Courier New" w:hAnsi="Courier New"/>
          <w:noProof/>
          <w:sz w:val="24"/>
          <w:lang w:val="en-US"/>
        </w:rPr>
        <w:t>POST</w:t>
      </w:r>
      <w:r w:rsidRPr="003B40D0">
        <w:rPr>
          <w:rFonts w:ascii="Courier New" w:hAnsi="Courier New"/>
          <w:noProof/>
          <w:sz w:val="24"/>
          <w:lang w:val="en-US"/>
        </w:rPr>
        <w:t>'])</w:t>
      </w:r>
      <w:r w:rsidRPr="003B40D0">
        <w:rPr>
          <w:rFonts w:ascii="Courier New" w:hAnsi="Courier New"/>
          <w:noProof/>
          <w:sz w:val="24"/>
          <w:lang w:val="en-US"/>
        </w:rPr>
        <w:br/>
        <w:t>@</w:t>
      </w:r>
      <w:r w:rsidRPr="007058FC">
        <w:rPr>
          <w:rFonts w:ascii="Courier New" w:hAnsi="Courier New"/>
          <w:noProof/>
          <w:sz w:val="24"/>
          <w:lang w:val="en-US"/>
        </w:rPr>
        <w:t>permission</w:t>
      </w:r>
      <w:r w:rsidRPr="003B40D0">
        <w:rPr>
          <w:rFonts w:ascii="Courier New" w:hAnsi="Courier New"/>
          <w:noProof/>
          <w:sz w:val="24"/>
          <w:lang w:val="en-US"/>
        </w:rPr>
        <w:t>_</w:t>
      </w:r>
      <w:r w:rsidRPr="007058FC">
        <w:rPr>
          <w:rFonts w:ascii="Courier New" w:hAnsi="Courier New"/>
          <w:noProof/>
          <w:sz w:val="24"/>
          <w:lang w:val="en-US"/>
        </w:rPr>
        <w:t>classes</w:t>
      </w:r>
      <w:r w:rsidRPr="003B40D0">
        <w:rPr>
          <w:rFonts w:ascii="Courier New" w:hAnsi="Courier New"/>
          <w:noProof/>
          <w:sz w:val="24"/>
          <w:lang w:val="en-US"/>
        </w:rPr>
        <w:t>([</w:t>
      </w:r>
      <w:r w:rsidRPr="007058FC">
        <w:rPr>
          <w:rFonts w:ascii="Courier New" w:hAnsi="Courier New"/>
          <w:noProof/>
          <w:sz w:val="24"/>
          <w:lang w:val="en-US"/>
        </w:rPr>
        <w:t>AllowAny</w:t>
      </w:r>
      <w:r w:rsidRPr="003B40D0">
        <w:rPr>
          <w:rFonts w:ascii="Courier New" w:hAnsi="Courier New"/>
          <w:noProof/>
          <w:sz w:val="24"/>
          <w:lang w:val="en-US"/>
        </w:rPr>
        <w:t>])</w:t>
      </w:r>
      <w:r w:rsidRPr="003B40D0">
        <w:rPr>
          <w:rFonts w:ascii="Courier New" w:hAnsi="Courier New"/>
          <w:noProof/>
          <w:sz w:val="24"/>
          <w:lang w:val="en-US"/>
        </w:rPr>
        <w:br/>
        <w:t>@</w:t>
      </w:r>
      <w:r w:rsidRPr="007058FC">
        <w:rPr>
          <w:rFonts w:ascii="Courier New" w:hAnsi="Courier New"/>
          <w:noProof/>
          <w:sz w:val="24"/>
          <w:lang w:val="en-US"/>
        </w:rPr>
        <w:t>authentication</w:t>
      </w:r>
      <w:r w:rsidRPr="003B40D0">
        <w:rPr>
          <w:rFonts w:ascii="Courier New" w:hAnsi="Courier New"/>
          <w:noProof/>
          <w:sz w:val="24"/>
          <w:lang w:val="en-US"/>
        </w:rPr>
        <w:t>_</w:t>
      </w:r>
      <w:r w:rsidRPr="007058FC">
        <w:rPr>
          <w:rFonts w:ascii="Courier New" w:hAnsi="Courier New"/>
          <w:noProof/>
          <w:sz w:val="24"/>
          <w:lang w:val="en-US"/>
        </w:rPr>
        <w:t>classes</w:t>
      </w:r>
      <w:r w:rsidRPr="003B40D0">
        <w:rPr>
          <w:rFonts w:ascii="Courier New" w:hAnsi="Courier New"/>
          <w:noProof/>
          <w:sz w:val="24"/>
          <w:lang w:val="en-US"/>
        </w:rPr>
        <w:t>([])</w:t>
      </w:r>
      <w:r w:rsidRPr="003B40D0">
        <w:rPr>
          <w:rFonts w:ascii="Courier New" w:hAnsi="Courier New"/>
          <w:noProof/>
          <w:sz w:val="24"/>
          <w:lang w:val="en-US"/>
        </w:rPr>
        <w:br/>
      </w:r>
      <w:r w:rsidRPr="007058FC">
        <w:rPr>
          <w:rFonts w:ascii="Courier New" w:hAnsi="Courier New"/>
          <w:noProof/>
          <w:sz w:val="24"/>
          <w:lang w:val="en-US"/>
        </w:rPr>
        <w:t>def</w:t>
      </w:r>
      <w:r w:rsidRPr="003B40D0">
        <w:rPr>
          <w:rFonts w:ascii="Courier New" w:hAnsi="Courier New"/>
          <w:noProof/>
          <w:sz w:val="24"/>
          <w:lang w:val="en-US"/>
        </w:rPr>
        <w:t xml:space="preserve"> </w:t>
      </w:r>
      <w:r w:rsidRPr="007058FC">
        <w:rPr>
          <w:rFonts w:ascii="Courier New" w:hAnsi="Courier New"/>
          <w:noProof/>
          <w:sz w:val="24"/>
          <w:lang w:val="en-US"/>
        </w:rPr>
        <w:t>register</w:t>
      </w:r>
      <w:r w:rsidRPr="003B40D0">
        <w:rPr>
          <w:rFonts w:ascii="Courier New" w:hAnsi="Courier New"/>
          <w:noProof/>
          <w:sz w:val="24"/>
          <w:lang w:val="en-US"/>
        </w:rPr>
        <w:t>(</w:t>
      </w:r>
      <w:r w:rsidRPr="007058FC">
        <w:rPr>
          <w:rFonts w:ascii="Courier New" w:hAnsi="Courier New"/>
          <w:noProof/>
          <w:sz w:val="24"/>
          <w:lang w:val="en-US"/>
        </w:rPr>
        <w:t>request</w:t>
      </w:r>
      <w:r w:rsidRPr="003B40D0">
        <w:rPr>
          <w:rFonts w:ascii="Courier New" w:hAnsi="Courier New"/>
          <w:noProof/>
          <w:sz w:val="24"/>
          <w:lang w:val="en-US"/>
        </w:rPr>
        <w:t>):</w:t>
      </w:r>
      <w:r w:rsidRPr="003B40D0">
        <w:rPr>
          <w:rFonts w:ascii="Courier New" w:hAnsi="Courier New"/>
          <w:i/>
          <w:iCs/>
          <w:noProof/>
          <w:sz w:val="24"/>
          <w:lang w:val="en-US"/>
        </w:rPr>
        <w:t xml:space="preserve"> </w:t>
      </w:r>
      <w:r w:rsidRPr="003B40D0">
        <w:rPr>
          <w:rFonts w:ascii="Courier New" w:hAnsi="Courier New"/>
          <w:i/>
          <w:iCs/>
          <w:noProof/>
          <w:sz w:val="24"/>
          <w:lang w:val="en-US"/>
        </w:rPr>
        <w:br/>
        <w:t xml:space="preserve">    </w:t>
      </w:r>
      <w:r w:rsidRPr="007058FC">
        <w:rPr>
          <w:rFonts w:ascii="Courier New" w:hAnsi="Courier New"/>
          <w:noProof/>
          <w:sz w:val="24"/>
          <w:lang w:val="en-US"/>
        </w:rPr>
        <w:t>if</w:t>
      </w:r>
      <w:r w:rsidRPr="003B40D0">
        <w:rPr>
          <w:rFonts w:ascii="Courier New" w:hAnsi="Courier New"/>
          <w:noProof/>
          <w:sz w:val="24"/>
          <w:lang w:val="en-US"/>
        </w:rPr>
        <w:t xml:space="preserve"> </w:t>
      </w:r>
      <w:r w:rsidRPr="007058FC">
        <w:rPr>
          <w:rFonts w:ascii="Courier New" w:hAnsi="Courier New"/>
          <w:noProof/>
          <w:sz w:val="24"/>
          <w:lang w:val="en-US"/>
        </w:rPr>
        <w:t>request</w:t>
      </w:r>
      <w:r w:rsidRPr="003B40D0">
        <w:rPr>
          <w:rFonts w:ascii="Courier New" w:hAnsi="Courier New"/>
          <w:noProof/>
          <w:sz w:val="24"/>
          <w:lang w:val="en-US"/>
        </w:rPr>
        <w:t>.</w:t>
      </w:r>
      <w:r w:rsidRPr="007058FC">
        <w:rPr>
          <w:rFonts w:ascii="Courier New" w:hAnsi="Courier New"/>
          <w:noProof/>
          <w:sz w:val="24"/>
          <w:lang w:val="en-US"/>
        </w:rPr>
        <w:t>method</w:t>
      </w:r>
      <w:r w:rsidRPr="003B40D0">
        <w:rPr>
          <w:rFonts w:ascii="Courier New" w:hAnsi="Courier New"/>
          <w:noProof/>
          <w:sz w:val="24"/>
          <w:lang w:val="en-US"/>
        </w:rPr>
        <w:t xml:space="preserve"> == '</w:t>
      </w:r>
      <w:r w:rsidRPr="007058FC">
        <w:rPr>
          <w:rFonts w:ascii="Courier New" w:hAnsi="Courier New"/>
          <w:noProof/>
          <w:sz w:val="24"/>
          <w:lang w:val="en-US"/>
        </w:rPr>
        <w:t>POST</w:t>
      </w:r>
      <w:r w:rsidRPr="003B40D0">
        <w:rPr>
          <w:rFonts w:ascii="Courier New" w:hAnsi="Courier New"/>
          <w:noProof/>
          <w:sz w:val="24"/>
          <w:lang w:val="en-US"/>
        </w:rPr>
        <w:t>':</w:t>
      </w:r>
    </w:p>
    <w:p w14:paraId="7E6E5285" w14:textId="77777777" w:rsidR="003B40D0" w:rsidRPr="007058FC" w:rsidRDefault="003B40D0" w:rsidP="008E6EFA">
      <w:pPr>
        <w:pBdr>
          <w:top w:val="single" w:sz="4" w:space="1" w:color="auto"/>
          <w:left w:val="single" w:sz="4" w:space="4" w:color="auto"/>
          <w:bottom w:val="single" w:sz="4" w:space="1" w:color="auto"/>
          <w:right w:val="single" w:sz="4" w:space="4" w:color="auto"/>
        </w:pBdr>
        <w:spacing w:before="240"/>
        <w:ind w:left="142" w:right="140" w:firstLine="0"/>
        <w:jc w:val="left"/>
        <w:rPr>
          <w:rFonts w:ascii="Courier New" w:hAnsi="Courier New"/>
          <w:noProof/>
          <w:sz w:val="24"/>
          <w:lang w:val="en-US"/>
        </w:rPr>
      </w:pPr>
      <w:r w:rsidRPr="003B40D0">
        <w:rPr>
          <w:rFonts w:ascii="Courier New" w:hAnsi="Courier New"/>
          <w:noProof/>
          <w:sz w:val="24"/>
          <w:lang w:val="en-US"/>
        </w:rPr>
        <w:t xml:space="preserve">        </w:t>
      </w:r>
      <w:r w:rsidRPr="007058FC">
        <w:rPr>
          <w:rFonts w:ascii="Courier New" w:hAnsi="Courier New"/>
          <w:noProof/>
          <w:sz w:val="24"/>
          <w:lang w:val="en-US"/>
        </w:rPr>
        <w:t>serializer = RegisterSerializer(data=request.data)</w:t>
      </w:r>
      <w:r w:rsidRPr="007058FC">
        <w:rPr>
          <w:rFonts w:ascii="Courier New" w:hAnsi="Courier New"/>
          <w:noProof/>
          <w:sz w:val="24"/>
          <w:lang w:val="en-US"/>
        </w:rPr>
        <w:br/>
        <w:t xml:space="preserve">        if serializer.is_valid():</w:t>
      </w:r>
      <w:r w:rsidRPr="007058FC">
        <w:rPr>
          <w:rFonts w:ascii="Courier New" w:hAnsi="Courier New"/>
          <w:noProof/>
          <w:sz w:val="24"/>
          <w:lang w:val="en-US"/>
        </w:rPr>
        <w:br/>
        <w:t xml:space="preserve">     </w:t>
      </w:r>
      <w:r>
        <w:rPr>
          <w:rFonts w:ascii="Courier New" w:hAnsi="Courier New"/>
          <w:noProof/>
          <w:sz w:val="24"/>
          <w:lang w:val="en-US"/>
        </w:rPr>
        <w:t xml:space="preserve">       user = serializer.save()</w:t>
      </w:r>
      <w:r w:rsidRPr="007058FC">
        <w:rPr>
          <w:rFonts w:ascii="Courier New" w:hAnsi="Courier New"/>
          <w:noProof/>
          <w:sz w:val="24"/>
          <w:lang w:val="en-US"/>
        </w:rPr>
        <w:br/>
        <w:t xml:space="preserve">            refresh = RefreshToken.for_user(user)</w:t>
      </w:r>
      <w:r w:rsidRPr="007058FC">
        <w:rPr>
          <w:rFonts w:ascii="Courier New" w:hAnsi="Courier New"/>
          <w:noProof/>
          <w:sz w:val="24"/>
          <w:lang w:val="en-US"/>
        </w:rPr>
        <w:br/>
        <w:t xml:space="preserve">            acce</w:t>
      </w:r>
      <w:r>
        <w:rPr>
          <w:rFonts w:ascii="Courier New" w:hAnsi="Courier New"/>
          <w:noProof/>
          <w:sz w:val="24"/>
          <w:lang w:val="en-US"/>
        </w:rPr>
        <w:t>ss_token = refresh.access_token</w:t>
      </w:r>
      <w:r w:rsidRPr="007058FC">
        <w:rPr>
          <w:rFonts w:ascii="Courier New" w:hAnsi="Courier New"/>
          <w:noProof/>
          <w:sz w:val="24"/>
          <w:lang w:val="en-US"/>
        </w:rPr>
        <w:br/>
        <w:t xml:space="preserve">            return Response({</w:t>
      </w:r>
      <w:r w:rsidRPr="007058FC">
        <w:rPr>
          <w:rFonts w:ascii="Courier New" w:hAnsi="Courier New"/>
          <w:noProof/>
          <w:sz w:val="24"/>
          <w:lang w:val="en-US"/>
        </w:rPr>
        <w:br/>
        <w:t xml:space="preserve">                "message": "User created successfully",</w:t>
      </w:r>
      <w:r w:rsidRPr="007058FC">
        <w:rPr>
          <w:rFonts w:ascii="Courier New" w:hAnsi="Courier New"/>
          <w:noProof/>
          <w:sz w:val="24"/>
          <w:lang w:val="en-US"/>
        </w:rPr>
        <w:br/>
        <w:t xml:space="preserve">                "refresh": str(refresh),</w:t>
      </w:r>
      <w:r w:rsidRPr="007058FC">
        <w:rPr>
          <w:rFonts w:ascii="Courier New" w:hAnsi="Courier New"/>
          <w:noProof/>
          <w:sz w:val="24"/>
          <w:lang w:val="en-US"/>
        </w:rPr>
        <w:br/>
        <w:t xml:space="preserve">                "access": str(access_token)</w:t>
      </w:r>
      <w:r w:rsidRPr="007058FC">
        <w:rPr>
          <w:rFonts w:ascii="Courier New" w:hAnsi="Courier New"/>
          <w:noProof/>
          <w:sz w:val="24"/>
          <w:lang w:val="en-US"/>
        </w:rPr>
        <w:br/>
        <w:t xml:space="preserve">   </w:t>
      </w:r>
      <w:r>
        <w:rPr>
          <w:rFonts w:ascii="Courier New" w:hAnsi="Courier New"/>
          <w:noProof/>
          <w:sz w:val="24"/>
          <w:lang w:val="en-US"/>
        </w:rPr>
        <w:t xml:space="preserve">         }, status=201)</w:t>
      </w:r>
      <w:r w:rsidRPr="007058FC">
        <w:rPr>
          <w:rFonts w:ascii="Courier New" w:hAnsi="Courier New"/>
          <w:noProof/>
          <w:sz w:val="24"/>
          <w:lang w:val="en-US"/>
        </w:rPr>
        <w:br/>
        <w:t xml:space="preserve">        return Response(serializer.errors, status=400)</w:t>
      </w:r>
    </w:p>
    <w:p w14:paraId="4D73001C" w14:textId="4BA98AF8" w:rsidR="000B70D8" w:rsidRPr="00FD2C14" w:rsidRDefault="000B70D8" w:rsidP="0060770A">
      <w:pPr>
        <w:spacing w:before="120" w:after="280"/>
        <w:ind w:firstLine="0"/>
        <w:jc w:val="center"/>
        <w:rPr>
          <w:noProof/>
        </w:rPr>
      </w:pPr>
      <w:r w:rsidRPr="00FD2C14">
        <w:rPr>
          <w:noProof/>
        </w:rPr>
        <w:t>Листинг 3.</w:t>
      </w:r>
      <w:r>
        <w:rPr>
          <w:noProof/>
        </w:rPr>
        <w:t>3</w:t>
      </w:r>
      <w:r w:rsidRPr="00FD2C14">
        <w:rPr>
          <w:noProof/>
        </w:rPr>
        <w:t xml:space="preserve"> – </w:t>
      </w:r>
      <w:r w:rsidRPr="00FD2C14">
        <w:rPr>
          <w:bCs/>
          <w:noProof/>
          <w:szCs w:val="28"/>
        </w:rPr>
        <w:t xml:space="preserve">Код </w:t>
      </w:r>
      <w:r>
        <w:rPr>
          <w:bCs/>
          <w:noProof/>
          <w:szCs w:val="28"/>
        </w:rPr>
        <w:t>регистрации</w:t>
      </w:r>
    </w:p>
    <w:p w14:paraId="2F1B9958" w14:textId="0CD394FB" w:rsidR="003B40D0" w:rsidRPr="00FD2C14" w:rsidRDefault="003B40D0" w:rsidP="0060770A">
      <w:r w:rsidRPr="00FD2C14">
        <w:t xml:space="preserve">После успешной регистрации создаются два типа </w:t>
      </w:r>
      <w:proofErr w:type="spellStart"/>
      <w:r w:rsidRPr="00FD2C14">
        <w:t>токенов</w:t>
      </w:r>
      <w:proofErr w:type="spellEnd"/>
      <w:r w:rsidRPr="00FD2C14">
        <w:t xml:space="preserve">. Первый </w:t>
      </w:r>
      <w:r w:rsidR="0060770A">
        <w:t>–</w:t>
      </w:r>
      <w:r w:rsidRPr="00FD2C14">
        <w:t xml:space="preserve"> это </w:t>
      </w:r>
      <w:proofErr w:type="spellStart"/>
      <w:r w:rsidRPr="00092C65">
        <w:t>access</w:t>
      </w:r>
      <w:proofErr w:type="spellEnd"/>
      <w:r w:rsidRPr="00092C65">
        <w:t xml:space="preserve"> </w:t>
      </w:r>
      <w:proofErr w:type="spellStart"/>
      <w:r w:rsidRPr="00FD2C14">
        <w:t>токен</w:t>
      </w:r>
      <w:proofErr w:type="spellEnd"/>
      <w:r w:rsidRPr="00FD2C14">
        <w:t xml:space="preserve">, который используется для аутентификации запросов к </w:t>
      </w:r>
      <w:r w:rsidRPr="00092C65">
        <w:t>API.</w:t>
      </w:r>
      <w:r w:rsidRPr="00FD2C14">
        <w:t xml:space="preserve"> Данный </w:t>
      </w:r>
      <w:proofErr w:type="spellStart"/>
      <w:r w:rsidRPr="00FD2C14">
        <w:t>токен</w:t>
      </w:r>
      <w:proofErr w:type="spellEnd"/>
      <w:r w:rsidRPr="00FD2C14">
        <w:t xml:space="preserve"> имеет ограниченный срок действия</w:t>
      </w:r>
      <w:r w:rsidR="006841D0">
        <w:t xml:space="preserve"> </w:t>
      </w:r>
      <w:r w:rsidRPr="00FD2C14">
        <w:t xml:space="preserve">и отправляется в ответе клиенту для хранения в </w:t>
      </w:r>
      <w:proofErr w:type="spellStart"/>
      <w:r w:rsidRPr="00092C65">
        <w:t>localStorage</w:t>
      </w:r>
      <w:proofErr w:type="spellEnd"/>
      <w:r w:rsidRPr="00092C65">
        <w:t>.</w:t>
      </w:r>
      <w:r w:rsidRPr="00FD2C14">
        <w:t xml:space="preserve"> Этот </w:t>
      </w:r>
      <w:proofErr w:type="spellStart"/>
      <w:r w:rsidRPr="00FD2C14">
        <w:t>токен</w:t>
      </w:r>
      <w:proofErr w:type="spellEnd"/>
      <w:r w:rsidRPr="00FD2C14">
        <w:t xml:space="preserve"> прикрепляется к каждому запросу для проверки подлинности пользователя. Второй </w:t>
      </w:r>
      <w:r w:rsidR="0060770A">
        <w:t>–</w:t>
      </w:r>
      <w:r w:rsidRPr="00FD2C14">
        <w:t xml:space="preserve"> это </w:t>
      </w:r>
      <w:proofErr w:type="spellStart"/>
      <w:r w:rsidRPr="00092C65">
        <w:t>refresh</w:t>
      </w:r>
      <w:proofErr w:type="spellEnd"/>
      <w:r w:rsidRPr="00FD2C14">
        <w:t xml:space="preserve"> </w:t>
      </w:r>
      <w:proofErr w:type="spellStart"/>
      <w:r w:rsidRPr="00FD2C14">
        <w:t>токен</w:t>
      </w:r>
      <w:proofErr w:type="spellEnd"/>
      <w:r w:rsidRPr="00FD2C14">
        <w:t xml:space="preserve">, который хранится также в </w:t>
      </w:r>
      <w:proofErr w:type="spellStart"/>
      <w:r w:rsidRPr="00092C65">
        <w:t>localStorage</w:t>
      </w:r>
      <w:proofErr w:type="spellEnd"/>
      <w:r w:rsidRPr="00FD2C14">
        <w:t xml:space="preserve">. Этот </w:t>
      </w:r>
      <w:proofErr w:type="spellStart"/>
      <w:r w:rsidRPr="00FD2C14">
        <w:t>токен</w:t>
      </w:r>
      <w:proofErr w:type="spellEnd"/>
      <w:r w:rsidRPr="00FD2C14">
        <w:t xml:space="preserve"> используется для обновления </w:t>
      </w:r>
      <w:proofErr w:type="spellStart"/>
      <w:r w:rsidRPr="00092C65">
        <w:t>access</w:t>
      </w:r>
      <w:proofErr w:type="spellEnd"/>
      <w:r w:rsidRPr="00FD2C14">
        <w:t xml:space="preserve"> </w:t>
      </w:r>
      <w:proofErr w:type="spellStart"/>
      <w:r w:rsidRPr="00FD2C14">
        <w:t>токена</w:t>
      </w:r>
      <w:proofErr w:type="spellEnd"/>
      <w:r w:rsidRPr="00FD2C14">
        <w:t xml:space="preserve"> после его истечения без необходимости повторной </w:t>
      </w:r>
      <w:r w:rsidRPr="0013545C">
        <w:t>авторизации.</w:t>
      </w:r>
    </w:p>
    <w:p w14:paraId="0D62C080" w14:textId="4EA94635" w:rsidR="003B40D0" w:rsidRDefault="003B40D0" w:rsidP="0060770A">
      <w:r w:rsidRPr="00FD2C14">
        <w:t xml:space="preserve">Таким образом, два </w:t>
      </w:r>
      <w:proofErr w:type="spellStart"/>
      <w:r w:rsidRPr="00FD2C14">
        <w:t>токена</w:t>
      </w:r>
      <w:proofErr w:type="spellEnd"/>
      <w:r w:rsidRPr="00FD2C14">
        <w:t xml:space="preserve"> </w:t>
      </w:r>
      <w:r w:rsidR="0060770A">
        <w:t>–</w:t>
      </w:r>
      <w:r w:rsidRPr="00092C65">
        <w:t xml:space="preserve"> </w:t>
      </w:r>
      <w:proofErr w:type="spellStart"/>
      <w:r w:rsidRPr="00092C65">
        <w:t>access</w:t>
      </w:r>
      <w:proofErr w:type="spellEnd"/>
      <w:r w:rsidRPr="00FD2C14">
        <w:t xml:space="preserve"> и </w:t>
      </w:r>
      <w:proofErr w:type="spellStart"/>
      <w:r w:rsidRPr="00092C65">
        <w:t>refresh</w:t>
      </w:r>
      <w:proofErr w:type="spellEnd"/>
      <w:r w:rsidRPr="00FD2C14">
        <w:t xml:space="preserve"> </w:t>
      </w:r>
      <w:r w:rsidR="0060770A">
        <w:t>–</w:t>
      </w:r>
      <w:r w:rsidRPr="00FD2C14">
        <w:t xml:space="preserve"> обе</w:t>
      </w:r>
      <w:r w:rsidRPr="006841D0">
        <w:t>спе</w:t>
      </w:r>
      <w:r w:rsidRPr="00FD2C14">
        <w:t>чивают правильный баланс между удобством для пользователя и безопасностью, позволяя поддерживать долгосрочную сессию с минимальными рисками утечек данных.</w:t>
      </w:r>
    </w:p>
    <w:p w14:paraId="75BDBA7B" w14:textId="3437221B" w:rsidR="00F3460E" w:rsidRPr="00DE41C1" w:rsidRDefault="0099232B" w:rsidP="0060770A">
      <w:pPr>
        <w:pStyle w:val="affff"/>
      </w:pPr>
      <w:bookmarkStart w:id="90" w:name="_Toc198277010"/>
      <w:r>
        <w:t>3.2.2</w:t>
      </w:r>
      <w:r w:rsidR="00F3460E">
        <w:t xml:space="preserve"> </w:t>
      </w:r>
      <w:r w:rsidR="008531C8">
        <w:t>Реализация</w:t>
      </w:r>
      <w:r w:rsidR="00F3460E">
        <w:t xml:space="preserve"> процесса а</w:t>
      </w:r>
      <w:r w:rsidR="00C3388B">
        <w:t>вторизации</w:t>
      </w:r>
      <w:bookmarkEnd w:id="90"/>
    </w:p>
    <w:p w14:paraId="643D78D8" w14:textId="0219AD16" w:rsidR="00112B82" w:rsidRDefault="00F00F7D" w:rsidP="0060770A">
      <w:r w:rsidRPr="00FD2C14">
        <w:t xml:space="preserve">Процесс авторизации </w:t>
      </w:r>
      <w:r w:rsidR="006841D0">
        <w:t>важен</w:t>
      </w:r>
      <w:r w:rsidR="00E84565">
        <w:t xml:space="preserve"> и</w:t>
      </w:r>
      <w:r w:rsidRPr="00FD2C14">
        <w:t xml:space="preserve"> позволя</w:t>
      </w:r>
      <w:r w:rsidR="00E46779">
        <w:t>ет</w:t>
      </w:r>
      <w:r w:rsidRPr="00FD2C14">
        <w:t xml:space="preserve"> пользователям получить доступ к защищенным данным после успешной проверки их </w:t>
      </w:r>
      <w:r w:rsidRPr="00614FA3">
        <w:t>учетных данных.</w:t>
      </w:r>
      <w:r w:rsidRPr="00FD2C14">
        <w:t xml:space="preserve"> </w:t>
      </w:r>
    </w:p>
    <w:p w14:paraId="75B3F4DF" w14:textId="75AF6187" w:rsidR="00F00F7D" w:rsidRPr="00112B82" w:rsidRDefault="00F00F7D" w:rsidP="0060770A">
      <w:pPr>
        <w:spacing w:after="280"/>
        <w:rPr>
          <w:color w:val="000000"/>
        </w:rPr>
      </w:pPr>
      <w:r w:rsidRPr="00FD2C14">
        <w:t>Код</w:t>
      </w:r>
      <w:r w:rsidRPr="00112B82">
        <w:t xml:space="preserve"> </w:t>
      </w:r>
      <w:r w:rsidRPr="00FD2C14">
        <w:t>для</w:t>
      </w:r>
      <w:r w:rsidRPr="00112B82">
        <w:t xml:space="preserve"> </w:t>
      </w:r>
      <w:r w:rsidRPr="00FD2C14">
        <w:t>логики</w:t>
      </w:r>
      <w:r w:rsidRPr="00112B82">
        <w:t xml:space="preserve"> </w:t>
      </w:r>
      <w:r w:rsidRPr="00FD2C14">
        <w:t>авторизации</w:t>
      </w:r>
      <w:r w:rsidRPr="00112B82">
        <w:t xml:space="preserve"> </w:t>
      </w:r>
      <w:r w:rsidRPr="00FD2C14">
        <w:t>будет</w:t>
      </w:r>
      <w:r w:rsidRPr="00112B82">
        <w:t xml:space="preserve"> </w:t>
      </w:r>
      <w:r w:rsidRPr="00FD2C14">
        <w:t>представлен</w:t>
      </w:r>
      <w:r w:rsidRPr="00112B82">
        <w:t xml:space="preserve"> </w:t>
      </w:r>
      <w:r w:rsidRPr="00FD2C14">
        <w:t>в</w:t>
      </w:r>
      <w:r w:rsidRPr="00112B82">
        <w:t xml:space="preserve"> </w:t>
      </w:r>
      <w:r w:rsidRPr="00FD2C14">
        <w:t>листинге</w:t>
      </w:r>
      <w:r w:rsidRPr="00112B82">
        <w:t xml:space="preserve"> 3.4</w:t>
      </w:r>
      <w:r w:rsidR="00F3460E">
        <w:t>.</w:t>
      </w:r>
    </w:p>
    <w:p w14:paraId="3EE8B002" w14:textId="2BD42937" w:rsidR="00EF085E" w:rsidRPr="00FD2C14" w:rsidRDefault="00EF085E" w:rsidP="008E6EFA">
      <w:pPr>
        <w:pBdr>
          <w:top w:val="single" w:sz="4" w:space="1" w:color="auto"/>
          <w:left w:val="single" w:sz="4" w:space="4" w:color="auto"/>
          <w:bottom w:val="single" w:sz="4" w:space="1" w:color="auto"/>
          <w:right w:val="single" w:sz="4" w:space="4" w:color="auto"/>
        </w:pBdr>
        <w:spacing w:before="240" w:after="120"/>
        <w:ind w:left="142" w:right="140" w:firstLine="0"/>
        <w:jc w:val="left"/>
        <w:rPr>
          <w:rFonts w:ascii="Courier New" w:hAnsi="Courier New"/>
          <w:noProof/>
          <w:sz w:val="24"/>
          <w:lang w:val="en-US"/>
        </w:rPr>
      </w:pPr>
      <w:r w:rsidRPr="00A10DD1">
        <w:rPr>
          <w:rFonts w:ascii="Courier New" w:hAnsi="Courier New"/>
          <w:noProof/>
          <w:color w:val="000000"/>
          <w:sz w:val="24"/>
          <w:lang w:val="en-US"/>
        </w:rPr>
        <w:t>@api_view(['POST'])</w:t>
      </w:r>
      <w:r w:rsidRPr="00A10DD1">
        <w:rPr>
          <w:rFonts w:ascii="Courier New" w:hAnsi="Courier New"/>
          <w:noProof/>
          <w:color w:val="FF0000"/>
          <w:sz w:val="24"/>
          <w:lang w:val="en-US"/>
        </w:rPr>
        <w:br/>
      </w:r>
      <w:r w:rsidRPr="00A10DD1">
        <w:rPr>
          <w:rFonts w:ascii="Courier New" w:hAnsi="Courier New"/>
          <w:noProof/>
          <w:sz w:val="24"/>
          <w:lang w:val="en-US"/>
        </w:rPr>
        <w:t>@permission_classes([AllowAny])</w:t>
      </w:r>
      <w:r w:rsidR="00A10DD1" w:rsidRPr="00A10DD1">
        <w:rPr>
          <w:rFonts w:ascii="Courier New" w:hAnsi="Courier New"/>
          <w:noProof/>
          <w:sz w:val="24"/>
          <w:lang w:val="en-US"/>
        </w:rPr>
        <w:t xml:space="preserve"> </w:t>
      </w:r>
      <w:r w:rsidRPr="00A10DD1">
        <w:rPr>
          <w:rFonts w:ascii="Courier New" w:hAnsi="Courier New"/>
          <w:noProof/>
          <w:sz w:val="24"/>
          <w:lang w:val="en-US"/>
        </w:rPr>
        <w:br/>
        <w:t>def login(request):</w:t>
      </w:r>
      <w:r w:rsidR="00A10DD1" w:rsidRPr="00A10DD1">
        <w:rPr>
          <w:rFonts w:ascii="Courier New" w:hAnsi="Courier New"/>
          <w:noProof/>
          <w:sz w:val="24"/>
          <w:lang w:val="en-US"/>
        </w:rPr>
        <w:t xml:space="preserve"> </w:t>
      </w:r>
      <w:r w:rsidRPr="00A10DD1">
        <w:rPr>
          <w:rFonts w:ascii="Courier New" w:hAnsi="Courier New"/>
          <w:noProof/>
          <w:sz w:val="24"/>
          <w:lang w:val="en-US"/>
        </w:rPr>
        <w:br/>
        <w:t xml:space="preserve">    if serializer.is_valid():</w:t>
      </w:r>
      <w:r w:rsidRPr="00A10DD1">
        <w:rPr>
          <w:rFonts w:ascii="Courier New" w:hAnsi="Courier New"/>
          <w:noProof/>
          <w:sz w:val="24"/>
          <w:lang w:val="en-US"/>
        </w:rPr>
        <w:br/>
        <w:t xml:space="preserve">        user = serializer.validated</w:t>
      </w:r>
      <w:r w:rsidRPr="00FD2C14">
        <w:rPr>
          <w:rFonts w:ascii="Courier New" w:hAnsi="Courier New"/>
          <w:noProof/>
          <w:sz w:val="24"/>
          <w:lang w:val="en-US"/>
        </w:rPr>
        <w:t>_data['user']</w:t>
      </w:r>
      <w:r w:rsidRPr="00FD2C14">
        <w:rPr>
          <w:rFonts w:ascii="Courier New" w:hAnsi="Courier New"/>
          <w:noProof/>
          <w:sz w:val="24"/>
          <w:lang w:val="en-US"/>
        </w:rPr>
        <w:br/>
        <w:t xml:space="preserve">        refres</w:t>
      </w:r>
      <w:r>
        <w:rPr>
          <w:rFonts w:ascii="Courier New" w:hAnsi="Courier New"/>
          <w:noProof/>
          <w:sz w:val="24"/>
          <w:lang w:val="en-US"/>
        </w:rPr>
        <w:t>h = RefreshToken.for_user(user)</w:t>
      </w:r>
      <w:r w:rsidRPr="00FD2C14">
        <w:rPr>
          <w:rFonts w:ascii="Courier New" w:hAnsi="Courier New"/>
          <w:noProof/>
          <w:sz w:val="24"/>
          <w:lang w:val="en-US"/>
        </w:rPr>
        <w:br/>
        <w:t xml:space="preserve">      </w:t>
      </w:r>
      <w:r w:rsidR="00225C5F">
        <w:rPr>
          <w:rFonts w:ascii="Courier New" w:hAnsi="Courier New"/>
          <w:noProof/>
          <w:sz w:val="24"/>
          <w:lang w:val="en-US"/>
        </w:rPr>
        <w:t xml:space="preserve">  return Response({</w:t>
      </w:r>
      <w:r w:rsidRPr="00FD2C14">
        <w:rPr>
          <w:rFonts w:ascii="Courier New" w:hAnsi="Courier New"/>
          <w:noProof/>
          <w:sz w:val="24"/>
          <w:lang w:val="en-US"/>
        </w:rPr>
        <w:t>'message': 'Login successful',})</w:t>
      </w:r>
      <w:r w:rsidRPr="00FD2C14">
        <w:rPr>
          <w:rFonts w:ascii="Courier New" w:hAnsi="Courier New"/>
          <w:noProof/>
          <w:sz w:val="24"/>
          <w:lang w:val="en-US"/>
        </w:rPr>
        <w:br/>
        <w:t xml:space="preserve">    return Response({'error': 'Invalid credentials'}, status=400)</w:t>
      </w:r>
    </w:p>
    <w:p w14:paraId="354AB392" w14:textId="1E56EFF5" w:rsidR="006C4224" w:rsidRPr="00FD2C14" w:rsidRDefault="006C4224" w:rsidP="0060770A">
      <w:pPr>
        <w:spacing w:before="120" w:after="280"/>
        <w:ind w:firstLine="0"/>
        <w:jc w:val="center"/>
        <w:rPr>
          <w:noProof/>
        </w:rPr>
      </w:pPr>
      <w:r w:rsidRPr="00FD2C14">
        <w:rPr>
          <w:noProof/>
        </w:rPr>
        <w:t>Листинг 3.</w:t>
      </w:r>
      <w:r w:rsidR="004A4BEF">
        <w:rPr>
          <w:noProof/>
        </w:rPr>
        <w:t>4</w:t>
      </w:r>
      <w:r w:rsidRPr="00FD2C14">
        <w:rPr>
          <w:noProof/>
        </w:rPr>
        <w:t xml:space="preserve"> – </w:t>
      </w:r>
      <w:r w:rsidRPr="00FD2C14">
        <w:rPr>
          <w:bCs/>
          <w:noProof/>
          <w:szCs w:val="28"/>
        </w:rPr>
        <w:t xml:space="preserve">Код </w:t>
      </w:r>
      <w:r>
        <w:rPr>
          <w:bCs/>
          <w:noProof/>
          <w:szCs w:val="28"/>
        </w:rPr>
        <w:t>авторизации</w:t>
      </w:r>
    </w:p>
    <w:p w14:paraId="6905BBFF" w14:textId="77777777" w:rsidR="00EF085E" w:rsidRPr="00FD2C14" w:rsidRDefault="00EF085E" w:rsidP="0060770A">
      <w:pPr>
        <w:ind w:firstLine="708"/>
      </w:pPr>
      <w:r w:rsidRPr="00FD2C14">
        <w:lastRenderedPageBreak/>
        <w:t xml:space="preserve">В данном приложении авторизация проходит через несколько этапов. Пользователь передает свои данные, такие как имя и пароль, в запросе. Сервер проверяет эти данные с помощью </w:t>
      </w:r>
      <w:proofErr w:type="spellStart"/>
      <w:r w:rsidRPr="00FD2C14">
        <w:t>сериализатора</w:t>
      </w:r>
      <w:proofErr w:type="spellEnd"/>
      <w:r w:rsidRPr="00FD2C14">
        <w:t xml:space="preserve"> </w:t>
      </w:r>
      <w:proofErr w:type="spellStart"/>
      <w:r w:rsidRPr="00092C65">
        <w:t>LoginSerializer</w:t>
      </w:r>
      <w:proofErr w:type="spellEnd"/>
      <w:r w:rsidRPr="00FD2C14">
        <w:t xml:space="preserve">. Если введенные данные корректны, система находит соответствующего пользователя в базе данных и создает два </w:t>
      </w:r>
      <w:proofErr w:type="spellStart"/>
      <w:r w:rsidRPr="00FD2C14">
        <w:t>токена</w:t>
      </w:r>
      <w:proofErr w:type="spellEnd"/>
      <w:r w:rsidRPr="00FD2C14">
        <w:t>: один для непосредственного доступа к системе (</w:t>
      </w:r>
      <w:proofErr w:type="spellStart"/>
      <w:r w:rsidRPr="00092C65">
        <w:t>access</w:t>
      </w:r>
      <w:proofErr w:type="spellEnd"/>
      <w:r w:rsidRPr="00EC70EF">
        <w:rPr>
          <w:i/>
        </w:rPr>
        <w:t xml:space="preserve"> </w:t>
      </w:r>
      <w:proofErr w:type="spellStart"/>
      <w:r w:rsidRPr="00FD2C14">
        <w:t>токен</w:t>
      </w:r>
      <w:proofErr w:type="spellEnd"/>
      <w:r w:rsidRPr="00FD2C14">
        <w:t>) и другой для продления сессии (</w:t>
      </w:r>
      <w:proofErr w:type="spellStart"/>
      <w:r w:rsidRPr="00092C65">
        <w:t>refresh</w:t>
      </w:r>
      <w:proofErr w:type="spellEnd"/>
      <w:r w:rsidRPr="00092C65">
        <w:t xml:space="preserve"> </w:t>
      </w:r>
      <w:proofErr w:type="spellStart"/>
      <w:r w:rsidRPr="00FD2C14">
        <w:t>токен</w:t>
      </w:r>
      <w:proofErr w:type="spellEnd"/>
      <w:r w:rsidRPr="00FD2C14">
        <w:t>).</w:t>
      </w:r>
    </w:p>
    <w:p w14:paraId="1C0A161B" w14:textId="045899F4" w:rsidR="00EF085E" w:rsidRPr="00FD2C14" w:rsidRDefault="00EF085E" w:rsidP="0060770A">
      <w:proofErr w:type="spellStart"/>
      <w:r w:rsidRPr="00092C65">
        <w:rPr>
          <w:bCs/>
        </w:rPr>
        <w:t>Access</w:t>
      </w:r>
      <w:proofErr w:type="spellEnd"/>
      <w:r w:rsidRPr="00FD2C14">
        <w:rPr>
          <w:bCs/>
        </w:rPr>
        <w:t xml:space="preserve"> </w:t>
      </w:r>
      <w:proofErr w:type="spellStart"/>
      <w:r w:rsidRPr="00FD2C14">
        <w:rPr>
          <w:bCs/>
        </w:rPr>
        <w:t>токен</w:t>
      </w:r>
      <w:proofErr w:type="spellEnd"/>
      <w:r w:rsidRPr="00FD2C14">
        <w:t xml:space="preserve"> </w:t>
      </w:r>
      <w:r w:rsidR="0060770A">
        <w:t>–</w:t>
      </w:r>
      <w:r w:rsidRPr="00FD2C14">
        <w:t xml:space="preserve"> это краткосрочный </w:t>
      </w:r>
      <w:proofErr w:type="spellStart"/>
      <w:r w:rsidRPr="00FD2C14">
        <w:t>токен</w:t>
      </w:r>
      <w:proofErr w:type="spellEnd"/>
      <w:r w:rsidRPr="00FD2C14">
        <w:t xml:space="preserve">, который действует ограниченное время (обычно 1 час) и используется для выполнения </w:t>
      </w:r>
      <w:r w:rsidRPr="00D927B9">
        <w:t>запросов.</w:t>
      </w:r>
    </w:p>
    <w:p w14:paraId="49FED5EF" w14:textId="4E9B621A" w:rsidR="00EF085E" w:rsidRPr="00FD2C14" w:rsidRDefault="00EF085E" w:rsidP="0060770A">
      <w:proofErr w:type="spellStart"/>
      <w:r w:rsidRPr="00092C65">
        <w:rPr>
          <w:bCs/>
        </w:rPr>
        <w:t>Refresh</w:t>
      </w:r>
      <w:proofErr w:type="spellEnd"/>
      <w:r w:rsidRPr="00FD2C14">
        <w:rPr>
          <w:bCs/>
        </w:rPr>
        <w:t xml:space="preserve"> </w:t>
      </w:r>
      <w:proofErr w:type="spellStart"/>
      <w:r w:rsidRPr="00FD2C14">
        <w:rPr>
          <w:bCs/>
        </w:rPr>
        <w:t>токен</w:t>
      </w:r>
      <w:proofErr w:type="spellEnd"/>
      <w:r w:rsidRPr="00FD2C14">
        <w:t xml:space="preserve"> </w:t>
      </w:r>
      <w:r w:rsidR="0060770A">
        <w:t>–</w:t>
      </w:r>
      <w:r w:rsidRPr="00FD2C14">
        <w:t xml:space="preserve"> это более продолжительный </w:t>
      </w:r>
      <w:proofErr w:type="spellStart"/>
      <w:r w:rsidRPr="00FD2C14">
        <w:t>токен</w:t>
      </w:r>
      <w:proofErr w:type="spellEnd"/>
      <w:r w:rsidRPr="00FD2C14">
        <w:t xml:space="preserve">, действующий, как правило, 1 день. Он сохраняется в </w:t>
      </w:r>
      <w:r w:rsidRPr="00FC6773">
        <w:rPr>
          <w:lang w:val="en-US"/>
        </w:rPr>
        <w:t>localStorage</w:t>
      </w:r>
      <w:r w:rsidRPr="00FD2C14">
        <w:t xml:space="preserve"> и используется для получения нового </w:t>
      </w:r>
      <w:proofErr w:type="spellStart"/>
      <w:r w:rsidRPr="00092C65">
        <w:t>access</w:t>
      </w:r>
      <w:proofErr w:type="spellEnd"/>
      <w:r w:rsidRPr="00092C65">
        <w:t xml:space="preserve"> </w:t>
      </w:r>
      <w:proofErr w:type="spellStart"/>
      <w:r w:rsidRPr="00FD2C14">
        <w:t>токена</w:t>
      </w:r>
      <w:proofErr w:type="spellEnd"/>
      <w:r w:rsidRPr="00FD2C14">
        <w:t xml:space="preserve"> после истечения его срока действия.</w:t>
      </w:r>
    </w:p>
    <w:p w14:paraId="16463F52" w14:textId="6C258D42" w:rsidR="00F3460E" w:rsidRDefault="00EF085E" w:rsidP="0060770A">
      <w:pPr>
        <w:spacing w:after="280"/>
      </w:pPr>
      <w:r w:rsidRPr="00FD2C14">
        <w:t xml:space="preserve">Если введенные данные неверны, например, пользователь с таким имя не найдено, система возвращает ошибку с кодом 400 и сообщением о недействительных учетных данных. В случае успешного входа клиент получает оба </w:t>
      </w:r>
      <w:proofErr w:type="spellStart"/>
      <w:r w:rsidRPr="00FD2C14">
        <w:t>токена</w:t>
      </w:r>
      <w:proofErr w:type="spellEnd"/>
      <w:r w:rsidRPr="00FD2C14">
        <w:t xml:space="preserve">. </w:t>
      </w:r>
      <w:proofErr w:type="spellStart"/>
      <w:r w:rsidRPr="00092C65">
        <w:rPr>
          <w:bCs/>
        </w:rPr>
        <w:t>Access</w:t>
      </w:r>
      <w:proofErr w:type="spellEnd"/>
      <w:r w:rsidRPr="00FD2C14">
        <w:rPr>
          <w:bCs/>
        </w:rPr>
        <w:t xml:space="preserve"> </w:t>
      </w:r>
      <w:proofErr w:type="spellStart"/>
      <w:r w:rsidRPr="00FD2C14">
        <w:rPr>
          <w:bCs/>
        </w:rPr>
        <w:t>токен</w:t>
      </w:r>
      <w:proofErr w:type="spellEnd"/>
      <w:r w:rsidRPr="00FD2C14">
        <w:t xml:space="preserve"> сохраняется в </w:t>
      </w:r>
      <w:proofErr w:type="spellStart"/>
      <w:r w:rsidRPr="00092C65">
        <w:t>localStorage</w:t>
      </w:r>
      <w:proofErr w:type="spellEnd"/>
      <w:r w:rsidRPr="00FD2C14">
        <w:t xml:space="preserve"> для использования в будущих запросах также, как и </w:t>
      </w:r>
      <w:r w:rsidRPr="00D927B9">
        <w:rPr>
          <w:lang w:val="en-US"/>
        </w:rPr>
        <w:t>Refresh</w:t>
      </w:r>
      <w:r w:rsidRPr="00D927B9">
        <w:t xml:space="preserve"> токен</w:t>
      </w:r>
      <w:r w:rsidR="000D42BD" w:rsidRPr="00D927B9">
        <w:t>.</w:t>
      </w:r>
    </w:p>
    <w:p w14:paraId="2AF04798" w14:textId="2E7D2A5F" w:rsidR="00EF085E" w:rsidRPr="00DE41C1" w:rsidRDefault="00EF085E" w:rsidP="0060770A">
      <w:pPr>
        <w:pStyle w:val="affff"/>
      </w:pPr>
      <w:bookmarkStart w:id="91" w:name="_Toc198277011"/>
      <w:r>
        <w:t xml:space="preserve">3.2.3 </w:t>
      </w:r>
      <w:r w:rsidR="0054754C">
        <w:t>Реализация</w:t>
      </w:r>
      <w:r>
        <w:t xml:space="preserve"> процесса поиска аукциона</w:t>
      </w:r>
      <w:bookmarkEnd w:id="91"/>
    </w:p>
    <w:p w14:paraId="0DD01691" w14:textId="18DBD139" w:rsidR="006C4224" w:rsidRPr="0054577E" w:rsidRDefault="00EF085E" w:rsidP="0060770A">
      <w:pPr>
        <w:spacing w:after="280"/>
        <w:rPr>
          <w:color w:val="000000"/>
          <w:lang w:val="en-US"/>
        </w:rPr>
      </w:pPr>
      <w:r w:rsidRPr="00FD2C14">
        <w:t xml:space="preserve">Процесс поиска и фильтрации аукционов в данном приложении является важной частью функциональности, позволяя пользователям находить </w:t>
      </w:r>
      <w:r w:rsidR="0022705C">
        <w:t>выгодные</w:t>
      </w:r>
      <w:r w:rsidRPr="00FD2C14">
        <w:t xml:space="preserve"> предложения по различным критериям. Система фильтрации и сортировки аукционов </w:t>
      </w:r>
      <w:r w:rsidR="0022705C">
        <w:t>дает</w:t>
      </w:r>
      <w:r w:rsidRPr="00FD2C14">
        <w:t xml:space="preserve"> возможность быстро находить нужные товары, </w:t>
      </w:r>
      <w:r w:rsidR="00E22925">
        <w:t>подходящие</w:t>
      </w:r>
      <w:r w:rsidRPr="00FD2C14">
        <w:t xml:space="preserve"> интересам пользователя. В</w:t>
      </w:r>
      <w:r w:rsidRPr="0054577E">
        <w:rPr>
          <w:lang w:val="en-US"/>
        </w:rPr>
        <w:t xml:space="preserve"> </w:t>
      </w:r>
      <w:r w:rsidRPr="00FD2C14">
        <w:t>листинге</w:t>
      </w:r>
      <w:r w:rsidRPr="0054577E">
        <w:rPr>
          <w:lang w:val="en-US"/>
        </w:rPr>
        <w:t xml:space="preserve"> 3.5 </w:t>
      </w:r>
      <w:r w:rsidRPr="00FD2C14">
        <w:t>будет</w:t>
      </w:r>
      <w:r w:rsidRPr="0054577E">
        <w:rPr>
          <w:lang w:val="en-US"/>
        </w:rPr>
        <w:t xml:space="preserve"> </w:t>
      </w:r>
      <w:r w:rsidRPr="00FD2C14">
        <w:t>представлен</w:t>
      </w:r>
      <w:r w:rsidRPr="0054577E">
        <w:rPr>
          <w:lang w:val="en-US"/>
        </w:rPr>
        <w:t xml:space="preserve"> </w:t>
      </w:r>
      <w:r w:rsidRPr="00FD2C14">
        <w:t>основной</w:t>
      </w:r>
      <w:r w:rsidRPr="0054577E">
        <w:rPr>
          <w:lang w:val="en-US"/>
        </w:rPr>
        <w:t xml:space="preserve"> </w:t>
      </w:r>
      <w:r w:rsidRPr="00FD2C14">
        <w:t>запрос</w:t>
      </w:r>
      <w:r w:rsidRPr="0054577E">
        <w:rPr>
          <w:lang w:val="en-US"/>
        </w:rPr>
        <w:t xml:space="preserve"> </w:t>
      </w:r>
      <w:r w:rsidRPr="00FD2C14">
        <w:t>для</w:t>
      </w:r>
      <w:r w:rsidRPr="0054577E">
        <w:rPr>
          <w:lang w:val="en-US"/>
        </w:rPr>
        <w:t xml:space="preserve"> </w:t>
      </w:r>
      <w:r w:rsidRPr="0002365B">
        <w:t>поиска</w:t>
      </w:r>
      <w:r w:rsidRPr="0054577E">
        <w:rPr>
          <w:lang w:val="en-US"/>
        </w:rPr>
        <w:t xml:space="preserve"> </w:t>
      </w:r>
      <w:r w:rsidRPr="0002365B">
        <w:t>аукционов</w:t>
      </w:r>
      <w:r w:rsidRPr="0054577E">
        <w:rPr>
          <w:lang w:val="en-US"/>
        </w:rPr>
        <w:t>.</w:t>
      </w:r>
    </w:p>
    <w:p w14:paraId="1327E8CA" w14:textId="1E14AE43" w:rsidR="006C4224" w:rsidRPr="00FD2C14" w:rsidRDefault="006C4224" w:rsidP="00D927B9">
      <w:pPr>
        <w:pBdr>
          <w:top w:val="single" w:sz="4" w:space="1" w:color="auto"/>
          <w:left w:val="single" w:sz="4" w:space="4" w:color="auto"/>
          <w:bottom w:val="single" w:sz="4" w:space="1" w:color="auto"/>
          <w:right w:val="single" w:sz="4" w:space="4" w:color="auto"/>
        </w:pBdr>
        <w:spacing w:before="240" w:after="120"/>
        <w:ind w:left="142" w:right="113" w:firstLine="0"/>
        <w:jc w:val="left"/>
        <w:rPr>
          <w:rFonts w:ascii="Courier New" w:hAnsi="Courier New"/>
          <w:noProof/>
          <w:sz w:val="24"/>
          <w:lang w:val="en-US"/>
        </w:rPr>
      </w:pPr>
      <w:r w:rsidRPr="00FD2C14">
        <w:rPr>
          <w:rFonts w:ascii="Courier New" w:hAnsi="Courier New"/>
          <w:noProof/>
          <w:sz w:val="24"/>
          <w:lang w:val="en-US"/>
        </w:rPr>
        <w:t>@api_view(['GET'])</w:t>
      </w:r>
      <w:r w:rsidRPr="00FD2C14">
        <w:rPr>
          <w:rFonts w:ascii="Courier New" w:hAnsi="Courier New"/>
          <w:noProof/>
          <w:sz w:val="24"/>
          <w:lang w:val="en-US"/>
        </w:rPr>
        <w:br/>
        <w:t>@permission_classes([AllowAny])</w:t>
      </w:r>
      <w:r w:rsidRPr="00FD2C14">
        <w:rPr>
          <w:rFonts w:ascii="Courier New" w:hAnsi="Courier New"/>
          <w:noProof/>
          <w:sz w:val="24"/>
          <w:lang w:val="en-US"/>
        </w:rPr>
        <w:br/>
        <w:t>@authentication_classes([])</w:t>
      </w:r>
      <w:r w:rsidRPr="00FD2C14">
        <w:rPr>
          <w:rFonts w:ascii="Courier New" w:hAnsi="Courier New"/>
          <w:noProof/>
          <w:sz w:val="24"/>
          <w:lang w:val="en-US"/>
        </w:rPr>
        <w:br/>
        <w:t>def auction_list(request):</w:t>
      </w:r>
      <w:r w:rsidRPr="00FD2C14">
        <w:rPr>
          <w:rFonts w:ascii="Courier New" w:hAnsi="Courier New"/>
          <w:noProof/>
          <w:sz w:val="24"/>
          <w:lang w:val="en-US"/>
        </w:rPr>
        <w:br/>
        <w:t xml:space="preserve">    category = request.query_params.get('category') </w:t>
      </w:r>
      <w:r w:rsidRPr="00FD2C14">
        <w:rPr>
          <w:rFonts w:ascii="Courier New" w:hAnsi="Courier New"/>
          <w:noProof/>
          <w:sz w:val="24"/>
          <w:lang w:val="en-US"/>
        </w:rPr>
        <w:br/>
        <w:t xml:space="preserve">    auction_type = request.query_params.get('type') </w:t>
      </w:r>
      <w:r w:rsidRPr="00FD2C14">
        <w:rPr>
          <w:rFonts w:ascii="Courier New" w:hAnsi="Courier New"/>
          <w:noProof/>
          <w:sz w:val="24"/>
          <w:lang w:val="en-US"/>
        </w:rPr>
        <w:br/>
        <w:t xml:space="preserve">    </w:t>
      </w:r>
      <w:r w:rsidRPr="00D927B9">
        <w:rPr>
          <w:rFonts w:ascii="Courier New" w:hAnsi="Courier New"/>
          <w:noProof/>
          <w:sz w:val="24"/>
          <w:lang w:val="en-US"/>
        </w:rPr>
        <w:t xml:space="preserve">search = request.query_params.get('search') </w:t>
      </w:r>
      <w:r w:rsidRPr="00D927B9">
        <w:rPr>
          <w:rFonts w:ascii="Courier New" w:hAnsi="Courier New"/>
          <w:noProof/>
          <w:sz w:val="24"/>
          <w:lang w:val="en-US"/>
        </w:rPr>
        <w:br/>
        <w:t xml:space="preserve">    sort_by = request.query_params.get('sort_by', 'start_time')  </w:t>
      </w:r>
      <w:r w:rsidRPr="00D927B9">
        <w:rPr>
          <w:rFonts w:ascii="Courier New" w:hAnsi="Courier New"/>
          <w:noProof/>
          <w:sz w:val="24"/>
          <w:lang w:val="en-US"/>
        </w:rPr>
        <w:br/>
        <w:t xml:space="preserve">    auctions = Auction.objects.all()</w:t>
      </w:r>
      <w:r w:rsidRPr="00D927B9">
        <w:rPr>
          <w:rFonts w:ascii="Courier New" w:hAnsi="Courier New"/>
          <w:noProof/>
          <w:sz w:val="24"/>
          <w:lang w:val="en-US"/>
        </w:rPr>
        <w:br/>
        <w:t xml:space="preserve">    if category:</w:t>
      </w:r>
      <w:r w:rsidRPr="00D927B9">
        <w:rPr>
          <w:rFonts w:ascii="Courier New" w:hAnsi="Courier New"/>
          <w:noProof/>
          <w:sz w:val="24"/>
          <w:lang w:val="en-US"/>
        </w:rPr>
        <w:br/>
        <w:t xml:space="preserve">        auctions = auctions.filter(related_products__category__id=category)</w:t>
      </w:r>
      <w:r w:rsidRPr="00D927B9">
        <w:rPr>
          <w:rFonts w:ascii="Courier New" w:hAnsi="Courier New"/>
          <w:noProof/>
          <w:sz w:val="24"/>
          <w:lang w:val="en-US"/>
        </w:rPr>
        <w:br/>
        <w:t xml:space="preserve">    if auction_type:</w:t>
      </w:r>
      <w:r w:rsidRPr="00D927B9">
        <w:rPr>
          <w:rFonts w:ascii="Courier New" w:hAnsi="Courier New"/>
          <w:noProof/>
          <w:sz w:val="24"/>
          <w:lang w:val="en-US"/>
        </w:rPr>
        <w:br/>
        <w:t xml:space="preserve">        auctions = auctions.filter(auction_type=auction_type)</w:t>
      </w:r>
      <w:r w:rsidRPr="00D927B9">
        <w:rPr>
          <w:rFonts w:ascii="Courier New" w:hAnsi="Courier New"/>
          <w:noProof/>
          <w:sz w:val="24"/>
          <w:lang w:val="en-US"/>
        </w:rPr>
        <w:br/>
        <w:t xml:space="preserve">    auctions = auctions</w:t>
      </w:r>
      <w:r w:rsidRPr="00FD2C14">
        <w:rPr>
          <w:rFonts w:ascii="Courier New" w:hAnsi="Courier New"/>
          <w:noProof/>
          <w:sz w:val="24"/>
          <w:lang w:val="en-US"/>
        </w:rPr>
        <w:t>.order_by(sort_by)</w:t>
      </w:r>
      <w:r w:rsidRPr="00FD2C14">
        <w:rPr>
          <w:rFonts w:ascii="Courier New" w:hAnsi="Courier New"/>
          <w:noProof/>
          <w:sz w:val="24"/>
          <w:lang w:val="en-US"/>
        </w:rPr>
        <w:br/>
        <w:t xml:space="preserve">    serializer = AuctionSerializer(auctions, many=True, context={'request': request})</w:t>
      </w:r>
      <w:r w:rsidRPr="00FD2C14">
        <w:rPr>
          <w:rFonts w:ascii="Courier New" w:hAnsi="Courier New"/>
          <w:noProof/>
          <w:sz w:val="24"/>
          <w:lang w:val="en-US"/>
        </w:rPr>
        <w:br/>
        <w:t xml:space="preserve">    return Response(serializer.d</w:t>
      </w:r>
      <w:r>
        <w:rPr>
          <w:rFonts w:ascii="Courier New" w:hAnsi="Courier New"/>
          <w:noProof/>
          <w:sz w:val="24"/>
          <w:lang w:val="en-US"/>
        </w:rPr>
        <w:t>ata, status=status.HTTP_200_OK)</w:t>
      </w:r>
    </w:p>
    <w:p w14:paraId="7D1A5B88" w14:textId="77777777" w:rsidR="006C4224" w:rsidRPr="00FD2C14" w:rsidRDefault="006C4224" w:rsidP="0060770A">
      <w:pPr>
        <w:spacing w:before="120" w:after="280"/>
        <w:ind w:firstLine="0"/>
        <w:jc w:val="center"/>
        <w:rPr>
          <w:noProof/>
        </w:rPr>
      </w:pPr>
      <w:r w:rsidRPr="00FD2C14">
        <w:rPr>
          <w:noProof/>
        </w:rPr>
        <w:t xml:space="preserve">Листинг 3.5 – </w:t>
      </w:r>
      <w:r w:rsidRPr="00FD2C14">
        <w:rPr>
          <w:bCs/>
          <w:noProof/>
          <w:szCs w:val="28"/>
        </w:rPr>
        <w:t>Код для поиска ауционов</w:t>
      </w:r>
    </w:p>
    <w:p w14:paraId="61D0CCA7" w14:textId="0F2146A7" w:rsidR="00EF085E" w:rsidRDefault="004A4BEF" w:rsidP="0060770A">
      <w:pPr>
        <w:spacing w:after="280"/>
        <w:rPr>
          <w:bCs/>
        </w:rPr>
      </w:pPr>
      <w:r w:rsidRPr="00FD2C14">
        <w:lastRenderedPageBreak/>
        <w:t>В данном коде процесс поиска аукционов вкл</w:t>
      </w:r>
      <w:r>
        <w:t xml:space="preserve">ючает несколько ключевых этапов. </w:t>
      </w:r>
      <w:r w:rsidRPr="002D390D">
        <w:rPr>
          <w:bCs/>
        </w:rPr>
        <w:t>Фильтрация по категории позволяет системе отбирать аукционы, относящиеся к указанной категории товаров, например, электронике или одежде, если категория указана в запросе, помогая пользователю сузить выбор. Фильтрация по типу аукциона отбирает результаты по заданному формату, например, аукционы с фиксированной ценой или с торгом, что удобно для пользователей, ищущих определенный тип аукциона. Поиск по имени товара, одна из ключевых функций, позволяет находить аукционы запрос</w:t>
      </w:r>
      <w:r w:rsidR="004A3F0B">
        <w:rPr>
          <w:bCs/>
        </w:rPr>
        <w:t>у</w:t>
      </w:r>
      <w:r w:rsidRPr="002D390D">
        <w:rPr>
          <w:bCs/>
        </w:rPr>
        <w:t xml:space="preserve">, такой как </w:t>
      </w:r>
      <w:r w:rsidR="007A3606" w:rsidRPr="007A3606">
        <w:rPr>
          <w:bCs/>
        </w:rPr>
        <w:t>«</w:t>
      </w:r>
      <w:r w:rsidRPr="002D390D">
        <w:rPr>
          <w:bCs/>
        </w:rPr>
        <w:t>смартфон</w:t>
      </w:r>
      <w:r w:rsidR="007A3606" w:rsidRPr="007A3606">
        <w:rPr>
          <w:bCs/>
        </w:rPr>
        <w:t>»</w:t>
      </w:r>
      <w:r w:rsidRPr="002D390D">
        <w:rPr>
          <w:bCs/>
        </w:rPr>
        <w:t xml:space="preserve">, включая товары с совпадением в названии независимо от регистра благодаря использованию </w:t>
      </w:r>
      <w:proofErr w:type="spellStart"/>
      <w:r w:rsidRPr="00092C65">
        <w:rPr>
          <w:bCs/>
        </w:rPr>
        <w:t>icontains</w:t>
      </w:r>
      <w:proofErr w:type="spellEnd"/>
      <w:r w:rsidRPr="002D390D">
        <w:rPr>
          <w:bCs/>
        </w:rPr>
        <w:t>, что повышает удобство. Сортировка по дате начала, установленная по умолчанию, отображает аукционы в порядке их старта, что помогает пользователям участвовать в ближайших аукционах, при этом сортировка может быть изм</w:t>
      </w:r>
      <w:r>
        <w:rPr>
          <w:bCs/>
        </w:rPr>
        <w:t xml:space="preserve">енена на другие поля по </w:t>
      </w:r>
      <w:r w:rsidRPr="00F972D4">
        <w:rPr>
          <w:bCs/>
        </w:rPr>
        <w:t>запросу.</w:t>
      </w:r>
    </w:p>
    <w:p w14:paraId="09910898" w14:textId="3C36F5E5" w:rsidR="000377BC" w:rsidRPr="00DE41C1" w:rsidRDefault="000377BC" w:rsidP="0060770A">
      <w:pPr>
        <w:pStyle w:val="affff"/>
      </w:pPr>
      <w:bookmarkStart w:id="92" w:name="_Toc198277012"/>
      <w:r>
        <w:t xml:space="preserve">3.2.4 </w:t>
      </w:r>
      <w:r w:rsidR="002C74EB">
        <w:t>Реализация</w:t>
      </w:r>
      <w:r>
        <w:t xml:space="preserve"> процесса создания аукционов</w:t>
      </w:r>
      <w:bookmarkEnd w:id="92"/>
    </w:p>
    <w:p w14:paraId="56F4738D" w14:textId="6C8365CA" w:rsidR="00DA299C" w:rsidRDefault="00DA299C" w:rsidP="0060770A">
      <w:r w:rsidRPr="008F06A8">
        <w:t xml:space="preserve">Процесс создания аукциона в данном приложении представляет собой сложную операцию, состоящую из нескольких ключевых этапов. </w:t>
      </w:r>
      <w:r w:rsidR="00FC6773">
        <w:t>Данный процесс</w:t>
      </w:r>
      <w:r w:rsidRPr="008F06A8">
        <w:t xml:space="preserve"> позволяет пользователям (продавцам) формирова</w:t>
      </w:r>
      <w:r w:rsidR="00D927B9">
        <w:t>ть аукционы для продажи товаров</w:t>
      </w:r>
      <w:r w:rsidRPr="008F06A8">
        <w:t>.</w:t>
      </w:r>
      <w:r w:rsidR="00D927B9">
        <w:t xml:space="preserve"> Процесс весьма важен так как помимо аукциона создает товары.</w:t>
      </w:r>
      <w:r w:rsidRPr="008F06A8">
        <w:t xml:space="preserve"> </w:t>
      </w:r>
    </w:p>
    <w:p w14:paraId="36CAA506" w14:textId="77777777" w:rsidR="00DA299C" w:rsidRDefault="00DA299C" w:rsidP="0060770A">
      <w:r w:rsidRPr="008F06A8">
        <w:t xml:space="preserve">Авторизация пользователя обязательна для создания аукциона, что обеспечивается декоратором </w:t>
      </w:r>
      <w:r w:rsidRPr="00092C65">
        <w:t>@</w:t>
      </w:r>
      <w:proofErr w:type="spellStart"/>
      <w:r w:rsidRPr="00092C65">
        <w:t>permission_classes</w:t>
      </w:r>
      <w:proofErr w:type="spellEnd"/>
      <w:r w:rsidRPr="00092C65">
        <w:t>([</w:t>
      </w:r>
      <w:proofErr w:type="spellStart"/>
      <w:r w:rsidRPr="00092C65">
        <w:t>IsAuthenticated</w:t>
      </w:r>
      <w:proofErr w:type="spellEnd"/>
      <w:r w:rsidRPr="00092C65">
        <w:t>]),</w:t>
      </w:r>
      <w:r w:rsidRPr="008F06A8">
        <w:t xml:space="preserve"> гарантирующим доступ тольк</w:t>
      </w:r>
      <w:r>
        <w:t>о авторизованным пользователям.</w:t>
      </w:r>
    </w:p>
    <w:p w14:paraId="6F400E7D" w14:textId="2E16D49E" w:rsidR="000377BC" w:rsidRDefault="00DA299C" w:rsidP="0060770A">
      <w:pPr>
        <w:spacing w:after="280"/>
      </w:pPr>
      <w:r w:rsidRPr="008F06A8">
        <w:t xml:space="preserve">Данные для создания аукциона пользователь отправляет через </w:t>
      </w:r>
      <w:r w:rsidRPr="00092C65">
        <w:t>POST</w:t>
      </w:r>
      <w:r w:rsidRPr="008F06A8">
        <w:t>-запрос, а реализация этого проце</w:t>
      </w:r>
      <w:r>
        <w:t>сса представлена в листинге 3.6</w:t>
      </w:r>
      <w:r w:rsidRPr="008F06A8">
        <w:t>.</w:t>
      </w:r>
    </w:p>
    <w:p w14:paraId="19D201F3" w14:textId="77777777" w:rsidR="006A5735" w:rsidRPr="006A5735"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rPr>
      </w:pPr>
      <w:r w:rsidRPr="006A5735">
        <w:rPr>
          <w:rFonts w:ascii="Courier New" w:hAnsi="Courier New" w:cs="Courier New"/>
          <w:noProof/>
          <w:sz w:val="24"/>
          <w:szCs w:val="24"/>
        </w:rPr>
        <w:t>@</w:t>
      </w:r>
      <w:r w:rsidRPr="006A5735">
        <w:rPr>
          <w:rFonts w:ascii="Courier New" w:hAnsi="Courier New" w:cs="Courier New"/>
          <w:noProof/>
          <w:sz w:val="24"/>
          <w:szCs w:val="24"/>
          <w:lang w:val="en-US"/>
        </w:rPr>
        <w:t>api</w:t>
      </w:r>
      <w:r w:rsidRPr="006A5735">
        <w:rPr>
          <w:rFonts w:ascii="Courier New" w:hAnsi="Courier New" w:cs="Courier New"/>
          <w:noProof/>
          <w:sz w:val="24"/>
          <w:szCs w:val="24"/>
        </w:rPr>
        <w:t>_</w:t>
      </w:r>
      <w:r w:rsidRPr="006A5735">
        <w:rPr>
          <w:rFonts w:ascii="Courier New" w:hAnsi="Courier New" w:cs="Courier New"/>
          <w:noProof/>
          <w:sz w:val="24"/>
          <w:szCs w:val="24"/>
          <w:lang w:val="en-US"/>
        </w:rPr>
        <w:t>view</w:t>
      </w:r>
      <w:r w:rsidRPr="006A5735">
        <w:rPr>
          <w:rFonts w:ascii="Courier New" w:hAnsi="Courier New" w:cs="Courier New"/>
          <w:noProof/>
          <w:sz w:val="24"/>
          <w:szCs w:val="24"/>
        </w:rPr>
        <w:t>(['</w:t>
      </w:r>
      <w:r w:rsidRPr="006A5735">
        <w:rPr>
          <w:rFonts w:ascii="Courier New" w:hAnsi="Courier New" w:cs="Courier New"/>
          <w:noProof/>
          <w:sz w:val="24"/>
          <w:szCs w:val="24"/>
          <w:lang w:val="en-US"/>
        </w:rPr>
        <w:t>POST</w:t>
      </w:r>
      <w:r w:rsidRPr="006A5735">
        <w:rPr>
          <w:rFonts w:ascii="Courier New" w:hAnsi="Courier New" w:cs="Courier New"/>
          <w:noProof/>
          <w:sz w:val="24"/>
          <w:szCs w:val="24"/>
        </w:rPr>
        <w:t>'])</w:t>
      </w:r>
    </w:p>
    <w:p w14:paraId="28A1920F" w14:textId="77777777" w:rsidR="006A5735" w:rsidRPr="006A5735"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rPr>
      </w:pPr>
      <w:r w:rsidRPr="006A5735">
        <w:rPr>
          <w:rFonts w:ascii="Courier New" w:hAnsi="Courier New" w:cs="Courier New"/>
          <w:noProof/>
          <w:sz w:val="24"/>
          <w:szCs w:val="24"/>
        </w:rPr>
        <w:t>@</w:t>
      </w:r>
      <w:r w:rsidRPr="006A5735">
        <w:rPr>
          <w:rFonts w:ascii="Courier New" w:hAnsi="Courier New" w:cs="Courier New"/>
          <w:noProof/>
          <w:sz w:val="24"/>
          <w:szCs w:val="24"/>
          <w:lang w:val="en-US"/>
        </w:rPr>
        <w:t>permission</w:t>
      </w:r>
      <w:r w:rsidRPr="006A5735">
        <w:rPr>
          <w:rFonts w:ascii="Courier New" w:hAnsi="Courier New" w:cs="Courier New"/>
          <w:noProof/>
          <w:sz w:val="24"/>
          <w:szCs w:val="24"/>
        </w:rPr>
        <w:t>_</w:t>
      </w:r>
      <w:r w:rsidRPr="006A5735">
        <w:rPr>
          <w:rFonts w:ascii="Courier New" w:hAnsi="Courier New" w:cs="Courier New"/>
          <w:noProof/>
          <w:sz w:val="24"/>
          <w:szCs w:val="24"/>
          <w:lang w:val="en-US"/>
        </w:rPr>
        <w:t>classes</w:t>
      </w:r>
      <w:r w:rsidRPr="006A5735">
        <w:rPr>
          <w:rFonts w:ascii="Courier New" w:hAnsi="Courier New" w:cs="Courier New"/>
          <w:noProof/>
          <w:sz w:val="24"/>
          <w:szCs w:val="24"/>
        </w:rPr>
        <w:t>([</w:t>
      </w:r>
      <w:r w:rsidRPr="006A5735">
        <w:rPr>
          <w:rFonts w:ascii="Courier New" w:hAnsi="Courier New" w:cs="Courier New"/>
          <w:noProof/>
          <w:sz w:val="24"/>
          <w:szCs w:val="24"/>
          <w:lang w:val="en-US"/>
        </w:rPr>
        <w:t>IsAuthenticated</w:t>
      </w:r>
      <w:r w:rsidRPr="006A5735">
        <w:rPr>
          <w:rFonts w:ascii="Courier New" w:hAnsi="Courier New" w:cs="Courier New"/>
          <w:noProof/>
          <w:sz w:val="24"/>
          <w:szCs w:val="24"/>
        </w:rPr>
        <w:t>])</w:t>
      </w:r>
    </w:p>
    <w:p w14:paraId="596D0790" w14:textId="77777777" w:rsidR="006A5735" w:rsidRPr="006A5735"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sidRPr="006A5735">
        <w:rPr>
          <w:rFonts w:ascii="Courier New" w:hAnsi="Courier New" w:cs="Courier New"/>
          <w:noProof/>
          <w:sz w:val="24"/>
          <w:szCs w:val="24"/>
          <w:lang w:val="en-US"/>
        </w:rPr>
        <w:t>def create_auction(request):</w:t>
      </w:r>
    </w:p>
    <w:p w14:paraId="601FFB00" w14:textId="70BF30F7" w:rsidR="006A5735" w:rsidRPr="006A5735"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Pr>
          <w:rFonts w:ascii="Courier New" w:hAnsi="Courier New" w:cs="Courier New"/>
          <w:noProof/>
          <w:sz w:val="24"/>
          <w:szCs w:val="24"/>
          <w:lang w:val="en-US"/>
        </w:rPr>
        <w:t xml:space="preserve">    data = request.data</w:t>
      </w:r>
    </w:p>
    <w:p w14:paraId="7B43D865" w14:textId="46C97442" w:rsidR="006A5735" w:rsidRPr="00D927B9"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sidRPr="006A5735">
        <w:rPr>
          <w:rFonts w:ascii="Courier New" w:hAnsi="Courier New" w:cs="Courier New"/>
          <w:noProof/>
          <w:sz w:val="24"/>
          <w:szCs w:val="24"/>
          <w:lang w:val="en-US"/>
        </w:rPr>
        <w:t xml:space="preserve">    </w:t>
      </w:r>
      <w:r w:rsidRPr="00D927B9">
        <w:rPr>
          <w:rFonts w:ascii="Courier New" w:hAnsi="Courier New" w:cs="Courier New"/>
          <w:noProof/>
          <w:sz w:val="24"/>
          <w:szCs w:val="24"/>
          <w:lang w:val="en-US"/>
        </w:rPr>
        <w:t>auction = request.objects.create()</w:t>
      </w:r>
    </w:p>
    <w:p w14:paraId="06575898" w14:textId="77777777" w:rsidR="006A5735" w:rsidRPr="00D927B9"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sidRPr="00D927B9">
        <w:rPr>
          <w:rFonts w:ascii="Courier New" w:hAnsi="Courier New" w:cs="Courier New"/>
          <w:noProof/>
          <w:sz w:val="24"/>
          <w:szCs w:val="24"/>
          <w:lang w:val="en-US"/>
        </w:rPr>
        <w:t xml:space="preserve">    if isinstance(product_data, dict):</w:t>
      </w:r>
    </w:p>
    <w:p w14:paraId="5FEE6641" w14:textId="77777777" w:rsidR="006A5735" w:rsidRPr="00D927B9"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sidRPr="00D927B9">
        <w:rPr>
          <w:rFonts w:ascii="Courier New" w:hAnsi="Courier New" w:cs="Courier New"/>
          <w:noProof/>
          <w:sz w:val="24"/>
          <w:szCs w:val="24"/>
          <w:lang w:val="en-US"/>
        </w:rPr>
        <w:t xml:space="preserve">        category = Category.objects.get(id=product_data['category'])</w:t>
      </w:r>
    </w:p>
    <w:p w14:paraId="57D5BDCE" w14:textId="77777777" w:rsidR="006A5735" w:rsidRPr="006A5735"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sidRPr="00D927B9">
        <w:rPr>
          <w:rFonts w:ascii="Courier New" w:hAnsi="Courier New" w:cs="Courier New"/>
          <w:noProof/>
          <w:sz w:val="24"/>
          <w:szCs w:val="24"/>
          <w:lang w:val="en-US"/>
        </w:rPr>
        <w:t xml:space="preserve">        product = Product.objects.create(starting_price=product_data['starting_price'], category=category, seller=request.user, image=product_data.get(</w:t>
      </w:r>
      <w:r w:rsidRPr="006A5735">
        <w:rPr>
          <w:rFonts w:ascii="Courier New" w:hAnsi="Courier New" w:cs="Courier New"/>
          <w:noProof/>
          <w:sz w:val="24"/>
          <w:szCs w:val="24"/>
          <w:lang w:val="en-US"/>
        </w:rPr>
        <w:t>'image'))</w:t>
      </w:r>
    </w:p>
    <w:p w14:paraId="3DDF5AC8" w14:textId="77777777" w:rsidR="006A5735" w:rsidRPr="006A5735"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sidRPr="006A5735">
        <w:rPr>
          <w:rFonts w:ascii="Courier New" w:hAnsi="Courier New" w:cs="Courier New"/>
          <w:noProof/>
          <w:sz w:val="24"/>
          <w:szCs w:val="24"/>
          <w:lang w:val="en-US"/>
        </w:rPr>
        <w:t xml:space="preserve">        AuctionProduct.objects.create(auction=auction, product=product)</w:t>
      </w:r>
    </w:p>
    <w:p w14:paraId="3CAA876B" w14:textId="77777777" w:rsidR="006A5735" w:rsidRPr="006A5735"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sidRPr="006A5735">
        <w:rPr>
          <w:rFonts w:ascii="Courier New" w:hAnsi="Courier New" w:cs="Courier New"/>
          <w:noProof/>
          <w:sz w:val="24"/>
          <w:szCs w:val="24"/>
          <w:lang w:val="en-US"/>
        </w:rPr>
        <w:t xml:space="preserve">    else:</w:t>
      </w:r>
    </w:p>
    <w:p w14:paraId="7519E8C3" w14:textId="77777777" w:rsidR="006A5735" w:rsidRPr="006A5735"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sidRPr="006A5735">
        <w:rPr>
          <w:rFonts w:ascii="Courier New" w:hAnsi="Courier New" w:cs="Courier New"/>
          <w:noProof/>
          <w:sz w:val="24"/>
          <w:szCs w:val="24"/>
          <w:lang w:val="en-US"/>
        </w:rPr>
        <w:t xml:space="preserve">        product = Product.objects.get(id=product_data)</w:t>
      </w:r>
    </w:p>
    <w:p w14:paraId="7E037952" w14:textId="77777777" w:rsidR="006A5735" w:rsidRPr="006A5735" w:rsidRDefault="006A5735" w:rsidP="00D927B9">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cs="Courier New"/>
          <w:noProof/>
          <w:sz w:val="24"/>
          <w:szCs w:val="24"/>
          <w:lang w:val="en-US"/>
        </w:rPr>
      </w:pPr>
      <w:r w:rsidRPr="006A5735">
        <w:rPr>
          <w:rFonts w:ascii="Courier New" w:hAnsi="Courier New" w:cs="Courier New"/>
          <w:noProof/>
          <w:sz w:val="24"/>
          <w:szCs w:val="24"/>
          <w:lang w:val="en-US"/>
        </w:rPr>
        <w:t xml:space="preserve">        AuctionProduct.objects.create(auction=auction, product=product)</w:t>
      </w:r>
    </w:p>
    <w:p w14:paraId="4EF23BDC" w14:textId="665241FD" w:rsidR="00DA299C" w:rsidRPr="003E65EE" w:rsidRDefault="006A5735" w:rsidP="00D927B9">
      <w:pPr>
        <w:pBdr>
          <w:top w:val="single" w:sz="4" w:space="1" w:color="auto"/>
          <w:left w:val="single" w:sz="4" w:space="4" w:color="auto"/>
          <w:bottom w:val="single" w:sz="4" w:space="1" w:color="auto"/>
          <w:right w:val="single" w:sz="4" w:space="4" w:color="auto"/>
        </w:pBdr>
        <w:spacing w:before="240" w:after="120"/>
        <w:ind w:left="142" w:right="113" w:firstLine="0"/>
        <w:jc w:val="left"/>
        <w:rPr>
          <w:rFonts w:ascii="Courier New" w:hAnsi="Courier New" w:cs="Courier New"/>
          <w:noProof/>
          <w:sz w:val="24"/>
          <w:szCs w:val="24"/>
          <w:lang w:val="en-US"/>
        </w:rPr>
      </w:pPr>
      <w:r w:rsidRPr="006A5735">
        <w:rPr>
          <w:rFonts w:ascii="Courier New" w:hAnsi="Courier New" w:cs="Courier New"/>
          <w:noProof/>
          <w:sz w:val="24"/>
          <w:szCs w:val="24"/>
          <w:lang w:val="en-US"/>
        </w:rPr>
        <w:t xml:space="preserve">    return Response({'id': auction.id}, status=201)</w:t>
      </w:r>
    </w:p>
    <w:p w14:paraId="3CE78039" w14:textId="0AC19EB9" w:rsidR="00DA299C" w:rsidRDefault="00DA299C" w:rsidP="0060770A">
      <w:pPr>
        <w:spacing w:after="280"/>
        <w:ind w:firstLine="0"/>
        <w:jc w:val="center"/>
        <w:rPr>
          <w:bCs/>
          <w:noProof/>
          <w:szCs w:val="28"/>
        </w:rPr>
      </w:pPr>
      <w:r w:rsidRPr="00FD2C14">
        <w:rPr>
          <w:noProof/>
        </w:rPr>
        <w:t xml:space="preserve">Листинг 3.6 – </w:t>
      </w:r>
      <w:r w:rsidRPr="00FD2C14">
        <w:rPr>
          <w:bCs/>
          <w:noProof/>
          <w:szCs w:val="28"/>
        </w:rPr>
        <w:t>Создание аукциона</w:t>
      </w:r>
    </w:p>
    <w:p w14:paraId="6045F5FE" w14:textId="119DA99C" w:rsidR="0054577E" w:rsidRPr="0054577E" w:rsidRDefault="0054577E" w:rsidP="0060770A">
      <w:pPr>
        <w:rPr>
          <w:bCs/>
        </w:rPr>
      </w:pPr>
      <w:r w:rsidRPr="0054577E">
        <w:rPr>
          <w:bCs/>
        </w:rPr>
        <w:lastRenderedPageBreak/>
        <w:t>Проверка данных и обработка ошибок выполняется на сервере. Если обязательные поля, такие как время начала или окончания, отсутствуют, возвращается ошибка. Аукцион создается после успешной проверки с заданием параметров: тип, время, статус и изображени</w:t>
      </w:r>
      <w:r>
        <w:rPr>
          <w:bCs/>
        </w:rPr>
        <w:t>е, и сохраняется в базе данных.</w:t>
      </w:r>
    </w:p>
    <w:p w14:paraId="1844CDB8" w14:textId="49076562" w:rsidR="0054577E" w:rsidRPr="00986EDF" w:rsidRDefault="0054577E" w:rsidP="0060770A">
      <w:pPr>
        <w:rPr>
          <w:bCs/>
          <w:spacing w:val="-4"/>
        </w:rPr>
      </w:pPr>
      <w:r w:rsidRPr="00986EDF">
        <w:rPr>
          <w:bCs/>
          <w:spacing w:val="-4"/>
        </w:rPr>
        <w:t xml:space="preserve">Добавление товаров зависит от типа аукциона. В одиночном аукционе при отсутствии товара создается новый </w:t>
      </w:r>
      <w:r w:rsidR="00986EDF">
        <w:rPr>
          <w:bCs/>
          <w:spacing w:val="-4"/>
        </w:rPr>
        <w:t>товар</w:t>
      </w:r>
      <w:r w:rsidRPr="00986EDF">
        <w:rPr>
          <w:bCs/>
          <w:spacing w:val="-4"/>
        </w:rPr>
        <w:t xml:space="preserve"> с заданными характеристиками и связывается с аукционом. В множественном аукционе добавляется несколько товаров, при этом система сообщает о пропущенных элементах или ошибках. Сервер возвращает информацию об аукционе и добавленных товарах либо описания ошибок для их исправления.</w:t>
      </w:r>
    </w:p>
    <w:p w14:paraId="40F2E3FE" w14:textId="2294D580" w:rsidR="00DA299C" w:rsidRDefault="0054577E" w:rsidP="0060770A">
      <w:pPr>
        <w:spacing w:after="240"/>
      </w:pPr>
      <w:r w:rsidRPr="0054577E">
        <w:rPr>
          <w:bCs/>
        </w:rPr>
        <w:t>Функционал учитывает разные типы аукционов, добавление товаров и обработку ошибок, обеспечивая удобный процесс для пользователей.</w:t>
      </w:r>
    </w:p>
    <w:p w14:paraId="0E3B52FF" w14:textId="42B998DD" w:rsidR="00DA299C" w:rsidRPr="00DE41C1" w:rsidRDefault="00DA299C" w:rsidP="0060770A">
      <w:pPr>
        <w:pStyle w:val="affff"/>
      </w:pPr>
      <w:bookmarkStart w:id="93" w:name="_Toc198277013"/>
      <w:r>
        <w:t xml:space="preserve">3.2.5 </w:t>
      </w:r>
      <w:r w:rsidR="002E32A4">
        <w:t>Реализация</w:t>
      </w:r>
      <w:r>
        <w:t xml:space="preserve"> процесса чата</w:t>
      </w:r>
      <w:bookmarkEnd w:id="93"/>
    </w:p>
    <w:p w14:paraId="5038F376" w14:textId="352BFD3E" w:rsidR="00CC3ABB" w:rsidRPr="00FD2C14" w:rsidRDefault="00CC3ABB" w:rsidP="0060770A">
      <w:r w:rsidRPr="00FD2C14">
        <w:t xml:space="preserve">Функция </w:t>
      </w:r>
      <w:r w:rsidRPr="00092C65">
        <w:rPr>
          <w:lang w:val="en-US"/>
        </w:rPr>
        <w:t>send</w:t>
      </w:r>
      <w:r w:rsidRPr="00092C65">
        <w:t>_</w:t>
      </w:r>
      <w:r w:rsidRPr="00092C65">
        <w:rPr>
          <w:lang w:val="en-US"/>
        </w:rPr>
        <w:t>message</w:t>
      </w:r>
      <w:r w:rsidRPr="00FD2C14">
        <w:t xml:space="preserve"> реализует отправку сообщений в рамках аукциона и </w:t>
      </w:r>
      <w:r w:rsidR="00D56C4A">
        <w:t>формируя</w:t>
      </w:r>
      <w:r w:rsidRPr="00FD2C14">
        <w:t xml:space="preserve"> чат между участниками (покупателем и продавцом). </w:t>
      </w:r>
      <w:r w:rsidR="00D56C4A">
        <w:t>Ф</w:t>
      </w:r>
      <w:r w:rsidRPr="00FD2C14">
        <w:t>ункция принимает запрос с данными</w:t>
      </w:r>
      <w:r w:rsidR="00D56C4A">
        <w:t xml:space="preserve"> </w:t>
      </w:r>
      <w:r w:rsidRPr="00FD2C14">
        <w:t xml:space="preserve">сообщения. Если один из этих параметров отсутствует, система </w:t>
      </w:r>
      <w:r w:rsidRPr="00356264">
        <w:t>вернет ошибку.</w:t>
      </w:r>
    </w:p>
    <w:p w14:paraId="2DA07C2B" w14:textId="2BB84AEA" w:rsidR="00CC3ABB" w:rsidRDefault="00CC3ABB" w:rsidP="0060770A">
      <w:r w:rsidRPr="00FD2C14">
        <w:t xml:space="preserve">Также один из важнейших моментов заключается в том, что данный поинт используется в рамках подключения к сокету после </w:t>
      </w:r>
      <w:r>
        <w:t>победы пользователя</w:t>
      </w:r>
      <w:r w:rsidRPr="00356264">
        <w:t>.</w:t>
      </w:r>
    </w:p>
    <w:p w14:paraId="33E0E8E2" w14:textId="143E1B0D" w:rsidR="00CC3ABB" w:rsidRPr="00CC3ABB" w:rsidRDefault="00CC3ABB" w:rsidP="0060770A">
      <w:pPr>
        <w:spacing w:after="280"/>
      </w:pPr>
      <w:r w:rsidRPr="00FD2C14">
        <w:t>Логика</w:t>
      </w:r>
      <w:r w:rsidRPr="00CC3ABB">
        <w:t xml:space="preserve"> </w:t>
      </w:r>
      <w:r w:rsidRPr="00FD2C14">
        <w:t>отправки</w:t>
      </w:r>
      <w:r w:rsidRPr="00CC3ABB">
        <w:t xml:space="preserve"> </w:t>
      </w:r>
      <w:r w:rsidRPr="00FD2C14">
        <w:t>сообщения</w:t>
      </w:r>
      <w:r w:rsidRPr="00CC3ABB">
        <w:t xml:space="preserve"> </w:t>
      </w:r>
      <w:r w:rsidRPr="00FD2C14">
        <w:t>представлена</w:t>
      </w:r>
      <w:r w:rsidRPr="00CC3ABB">
        <w:t xml:space="preserve"> </w:t>
      </w:r>
      <w:r w:rsidRPr="00FD2C14">
        <w:t>в</w:t>
      </w:r>
      <w:r w:rsidRPr="00CC3ABB">
        <w:t xml:space="preserve"> </w:t>
      </w:r>
      <w:r w:rsidRPr="00FD2C14">
        <w:t>листинге</w:t>
      </w:r>
      <w:r w:rsidRPr="00CC3ABB">
        <w:t xml:space="preserve"> 3.7.</w:t>
      </w:r>
    </w:p>
    <w:p w14:paraId="18206607" w14:textId="691911A7" w:rsidR="00CC3ABB" w:rsidRPr="00FD2C14" w:rsidRDefault="00CC3ABB" w:rsidP="00356264">
      <w:pPr>
        <w:pBdr>
          <w:top w:val="single" w:sz="4" w:space="1" w:color="auto"/>
          <w:left w:val="single" w:sz="4" w:space="4" w:color="auto"/>
          <w:bottom w:val="single" w:sz="4" w:space="1" w:color="auto"/>
          <w:right w:val="single" w:sz="4" w:space="4" w:color="auto"/>
        </w:pBdr>
        <w:spacing w:before="240" w:after="120"/>
        <w:ind w:left="142" w:right="113" w:firstLine="0"/>
        <w:jc w:val="left"/>
        <w:rPr>
          <w:rFonts w:ascii="Courier New" w:hAnsi="Courier New"/>
          <w:noProof/>
          <w:sz w:val="24"/>
          <w:lang w:val="en-US"/>
        </w:rPr>
      </w:pPr>
      <w:r w:rsidRPr="00356264">
        <w:rPr>
          <w:rFonts w:ascii="Courier New" w:hAnsi="Courier New"/>
          <w:noProof/>
          <w:sz w:val="24"/>
          <w:lang w:val="en-US"/>
        </w:rPr>
        <w:t>@api_view(['POST'])</w:t>
      </w:r>
      <w:r w:rsidRPr="00356264">
        <w:rPr>
          <w:rFonts w:ascii="Courier New" w:hAnsi="Courier New"/>
          <w:noProof/>
          <w:sz w:val="24"/>
          <w:lang w:val="en-US"/>
        </w:rPr>
        <w:br/>
        <w:t>@permission_classes([IsAuthenticated])</w:t>
      </w:r>
      <w:r w:rsidRPr="00356264">
        <w:rPr>
          <w:rFonts w:ascii="Courier New" w:hAnsi="Courier New"/>
          <w:noProof/>
          <w:sz w:val="24"/>
          <w:lang w:val="en-US"/>
        </w:rPr>
        <w:br/>
        <w:t>def send_message(request):</w:t>
      </w:r>
      <w:r w:rsidRPr="00356264">
        <w:rPr>
          <w:rFonts w:ascii="Courier New" w:hAnsi="Courier New"/>
          <w:noProof/>
          <w:sz w:val="24"/>
          <w:lang w:val="en-US"/>
        </w:rPr>
        <w:br/>
        <w:t xml:space="preserve">    auction_id = request.data.get('auction_id')</w:t>
      </w:r>
      <w:r w:rsidRPr="00356264">
        <w:rPr>
          <w:rFonts w:ascii="Courier New" w:hAnsi="Courier New"/>
          <w:noProof/>
          <w:sz w:val="24"/>
          <w:lang w:val="en-US"/>
        </w:rPr>
        <w:br/>
        <w:t xml:space="preserve">    message = request.data.get('message') required'}, status=status.HTTP_400_BAD_REQUEST)</w:t>
      </w:r>
      <w:r w:rsidR="0054577E" w:rsidRPr="00356264">
        <w:rPr>
          <w:rFonts w:ascii="Courier New" w:hAnsi="Courier New"/>
          <w:noProof/>
          <w:sz w:val="24"/>
          <w:lang w:val="en-US"/>
        </w:rPr>
        <w:t xml:space="preserve"> </w:t>
      </w:r>
      <w:r w:rsidRPr="00356264">
        <w:rPr>
          <w:rFonts w:ascii="Courier New" w:hAnsi="Courier New"/>
          <w:noProof/>
          <w:sz w:val="24"/>
          <w:lang w:val="en-US"/>
        </w:rPr>
        <w:br/>
        <w:t xml:space="preserve">        auction = Auction.objects.get(id=auction_id)</w:t>
      </w:r>
      <w:r w:rsidRPr="00356264">
        <w:rPr>
          <w:rFonts w:ascii="Courier New" w:hAnsi="Courier New"/>
          <w:noProof/>
          <w:sz w:val="24"/>
          <w:lang w:val="en-US"/>
        </w:rPr>
        <w:br/>
        <w:t xml:space="preserve">        buyer = auction.buyer</w:t>
      </w:r>
      <w:r w:rsidRPr="00356264">
        <w:rPr>
          <w:rFonts w:ascii="Courier New" w:hAnsi="Courier New"/>
          <w:noProof/>
          <w:sz w:val="24"/>
          <w:lang w:val="en-US"/>
        </w:rPr>
        <w:br/>
        <w:t xml:space="preserve">        seller = auction.seller</w:t>
      </w:r>
      <w:r w:rsidRPr="00356264">
        <w:rPr>
          <w:rFonts w:ascii="Courier New" w:hAnsi="Courier New"/>
          <w:noProof/>
          <w:sz w:val="24"/>
          <w:lang w:val="en-US"/>
        </w:rPr>
        <w:br/>
        <w:t xml:space="preserve">    sender_name = buyer.username if request.user == buyer else seller.username</w:t>
      </w:r>
      <w:r w:rsidRPr="00356264">
        <w:rPr>
          <w:rFonts w:ascii="Courier New" w:hAnsi="Courier New"/>
          <w:noProof/>
          <w:sz w:val="24"/>
          <w:lang w:val="en-US"/>
        </w:rPr>
        <w:br/>
        <w:t xml:space="preserve">    async_to_sync(get_channel_layer().group_send)(</w:t>
      </w:r>
      <w:r w:rsidRPr="00356264">
        <w:rPr>
          <w:rFonts w:ascii="Courier New" w:hAnsi="Courier New"/>
          <w:noProof/>
          <w:sz w:val="24"/>
          <w:lang w:val="en-US"/>
        </w:rPr>
        <w:br/>
        <w:t xml:space="preserve">      </w:t>
      </w:r>
      <w:r w:rsidR="0054577E" w:rsidRPr="00356264">
        <w:rPr>
          <w:rFonts w:ascii="Courier New" w:hAnsi="Courier New"/>
          <w:noProof/>
          <w:sz w:val="24"/>
          <w:lang w:val="en-US"/>
        </w:rPr>
        <w:t xml:space="preserve">  f"auction_{auction_id}_chat",</w:t>
      </w:r>
      <w:r w:rsidRPr="00356264">
        <w:rPr>
          <w:rFonts w:ascii="Courier New" w:hAnsi="Courier New"/>
          <w:noProof/>
          <w:sz w:val="24"/>
          <w:lang w:val="en-US"/>
        </w:rPr>
        <w:t>{</w:t>
      </w:r>
      <w:r w:rsidRPr="00356264">
        <w:rPr>
          <w:rFonts w:ascii="Courier New" w:hAnsi="Courier New"/>
          <w:noProof/>
          <w:sz w:val="24"/>
          <w:lang w:val="en-US"/>
        </w:rPr>
        <w:br/>
        <w:t xml:space="preserve">            'type': 'chat_message',</w:t>
      </w:r>
      <w:r w:rsidRPr="00356264">
        <w:rPr>
          <w:rFonts w:ascii="Courier New" w:hAnsi="Courier New"/>
          <w:noProof/>
          <w:sz w:val="24"/>
          <w:lang w:val="en-US"/>
        </w:rPr>
        <w:br/>
        <w:t xml:space="preserve">            'message': message,</w:t>
      </w:r>
      <w:r w:rsidRPr="00356264">
        <w:rPr>
          <w:rFonts w:ascii="Courier New" w:hAnsi="Courier New"/>
          <w:noProof/>
          <w:sz w:val="24"/>
          <w:lang w:val="en-US"/>
        </w:rPr>
        <w:br/>
        <w:t xml:space="preserve">       </w:t>
      </w:r>
      <w:r w:rsidR="0054577E" w:rsidRPr="00356264">
        <w:rPr>
          <w:rFonts w:ascii="Courier New" w:hAnsi="Courier New"/>
          <w:noProof/>
          <w:sz w:val="24"/>
          <w:lang w:val="en-US"/>
        </w:rPr>
        <w:t xml:space="preserve">     'sender_name': sender_name</w:t>
      </w:r>
      <w:r w:rsidRPr="00356264">
        <w:rPr>
          <w:rFonts w:ascii="Courier New" w:hAnsi="Courier New"/>
          <w:noProof/>
          <w:sz w:val="24"/>
          <w:lang w:val="en-US"/>
        </w:rPr>
        <w:t xml:space="preserve">}) </w:t>
      </w:r>
      <w:r w:rsidRPr="00356264">
        <w:rPr>
          <w:rFonts w:ascii="Courier New" w:hAnsi="Courier New"/>
          <w:noProof/>
          <w:sz w:val="24"/>
          <w:lang w:val="en-US"/>
        </w:rPr>
        <w:br/>
      </w:r>
      <w:r w:rsidR="0054577E" w:rsidRPr="00356264">
        <w:rPr>
          <w:rFonts w:ascii="Courier New" w:hAnsi="Courier New"/>
          <w:noProof/>
          <w:sz w:val="24"/>
          <w:lang w:val="en-US"/>
        </w:rPr>
        <w:t xml:space="preserve">    chat = Chat.objects.create(auction=auction,buyer=buyer,seller=seller,</w:t>
      </w:r>
      <w:r w:rsidRPr="00356264">
        <w:rPr>
          <w:rFonts w:ascii="Courier New" w:hAnsi="Courier New"/>
          <w:noProof/>
          <w:sz w:val="24"/>
          <w:lang w:val="en-US"/>
        </w:rPr>
        <w:t>message=message,</w:t>
      </w:r>
      <w:r w:rsidRPr="00356264">
        <w:rPr>
          <w:rFonts w:ascii="Courier New" w:hAnsi="Courier New"/>
          <w:noProof/>
          <w:sz w:val="24"/>
          <w:lang w:val="en-US"/>
        </w:rPr>
        <w:br/>
        <w:t xml:space="preserve">        sender_name=sender_name)</w:t>
      </w:r>
      <w:r w:rsidRPr="00356264">
        <w:rPr>
          <w:rFonts w:ascii="Courier New" w:hAnsi="Courier New"/>
          <w:noProof/>
          <w:sz w:val="24"/>
          <w:lang w:val="en-US"/>
        </w:rPr>
        <w:br/>
        <w:t>return Response({'success': 'Message sent'}, status=status.HTTP_201_CREATED)</w:t>
      </w:r>
    </w:p>
    <w:p w14:paraId="2DF6D151" w14:textId="77777777" w:rsidR="00CC3ABB" w:rsidRPr="00FD2C14" w:rsidRDefault="00CC3ABB" w:rsidP="0060770A">
      <w:pPr>
        <w:spacing w:before="120" w:after="280"/>
        <w:ind w:firstLine="0"/>
        <w:jc w:val="center"/>
        <w:rPr>
          <w:noProof/>
        </w:rPr>
      </w:pPr>
      <w:r w:rsidRPr="00FD2C14">
        <w:rPr>
          <w:noProof/>
        </w:rPr>
        <w:t xml:space="preserve">Листинг 3.7 – </w:t>
      </w:r>
      <w:r w:rsidRPr="00092C65">
        <w:rPr>
          <w:noProof/>
          <w:lang w:val="en-US"/>
        </w:rPr>
        <w:t>View</w:t>
      </w:r>
      <w:r w:rsidRPr="00092C65">
        <w:rPr>
          <w:noProof/>
        </w:rPr>
        <w:t xml:space="preserve"> </w:t>
      </w:r>
      <w:r w:rsidRPr="00092C65">
        <w:rPr>
          <w:noProof/>
          <w:lang w:val="en-US"/>
        </w:rPr>
        <w:t>send</w:t>
      </w:r>
      <w:r w:rsidRPr="00092C65">
        <w:rPr>
          <w:noProof/>
        </w:rPr>
        <w:t>_</w:t>
      </w:r>
      <w:r w:rsidRPr="00092C65">
        <w:rPr>
          <w:noProof/>
          <w:lang w:val="en-US"/>
        </w:rPr>
        <w:t>message</w:t>
      </w:r>
    </w:p>
    <w:p w14:paraId="059E3108" w14:textId="77777777" w:rsidR="00CC3ABB" w:rsidRPr="00FD2C14" w:rsidRDefault="00CC3ABB" w:rsidP="0060770A">
      <w:r w:rsidRPr="00FD2C14">
        <w:lastRenderedPageBreak/>
        <w:t xml:space="preserve">Процесс начинается с проверки того, что все обязательные данные присутствуют в запросе. В случае их отсутствия возвращается ошибка с кодом 400. Далее, система пытается найти аукцион по предоставленному </w:t>
      </w:r>
      <w:r w:rsidRPr="00092C65">
        <w:t>ID</w:t>
      </w:r>
      <w:r w:rsidRPr="00FD2C14">
        <w:t>. Если аукцион не найден, генерируется ошибка с кодом 404.</w:t>
      </w:r>
    </w:p>
    <w:p w14:paraId="20CBA466" w14:textId="641343B9" w:rsidR="00CC3ABB" w:rsidRPr="00FD2C14" w:rsidRDefault="00CC3ABB" w:rsidP="0060770A">
      <w:r w:rsidRPr="00FD2C14">
        <w:t>Затем система проверяет, кто является отправителем сооб</w:t>
      </w:r>
      <w:r w:rsidR="00E739F1">
        <w:t>щения (покупатель или продавец)</w:t>
      </w:r>
      <w:r w:rsidRPr="00FD2C14">
        <w:t xml:space="preserve">. Если запрос был отправлен покупателем, то его имя будет записано как отправитель, в противном </w:t>
      </w:r>
      <w:r w:rsidRPr="002D56C7">
        <w:t xml:space="preserve">случае </w:t>
      </w:r>
      <w:r w:rsidR="0060770A" w:rsidRPr="002D56C7">
        <w:t>–</w:t>
      </w:r>
      <w:r w:rsidRPr="002D56C7">
        <w:t xml:space="preserve"> имя продавца.</w:t>
      </w:r>
    </w:p>
    <w:p w14:paraId="3F6EA224" w14:textId="77777777" w:rsidR="00CC3ABB" w:rsidRPr="00FD2C14" w:rsidRDefault="00CC3ABB" w:rsidP="0060770A">
      <w:r w:rsidRPr="00FD2C14">
        <w:t xml:space="preserve">После этого с помощью </w:t>
      </w:r>
      <w:proofErr w:type="spellStart"/>
      <w:r w:rsidRPr="00092C65">
        <w:t>WebSockets</w:t>
      </w:r>
      <w:proofErr w:type="spellEnd"/>
      <w:r w:rsidRPr="00FD2C14">
        <w:t xml:space="preserve"> сообщение передается в соответствующую группу чата, асинхронно с использованием канала </w:t>
      </w:r>
      <w:proofErr w:type="spellStart"/>
      <w:r w:rsidRPr="00092C65">
        <w:t>WebSocket</w:t>
      </w:r>
      <w:proofErr w:type="spellEnd"/>
      <w:r w:rsidRPr="00092C65">
        <w:t xml:space="preserve"> </w:t>
      </w:r>
      <w:r w:rsidRPr="00FD2C14">
        <w:t xml:space="preserve">для передачи данных между участниками аукциона. Канал сообщений получает уникальный идентификатор, который включает </w:t>
      </w:r>
      <w:r w:rsidRPr="00092C65">
        <w:t>ID</w:t>
      </w:r>
      <w:r w:rsidRPr="00FD2C14">
        <w:t xml:space="preserve"> аукциона, что позволяет обеспечить отправку сообщений только в соответствующие чаты.</w:t>
      </w:r>
    </w:p>
    <w:p w14:paraId="124F04B1" w14:textId="77777777" w:rsidR="00CC3ABB" w:rsidRPr="00FD2C14" w:rsidRDefault="00CC3ABB" w:rsidP="0060770A">
      <w:r w:rsidRPr="00FD2C14">
        <w:t>Кроме того, сообщение сохраняется в базе данных с указанием аукциона, покупателя, продавца, текста сообщения и имени отправителя. Это позволяет вести историю сообщений для последующего просмотра.</w:t>
      </w:r>
    </w:p>
    <w:p w14:paraId="1CC54B12" w14:textId="7C73A3F5" w:rsidR="00DA299C" w:rsidRDefault="00CC3ABB" w:rsidP="0060770A">
      <w:pPr>
        <w:spacing w:after="240"/>
      </w:pPr>
      <w:r w:rsidRPr="00FD2C14">
        <w:t>В заключение, если все прошло успешно, система отправляет ответ с кодом 201, подтверждая, что сообщение было отправлено.</w:t>
      </w:r>
    </w:p>
    <w:p w14:paraId="1FF7E417" w14:textId="483A2D8F" w:rsidR="00F3460E" w:rsidRDefault="00F3460E" w:rsidP="0060770A">
      <w:pPr>
        <w:pStyle w:val="afffc"/>
      </w:pPr>
      <w:bookmarkStart w:id="94" w:name="_Toc198277014"/>
      <w:r>
        <w:t>3</w:t>
      </w:r>
      <w:r w:rsidR="00CC3ABB">
        <w:t>.3</w:t>
      </w:r>
      <w:r>
        <w:t xml:space="preserve"> Реализация клиентской </w:t>
      </w:r>
      <w:r w:rsidRPr="009608A8">
        <w:t>части</w:t>
      </w:r>
      <w:r w:rsidR="00CC0229">
        <w:t xml:space="preserve"> </w:t>
      </w:r>
      <w:r w:rsidR="007C6A82">
        <w:rPr>
          <w:rFonts w:eastAsia="Times New Roman"/>
        </w:rPr>
        <w:t>веб</w:t>
      </w:r>
      <w:r w:rsidR="00CC0229" w:rsidRPr="00FD2C14">
        <w:rPr>
          <w:rFonts w:eastAsia="Times New Roman"/>
        </w:rPr>
        <w:t>-приложения</w:t>
      </w:r>
      <w:bookmarkEnd w:id="94"/>
    </w:p>
    <w:p w14:paraId="1771DCF7" w14:textId="77777777" w:rsidR="0058261D" w:rsidRPr="00FD2C14" w:rsidRDefault="0058261D" w:rsidP="0060770A">
      <w:r w:rsidRPr="00FD2C14">
        <w:t xml:space="preserve">Клиентская часть веб-приложения создана с акцентом на удобство использования и адаптирована для работы в современных браузерах. </w:t>
      </w:r>
    </w:p>
    <w:p w14:paraId="0636BAAA" w14:textId="00352A07" w:rsidR="0058261D" w:rsidRPr="00FD2C14" w:rsidRDefault="0058261D" w:rsidP="0060770A">
      <w:r w:rsidRPr="00FD2C14">
        <w:t>Основной упор сделан на обеспечение интерактивности и высокой производительности интерфейса. Данные загружаются и обновляются в реальном времени без необходимости перезагрузки страницы, что создает ощущение плавного и непрерывного взаимодействия</w:t>
      </w:r>
      <w:r w:rsidRPr="00965206">
        <w:t>.</w:t>
      </w:r>
    </w:p>
    <w:p w14:paraId="7CA3C872" w14:textId="202AAAD0" w:rsidR="0058261D" w:rsidRPr="00FD2C14" w:rsidRDefault="0058261D" w:rsidP="0060770A">
      <w:r w:rsidRPr="00FD2C14">
        <w:t>Взаимодействие между клиентом и сервером реализовано через асинхронные запросы, что позволяет минимизировать задержки и повышает общую скорость работы приложения. Это особенно важно для пользователей с низкой скоростью подключения, так как интерфейс остается отзывчивым, даже если загрузка данных требует дополнительного времени</w:t>
      </w:r>
      <w:r w:rsidR="006C32BE" w:rsidRPr="006C32BE">
        <w:t xml:space="preserve">, </w:t>
      </w:r>
      <w:r w:rsidR="006C32BE">
        <w:t>так как происходит в фоновом режиме</w:t>
      </w:r>
      <w:r w:rsidRPr="00FD2C14">
        <w:t>.</w:t>
      </w:r>
    </w:p>
    <w:p w14:paraId="324DC290" w14:textId="77777777" w:rsidR="0058261D" w:rsidRPr="00FD2C14" w:rsidRDefault="0058261D" w:rsidP="0060770A">
      <w:r w:rsidRPr="00FD2C14">
        <w:t>Дополнительно была внедрена логика обработки ошибок на стороне клиента, которая информирует пользователя в случае возникновения проблем, таких как недоступность сервера или ошибки при отправке данных. Такой подход делает приложение не только удобным, но и надежным, помогая пользователю лучше понимать, что происходит за кулисами системы.</w:t>
      </w:r>
    </w:p>
    <w:p w14:paraId="4D79B745" w14:textId="0B0A579F" w:rsidR="00F3460E" w:rsidRDefault="0058261D" w:rsidP="0060770A">
      <w:r w:rsidRPr="00FD2C14">
        <w:t>В целом, клиентская часть веб-приложения сочетает в себе современные технологии и ориентированный на пользователя дизайн, что обеспечивает плавность работы, гибк</w:t>
      </w:r>
      <w:r>
        <w:t>ость и простоту взаимодействия.</w:t>
      </w:r>
    </w:p>
    <w:p w14:paraId="4E4F9BBC" w14:textId="77777777" w:rsidR="0058261D" w:rsidRPr="00FD2C14" w:rsidRDefault="0058261D" w:rsidP="0060770A">
      <w:pPr>
        <w:spacing w:after="280"/>
      </w:pPr>
      <w:r w:rsidRPr="00FD2C14">
        <w:t>На рисунке 3.2 представлена структура проекта.</w:t>
      </w:r>
    </w:p>
    <w:p w14:paraId="5F1665FE" w14:textId="292FE1CB" w:rsidR="0058261D" w:rsidRPr="00FD2C14" w:rsidRDefault="009A339F" w:rsidP="0060770A">
      <w:pPr>
        <w:spacing w:before="280" w:after="120"/>
        <w:ind w:firstLine="0"/>
        <w:jc w:val="center"/>
        <w:rPr>
          <w:noProof/>
          <w:lang w:val="en-US"/>
        </w:rPr>
      </w:pPr>
      <w:r w:rsidRPr="009A339F">
        <w:rPr>
          <w:noProof/>
          <w:lang w:eastAsia="ru-RU"/>
        </w:rPr>
        <w:lastRenderedPageBreak/>
        <w:drawing>
          <wp:inline distT="0" distB="0" distL="0" distR="0" wp14:anchorId="2CF5F46D" wp14:editId="3CF93DBF">
            <wp:extent cx="1814052" cy="3298276"/>
            <wp:effectExtent l="19050" t="19050" r="15240" b="16510"/>
            <wp:docPr id="4058" name="Рисунок 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9260" cy="3307746"/>
                    </a:xfrm>
                    <a:prstGeom prst="rect">
                      <a:avLst/>
                    </a:prstGeom>
                    <a:ln>
                      <a:solidFill>
                        <a:schemeClr val="tx1"/>
                      </a:solidFill>
                    </a:ln>
                  </pic:spPr>
                </pic:pic>
              </a:graphicData>
            </a:graphic>
          </wp:inline>
        </w:drawing>
      </w:r>
    </w:p>
    <w:p w14:paraId="7953B449" w14:textId="3AD5BC30" w:rsidR="0058261D" w:rsidRPr="00FD2C14" w:rsidRDefault="0058261D" w:rsidP="0060770A">
      <w:pPr>
        <w:spacing w:before="120" w:after="280"/>
        <w:ind w:firstLine="0"/>
        <w:jc w:val="center"/>
        <w:rPr>
          <w:noProof/>
        </w:rPr>
      </w:pPr>
      <w:r w:rsidRPr="00FD2C14">
        <w:rPr>
          <w:noProof/>
        </w:rPr>
        <w:t xml:space="preserve">Рисунок 3.2 – Структура </w:t>
      </w:r>
      <w:r w:rsidR="004F0490">
        <w:t>клиентской части приложения</w:t>
      </w:r>
    </w:p>
    <w:p w14:paraId="1B384DC2" w14:textId="77777777" w:rsidR="0058261D" w:rsidRPr="00FD2C14" w:rsidRDefault="0058261D" w:rsidP="0060770A">
      <w:pPr>
        <w:rPr>
          <w:lang w:eastAsia="ru-RU"/>
        </w:rPr>
      </w:pPr>
      <w:r w:rsidRPr="00FD2C14">
        <w:rPr>
          <w:lang w:eastAsia="ru-RU"/>
        </w:rPr>
        <w:t>Структура клиентской части веб-приложения организована с учетом принципов модульности и удобства разработки.</w:t>
      </w:r>
    </w:p>
    <w:p w14:paraId="5A0BBB0E" w14:textId="246504F6" w:rsidR="0058261D" w:rsidRPr="00FD2C14" w:rsidRDefault="0058261D" w:rsidP="0060770A">
      <w:pPr>
        <w:rPr>
          <w:lang w:eastAsia="ru-RU"/>
        </w:rPr>
      </w:pPr>
      <w:r w:rsidRPr="00FD2C14">
        <w:rPr>
          <w:bCs/>
          <w:lang w:eastAsia="ru-RU"/>
        </w:rPr>
        <w:t xml:space="preserve">Папка </w:t>
      </w:r>
      <w:proofErr w:type="spellStart"/>
      <w:r w:rsidRPr="00092C65">
        <w:rPr>
          <w:bCs/>
          <w:lang w:eastAsia="ru-RU"/>
        </w:rPr>
        <w:t>components</w:t>
      </w:r>
      <w:proofErr w:type="spellEnd"/>
      <w:r w:rsidRPr="00FD2C14">
        <w:rPr>
          <w:lang w:eastAsia="ru-RU"/>
        </w:rPr>
        <w:t xml:space="preserve"> содержит все строительные блоки интерфейса, включая как простые элементы (например, кнопки или поля ввода), так и более сложные компоненты (например, формы или карточки). Эти элементы используются повторно во всем приложении</w:t>
      </w:r>
      <w:r w:rsidRPr="00AA4730">
        <w:rPr>
          <w:lang w:eastAsia="ru-RU"/>
        </w:rPr>
        <w:t>.</w:t>
      </w:r>
    </w:p>
    <w:p w14:paraId="0F13EF0A" w14:textId="5DF42967" w:rsidR="0058261D" w:rsidRPr="00FD2C14" w:rsidRDefault="0058261D" w:rsidP="0060770A">
      <w:pPr>
        <w:rPr>
          <w:lang w:eastAsia="ru-RU"/>
        </w:rPr>
      </w:pPr>
      <w:r w:rsidRPr="00FD2C14">
        <w:rPr>
          <w:bCs/>
          <w:lang w:eastAsia="ru-RU"/>
        </w:rPr>
        <w:t xml:space="preserve">Папка </w:t>
      </w:r>
      <w:proofErr w:type="spellStart"/>
      <w:r w:rsidRPr="00092C65">
        <w:rPr>
          <w:bCs/>
          <w:lang w:eastAsia="ru-RU"/>
        </w:rPr>
        <w:t>api</w:t>
      </w:r>
      <w:proofErr w:type="spellEnd"/>
      <w:r w:rsidRPr="00FD2C14">
        <w:rPr>
          <w:lang w:eastAsia="ru-RU"/>
        </w:rPr>
        <w:t xml:space="preserve"> предназначена для хранения логики взаимодействия с сервером. Здесь находятся функции и модули, которые отправляют </w:t>
      </w:r>
      <w:r w:rsidRPr="00092C65">
        <w:rPr>
          <w:lang w:eastAsia="ru-RU"/>
        </w:rPr>
        <w:t>HTTP</w:t>
      </w:r>
      <w:r w:rsidRPr="00FD2C14">
        <w:rPr>
          <w:lang w:eastAsia="ru-RU"/>
        </w:rPr>
        <w:t xml:space="preserve">-запросы и обрабатывают ответы от </w:t>
      </w:r>
      <w:r w:rsidRPr="00092C65">
        <w:rPr>
          <w:lang w:eastAsia="ru-RU"/>
        </w:rPr>
        <w:t>API</w:t>
      </w:r>
      <w:r w:rsidRPr="00FD2C14">
        <w:rPr>
          <w:lang w:eastAsia="ru-RU"/>
        </w:rPr>
        <w:t>. Такой подход позволяет изолировать сетевую логику от остальных частей приложения</w:t>
      </w:r>
      <w:r w:rsidR="00E20AD1">
        <w:rPr>
          <w:lang w:eastAsia="ru-RU"/>
        </w:rPr>
        <w:t xml:space="preserve"> и повысить читаемость кода</w:t>
      </w:r>
      <w:r w:rsidRPr="00FD2C14">
        <w:rPr>
          <w:lang w:eastAsia="ru-RU"/>
        </w:rPr>
        <w:t>.</w:t>
      </w:r>
    </w:p>
    <w:p w14:paraId="4A707065" w14:textId="0DE9BC21" w:rsidR="0058261D" w:rsidRDefault="0058261D" w:rsidP="0060770A">
      <w:pPr>
        <w:rPr>
          <w:lang w:eastAsia="ru-RU"/>
        </w:rPr>
      </w:pPr>
      <w:r w:rsidRPr="00FD2C14">
        <w:rPr>
          <w:bCs/>
          <w:lang w:eastAsia="ru-RU"/>
        </w:rPr>
        <w:t xml:space="preserve">Папка </w:t>
      </w:r>
      <w:proofErr w:type="spellStart"/>
      <w:r w:rsidRPr="00092C65">
        <w:rPr>
          <w:bCs/>
          <w:lang w:eastAsia="ru-RU"/>
        </w:rPr>
        <w:t>styles</w:t>
      </w:r>
      <w:proofErr w:type="spellEnd"/>
      <w:r w:rsidRPr="00FD2C14">
        <w:rPr>
          <w:lang w:eastAsia="ru-RU"/>
        </w:rPr>
        <w:t xml:space="preserve"> включает файлы, отвечающие за оформление интерфейса. Здесь можно хранить глобальные стили, темы или </w:t>
      </w:r>
      <w:r w:rsidRPr="00092C65">
        <w:rPr>
          <w:lang w:eastAsia="ru-RU"/>
        </w:rPr>
        <w:t>CSS-</w:t>
      </w:r>
      <w:r w:rsidRPr="00FD2C14">
        <w:rPr>
          <w:lang w:eastAsia="ru-RU"/>
        </w:rPr>
        <w:t>модули, которые обеспечивают единый вид приложения</w:t>
      </w:r>
      <w:r w:rsidR="00E20AD1">
        <w:rPr>
          <w:lang w:eastAsia="ru-RU"/>
        </w:rPr>
        <w:t xml:space="preserve"> и распространяется на все компоненты</w:t>
      </w:r>
      <w:r w:rsidRPr="00FD2C14">
        <w:rPr>
          <w:lang w:eastAsia="ru-RU"/>
        </w:rPr>
        <w:t>.</w:t>
      </w:r>
    </w:p>
    <w:p w14:paraId="0FE58003" w14:textId="20282DE1" w:rsidR="0058581A" w:rsidRPr="0058581A" w:rsidRDefault="0058261D" w:rsidP="0060770A">
      <w:pPr>
        <w:rPr>
          <w:bCs/>
          <w:lang w:eastAsia="ru-RU"/>
        </w:rPr>
      </w:pPr>
      <w:r w:rsidRPr="00FD2C14">
        <w:rPr>
          <w:bCs/>
          <w:lang w:eastAsia="ru-RU"/>
        </w:rPr>
        <w:t>Основные файлы:</w:t>
      </w:r>
    </w:p>
    <w:p w14:paraId="3E7324F2" w14:textId="77777777" w:rsidR="0058581A" w:rsidRPr="00092C65" w:rsidRDefault="0058261D" w:rsidP="0060770A">
      <w:pPr>
        <w:pStyle w:val="a1"/>
      </w:pPr>
      <w:r w:rsidRPr="00092C65">
        <w:rPr>
          <w:lang w:eastAsia="ru-RU"/>
        </w:rPr>
        <w:t>App.js – главный компонент приложения, который выступает в роли корневого узла, объединяющего другие компоненты.</w:t>
      </w:r>
    </w:p>
    <w:p w14:paraId="1C42F990" w14:textId="6B8C0760" w:rsidR="0058581A" w:rsidRPr="00092C65" w:rsidRDefault="004F0490" w:rsidP="0060770A">
      <w:pPr>
        <w:pStyle w:val="a1"/>
      </w:pPr>
      <w:r w:rsidRPr="00092C65">
        <w:rPr>
          <w:lang w:val="en-US" w:eastAsia="ru-RU"/>
        </w:rPr>
        <w:t>i</w:t>
      </w:r>
      <w:r w:rsidR="0058261D" w:rsidRPr="00092C65">
        <w:rPr>
          <w:lang w:eastAsia="ru-RU"/>
        </w:rPr>
        <w:t>ndex.js – точка входа в приложение. Здесь производится подключение корневого компонента к DOM</w:t>
      </w:r>
      <w:r w:rsidR="00E20AD1">
        <w:rPr>
          <w:lang w:eastAsia="ru-RU"/>
        </w:rPr>
        <w:t xml:space="preserve"> и дальнейшая загрузка</w:t>
      </w:r>
      <w:r w:rsidR="0058261D" w:rsidRPr="00092C65">
        <w:rPr>
          <w:lang w:eastAsia="ru-RU"/>
        </w:rPr>
        <w:t>.</w:t>
      </w:r>
    </w:p>
    <w:p w14:paraId="0180A31B" w14:textId="5E25E4FE" w:rsidR="0058261D" w:rsidRPr="000C69C8" w:rsidRDefault="0058261D" w:rsidP="0060770A">
      <w:pPr>
        <w:pStyle w:val="a1"/>
      </w:pPr>
      <w:r w:rsidRPr="00092C65">
        <w:rPr>
          <w:lang w:eastAsia="ru-RU"/>
        </w:rPr>
        <w:t>App.css и index.css – файлы</w:t>
      </w:r>
      <w:r w:rsidRPr="000C69C8">
        <w:rPr>
          <w:lang w:eastAsia="ru-RU"/>
        </w:rPr>
        <w:t xml:space="preserve"> для локальных и глобальных </w:t>
      </w:r>
      <w:r w:rsidRPr="001B5095">
        <w:rPr>
          <w:lang w:eastAsia="ru-RU"/>
        </w:rPr>
        <w:t>стилей.</w:t>
      </w:r>
    </w:p>
    <w:p w14:paraId="3EFDEEA4" w14:textId="30DFA39D" w:rsidR="0058261D" w:rsidRPr="00FD2C14" w:rsidRDefault="0058261D" w:rsidP="0060770A">
      <w:pPr>
        <w:rPr>
          <w:lang w:eastAsia="ru-RU"/>
        </w:rPr>
      </w:pPr>
      <w:r w:rsidRPr="00FD2C14">
        <w:rPr>
          <w:lang w:eastAsia="ru-RU"/>
        </w:rPr>
        <w:t xml:space="preserve">Для управления аутентификацией в проекте </w:t>
      </w:r>
      <w:r w:rsidRPr="00092C65">
        <w:rPr>
          <w:lang w:eastAsia="ru-RU"/>
        </w:rPr>
        <w:t xml:space="preserve">используется </w:t>
      </w:r>
      <w:proofErr w:type="spellStart"/>
      <w:r w:rsidRPr="00092C65">
        <w:rPr>
          <w:lang w:eastAsia="ru-RU"/>
        </w:rPr>
        <w:t>React</w:t>
      </w:r>
      <w:proofErr w:type="spellEnd"/>
      <w:r w:rsidRPr="00092C65">
        <w:rPr>
          <w:lang w:eastAsia="ru-RU"/>
        </w:rPr>
        <w:t xml:space="preserve"> </w:t>
      </w:r>
      <w:proofErr w:type="spellStart"/>
      <w:r w:rsidRPr="00092C65">
        <w:rPr>
          <w:lang w:eastAsia="ru-RU"/>
        </w:rPr>
        <w:t>Context</w:t>
      </w:r>
      <w:proofErr w:type="spellEnd"/>
      <w:r w:rsidRPr="00092C65">
        <w:rPr>
          <w:lang w:eastAsia="ru-RU"/>
        </w:rPr>
        <w:t xml:space="preserve"> API</w:t>
      </w:r>
      <w:r w:rsidRPr="00FD2C14">
        <w:rPr>
          <w:lang w:eastAsia="ru-RU"/>
        </w:rPr>
        <w:t xml:space="preserve">, что позволяет централизованно хранить данные о пользователе и </w:t>
      </w:r>
      <w:r w:rsidR="00AA4730">
        <w:rPr>
          <w:lang w:eastAsia="ru-RU"/>
        </w:rPr>
        <w:t>давать</w:t>
      </w:r>
      <w:r w:rsidRPr="00FD2C14">
        <w:rPr>
          <w:lang w:eastAsia="ru-RU"/>
        </w:rPr>
        <w:t xml:space="preserve"> их любому компоненту приложения. Это упрощает управление состоянием аутентификации и доступ к функциям, таким как вход</w:t>
      </w:r>
      <w:r w:rsidR="00AA4730" w:rsidRPr="00AA4730">
        <w:rPr>
          <w:lang w:eastAsia="ru-RU"/>
        </w:rPr>
        <w:t>/</w:t>
      </w:r>
      <w:r w:rsidR="00AA4730" w:rsidRPr="00FD2C14">
        <w:rPr>
          <w:lang w:eastAsia="ru-RU"/>
        </w:rPr>
        <w:t>выход</w:t>
      </w:r>
      <w:r w:rsidR="00AA4730" w:rsidRPr="00AA4730">
        <w:rPr>
          <w:lang w:eastAsia="ru-RU"/>
        </w:rPr>
        <w:t xml:space="preserve">, </w:t>
      </w:r>
      <w:r w:rsidR="00AA4730">
        <w:rPr>
          <w:lang w:eastAsia="ru-RU"/>
        </w:rPr>
        <w:t>смена роли</w:t>
      </w:r>
      <w:r w:rsidRPr="00AA4730">
        <w:rPr>
          <w:lang w:eastAsia="ru-RU"/>
        </w:rPr>
        <w:t>.</w:t>
      </w:r>
    </w:p>
    <w:p w14:paraId="2EB8ED63" w14:textId="3C0D6696" w:rsidR="0058261D" w:rsidRPr="00FD2C14" w:rsidRDefault="0058261D" w:rsidP="0060770A">
      <w:pPr>
        <w:rPr>
          <w:lang w:eastAsia="ru-RU"/>
        </w:rPr>
      </w:pPr>
      <w:r w:rsidRPr="00FD2C14">
        <w:rPr>
          <w:lang w:eastAsia="ru-RU"/>
        </w:rPr>
        <w:lastRenderedPageBreak/>
        <w:t xml:space="preserve">Для выполнения запросов к серверу используется библиотека </w:t>
      </w:r>
      <w:proofErr w:type="spellStart"/>
      <w:r w:rsidRPr="00092C65">
        <w:rPr>
          <w:lang w:eastAsia="ru-RU"/>
        </w:rPr>
        <w:t>Axios</w:t>
      </w:r>
      <w:proofErr w:type="spellEnd"/>
      <w:r w:rsidR="00E4604C" w:rsidRPr="00E4604C">
        <w:rPr>
          <w:lang w:eastAsia="ru-RU"/>
        </w:rPr>
        <w:t xml:space="preserve"> [</w:t>
      </w:r>
      <w:r w:rsidR="00E4604C" w:rsidRPr="0078190E">
        <w:rPr>
          <w:lang w:eastAsia="ru-RU"/>
        </w:rPr>
        <w:t>6</w:t>
      </w:r>
      <w:r w:rsidR="00E4604C" w:rsidRPr="00E4604C">
        <w:rPr>
          <w:lang w:eastAsia="ru-RU"/>
        </w:rPr>
        <w:t>]</w:t>
      </w:r>
      <w:r w:rsidRPr="00FD2C14">
        <w:rPr>
          <w:lang w:eastAsia="ru-RU"/>
        </w:rPr>
        <w:t xml:space="preserve">, которая обеспечивает удобный интерфейс для работы с </w:t>
      </w:r>
      <w:r w:rsidRPr="00092C65">
        <w:rPr>
          <w:lang w:eastAsia="ru-RU"/>
        </w:rPr>
        <w:t xml:space="preserve">API </w:t>
      </w:r>
      <w:r w:rsidRPr="00FD2C14">
        <w:rPr>
          <w:lang w:eastAsia="ru-RU"/>
        </w:rPr>
        <w:t xml:space="preserve">и передачу </w:t>
      </w:r>
      <w:proofErr w:type="spellStart"/>
      <w:r w:rsidRPr="00FD2C14">
        <w:rPr>
          <w:lang w:eastAsia="ru-RU"/>
        </w:rPr>
        <w:t>токенов</w:t>
      </w:r>
      <w:proofErr w:type="spellEnd"/>
      <w:r w:rsidRPr="00FD2C14">
        <w:rPr>
          <w:lang w:eastAsia="ru-RU"/>
        </w:rPr>
        <w:t xml:space="preserve"> аутентификации в заголовках запросов. Логика загрузки текущего пользователя реализована в функции </w:t>
      </w:r>
      <w:proofErr w:type="spellStart"/>
      <w:r w:rsidRPr="00092C65">
        <w:rPr>
          <w:lang w:eastAsia="ru-RU"/>
        </w:rPr>
        <w:t>loadUser</w:t>
      </w:r>
      <w:proofErr w:type="spellEnd"/>
      <w:r w:rsidRPr="00FD2C14">
        <w:rPr>
          <w:lang w:eastAsia="ru-RU"/>
        </w:rPr>
        <w:t xml:space="preserve">, которая обновляет состояние в зависимости от наличия и </w:t>
      </w:r>
      <w:proofErr w:type="spellStart"/>
      <w:r w:rsidRPr="00FD2C14">
        <w:rPr>
          <w:lang w:eastAsia="ru-RU"/>
        </w:rPr>
        <w:t>валидности</w:t>
      </w:r>
      <w:proofErr w:type="spellEnd"/>
      <w:r w:rsidRPr="00FD2C14">
        <w:rPr>
          <w:lang w:eastAsia="ru-RU"/>
        </w:rPr>
        <w:t xml:space="preserve"> </w:t>
      </w:r>
      <w:proofErr w:type="spellStart"/>
      <w:r w:rsidRPr="00FD2C14">
        <w:rPr>
          <w:lang w:eastAsia="ru-RU"/>
        </w:rPr>
        <w:t>токена</w:t>
      </w:r>
      <w:proofErr w:type="spellEnd"/>
      <w:r w:rsidRPr="00FD2C14">
        <w:rPr>
          <w:lang w:eastAsia="ru-RU"/>
        </w:rPr>
        <w:t xml:space="preserve"> доступа. Это позволяет сохранять аутентифицированное состояние между сеансами и обеспечивает динамическую </w:t>
      </w:r>
      <w:proofErr w:type="spellStart"/>
      <w:r w:rsidRPr="00FD2C14">
        <w:rPr>
          <w:lang w:eastAsia="ru-RU"/>
        </w:rPr>
        <w:t>подгрузку</w:t>
      </w:r>
      <w:proofErr w:type="spellEnd"/>
      <w:r w:rsidRPr="00FD2C14">
        <w:rPr>
          <w:lang w:eastAsia="ru-RU"/>
        </w:rPr>
        <w:t xml:space="preserve"> данных пользователя.</w:t>
      </w:r>
    </w:p>
    <w:p w14:paraId="0777ABCF" w14:textId="5ED71663" w:rsidR="0058261D" w:rsidRPr="00FD2C14" w:rsidRDefault="0058261D" w:rsidP="0060770A">
      <w:pPr>
        <w:rPr>
          <w:lang w:eastAsia="ru-RU"/>
        </w:rPr>
      </w:pPr>
      <w:r w:rsidRPr="00FD2C14">
        <w:rPr>
          <w:lang w:eastAsia="ru-RU"/>
        </w:rPr>
        <w:t xml:space="preserve">Кроме того, реализована функция смены роли пользователя с отправкой </w:t>
      </w:r>
      <w:r w:rsidRPr="00AB2C78">
        <w:rPr>
          <w:lang w:eastAsia="ru-RU"/>
        </w:rPr>
        <w:t>POST</w:t>
      </w:r>
      <w:r w:rsidRPr="00FD2C14">
        <w:rPr>
          <w:lang w:eastAsia="ru-RU"/>
        </w:rPr>
        <w:t xml:space="preserve">-запроса на сервер и обновлением состояния на клиенте в зависимости от </w:t>
      </w:r>
      <w:r w:rsidR="001B5095">
        <w:rPr>
          <w:lang w:eastAsia="ru-RU"/>
        </w:rPr>
        <w:t>роли</w:t>
      </w:r>
      <w:r w:rsidRPr="00FD2C14">
        <w:rPr>
          <w:lang w:eastAsia="ru-RU"/>
        </w:rPr>
        <w:t xml:space="preserve">. Методы входа и выхода управляют аутентификацией, включая удаление </w:t>
      </w:r>
      <w:proofErr w:type="spellStart"/>
      <w:r w:rsidRPr="00FD2C14">
        <w:rPr>
          <w:lang w:eastAsia="ru-RU"/>
        </w:rPr>
        <w:t>токенов</w:t>
      </w:r>
      <w:proofErr w:type="spellEnd"/>
      <w:r w:rsidRPr="00FD2C14">
        <w:rPr>
          <w:lang w:eastAsia="ru-RU"/>
        </w:rPr>
        <w:t xml:space="preserve"> из локального хранилища при выходе и </w:t>
      </w:r>
      <w:r w:rsidRPr="0084122A">
        <w:rPr>
          <w:lang w:eastAsia="ru-RU"/>
        </w:rPr>
        <w:t>загрузку данных пользователя после входа</w:t>
      </w:r>
      <w:r w:rsidR="0084122A" w:rsidRPr="0084122A">
        <w:rPr>
          <w:lang w:eastAsia="ru-RU"/>
        </w:rPr>
        <w:t>, это удобно как для пользователя, так и для разработчика</w:t>
      </w:r>
      <w:r w:rsidRPr="0084122A">
        <w:rPr>
          <w:lang w:eastAsia="ru-RU"/>
        </w:rPr>
        <w:t>.</w:t>
      </w:r>
    </w:p>
    <w:p w14:paraId="33D138D7" w14:textId="4635E60A" w:rsidR="0058261D" w:rsidRDefault="0058261D" w:rsidP="00546A50">
      <w:pPr>
        <w:spacing w:after="280"/>
        <w:rPr>
          <w:lang w:eastAsia="ru-RU"/>
        </w:rPr>
      </w:pPr>
      <w:r w:rsidRPr="00FD2C14">
        <w:rPr>
          <w:lang w:eastAsia="ru-RU"/>
        </w:rPr>
        <w:t xml:space="preserve">Такой подход </w:t>
      </w:r>
      <w:r w:rsidR="0084122A">
        <w:rPr>
          <w:lang w:eastAsia="ru-RU"/>
        </w:rPr>
        <w:t>дает</w:t>
      </w:r>
      <w:r w:rsidRPr="00FD2C14">
        <w:rPr>
          <w:lang w:eastAsia="ru-RU"/>
        </w:rPr>
        <w:t xml:space="preserve"> высокую читаемость и масштабируемость кода, а также упрощает добавление новых функци</w:t>
      </w:r>
      <w:r w:rsidR="0075125C">
        <w:rPr>
          <w:lang w:eastAsia="ru-RU"/>
        </w:rPr>
        <w:t xml:space="preserve">й, связанных с </w:t>
      </w:r>
      <w:r w:rsidR="0075125C" w:rsidRPr="00546A50">
        <w:rPr>
          <w:lang w:eastAsia="ru-RU"/>
        </w:rPr>
        <w:t>аутентификацией.</w:t>
      </w:r>
      <w:r w:rsidR="00546A50">
        <w:rPr>
          <w:lang w:eastAsia="ru-RU"/>
        </w:rPr>
        <w:t xml:space="preserve"> </w:t>
      </w:r>
      <w:r w:rsidR="002A187C">
        <w:rPr>
          <w:lang w:eastAsia="ru-RU"/>
        </w:rPr>
        <w:t>В листинге 3</w:t>
      </w:r>
      <w:proofErr w:type="gramStart"/>
      <w:r w:rsidR="002A187C">
        <w:rPr>
          <w:lang w:eastAsia="ru-RU"/>
        </w:rPr>
        <w:t>.</w:t>
      </w:r>
      <w:proofErr w:type="gramEnd"/>
      <w:r w:rsidR="002A187C">
        <w:rPr>
          <w:lang w:eastAsia="ru-RU"/>
        </w:rPr>
        <w:t>8</w:t>
      </w:r>
      <w:r w:rsidRPr="00FD2C14">
        <w:rPr>
          <w:lang w:eastAsia="ru-RU"/>
        </w:rPr>
        <w:t xml:space="preserve"> представлен </w:t>
      </w:r>
      <w:r w:rsidRPr="00AB2C78">
        <w:rPr>
          <w:lang w:val="en-US" w:eastAsia="ru-RU"/>
        </w:rPr>
        <w:t>AuthContext</w:t>
      </w:r>
      <w:r w:rsidRPr="00AB2C78">
        <w:rPr>
          <w:lang w:eastAsia="ru-RU"/>
        </w:rPr>
        <w:t xml:space="preserve"> </w:t>
      </w:r>
      <w:r w:rsidRPr="00FD2C14">
        <w:rPr>
          <w:lang w:eastAsia="ru-RU"/>
        </w:rPr>
        <w:t xml:space="preserve">который управляет </w:t>
      </w:r>
      <w:r w:rsidRPr="00546A50">
        <w:rPr>
          <w:lang w:eastAsia="ru-RU"/>
        </w:rPr>
        <w:t>аутентификацией</w:t>
      </w:r>
      <w:r w:rsidR="00F449FA" w:rsidRPr="00546A50">
        <w:rPr>
          <w:lang w:eastAsia="ru-RU"/>
        </w:rPr>
        <w:t>.</w:t>
      </w:r>
    </w:p>
    <w:p w14:paraId="0A06DD8F" w14:textId="77777777" w:rsidR="00F449FA" w:rsidRPr="00FD66DE"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rPr>
      </w:pPr>
      <w:r w:rsidRPr="00FD2C14">
        <w:rPr>
          <w:rFonts w:ascii="Courier New" w:hAnsi="Courier New"/>
          <w:noProof/>
          <w:sz w:val="24"/>
          <w:lang w:val="en-US"/>
        </w:rPr>
        <w:t>export</w:t>
      </w:r>
      <w:r w:rsidRPr="00FD66DE">
        <w:rPr>
          <w:rFonts w:ascii="Courier New" w:hAnsi="Courier New"/>
          <w:noProof/>
          <w:sz w:val="24"/>
        </w:rPr>
        <w:t xml:space="preserve"> </w:t>
      </w:r>
      <w:r w:rsidRPr="00FD2C14">
        <w:rPr>
          <w:rFonts w:ascii="Courier New" w:hAnsi="Courier New"/>
          <w:noProof/>
          <w:sz w:val="24"/>
          <w:lang w:val="en-US"/>
        </w:rPr>
        <w:t>const</w:t>
      </w:r>
      <w:r w:rsidRPr="00FD66DE">
        <w:rPr>
          <w:rFonts w:ascii="Courier New" w:hAnsi="Courier New"/>
          <w:noProof/>
          <w:sz w:val="24"/>
        </w:rPr>
        <w:t xml:space="preserve"> </w:t>
      </w:r>
      <w:r w:rsidRPr="00FD2C14">
        <w:rPr>
          <w:rFonts w:ascii="Courier New" w:hAnsi="Courier New"/>
          <w:noProof/>
          <w:sz w:val="24"/>
          <w:lang w:val="en-US"/>
        </w:rPr>
        <w:t>AuthProvider</w:t>
      </w:r>
      <w:r w:rsidRPr="00FD66DE">
        <w:rPr>
          <w:rFonts w:ascii="Courier New" w:hAnsi="Courier New"/>
          <w:noProof/>
          <w:sz w:val="24"/>
        </w:rPr>
        <w:t xml:space="preserve"> = ({ </w:t>
      </w:r>
      <w:r w:rsidRPr="00FD2C14">
        <w:rPr>
          <w:rFonts w:ascii="Courier New" w:hAnsi="Courier New"/>
          <w:noProof/>
          <w:sz w:val="24"/>
          <w:lang w:val="en-US"/>
        </w:rPr>
        <w:t>children</w:t>
      </w:r>
      <w:r w:rsidRPr="00FD66DE">
        <w:rPr>
          <w:rFonts w:ascii="Courier New" w:hAnsi="Courier New"/>
          <w:noProof/>
          <w:sz w:val="24"/>
        </w:rPr>
        <w:t xml:space="preserve"> }) =&gt; {</w:t>
      </w:r>
    </w:p>
    <w:p w14:paraId="446E7BA9"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w:t>
      </w:r>
      <w:r w:rsidRPr="00FD66DE">
        <w:rPr>
          <w:rFonts w:ascii="Courier New" w:hAnsi="Courier New"/>
          <w:noProof/>
          <w:sz w:val="24"/>
        </w:rPr>
        <w:t xml:space="preserve"> </w:t>
      </w:r>
      <w:r w:rsidRPr="00FD2C14">
        <w:rPr>
          <w:rFonts w:ascii="Courier New" w:hAnsi="Courier New"/>
          <w:noProof/>
          <w:sz w:val="24"/>
          <w:lang w:val="en-US"/>
        </w:rPr>
        <w:t>const [isAuthenticated, setIsAuthenticated] = useState(false);</w:t>
      </w:r>
    </w:p>
    <w:p w14:paraId="5D8ACB86"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const [user, setUser] = useStat</w:t>
      </w:r>
      <w:r>
        <w:rPr>
          <w:rFonts w:ascii="Courier New" w:hAnsi="Courier New"/>
          <w:noProof/>
          <w:sz w:val="24"/>
          <w:lang w:val="en-US"/>
        </w:rPr>
        <w:t>e(null);</w:t>
      </w:r>
    </w:p>
    <w:p w14:paraId="30AEB84F"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const loadUser = async () =&gt; {</w:t>
      </w:r>
    </w:p>
    <w:p w14:paraId="39E1865E"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if (isAuthenticated &amp;&amp; user) return;</w:t>
      </w:r>
    </w:p>
    <w:p w14:paraId="1BEC8B8F"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try {</w:t>
      </w:r>
    </w:p>
    <w:p w14:paraId="5CB2A465"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const accessToken = localStorage.getItem('access_token');</w:t>
      </w:r>
    </w:p>
    <w:p w14:paraId="4C59A06A"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if (accessToken) {</w:t>
      </w:r>
    </w:p>
    <w:p w14:paraId="37A3207A" w14:textId="5432519D" w:rsidR="00F449FA" w:rsidRPr="00570930"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xml:space="preserve">        </w:t>
      </w:r>
      <w:r w:rsidRPr="00570930">
        <w:rPr>
          <w:rFonts w:ascii="Courier New" w:hAnsi="Courier New"/>
          <w:noProof/>
          <w:sz w:val="24"/>
          <w:lang w:val="en-US"/>
        </w:rPr>
        <w:t>const response = await axios.get('http://localhost:8000/api/current_user/', {headers: {</w:t>
      </w:r>
    </w:p>
    <w:p w14:paraId="49D7C645" w14:textId="0EB7A519" w:rsidR="00F449FA" w:rsidRPr="00570930"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570930">
        <w:rPr>
          <w:rFonts w:ascii="Courier New" w:hAnsi="Courier New"/>
          <w:noProof/>
          <w:sz w:val="24"/>
          <w:lang w:val="en-US"/>
        </w:rPr>
        <w:t>            Authorization: `Bearer ${accessToken}`,},});</w:t>
      </w:r>
    </w:p>
    <w:p w14:paraId="75DE3442" w14:textId="77777777" w:rsidR="00F449FA" w:rsidRPr="00570930"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570930">
        <w:rPr>
          <w:rFonts w:ascii="Courier New" w:hAnsi="Courier New"/>
          <w:noProof/>
          <w:sz w:val="24"/>
          <w:lang w:val="en-US"/>
        </w:rPr>
        <w:t>        setUser(response.data);</w:t>
      </w:r>
    </w:p>
    <w:p w14:paraId="3987FBF2" w14:textId="17EE30B9" w:rsidR="00F449FA" w:rsidRPr="00570930"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570930">
        <w:rPr>
          <w:rFonts w:ascii="Courier New" w:hAnsi="Courier New"/>
          <w:noProof/>
          <w:sz w:val="24"/>
          <w:lang w:val="en-US"/>
        </w:rPr>
        <w:t>        setIsAuthenticated(true);} else {</w:t>
      </w:r>
    </w:p>
    <w:p w14:paraId="30D93FCB" w14:textId="77777777" w:rsidR="00F449FA" w:rsidRPr="00570930"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570930">
        <w:rPr>
          <w:rFonts w:ascii="Courier New" w:hAnsi="Courier New"/>
          <w:noProof/>
          <w:sz w:val="24"/>
          <w:lang w:val="en-US"/>
        </w:rPr>
        <w:t>        console.error('No access token available');</w:t>
      </w:r>
    </w:p>
    <w:p w14:paraId="19711029" w14:textId="77777777" w:rsidR="00F449FA" w:rsidRPr="00570930"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570930">
        <w:rPr>
          <w:rFonts w:ascii="Courier New" w:hAnsi="Courier New"/>
          <w:noProof/>
          <w:sz w:val="24"/>
          <w:lang w:val="en-US"/>
        </w:rPr>
        <w:t>        setUser(null);</w:t>
      </w:r>
    </w:p>
    <w:p w14:paraId="22E3504B" w14:textId="50850A9B"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570930">
        <w:rPr>
          <w:rFonts w:ascii="Courier New" w:hAnsi="Courier New"/>
          <w:noProof/>
          <w:sz w:val="24"/>
          <w:lang w:val="en-US"/>
        </w:rPr>
        <w:t>        setIsAuthenticated(false);}</w:t>
      </w:r>
    </w:p>
    <w:p w14:paraId="058C146F"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 catch (error) {</w:t>
      </w:r>
    </w:p>
    <w:p w14:paraId="69F888DD"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console.error('Failed to load user:', error);</w:t>
      </w:r>
    </w:p>
    <w:p w14:paraId="7EA77C5E" w14:textId="77777777" w:rsidR="00F449FA" w:rsidRPr="00FD2C14" w:rsidRDefault="00F449FA" w:rsidP="00DA55AA">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setUser(null);</w:t>
      </w:r>
    </w:p>
    <w:p w14:paraId="2850189E" w14:textId="4B063D52" w:rsidR="00F449FA" w:rsidRPr="00FD2C14" w:rsidRDefault="00F449FA" w:rsidP="00D04CD8">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setIsAuthenticated(false);}};</w:t>
      </w:r>
    </w:p>
    <w:p w14:paraId="1C3200ED" w14:textId="77777777" w:rsidR="00F449FA" w:rsidRPr="003F75F8" w:rsidRDefault="00F449FA" w:rsidP="0060770A">
      <w:pPr>
        <w:spacing w:before="120" w:after="280"/>
        <w:ind w:firstLine="0"/>
        <w:jc w:val="center"/>
        <w:rPr>
          <w:i/>
          <w:noProof/>
          <w:lang w:val="en-US"/>
        </w:rPr>
      </w:pPr>
      <w:r w:rsidRPr="00FD2C14">
        <w:rPr>
          <w:noProof/>
        </w:rPr>
        <w:t>Листинг</w:t>
      </w:r>
      <w:r w:rsidRPr="00FD2C14">
        <w:rPr>
          <w:noProof/>
          <w:lang w:val="en-US"/>
        </w:rPr>
        <w:t xml:space="preserve"> 3.8 –</w:t>
      </w:r>
      <w:r w:rsidRPr="00FD2C14">
        <w:rPr>
          <w:noProof/>
          <w:lang w:val="en-US" w:eastAsia="ru-RU"/>
        </w:rPr>
        <w:t xml:space="preserve"> </w:t>
      </w:r>
      <w:r w:rsidRPr="00AB2C78">
        <w:rPr>
          <w:noProof/>
          <w:lang w:val="en-US" w:eastAsia="ru-RU"/>
        </w:rPr>
        <w:t>AuthContext</w:t>
      </w:r>
    </w:p>
    <w:p w14:paraId="143E4E86" w14:textId="77777777" w:rsidR="00021C1C" w:rsidRPr="00FD2C14" w:rsidRDefault="00021C1C" w:rsidP="0060770A">
      <w:r w:rsidRPr="00FD2C14">
        <w:t xml:space="preserve">Для управления аутентификацией и обновлением </w:t>
      </w:r>
      <w:proofErr w:type="spellStart"/>
      <w:r w:rsidRPr="00FD2C14">
        <w:t>токенов</w:t>
      </w:r>
      <w:proofErr w:type="spellEnd"/>
      <w:r w:rsidRPr="00FD2C14">
        <w:t xml:space="preserve"> используется библиотека </w:t>
      </w:r>
      <w:proofErr w:type="spellStart"/>
      <w:r w:rsidRPr="00AB2C78">
        <w:t>Axios</w:t>
      </w:r>
      <w:proofErr w:type="spellEnd"/>
      <w:r w:rsidRPr="00FD2C14">
        <w:t xml:space="preserve"> с интеграцией перехватчиков запросов и ответов. Это позволяет централизованно обрабатывать </w:t>
      </w:r>
      <w:proofErr w:type="spellStart"/>
      <w:r w:rsidRPr="00FD2C14">
        <w:t>авторизационные</w:t>
      </w:r>
      <w:proofErr w:type="spellEnd"/>
      <w:r w:rsidRPr="00FD2C14">
        <w:t xml:space="preserve"> заголовки и автоматически обновлять </w:t>
      </w:r>
      <w:proofErr w:type="spellStart"/>
      <w:r w:rsidRPr="00FD2C14">
        <w:t>токены</w:t>
      </w:r>
      <w:proofErr w:type="spellEnd"/>
      <w:r w:rsidRPr="00FD2C14">
        <w:t xml:space="preserve"> доступа при их истечении.</w:t>
      </w:r>
    </w:p>
    <w:p w14:paraId="35572B45" w14:textId="3670628B" w:rsidR="00021C1C" w:rsidRPr="00FD2C14" w:rsidRDefault="00021C1C" w:rsidP="0060770A">
      <w:r w:rsidRPr="00FD2C14">
        <w:t xml:space="preserve">Функция </w:t>
      </w:r>
      <w:proofErr w:type="spellStart"/>
      <w:r w:rsidRPr="00AB2C78">
        <w:t>refreshToken</w:t>
      </w:r>
      <w:proofErr w:type="spellEnd"/>
      <w:r w:rsidRPr="00AB2C78">
        <w:t xml:space="preserve"> </w:t>
      </w:r>
      <w:r w:rsidRPr="00FD2C14">
        <w:t xml:space="preserve">отвечает за отправку запроса на обновление </w:t>
      </w:r>
      <w:proofErr w:type="spellStart"/>
      <w:r w:rsidRPr="00FD2C14">
        <w:t>токена</w:t>
      </w:r>
      <w:proofErr w:type="spellEnd"/>
      <w:r w:rsidRPr="00FD2C14">
        <w:t xml:space="preserve">. </w:t>
      </w:r>
      <w:r w:rsidR="00AA5BDE">
        <w:t>Данная функция</w:t>
      </w:r>
      <w:r w:rsidRPr="00FD2C14">
        <w:t xml:space="preserve"> проверяет наличие </w:t>
      </w:r>
      <w:proofErr w:type="spellStart"/>
      <w:r w:rsidRPr="00FD2C14">
        <w:t>токена</w:t>
      </w:r>
      <w:proofErr w:type="spellEnd"/>
      <w:r w:rsidRPr="00FD2C14">
        <w:t xml:space="preserve"> обновления в локальном хранилище и при успешном обновлении сохраняет новый </w:t>
      </w:r>
      <w:proofErr w:type="spellStart"/>
      <w:r w:rsidRPr="00FD2C14">
        <w:t>токен</w:t>
      </w:r>
      <w:proofErr w:type="spellEnd"/>
      <w:r w:rsidRPr="00FD2C14">
        <w:t xml:space="preserve"> доступа. В случае </w:t>
      </w:r>
      <w:r w:rsidRPr="00FD2C14">
        <w:lastRenderedPageBreak/>
        <w:t xml:space="preserve">ошибки </w:t>
      </w:r>
      <w:proofErr w:type="spellStart"/>
      <w:r w:rsidRPr="00FD2C14">
        <w:t>токены</w:t>
      </w:r>
      <w:proofErr w:type="spellEnd"/>
      <w:r w:rsidRPr="00FD2C14">
        <w:t xml:space="preserve"> удаляются, чтобы предотвратить использование устаревших данных, и пользователь перенаправляется на страницу входа.</w:t>
      </w:r>
    </w:p>
    <w:p w14:paraId="6C23BF92" w14:textId="3E6E14D0" w:rsidR="00021C1C" w:rsidRPr="00FD2C14" w:rsidRDefault="00021C1C" w:rsidP="0060770A">
      <w:r w:rsidRPr="00FD2C14">
        <w:t xml:space="preserve">Перехватчики запросов автоматически добавляют </w:t>
      </w:r>
      <w:proofErr w:type="spellStart"/>
      <w:r w:rsidRPr="00FD2C14">
        <w:t>токен</w:t>
      </w:r>
      <w:proofErr w:type="spellEnd"/>
      <w:r w:rsidRPr="00FD2C14">
        <w:t xml:space="preserve"> доступа в заголовок каждого исходящего запроса, обеспечивая удобство и </w:t>
      </w:r>
      <w:r w:rsidR="002C15D2">
        <w:t>гибкости</w:t>
      </w:r>
      <w:r w:rsidRPr="00FD2C14">
        <w:t xml:space="preserve"> аутентификации. Перехватчики ответов обрабатывают ошибки 401 (</w:t>
      </w:r>
      <w:proofErr w:type="spellStart"/>
      <w:r w:rsidRPr="00AB2C78">
        <w:t>Unauthorized</w:t>
      </w:r>
      <w:proofErr w:type="spellEnd"/>
      <w:r w:rsidRPr="00AB2C78">
        <w:t>)</w:t>
      </w:r>
      <w:r w:rsidRPr="00FD2C14">
        <w:t xml:space="preserve"> и инициируют обновление </w:t>
      </w:r>
      <w:proofErr w:type="spellStart"/>
      <w:r w:rsidRPr="00FD2C14">
        <w:t>токена</w:t>
      </w:r>
      <w:proofErr w:type="spellEnd"/>
      <w:r w:rsidRPr="00FD2C14">
        <w:t xml:space="preserve">, если это необходимо. Если обновление проходит успешно, оригинальный запрос повторяется с новым </w:t>
      </w:r>
      <w:proofErr w:type="spellStart"/>
      <w:r w:rsidRPr="00FD2C14">
        <w:t>токеном</w:t>
      </w:r>
      <w:proofErr w:type="spellEnd"/>
      <w:r w:rsidRPr="00FD2C14">
        <w:t>. В случае неудачи пользователь перенаправляется на страницу входа</w:t>
      </w:r>
      <w:r w:rsidR="002C15D2">
        <w:t xml:space="preserve"> для обновления</w:t>
      </w:r>
      <w:r w:rsidRPr="00FD2C14">
        <w:t>.</w:t>
      </w:r>
    </w:p>
    <w:p w14:paraId="3B06555F" w14:textId="6D0E8CD7" w:rsidR="00F92A00" w:rsidRDefault="00B70504" w:rsidP="0060770A">
      <w:r>
        <w:t xml:space="preserve">Такой подход улучшает </w:t>
      </w:r>
      <w:r w:rsidR="00021C1C" w:rsidRPr="00FD2C14">
        <w:t>опыт</w:t>
      </w:r>
      <w:r>
        <w:t xml:space="preserve"> пользования</w:t>
      </w:r>
      <w:r w:rsidR="00021C1C" w:rsidRPr="00FD2C14">
        <w:t xml:space="preserve">, обеспечивая плавную аутентификацию и </w:t>
      </w:r>
      <w:r w:rsidR="001B5095">
        <w:t>уменьшая</w:t>
      </w:r>
      <w:r w:rsidR="00021C1C" w:rsidRPr="00FD2C14">
        <w:t xml:space="preserve"> </w:t>
      </w:r>
      <w:r>
        <w:t>нужду</w:t>
      </w:r>
      <w:r w:rsidR="00021C1C" w:rsidRPr="00FD2C14">
        <w:t xml:space="preserve"> вручную управлять </w:t>
      </w:r>
      <w:proofErr w:type="spellStart"/>
      <w:r w:rsidR="00021C1C" w:rsidRPr="00FD2C14">
        <w:t>токенами</w:t>
      </w:r>
      <w:proofErr w:type="spellEnd"/>
      <w:r w:rsidR="00021C1C" w:rsidRPr="00FD2C14">
        <w:t xml:space="preserve"> в </w:t>
      </w:r>
      <w:r w:rsidR="00021C1C" w:rsidRPr="001278EE">
        <w:t>приложени</w:t>
      </w:r>
      <w:r w:rsidR="001B5095" w:rsidRPr="001278EE">
        <w:t>и</w:t>
      </w:r>
      <w:r w:rsidR="00021C1C" w:rsidRPr="001278EE">
        <w:t>.</w:t>
      </w:r>
      <w:r w:rsidR="00021C1C" w:rsidRPr="00FD2C14">
        <w:t xml:space="preserve"> </w:t>
      </w:r>
    </w:p>
    <w:p w14:paraId="0802C1CB" w14:textId="19185B54" w:rsidR="00F449FA" w:rsidRDefault="002A187C" w:rsidP="0060770A">
      <w:pPr>
        <w:spacing w:after="280"/>
        <w:rPr>
          <w:lang w:eastAsia="ru-RU"/>
        </w:rPr>
      </w:pPr>
      <w:r>
        <w:rPr>
          <w:lang w:eastAsia="ru-RU"/>
        </w:rPr>
        <w:t>В листинге 3.9</w:t>
      </w:r>
      <w:r w:rsidRPr="002A187C">
        <w:rPr>
          <w:lang w:eastAsia="ru-RU"/>
        </w:rPr>
        <w:t xml:space="preserve"> </w:t>
      </w:r>
      <w:r w:rsidR="00021C1C" w:rsidRPr="00FD2C14">
        <w:rPr>
          <w:lang w:eastAsia="ru-RU"/>
        </w:rPr>
        <w:t xml:space="preserve">представлен процесс обновления </w:t>
      </w:r>
      <w:proofErr w:type="spellStart"/>
      <w:r w:rsidR="00021C1C" w:rsidRPr="00FD2C14">
        <w:rPr>
          <w:lang w:eastAsia="ru-RU"/>
        </w:rPr>
        <w:t>токенов</w:t>
      </w:r>
      <w:proofErr w:type="spellEnd"/>
      <w:r w:rsidR="00021C1C">
        <w:rPr>
          <w:lang w:eastAsia="ru-RU"/>
        </w:rPr>
        <w:t>.</w:t>
      </w:r>
    </w:p>
    <w:p w14:paraId="3DD5DE95" w14:textId="77777777" w:rsidR="00021C1C" w:rsidRPr="00021C1C"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const</w:t>
      </w:r>
      <w:r w:rsidRPr="00021C1C">
        <w:rPr>
          <w:rFonts w:ascii="Courier New" w:hAnsi="Courier New"/>
          <w:noProof/>
          <w:sz w:val="24"/>
          <w:lang w:val="en-US"/>
        </w:rPr>
        <w:t xml:space="preserve"> </w:t>
      </w:r>
      <w:r w:rsidRPr="00FD2C14">
        <w:rPr>
          <w:rFonts w:ascii="Courier New" w:hAnsi="Courier New"/>
          <w:noProof/>
          <w:sz w:val="24"/>
          <w:lang w:val="en-US"/>
        </w:rPr>
        <w:t>refreshToken</w:t>
      </w:r>
      <w:r w:rsidRPr="00021C1C">
        <w:rPr>
          <w:rFonts w:ascii="Courier New" w:hAnsi="Courier New"/>
          <w:noProof/>
          <w:sz w:val="24"/>
          <w:lang w:val="en-US"/>
        </w:rPr>
        <w:t xml:space="preserve"> = </w:t>
      </w:r>
      <w:r w:rsidRPr="00FD2C14">
        <w:rPr>
          <w:rFonts w:ascii="Courier New" w:hAnsi="Courier New"/>
          <w:noProof/>
          <w:sz w:val="24"/>
          <w:lang w:val="en-US"/>
        </w:rPr>
        <w:t>async</w:t>
      </w:r>
      <w:r w:rsidRPr="00021C1C">
        <w:rPr>
          <w:rFonts w:ascii="Courier New" w:hAnsi="Courier New"/>
          <w:noProof/>
          <w:sz w:val="24"/>
          <w:lang w:val="en-US"/>
        </w:rPr>
        <w:t xml:space="preserve"> () =&gt; {</w:t>
      </w:r>
    </w:p>
    <w:p w14:paraId="50C8C2A9" w14:textId="77777777"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w:t>
      </w:r>
      <w:r w:rsidRPr="00021C1C">
        <w:rPr>
          <w:rFonts w:ascii="Courier New" w:hAnsi="Courier New"/>
          <w:noProof/>
          <w:sz w:val="24"/>
          <w:lang w:val="en-US"/>
        </w:rPr>
        <w:t xml:space="preserve"> </w:t>
      </w:r>
      <w:r w:rsidRPr="00FD2C14">
        <w:rPr>
          <w:rFonts w:ascii="Courier New" w:hAnsi="Courier New"/>
          <w:noProof/>
          <w:sz w:val="24"/>
          <w:lang w:val="en-US"/>
        </w:rPr>
        <w:t>try {</w:t>
      </w:r>
    </w:p>
    <w:p w14:paraId="40E0A0A4" w14:textId="77777777"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const refreshToken = localStorage.getItem('refresh_token');</w:t>
      </w:r>
    </w:p>
    <w:p w14:paraId="047F85DA" w14:textId="77777777"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if (!refreshToken) {</w:t>
      </w:r>
    </w:p>
    <w:p w14:paraId="216FCDEE" w14:textId="367AA785"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return null;</w:t>
      </w:r>
      <w:r>
        <w:rPr>
          <w:rFonts w:ascii="Courier New" w:hAnsi="Courier New"/>
          <w:noProof/>
          <w:sz w:val="24"/>
          <w:lang w:val="en-US"/>
        </w:rPr>
        <w:t>}</w:t>
      </w:r>
    </w:p>
    <w:p w14:paraId="593BF236" w14:textId="77777777"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const response = await axios.post('/api/token/refresh/', {</w:t>
      </w:r>
    </w:p>
    <w:p w14:paraId="6CAE0F83" w14:textId="193D6805"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refresh: refreshToken,</w:t>
      </w:r>
      <w:r>
        <w:rPr>
          <w:rFonts w:ascii="Courier New" w:hAnsi="Courier New"/>
          <w:noProof/>
          <w:sz w:val="24"/>
          <w:lang w:val="en-US"/>
        </w:rPr>
        <w:t>});</w:t>
      </w:r>
    </w:p>
    <w:p w14:paraId="6C95F82B" w14:textId="77777777"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localStorage.setItem('access_token', response.data.access);</w:t>
      </w:r>
    </w:p>
    <w:p w14:paraId="505E72E5" w14:textId="77777777"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return response.data.access;</w:t>
      </w:r>
    </w:p>
    <w:p w14:paraId="526A9CF9" w14:textId="77777777"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 catch (error) {</w:t>
      </w:r>
    </w:p>
    <w:p w14:paraId="3DAA5091" w14:textId="77777777"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6841D0">
        <w:rPr>
          <w:rFonts w:ascii="Courier New" w:hAnsi="Courier New"/>
          <w:noProof/>
          <w:sz w:val="24"/>
          <w:lang w:val="en-US"/>
        </w:rPr>
        <w:t xml:space="preserve">    </w:t>
      </w:r>
      <w:r w:rsidRPr="00FD2C14">
        <w:rPr>
          <w:rFonts w:ascii="Courier New" w:hAnsi="Courier New"/>
          <w:noProof/>
          <w:sz w:val="24"/>
          <w:lang w:val="en-US"/>
        </w:rPr>
        <w:t>localStorage.removeItem('access_token');</w:t>
      </w:r>
    </w:p>
    <w:p w14:paraId="49E19A40" w14:textId="77777777" w:rsidR="00021C1C" w:rsidRPr="00FD2C14" w:rsidRDefault="00021C1C" w:rsidP="001278EE">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localStorage.removeItem('refresh_token');</w:t>
      </w:r>
    </w:p>
    <w:p w14:paraId="1511A667" w14:textId="03694FEB" w:rsidR="00021C1C" w:rsidRPr="00FD2C14" w:rsidRDefault="00021C1C" w:rsidP="001278EE">
      <w:pPr>
        <w:pBdr>
          <w:top w:val="single" w:sz="4" w:space="1" w:color="auto"/>
          <w:left w:val="single" w:sz="4" w:space="4" w:color="auto"/>
          <w:bottom w:val="single" w:sz="4" w:space="1" w:color="auto"/>
          <w:right w:val="single" w:sz="4" w:space="4" w:color="auto"/>
        </w:pBdr>
        <w:spacing w:before="240" w:after="120"/>
        <w:ind w:left="142" w:right="113" w:firstLine="0"/>
        <w:jc w:val="left"/>
        <w:rPr>
          <w:rFonts w:ascii="Courier New" w:hAnsi="Courier New"/>
          <w:noProof/>
          <w:sz w:val="24"/>
        </w:rPr>
      </w:pPr>
      <w:r w:rsidRPr="00FD2C14">
        <w:rPr>
          <w:rFonts w:ascii="Courier New" w:hAnsi="Courier New"/>
          <w:noProof/>
          <w:sz w:val="24"/>
          <w:lang w:val="en-US"/>
        </w:rPr>
        <w:t xml:space="preserve">    </w:t>
      </w:r>
      <w:r w:rsidRPr="00FD2C14">
        <w:rPr>
          <w:rFonts w:ascii="Courier New" w:hAnsi="Courier New"/>
          <w:noProof/>
          <w:sz w:val="24"/>
        </w:rPr>
        <w:t>return null;}};</w:t>
      </w:r>
    </w:p>
    <w:p w14:paraId="612978E9" w14:textId="77777777" w:rsidR="00021C1C" w:rsidRPr="00FD2C14" w:rsidRDefault="00021C1C" w:rsidP="0060770A">
      <w:pPr>
        <w:spacing w:before="120" w:after="280"/>
        <w:ind w:firstLine="0"/>
        <w:jc w:val="center"/>
        <w:rPr>
          <w:noProof/>
        </w:rPr>
      </w:pPr>
      <w:r w:rsidRPr="00FD2C14">
        <w:rPr>
          <w:noProof/>
        </w:rPr>
        <w:t>Листинг 3.9 – Работа с токенами</w:t>
      </w:r>
    </w:p>
    <w:p w14:paraId="2DC8A5FC" w14:textId="019ADB6B" w:rsidR="00F92A00" w:rsidRDefault="00F92A00" w:rsidP="0060770A">
      <w:r w:rsidRPr="00FD2C14">
        <w:t xml:space="preserve">Приложение организовано с использованием </w:t>
      </w:r>
      <w:r w:rsidRPr="00AB2C78">
        <w:rPr>
          <w:lang w:val="en-US"/>
        </w:rPr>
        <w:t>React</w:t>
      </w:r>
      <w:r w:rsidRPr="00AB2C78">
        <w:t xml:space="preserve"> </w:t>
      </w:r>
      <w:r w:rsidRPr="00AB2C78">
        <w:rPr>
          <w:lang w:val="en-US"/>
        </w:rPr>
        <w:t>Router</w:t>
      </w:r>
      <w:r w:rsidR="001279FF" w:rsidRPr="001279FF">
        <w:t xml:space="preserve"> [</w:t>
      </w:r>
      <w:r w:rsidR="001279FF" w:rsidRPr="00CA0F17">
        <w:t>7</w:t>
      </w:r>
      <w:r w:rsidR="001279FF" w:rsidRPr="001279FF">
        <w:t>]</w:t>
      </w:r>
      <w:r w:rsidRPr="00FD2C14">
        <w:t xml:space="preserve"> для управления маршрутизацией, что позволяет переключаться между различными компонентами в зависимости от </w:t>
      </w:r>
      <w:r w:rsidRPr="00AB2C78">
        <w:rPr>
          <w:lang w:val="en-US"/>
        </w:rPr>
        <w:t>URL</w:t>
      </w:r>
      <w:r w:rsidRPr="00FD2C14">
        <w:t xml:space="preserve">. Для обеспечения авторизации и управления состоянием аутентификации приложение оборачивается в </w:t>
      </w:r>
      <w:r w:rsidRPr="00AB2C78">
        <w:rPr>
          <w:lang w:val="en-US"/>
        </w:rPr>
        <w:t>AuthProvider</w:t>
      </w:r>
      <w:r w:rsidRPr="00FD2C14">
        <w:t xml:space="preserve">, </w:t>
      </w:r>
      <w:r w:rsidR="00343E16">
        <w:t>дающий</w:t>
      </w:r>
      <w:r w:rsidRPr="00FD2C14">
        <w:t xml:space="preserve"> глобальный контекст с доступом к данным о пользователе </w:t>
      </w:r>
      <w:r w:rsidRPr="00EB35E1">
        <w:t xml:space="preserve">и </w:t>
      </w:r>
      <w:proofErr w:type="spellStart"/>
      <w:r w:rsidRPr="00EB35E1">
        <w:t>токенам</w:t>
      </w:r>
      <w:proofErr w:type="spellEnd"/>
      <w:r w:rsidRPr="00EB35E1">
        <w:t>.</w:t>
      </w:r>
      <w:r w:rsidRPr="00FD2C14">
        <w:t xml:space="preserve"> </w:t>
      </w:r>
    </w:p>
    <w:p w14:paraId="0966E3D2" w14:textId="3A72C499" w:rsidR="00021C1C" w:rsidRDefault="00F92A00" w:rsidP="0060770A">
      <w:pPr>
        <w:spacing w:after="280"/>
      </w:pPr>
      <w:r w:rsidRPr="00FD2C14">
        <w:t xml:space="preserve">Пример кода маршрутизации в </w:t>
      </w:r>
      <w:r w:rsidRPr="006E1F75">
        <w:rPr>
          <w:lang w:val="en-US"/>
        </w:rPr>
        <w:t>Router</w:t>
      </w:r>
      <w:r w:rsidRPr="003F75F8">
        <w:rPr>
          <w:i/>
        </w:rPr>
        <w:t xml:space="preserve"> </w:t>
      </w:r>
      <w:r w:rsidRPr="00FD2C14">
        <w:t>представлен в листинге 3.10.</w:t>
      </w:r>
    </w:p>
    <w:p w14:paraId="5871D0C6" w14:textId="77777777" w:rsidR="0089038A" w:rsidRPr="0089038A" w:rsidRDefault="0089038A"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const</w:t>
      </w:r>
      <w:r w:rsidRPr="0089038A">
        <w:rPr>
          <w:rFonts w:ascii="Courier New" w:hAnsi="Courier New"/>
          <w:noProof/>
          <w:sz w:val="24"/>
          <w:lang w:val="en-US"/>
        </w:rPr>
        <w:t xml:space="preserve"> </w:t>
      </w:r>
      <w:r w:rsidRPr="00FD2C14">
        <w:rPr>
          <w:rFonts w:ascii="Courier New" w:hAnsi="Courier New"/>
          <w:noProof/>
          <w:sz w:val="24"/>
          <w:lang w:val="en-US"/>
        </w:rPr>
        <w:t>App</w:t>
      </w:r>
      <w:r w:rsidRPr="0089038A">
        <w:rPr>
          <w:rFonts w:ascii="Courier New" w:hAnsi="Courier New"/>
          <w:noProof/>
          <w:sz w:val="24"/>
          <w:lang w:val="en-US"/>
        </w:rPr>
        <w:t xml:space="preserve"> = () =&gt; {</w:t>
      </w:r>
    </w:p>
    <w:p w14:paraId="708940C5" w14:textId="0F8577F0" w:rsidR="0089038A" w:rsidRPr="00FD66DE" w:rsidRDefault="0089038A"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w:t>
      </w:r>
      <w:r w:rsidRPr="0089038A">
        <w:rPr>
          <w:rFonts w:ascii="Courier New" w:hAnsi="Courier New"/>
          <w:noProof/>
          <w:sz w:val="24"/>
          <w:lang w:val="en-US"/>
        </w:rPr>
        <w:t xml:space="preserve"> </w:t>
      </w:r>
      <w:r w:rsidRPr="00FD2C14">
        <w:rPr>
          <w:rFonts w:ascii="Courier New" w:hAnsi="Courier New"/>
          <w:noProof/>
          <w:sz w:val="24"/>
          <w:lang w:val="en-US"/>
        </w:rPr>
        <w:t>return (</w:t>
      </w:r>
      <w:r w:rsidRPr="00FD66DE">
        <w:rPr>
          <w:rFonts w:ascii="Courier New" w:hAnsi="Courier New"/>
          <w:noProof/>
          <w:sz w:val="24"/>
          <w:lang w:val="en-US"/>
        </w:rPr>
        <w:t>&lt;</w:t>
      </w:r>
      <w:r w:rsidRPr="00FD2C14">
        <w:rPr>
          <w:rFonts w:ascii="Courier New" w:hAnsi="Courier New"/>
          <w:noProof/>
          <w:sz w:val="24"/>
          <w:lang w:val="en-US"/>
        </w:rPr>
        <w:t>AuthProvider</w:t>
      </w:r>
      <w:r w:rsidR="0078190E">
        <w:rPr>
          <w:rFonts w:ascii="Courier New" w:hAnsi="Courier New"/>
          <w:noProof/>
          <w:sz w:val="24"/>
          <w:lang w:val="en-US"/>
        </w:rPr>
        <w:t>&gt;</w:t>
      </w:r>
      <w:r w:rsidR="005B6720">
        <w:rPr>
          <w:rFonts w:ascii="Courier New" w:hAnsi="Courier New"/>
          <w:noProof/>
          <w:sz w:val="24"/>
          <w:lang w:val="en-US"/>
        </w:rPr>
        <w:t>AuthProvider</w:t>
      </w:r>
      <w:r w:rsidRPr="00FD66DE">
        <w:rPr>
          <w:rFonts w:ascii="Courier New" w:hAnsi="Courier New"/>
          <w:noProof/>
          <w:sz w:val="24"/>
          <w:lang w:val="en-US"/>
        </w:rPr>
        <w:t>*/}</w:t>
      </w:r>
    </w:p>
    <w:p w14:paraId="1EE2F274" w14:textId="67DD5FB4" w:rsidR="0089038A" w:rsidRPr="00FD2C14" w:rsidRDefault="0089038A"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w:t>
      </w:r>
      <w:r w:rsidRPr="00FD66DE">
        <w:rPr>
          <w:rFonts w:ascii="Courier New" w:hAnsi="Courier New"/>
          <w:noProof/>
          <w:sz w:val="24"/>
          <w:lang w:val="en-US"/>
        </w:rPr>
        <w:t xml:space="preserve"> </w:t>
      </w:r>
      <w:r w:rsidRPr="00FD2C14">
        <w:rPr>
          <w:rFonts w:ascii="Courier New" w:hAnsi="Courier New"/>
          <w:noProof/>
          <w:sz w:val="24"/>
          <w:lang w:val="en-US"/>
        </w:rPr>
        <w:t> </w:t>
      </w:r>
      <w:r w:rsidRPr="00FD66DE">
        <w:rPr>
          <w:rFonts w:ascii="Courier New" w:hAnsi="Courier New"/>
          <w:noProof/>
          <w:sz w:val="24"/>
          <w:lang w:val="en-US"/>
        </w:rPr>
        <w:t xml:space="preserve"> </w:t>
      </w:r>
      <w:r w:rsidRPr="00FD2C14">
        <w:rPr>
          <w:rFonts w:ascii="Courier New" w:hAnsi="Courier New"/>
          <w:noProof/>
          <w:sz w:val="24"/>
          <w:lang w:val="en-US"/>
        </w:rPr>
        <w:t> </w:t>
      </w:r>
      <w:r w:rsidRPr="00FD66DE">
        <w:rPr>
          <w:rFonts w:ascii="Courier New" w:hAnsi="Courier New"/>
          <w:noProof/>
          <w:sz w:val="24"/>
          <w:lang w:val="en-US"/>
        </w:rPr>
        <w:t xml:space="preserve"> </w:t>
      </w:r>
      <w:r w:rsidRPr="00FD2C14">
        <w:rPr>
          <w:rFonts w:ascii="Courier New" w:hAnsi="Courier New"/>
          <w:noProof/>
          <w:sz w:val="24"/>
          <w:lang w:val="en-US"/>
        </w:rPr>
        <w:t>&lt;Router&gt;&lt;Header /&gt;&lt;main className="app-content"&gt;&lt;Routes&gt;</w:t>
      </w:r>
    </w:p>
    <w:p w14:paraId="037BFE7F" w14:textId="78EE5358" w:rsidR="0089038A" w:rsidRPr="00FD2C14" w:rsidRDefault="005B6720"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Pr>
          <w:rFonts w:ascii="Courier New" w:hAnsi="Courier New"/>
          <w:noProof/>
          <w:sz w:val="24"/>
          <w:lang w:val="en-US"/>
        </w:rPr>
        <w:t xml:space="preserve">      </w:t>
      </w:r>
      <w:r w:rsidR="0089038A" w:rsidRPr="00FD2C14">
        <w:rPr>
          <w:rFonts w:ascii="Courier New" w:hAnsi="Courier New"/>
          <w:noProof/>
          <w:sz w:val="24"/>
          <w:lang w:val="en-US"/>
        </w:rPr>
        <w:t>&lt;Route path="/" element={&lt;AuctionList /&gt;} /&gt;</w:t>
      </w:r>
    </w:p>
    <w:p w14:paraId="46DF0403" w14:textId="3503F2C5" w:rsidR="0089038A" w:rsidRPr="00FD2C14" w:rsidRDefault="005B6720"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Pr>
          <w:rFonts w:ascii="Courier New" w:hAnsi="Courier New"/>
          <w:noProof/>
          <w:sz w:val="24"/>
          <w:lang w:val="en-US"/>
        </w:rPr>
        <w:t xml:space="preserve">      </w:t>
      </w:r>
      <w:r w:rsidR="0089038A" w:rsidRPr="00FD2C14">
        <w:rPr>
          <w:rFonts w:ascii="Courier New" w:hAnsi="Courier New"/>
          <w:noProof/>
          <w:sz w:val="24"/>
          <w:lang w:val="en-US"/>
        </w:rPr>
        <w:t>&lt;Route path="/register" element={&lt;Register /&gt;} /&gt;</w:t>
      </w:r>
    </w:p>
    <w:p w14:paraId="4448968D" w14:textId="6CE672D3" w:rsidR="0089038A" w:rsidRPr="00FD2C14" w:rsidRDefault="0089038A"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     </w:t>
      </w:r>
      <w:r w:rsidR="005B6720" w:rsidRPr="005B6720">
        <w:rPr>
          <w:rFonts w:ascii="Courier New" w:hAnsi="Courier New"/>
          <w:noProof/>
          <w:sz w:val="24"/>
          <w:lang w:val="en-US"/>
        </w:rPr>
        <w:t xml:space="preserve"> </w:t>
      </w:r>
      <w:r w:rsidRPr="00FD2C14">
        <w:rPr>
          <w:rFonts w:ascii="Courier New" w:hAnsi="Courier New"/>
          <w:noProof/>
          <w:sz w:val="24"/>
          <w:lang w:val="en-US"/>
        </w:rPr>
        <w:t>&lt;Route path="/login" element={&lt;Login /&gt;} /&gt;</w:t>
      </w:r>
    </w:p>
    <w:p w14:paraId="2FC48640" w14:textId="1332EF34" w:rsidR="0089038A" w:rsidRPr="00FD2C14" w:rsidRDefault="005B6720"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Pr>
          <w:rFonts w:ascii="Courier New" w:hAnsi="Courier New"/>
          <w:noProof/>
          <w:sz w:val="24"/>
          <w:lang w:val="en-US"/>
        </w:rPr>
        <w:t xml:space="preserve">      </w:t>
      </w:r>
      <w:r w:rsidR="0089038A" w:rsidRPr="00FD2C14">
        <w:rPr>
          <w:rFonts w:ascii="Courier New" w:hAnsi="Courier New"/>
          <w:noProof/>
          <w:sz w:val="24"/>
          <w:lang w:val="en-US"/>
        </w:rPr>
        <w:t>&lt;Route path="/auctions/:</w:t>
      </w:r>
      <w:r w:rsidR="00FD7C34">
        <w:rPr>
          <w:rFonts w:ascii="Courier New" w:hAnsi="Courier New"/>
          <w:noProof/>
          <w:sz w:val="24"/>
          <w:lang w:val="en-US"/>
        </w:rPr>
        <w:t>id" element={&lt;AuctionDetail/&gt;}</w:t>
      </w:r>
      <w:r w:rsidR="0089038A" w:rsidRPr="00FD2C14">
        <w:rPr>
          <w:rFonts w:ascii="Courier New" w:hAnsi="Courier New"/>
          <w:noProof/>
          <w:sz w:val="24"/>
          <w:lang w:val="en-US"/>
        </w:rPr>
        <w:t>/&gt;</w:t>
      </w:r>
    </w:p>
    <w:p w14:paraId="215F15BA" w14:textId="2BA38E90" w:rsidR="0089038A" w:rsidRPr="00FD2C14" w:rsidRDefault="0089038A"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&lt;Route path="/profile/:us</w:t>
      </w:r>
      <w:r w:rsidR="00FD7C34">
        <w:rPr>
          <w:rFonts w:ascii="Courier New" w:hAnsi="Courier New"/>
          <w:noProof/>
          <w:sz w:val="24"/>
          <w:lang w:val="en-US"/>
        </w:rPr>
        <w:t>erId"element={&lt;UserProfile/&gt;}</w:t>
      </w:r>
      <w:r w:rsidRPr="00FD2C14">
        <w:rPr>
          <w:rFonts w:ascii="Courier New" w:hAnsi="Courier New"/>
          <w:noProof/>
          <w:sz w:val="24"/>
          <w:lang w:val="en-US"/>
        </w:rPr>
        <w:t>/&gt;</w:t>
      </w:r>
    </w:p>
    <w:p w14:paraId="57D13731" w14:textId="1B7A735C" w:rsidR="0089038A" w:rsidRPr="00FD2C14" w:rsidRDefault="0089038A"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&lt;R</w:t>
      </w:r>
      <w:r w:rsidR="00FD7C34">
        <w:rPr>
          <w:rFonts w:ascii="Courier New" w:hAnsi="Courier New"/>
          <w:noProof/>
          <w:sz w:val="24"/>
          <w:lang w:val="en-US"/>
        </w:rPr>
        <w:t>outepath="/auction/:id/update"</w:t>
      </w:r>
      <w:r w:rsidRPr="00FD2C14">
        <w:rPr>
          <w:rFonts w:ascii="Courier New" w:hAnsi="Courier New"/>
          <w:noProof/>
          <w:sz w:val="24"/>
          <w:lang w:val="en-US"/>
        </w:rPr>
        <w:t>element={&lt;Edi</w:t>
      </w:r>
      <w:r w:rsidR="00FD7C34">
        <w:rPr>
          <w:rFonts w:ascii="Courier New" w:hAnsi="Courier New"/>
          <w:noProof/>
          <w:sz w:val="24"/>
          <w:lang w:val="en-US"/>
        </w:rPr>
        <w:t>tAuction</w:t>
      </w:r>
      <w:r w:rsidRPr="00FD2C14">
        <w:rPr>
          <w:rFonts w:ascii="Courier New" w:hAnsi="Courier New"/>
          <w:noProof/>
          <w:sz w:val="24"/>
          <w:lang w:val="en-US"/>
        </w:rPr>
        <w:t>/&gt;</w:t>
      </w:r>
    </w:p>
    <w:p w14:paraId="103F3C9A" w14:textId="04A5F2AE" w:rsidR="0089038A" w:rsidRPr="00FD2C14" w:rsidRDefault="0089038A"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&lt;Route path="/product/:i</w:t>
      </w:r>
      <w:r w:rsidR="00487AE5">
        <w:rPr>
          <w:rFonts w:ascii="Courier New" w:hAnsi="Courier New"/>
          <w:noProof/>
          <w:sz w:val="24"/>
          <w:lang w:val="en-US"/>
        </w:rPr>
        <w:t>d/update" element={&lt;EditProduct</w:t>
      </w:r>
      <w:r w:rsidRPr="00FD2C14">
        <w:rPr>
          <w:rFonts w:ascii="Courier New" w:hAnsi="Courier New"/>
          <w:noProof/>
          <w:sz w:val="24"/>
          <w:lang w:val="en-US"/>
        </w:rPr>
        <w:t>/&gt;} /&gt;</w:t>
      </w:r>
    </w:p>
    <w:p w14:paraId="3B3CA3AF" w14:textId="3206B35E" w:rsidR="0089038A" w:rsidRPr="00FD2C14" w:rsidRDefault="0089038A" w:rsidP="005B6720">
      <w:pPr>
        <w:pBdr>
          <w:top w:val="single" w:sz="4" w:space="1" w:color="auto"/>
          <w:left w:val="single" w:sz="4" w:space="4" w:color="auto"/>
          <w:bottom w:val="single" w:sz="4" w:space="1" w:color="auto"/>
          <w:right w:val="single" w:sz="4" w:space="4" w:color="auto"/>
        </w:pBdr>
        <w:spacing w:before="240" w:after="240"/>
        <w:ind w:left="142" w:right="113" w:firstLine="0"/>
        <w:contextualSpacing/>
        <w:jc w:val="left"/>
        <w:rPr>
          <w:rFonts w:ascii="Courier New" w:hAnsi="Courier New"/>
          <w:noProof/>
          <w:sz w:val="24"/>
          <w:lang w:val="en-US"/>
        </w:rPr>
      </w:pPr>
      <w:r w:rsidRPr="00FD2C14">
        <w:rPr>
          <w:rFonts w:ascii="Courier New" w:hAnsi="Courier New"/>
          <w:noProof/>
          <w:sz w:val="24"/>
          <w:lang w:val="en-US"/>
        </w:rPr>
        <w:t>&lt;Route pa</w:t>
      </w:r>
      <w:r w:rsidR="005B6720">
        <w:rPr>
          <w:rFonts w:ascii="Courier New" w:hAnsi="Courier New"/>
          <w:noProof/>
          <w:sz w:val="24"/>
          <w:lang w:val="en-US"/>
        </w:rPr>
        <w:t>th="/stats" element={&lt;Stats /&gt;}</w:t>
      </w:r>
      <w:r w:rsidRPr="00FD2C14">
        <w:rPr>
          <w:rFonts w:ascii="Courier New" w:hAnsi="Courier New"/>
          <w:noProof/>
          <w:sz w:val="24"/>
          <w:lang w:val="en-US"/>
        </w:rPr>
        <w:t>/&gt;&lt;/Routes&gt;&lt;/main&gt;&lt;/Router&gt;&lt;/AuthProvider&gt;);};</w:t>
      </w:r>
    </w:p>
    <w:p w14:paraId="51D4A952" w14:textId="4777A666" w:rsidR="0089038A" w:rsidRPr="00FD66DE" w:rsidRDefault="0089038A" w:rsidP="0060770A">
      <w:pPr>
        <w:spacing w:before="120" w:after="280"/>
        <w:ind w:firstLine="0"/>
        <w:jc w:val="center"/>
        <w:rPr>
          <w:noProof/>
        </w:rPr>
      </w:pPr>
      <w:r w:rsidRPr="00FD2C14">
        <w:rPr>
          <w:noProof/>
        </w:rPr>
        <w:t>Листинг</w:t>
      </w:r>
      <w:r w:rsidRPr="00FD66DE">
        <w:rPr>
          <w:noProof/>
        </w:rPr>
        <w:t xml:space="preserve"> 3.10 – </w:t>
      </w:r>
      <w:r w:rsidRPr="00FD2C14">
        <w:rPr>
          <w:noProof/>
        </w:rPr>
        <w:t>Настройка</w:t>
      </w:r>
      <w:r w:rsidRPr="00FD66DE">
        <w:rPr>
          <w:noProof/>
        </w:rPr>
        <w:t xml:space="preserve"> </w:t>
      </w:r>
      <w:r w:rsidRPr="00FD2C14">
        <w:rPr>
          <w:noProof/>
        </w:rPr>
        <w:t>маршрутизации</w:t>
      </w:r>
    </w:p>
    <w:p w14:paraId="5D33CB55" w14:textId="77777777" w:rsidR="0089038A" w:rsidRPr="00FD2C14" w:rsidRDefault="0089038A" w:rsidP="0060770A">
      <w:r w:rsidRPr="00FD2C14">
        <w:lastRenderedPageBreak/>
        <w:t xml:space="preserve">Структура приложения состоит из нескольких маршрутов, каждый из которых соответствует определенному компоненту, отвечающему за конкретный функционал: просмотр списка аукционов, регистрация, вход, профиль пользователя, редактирование профиля, создание аукциона и его деталей, а также просмотр и редактирование продуктов. Главный элемент интерфейса – это </w:t>
      </w:r>
      <w:r w:rsidRPr="00AB2C78">
        <w:t>Header</w:t>
      </w:r>
      <w:r w:rsidRPr="00FD2C14">
        <w:t>, который отображается на каждой странице для удобной навигации.</w:t>
      </w:r>
    </w:p>
    <w:p w14:paraId="5437844D" w14:textId="270C6442" w:rsidR="0089038A" w:rsidRPr="00021C1C" w:rsidRDefault="0089038A" w:rsidP="0060770A">
      <w:pPr>
        <w:spacing w:after="240"/>
      </w:pPr>
      <w:r w:rsidRPr="00FD2C14">
        <w:t xml:space="preserve">Использование </w:t>
      </w:r>
      <w:r w:rsidRPr="00AB2C78">
        <w:t>CSS</w:t>
      </w:r>
      <w:r w:rsidRPr="00FD2C14">
        <w:t xml:space="preserve">-файла </w:t>
      </w:r>
      <w:r w:rsidRPr="006E1F75">
        <w:t>global.css</w:t>
      </w:r>
      <w:r w:rsidRPr="00FD2C14">
        <w:t xml:space="preserve"> обеспечивает единый стиль для всего приложения, делая его более визуально согласованным. Такой подход к маршрутизации и разделению компонентов обеспечивает модульность, легкость в разработке и дальнейшей поддержке приложения.</w:t>
      </w:r>
    </w:p>
    <w:p w14:paraId="6C5956E2" w14:textId="11CF315F" w:rsidR="00981725" w:rsidRDefault="00981725" w:rsidP="0060770A">
      <w:pPr>
        <w:pStyle w:val="afffc"/>
      </w:pPr>
      <w:bookmarkStart w:id="95" w:name="_Toc198277015"/>
      <w:r>
        <w:t>3.4 Контейнеризация</w:t>
      </w:r>
      <w:bookmarkEnd w:id="95"/>
    </w:p>
    <w:p w14:paraId="310644DC" w14:textId="06B8D6C2" w:rsidR="00094DE6" w:rsidRPr="00DE4AB2" w:rsidRDefault="00094DE6" w:rsidP="0060770A">
      <w:r w:rsidRPr="00DE4AB2">
        <w:t xml:space="preserve">Для корректной работы приложения в </w:t>
      </w:r>
      <w:proofErr w:type="spellStart"/>
      <w:r w:rsidRPr="00AB2C78">
        <w:t>Docker</w:t>
      </w:r>
      <w:proofErr w:type="spellEnd"/>
      <w:r w:rsidRPr="00DE4AB2">
        <w:t xml:space="preserve"> необходимо заранее подготовить специальные конфигурационные файлы, которые определяют, как приложение будет развертываться. Одним из таких файлов </w:t>
      </w:r>
      <w:r w:rsidRPr="00AB2C78">
        <w:t xml:space="preserve">является </w:t>
      </w:r>
      <w:proofErr w:type="spellStart"/>
      <w:r w:rsidRPr="00AB2C78">
        <w:t>Dockerfile</w:t>
      </w:r>
      <w:proofErr w:type="spellEnd"/>
      <w:r w:rsidRPr="00DE4AB2">
        <w:t xml:space="preserve">. Он описывает процесс создания образа, который включает в себя все необходимые зависимости, файлы и настройки для работы приложения. На основе образа создаются контейнеры, которые изолируют приложение от операционной системы и других процессов. Кроме того, для более сложных проектов, где требуется одновременная работа нескольких контейнеров, используется файл </w:t>
      </w:r>
      <w:proofErr w:type="spellStart"/>
      <w:r w:rsidRPr="00AB2C78">
        <w:t>docker-compose.yml</w:t>
      </w:r>
      <w:proofErr w:type="spellEnd"/>
      <w:r w:rsidRPr="00DE4AB2">
        <w:t>. Этот файл позволяет описать, как различные контейнеры взаимодействуют между собой, определяя их зависимости, сеть и порядок запуска.</w:t>
      </w:r>
    </w:p>
    <w:p w14:paraId="1D1FD830" w14:textId="7BDA46A0" w:rsidR="00F3460E" w:rsidRPr="00875933" w:rsidRDefault="00094DE6" w:rsidP="0060770A">
      <w:pPr>
        <w:spacing w:after="280"/>
        <w:rPr>
          <w:spacing w:val="-6"/>
        </w:rPr>
      </w:pPr>
      <w:r w:rsidRPr="00DE4AB2">
        <w:t xml:space="preserve">Пример конфигурационного файла </w:t>
      </w:r>
      <w:r w:rsidRPr="00AB2C78">
        <w:rPr>
          <w:lang w:val="en-US"/>
        </w:rPr>
        <w:t>Docker</w:t>
      </w:r>
      <w:r w:rsidRPr="00AB2C78">
        <w:t>,</w:t>
      </w:r>
      <w:r w:rsidRPr="00DE4AB2">
        <w:t xml:space="preserve"> необходимого для создания контейнера клиентской</w:t>
      </w:r>
      <w:r>
        <w:t xml:space="preserve"> части, представлен в листинге 3</w:t>
      </w:r>
      <w:r w:rsidRPr="00DE4AB2">
        <w:t>.1</w:t>
      </w:r>
      <w:r>
        <w:t>1</w:t>
      </w:r>
      <w:r w:rsidR="00F3460E" w:rsidRPr="00875933">
        <w:rPr>
          <w:spacing w:val="-6"/>
        </w:rPr>
        <w:t>.</w:t>
      </w:r>
    </w:p>
    <w:tbl>
      <w:tblPr>
        <w:tblStyle w:val="aa"/>
        <w:tblW w:w="0" w:type="auto"/>
        <w:tblInd w:w="-5" w:type="dxa"/>
        <w:tblLook w:val="04A0" w:firstRow="1" w:lastRow="0" w:firstColumn="1" w:lastColumn="0" w:noHBand="0" w:noVBand="1"/>
      </w:tblPr>
      <w:tblGrid>
        <w:gridCol w:w="9349"/>
      </w:tblGrid>
      <w:tr w:rsidR="000D689E" w:rsidRPr="006835A4" w14:paraId="478EA214" w14:textId="77777777" w:rsidTr="00BF302D">
        <w:tc>
          <w:tcPr>
            <w:tcW w:w="9349" w:type="dxa"/>
          </w:tcPr>
          <w:p w14:paraId="59A6AF18" w14:textId="77777777" w:rsidR="000D689E" w:rsidRPr="00DE4AB2" w:rsidRDefault="000D689E" w:rsidP="00BF302D">
            <w:pPr>
              <w:keepLines/>
              <w:ind w:left="29" w:firstLine="0"/>
              <w:jc w:val="left"/>
              <w:rPr>
                <w:rFonts w:ascii="Courier New" w:hAnsi="Courier New" w:cs="Courier New"/>
                <w:sz w:val="24"/>
                <w:lang w:val="en-US"/>
              </w:rPr>
            </w:pPr>
            <w:r w:rsidRPr="00DE4AB2">
              <w:rPr>
                <w:rFonts w:ascii="Courier New" w:hAnsi="Courier New" w:cs="Courier New"/>
                <w:sz w:val="24"/>
                <w:lang w:val="en-US"/>
              </w:rPr>
              <w:t>FROM node:18-alpine</w:t>
            </w:r>
          </w:p>
          <w:p w14:paraId="6A981F42" w14:textId="77777777" w:rsidR="000D689E" w:rsidRPr="00DE4AB2" w:rsidRDefault="000D689E" w:rsidP="00BF302D">
            <w:pPr>
              <w:keepLines/>
              <w:ind w:left="29" w:firstLine="0"/>
              <w:jc w:val="left"/>
              <w:rPr>
                <w:rFonts w:ascii="Courier New" w:hAnsi="Courier New" w:cs="Courier New"/>
                <w:sz w:val="24"/>
                <w:lang w:val="en-US"/>
              </w:rPr>
            </w:pPr>
            <w:r w:rsidRPr="00DE4AB2">
              <w:rPr>
                <w:rFonts w:ascii="Courier New" w:hAnsi="Courier New" w:cs="Courier New"/>
                <w:sz w:val="24"/>
                <w:lang w:val="en-US"/>
              </w:rPr>
              <w:t>WORKDIR /app</w:t>
            </w:r>
          </w:p>
          <w:p w14:paraId="68F40443" w14:textId="77777777" w:rsidR="000D689E" w:rsidRPr="00DE4AB2" w:rsidRDefault="000D689E" w:rsidP="00BF302D">
            <w:pPr>
              <w:keepLines/>
              <w:ind w:left="29" w:firstLine="0"/>
              <w:jc w:val="left"/>
              <w:rPr>
                <w:rFonts w:ascii="Courier New" w:hAnsi="Courier New" w:cs="Courier New"/>
                <w:sz w:val="24"/>
                <w:lang w:val="en-US"/>
              </w:rPr>
            </w:pPr>
            <w:r w:rsidRPr="00DE4AB2">
              <w:rPr>
                <w:rFonts w:ascii="Courier New" w:hAnsi="Courier New" w:cs="Courier New"/>
                <w:sz w:val="24"/>
                <w:lang w:val="en-US"/>
              </w:rPr>
              <w:t>COPY package*.</w:t>
            </w:r>
            <w:proofErr w:type="spellStart"/>
            <w:proofErr w:type="gramStart"/>
            <w:r w:rsidRPr="00DE4AB2">
              <w:rPr>
                <w:rFonts w:ascii="Courier New" w:hAnsi="Courier New" w:cs="Courier New"/>
                <w:sz w:val="24"/>
                <w:lang w:val="en-US"/>
              </w:rPr>
              <w:t>json</w:t>
            </w:r>
            <w:proofErr w:type="spellEnd"/>
            <w:r w:rsidRPr="00DE4AB2">
              <w:rPr>
                <w:rFonts w:ascii="Courier New" w:hAnsi="Courier New" w:cs="Courier New"/>
                <w:sz w:val="24"/>
                <w:lang w:val="en-US"/>
              </w:rPr>
              <w:t xml:space="preserve"> ./</w:t>
            </w:r>
            <w:proofErr w:type="gramEnd"/>
          </w:p>
          <w:p w14:paraId="74545DA5" w14:textId="77777777" w:rsidR="000D689E" w:rsidRPr="00DE4AB2" w:rsidRDefault="000D689E" w:rsidP="00BF302D">
            <w:pPr>
              <w:keepLines/>
              <w:ind w:left="29" w:firstLine="0"/>
              <w:jc w:val="left"/>
              <w:rPr>
                <w:rFonts w:ascii="Courier New" w:hAnsi="Courier New" w:cs="Courier New"/>
                <w:sz w:val="24"/>
                <w:lang w:val="en-US"/>
              </w:rPr>
            </w:pPr>
            <w:r w:rsidRPr="00DE4AB2">
              <w:rPr>
                <w:rFonts w:ascii="Courier New" w:hAnsi="Courier New" w:cs="Courier New"/>
                <w:sz w:val="24"/>
                <w:lang w:val="en-US"/>
              </w:rPr>
              <w:t xml:space="preserve">RUN </w:t>
            </w:r>
            <w:proofErr w:type="spellStart"/>
            <w:r w:rsidRPr="00DE4AB2">
              <w:rPr>
                <w:rFonts w:ascii="Courier New" w:hAnsi="Courier New" w:cs="Courier New"/>
                <w:sz w:val="24"/>
                <w:lang w:val="en-US"/>
              </w:rPr>
              <w:t>npm</w:t>
            </w:r>
            <w:proofErr w:type="spellEnd"/>
            <w:r w:rsidRPr="00DE4AB2">
              <w:rPr>
                <w:rFonts w:ascii="Courier New" w:hAnsi="Courier New" w:cs="Courier New"/>
                <w:sz w:val="24"/>
                <w:lang w:val="en-US"/>
              </w:rPr>
              <w:t xml:space="preserve"> install</w:t>
            </w:r>
          </w:p>
          <w:p w14:paraId="639984F1" w14:textId="77777777" w:rsidR="000D689E" w:rsidRPr="00DE4AB2" w:rsidRDefault="000D689E" w:rsidP="00BF302D">
            <w:pPr>
              <w:keepLines/>
              <w:ind w:left="29" w:firstLine="0"/>
              <w:jc w:val="left"/>
              <w:rPr>
                <w:rFonts w:ascii="Courier New" w:hAnsi="Courier New" w:cs="Courier New"/>
                <w:sz w:val="24"/>
                <w:lang w:val="en-US"/>
              </w:rPr>
            </w:pPr>
            <w:proofErr w:type="gramStart"/>
            <w:r w:rsidRPr="00DE4AB2">
              <w:rPr>
                <w:rFonts w:ascii="Courier New" w:hAnsi="Courier New" w:cs="Courier New"/>
                <w:sz w:val="24"/>
                <w:lang w:val="en-US"/>
              </w:rPr>
              <w:t>COPY .</w:t>
            </w:r>
            <w:proofErr w:type="gramEnd"/>
            <w:r w:rsidRPr="00DE4AB2">
              <w:rPr>
                <w:rFonts w:ascii="Courier New" w:hAnsi="Courier New" w:cs="Courier New"/>
                <w:sz w:val="24"/>
                <w:lang w:val="en-US"/>
              </w:rPr>
              <w:t xml:space="preserve"> .</w:t>
            </w:r>
          </w:p>
          <w:p w14:paraId="138DF116" w14:textId="77777777" w:rsidR="000D689E" w:rsidRPr="00DE4AB2" w:rsidRDefault="000D689E" w:rsidP="00BF302D">
            <w:pPr>
              <w:keepLines/>
              <w:ind w:left="29" w:firstLine="0"/>
              <w:jc w:val="left"/>
              <w:rPr>
                <w:rFonts w:ascii="Courier New" w:hAnsi="Courier New" w:cs="Courier New"/>
                <w:sz w:val="24"/>
                <w:lang w:val="en-US"/>
              </w:rPr>
            </w:pPr>
            <w:r w:rsidRPr="00DE4AB2">
              <w:rPr>
                <w:rFonts w:ascii="Courier New" w:hAnsi="Courier New" w:cs="Courier New"/>
                <w:sz w:val="24"/>
                <w:lang w:val="en-US"/>
              </w:rPr>
              <w:t>EXPOSE 3000</w:t>
            </w:r>
          </w:p>
          <w:p w14:paraId="4766A32C" w14:textId="77777777" w:rsidR="000D689E" w:rsidRPr="00FD2C14" w:rsidRDefault="000D689E" w:rsidP="00BF302D">
            <w:pPr>
              <w:keepLines/>
              <w:ind w:left="29" w:firstLine="0"/>
              <w:jc w:val="left"/>
              <w:rPr>
                <w:lang w:val="en-US"/>
              </w:rPr>
            </w:pPr>
            <w:r w:rsidRPr="00FD2C14">
              <w:rPr>
                <w:rFonts w:ascii="Courier New" w:hAnsi="Courier New" w:cs="Courier New"/>
                <w:sz w:val="24"/>
                <w:lang w:val="en-US"/>
              </w:rPr>
              <w:t>CMD ["</w:t>
            </w:r>
            <w:proofErr w:type="spellStart"/>
            <w:r w:rsidRPr="00FD2C14">
              <w:rPr>
                <w:rFonts w:ascii="Courier New" w:hAnsi="Courier New" w:cs="Courier New"/>
                <w:sz w:val="24"/>
                <w:lang w:val="en-US"/>
              </w:rPr>
              <w:t>npm</w:t>
            </w:r>
            <w:proofErr w:type="spellEnd"/>
            <w:r w:rsidRPr="00FD2C14">
              <w:rPr>
                <w:rFonts w:ascii="Courier New" w:hAnsi="Courier New" w:cs="Courier New"/>
                <w:sz w:val="24"/>
                <w:lang w:val="en-US"/>
              </w:rPr>
              <w:t>", "start"]</w:t>
            </w:r>
          </w:p>
        </w:tc>
      </w:tr>
    </w:tbl>
    <w:p w14:paraId="45ECC3F7" w14:textId="77777777" w:rsidR="000D689E" w:rsidRPr="00DE4AB2" w:rsidRDefault="000D689E" w:rsidP="0060770A">
      <w:pPr>
        <w:keepLines/>
        <w:spacing w:before="120" w:after="280"/>
        <w:ind w:firstLine="0"/>
        <w:jc w:val="center"/>
      </w:pPr>
      <w:r>
        <w:rPr>
          <w:lang w:eastAsia="ru-RU"/>
        </w:rPr>
        <w:t>Листинг 3</w:t>
      </w:r>
      <w:r w:rsidRPr="00DE4AB2">
        <w:rPr>
          <w:lang w:eastAsia="ru-RU"/>
        </w:rPr>
        <w:t>.1</w:t>
      </w:r>
      <w:r>
        <w:rPr>
          <w:lang w:eastAsia="ru-RU"/>
        </w:rPr>
        <w:t>1</w:t>
      </w:r>
      <w:r w:rsidRPr="00DE4AB2">
        <w:rPr>
          <w:lang w:eastAsia="ru-RU"/>
        </w:rPr>
        <w:t xml:space="preserve"> </w:t>
      </w:r>
      <w:r w:rsidRPr="00DE4AB2">
        <w:t xml:space="preserve">– Пример конфигурационного файла </w:t>
      </w:r>
      <w:r w:rsidRPr="00AB2C78">
        <w:rPr>
          <w:lang w:val="en-US"/>
        </w:rPr>
        <w:t>Docker</w:t>
      </w:r>
    </w:p>
    <w:p w14:paraId="79AB8A85" w14:textId="77777777" w:rsidR="000D689E" w:rsidRPr="00DE4AB2" w:rsidRDefault="000D689E" w:rsidP="0060770A">
      <w:pPr>
        <w:spacing w:after="280"/>
        <w:rPr>
          <w:lang w:val="en-US"/>
        </w:rPr>
      </w:pPr>
      <w:r w:rsidRPr="00DE4AB2">
        <w:t xml:space="preserve">Для корректной работы приложения, состоящего из нескольких контейнеров, необходимо подготовить специальный файл, который определяет порядок и параметры запуска всех контейнеров, обеспечивающих функционирование приложения. Каждый контейнер содержит отдельную компоненту проекта, и для каждого используется свой </w:t>
      </w:r>
      <w:r w:rsidRPr="00AB2C78">
        <w:rPr>
          <w:lang w:val="en-US"/>
        </w:rPr>
        <w:t>Dockerfile</w:t>
      </w:r>
      <w:r w:rsidRPr="00DE4AB2">
        <w:t xml:space="preserve">. Этот файл позволяет централизованно управлять запуском всех частей серверной части приложения. </w:t>
      </w:r>
      <w:proofErr w:type="spellStart"/>
      <w:r w:rsidRPr="00DE4AB2">
        <w:rPr>
          <w:lang w:val="en-US"/>
        </w:rPr>
        <w:t>Пример</w:t>
      </w:r>
      <w:proofErr w:type="spellEnd"/>
      <w:r w:rsidRPr="00DE4AB2">
        <w:rPr>
          <w:lang w:val="en-US"/>
        </w:rPr>
        <w:t xml:space="preserve"> </w:t>
      </w:r>
      <w:proofErr w:type="spellStart"/>
      <w:r w:rsidRPr="00DE4AB2">
        <w:rPr>
          <w:lang w:val="en-US"/>
        </w:rPr>
        <w:t>конфигурации</w:t>
      </w:r>
      <w:proofErr w:type="spellEnd"/>
      <w:r w:rsidRPr="00DE4AB2">
        <w:rPr>
          <w:lang w:val="en-US"/>
        </w:rPr>
        <w:t xml:space="preserve">, </w:t>
      </w:r>
      <w:proofErr w:type="spellStart"/>
      <w:r w:rsidRPr="00DE4AB2">
        <w:rPr>
          <w:lang w:val="en-US"/>
        </w:rPr>
        <w:t>демонстрирующий</w:t>
      </w:r>
      <w:proofErr w:type="spellEnd"/>
      <w:r w:rsidRPr="00DE4AB2">
        <w:rPr>
          <w:lang w:val="en-US"/>
        </w:rPr>
        <w:t xml:space="preserve"> </w:t>
      </w:r>
      <w:proofErr w:type="spellStart"/>
      <w:r w:rsidRPr="00DE4AB2">
        <w:rPr>
          <w:lang w:val="en-US"/>
        </w:rPr>
        <w:t>запуск</w:t>
      </w:r>
      <w:proofErr w:type="spellEnd"/>
      <w:r w:rsidRPr="00DE4AB2">
        <w:rPr>
          <w:lang w:val="en-US"/>
        </w:rPr>
        <w:t xml:space="preserve"> </w:t>
      </w:r>
      <w:proofErr w:type="spellStart"/>
      <w:r w:rsidRPr="00DE4AB2">
        <w:rPr>
          <w:lang w:val="en-US"/>
        </w:rPr>
        <w:t>серверной</w:t>
      </w:r>
      <w:proofErr w:type="spellEnd"/>
      <w:r w:rsidRPr="00DE4AB2">
        <w:rPr>
          <w:lang w:val="en-US"/>
        </w:rPr>
        <w:t xml:space="preserve"> </w:t>
      </w:r>
      <w:proofErr w:type="spellStart"/>
      <w:r>
        <w:rPr>
          <w:lang w:val="en-US"/>
        </w:rPr>
        <w:t>части</w:t>
      </w:r>
      <w:proofErr w:type="spellEnd"/>
      <w:r>
        <w:rPr>
          <w:lang w:val="en-US"/>
        </w:rPr>
        <w:t xml:space="preserve">, </w:t>
      </w:r>
      <w:proofErr w:type="spellStart"/>
      <w:r>
        <w:rPr>
          <w:lang w:val="en-US"/>
        </w:rPr>
        <w:t>представлен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листинге</w:t>
      </w:r>
      <w:proofErr w:type="spellEnd"/>
      <w:r>
        <w:rPr>
          <w:lang w:val="en-US"/>
        </w:rPr>
        <w:t xml:space="preserve"> </w:t>
      </w:r>
      <w:r>
        <w:t>3</w:t>
      </w:r>
      <w:r w:rsidRPr="00DE4AB2">
        <w:rPr>
          <w:lang w:val="en-US"/>
        </w:rPr>
        <w:t>.</w:t>
      </w:r>
      <w:r>
        <w:t>1</w:t>
      </w:r>
      <w:r w:rsidRPr="00DE4AB2">
        <w:rPr>
          <w:lang w:val="en-US"/>
        </w:rPr>
        <w:t>2.</w:t>
      </w:r>
    </w:p>
    <w:tbl>
      <w:tblPr>
        <w:tblStyle w:val="aa"/>
        <w:tblW w:w="9351" w:type="dxa"/>
        <w:tblLook w:val="04A0" w:firstRow="1" w:lastRow="0" w:firstColumn="1" w:lastColumn="0" w:noHBand="0" w:noVBand="1"/>
      </w:tblPr>
      <w:tblGrid>
        <w:gridCol w:w="9351"/>
      </w:tblGrid>
      <w:tr w:rsidR="000D689E" w:rsidRPr="006835A4" w14:paraId="7972F8D4" w14:textId="77777777" w:rsidTr="00445A6C">
        <w:trPr>
          <w:trHeight w:val="4458"/>
        </w:trPr>
        <w:tc>
          <w:tcPr>
            <w:tcW w:w="9351" w:type="dxa"/>
          </w:tcPr>
          <w:p w14:paraId="44EDFF96" w14:textId="77777777" w:rsidR="000D689E" w:rsidRPr="00DE4AB2" w:rsidRDefault="000D689E" w:rsidP="0060770A">
            <w:pPr>
              <w:keepLines/>
              <w:ind w:firstLine="0"/>
              <w:jc w:val="left"/>
              <w:rPr>
                <w:lang w:val="en-US"/>
              </w:rPr>
            </w:pPr>
            <w:r w:rsidRPr="00DE4AB2">
              <w:rPr>
                <w:rFonts w:ascii="Courier New" w:hAnsi="Courier New" w:cs="Courier New"/>
                <w:sz w:val="24"/>
                <w:lang w:val="en-US"/>
              </w:rPr>
              <w:lastRenderedPageBreak/>
              <w:t>services:</w:t>
            </w:r>
            <w:r w:rsidRPr="00DE4AB2">
              <w:rPr>
                <w:rFonts w:ascii="Courier New" w:hAnsi="Courier New" w:cs="Courier New"/>
                <w:sz w:val="24"/>
                <w:lang w:val="en-US"/>
              </w:rPr>
              <w:br/>
              <w:t xml:space="preserve"> backend:</w:t>
            </w:r>
            <w:r w:rsidRPr="00DE4AB2">
              <w:rPr>
                <w:rFonts w:ascii="Courier New" w:hAnsi="Courier New" w:cs="Courier New"/>
                <w:sz w:val="24"/>
                <w:lang w:val="en-US"/>
              </w:rPr>
              <w:br/>
              <w:t xml:space="preserve">    build:</w:t>
            </w:r>
            <w:r w:rsidRPr="00DE4AB2">
              <w:rPr>
                <w:rFonts w:ascii="Courier New" w:hAnsi="Courier New" w:cs="Courier New"/>
                <w:sz w:val="24"/>
                <w:lang w:val="en-US"/>
              </w:rPr>
              <w:br/>
              <w:t xml:space="preserve">      context: ./auction</w:t>
            </w:r>
            <w:r w:rsidRPr="00DE4AB2">
              <w:rPr>
                <w:rFonts w:ascii="Courier New" w:hAnsi="Courier New" w:cs="Courier New"/>
                <w:sz w:val="24"/>
                <w:lang w:val="en-US"/>
              </w:rPr>
              <w:br/>
              <w:t xml:space="preserve">      </w:t>
            </w:r>
            <w:proofErr w:type="spellStart"/>
            <w:r w:rsidRPr="00DE4AB2">
              <w:rPr>
                <w:rFonts w:ascii="Courier New" w:hAnsi="Courier New" w:cs="Courier New"/>
                <w:sz w:val="24"/>
                <w:lang w:val="en-US"/>
              </w:rPr>
              <w:t>dockerfile</w:t>
            </w:r>
            <w:proofErr w:type="spellEnd"/>
            <w:r w:rsidRPr="00DE4AB2">
              <w:rPr>
                <w:rFonts w:ascii="Courier New" w:hAnsi="Courier New" w:cs="Courier New"/>
                <w:sz w:val="24"/>
                <w:lang w:val="en-US"/>
              </w:rPr>
              <w:t xml:space="preserve">: </w:t>
            </w:r>
            <w:proofErr w:type="spellStart"/>
            <w:r w:rsidRPr="00DE4AB2">
              <w:rPr>
                <w:rFonts w:ascii="Courier New" w:hAnsi="Courier New" w:cs="Courier New"/>
                <w:sz w:val="24"/>
                <w:lang w:val="en-US"/>
              </w:rPr>
              <w:t>Dockerfile</w:t>
            </w:r>
            <w:proofErr w:type="spellEnd"/>
            <w:r w:rsidRPr="00DE4AB2">
              <w:rPr>
                <w:rFonts w:ascii="Courier New" w:hAnsi="Courier New" w:cs="Courier New"/>
                <w:sz w:val="24"/>
                <w:lang w:val="en-US"/>
              </w:rPr>
              <w:br/>
              <w:t xml:space="preserve">    </w:t>
            </w:r>
            <w:proofErr w:type="spellStart"/>
            <w:r w:rsidRPr="00DE4AB2">
              <w:rPr>
                <w:rFonts w:ascii="Courier New" w:hAnsi="Courier New" w:cs="Courier New"/>
                <w:sz w:val="24"/>
                <w:lang w:val="en-US"/>
              </w:rPr>
              <w:t>container_name</w:t>
            </w:r>
            <w:proofErr w:type="spellEnd"/>
            <w:r w:rsidRPr="00DE4AB2">
              <w:rPr>
                <w:rFonts w:ascii="Courier New" w:hAnsi="Courier New" w:cs="Courier New"/>
                <w:sz w:val="24"/>
                <w:lang w:val="en-US"/>
              </w:rPr>
              <w:t xml:space="preserve">: </w:t>
            </w:r>
            <w:proofErr w:type="spellStart"/>
            <w:r w:rsidRPr="00DE4AB2">
              <w:rPr>
                <w:rFonts w:ascii="Courier New" w:hAnsi="Courier New" w:cs="Courier New"/>
                <w:sz w:val="24"/>
                <w:lang w:val="en-US"/>
              </w:rPr>
              <w:t>django</w:t>
            </w:r>
            <w:proofErr w:type="spellEnd"/>
            <w:r w:rsidRPr="00DE4AB2">
              <w:rPr>
                <w:rFonts w:ascii="Courier New" w:hAnsi="Courier New" w:cs="Courier New"/>
                <w:sz w:val="24"/>
                <w:lang w:val="en-US"/>
              </w:rPr>
              <w:t>-backend</w:t>
            </w:r>
            <w:r w:rsidRPr="00DE4AB2">
              <w:rPr>
                <w:rFonts w:ascii="Courier New" w:hAnsi="Courier New" w:cs="Courier New"/>
                <w:sz w:val="24"/>
                <w:lang w:val="en-US"/>
              </w:rPr>
              <w:br/>
              <w:t xml:space="preserve">    command: </w:t>
            </w:r>
            <w:proofErr w:type="spellStart"/>
            <w:r w:rsidRPr="00DE4AB2">
              <w:rPr>
                <w:rFonts w:ascii="Courier New" w:hAnsi="Courier New" w:cs="Courier New"/>
                <w:sz w:val="24"/>
                <w:lang w:val="en-US"/>
              </w:rPr>
              <w:t>daphne</w:t>
            </w:r>
            <w:proofErr w:type="spellEnd"/>
            <w:r w:rsidRPr="00DE4AB2">
              <w:rPr>
                <w:rFonts w:ascii="Courier New" w:hAnsi="Courier New" w:cs="Courier New"/>
                <w:sz w:val="24"/>
                <w:lang w:val="en-US"/>
              </w:rPr>
              <w:t xml:space="preserve"> -p 8000 </w:t>
            </w:r>
            <w:proofErr w:type="spellStart"/>
            <w:r w:rsidRPr="00DE4AB2">
              <w:rPr>
                <w:rFonts w:ascii="Courier New" w:hAnsi="Courier New" w:cs="Courier New"/>
                <w:sz w:val="24"/>
                <w:lang w:val="en-US"/>
              </w:rPr>
              <w:t>auction.asgi:application</w:t>
            </w:r>
            <w:proofErr w:type="spellEnd"/>
            <w:r w:rsidRPr="00DE4AB2">
              <w:rPr>
                <w:rFonts w:ascii="Courier New" w:hAnsi="Courier New" w:cs="Courier New"/>
                <w:sz w:val="24"/>
                <w:lang w:val="en-US"/>
              </w:rPr>
              <w:br/>
              <w:t xml:space="preserve">    volumes:</w:t>
            </w:r>
            <w:r w:rsidRPr="00DE4AB2">
              <w:rPr>
                <w:rFonts w:ascii="Courier New" w:hAnsi="Courier New" w:cs="Courier New"/>
                <w:sz w:val="24"/>
                <w:lang w:val="en-US"/>
              </w:rPr>
              <w:br/>
              <w:t xml:space="preserve">      - ./auction:/app</w:t>
            </w:r>
            <w:r w:rsidRPr="00DE4AB2">
              <w:rPr>
                <w:rFonts w:ascii="Courier New" w:hAnsi="Courier New" w:cs="Courier New"/>
                <w:sz w:val="24"/>
                <w:lang w:val="en-US"/>
              </w:rPr>
              <w:br/>
              <w:t xml:space="preserve">      - ./auction/media:/app/media</w:t>
            </w:r>
            <w:r w:rsidRPr="00DE4AB2">
              <w:rPr>
                <w:rFonts w:ascii="Courier New" w:hAnsi="Courier New" w:cs="Courier New"/>
                <w:sz w:val="24"/>
                <w:lang w:val="en-US"/>
              </w:rPr>
              <w:br/>
              <w:t xml:space="preserve">    ports:</w:t>
            </w:r>
            <w:r w:rsidRPr="00DE4AB2">
              <w:rPr>
                <w:rFonts w:ascii="Courier New" w:hAnsi="Courier New" w:cs="Courier New"/>
                <w:sz w:val="24"/>
                <w:lang w:val="en-US"/>
              </w:rPr>
              <w:br/>
              <w:t xml:space="preserve">      - "8000:8000"</w:t>
            </w:r>
            <w:r w:rsidRPr="00DE4AB2">
              <w:rPr>
                <w:rFonts w:ascii="Courier New" w:hAnsi="Courier New" w:cs="Courier New"/>
                <w:sz w:val="24"/>
                <w:lang w:val="en-US"/>
              </w:rPr>
              <w:br/>
              <w:t xml:space="preserve">    </w:t>
            </w:r>
            <w:proofErr w:type="spellStart"/>
            <w:r w:rsidRPr="00DE4AB2">
              <w:rPr>
                <w:rFonts w:ascii="Courier New" w:hAnsi="Courier New" w:cs="Courier New"/>
                <w:sz w:val="24"/>
                <w:lang w:val="en-US"/>
              </w:rPr>
              <w:t>env_file</w:t>
            </w:r>
            <w:proofErr w:type="spellEnd"/>
            <w:r w:rsidRPr="00DE4AB2">
              <w:rPr>
                <w:rFonts w:ascii="Courier New" w:hAnsi="Courier New" w:cs="Courier New"/>
                <w:sz w:val="24"/>
                <w:lang w:val="en-US"/>
              </w:rPr>
              <w:t>:</w:t>
            </w:r>
            <w:r w:rsidRPr="00DE4AB2">
              <w:rPr>
                <w:rFonts w:ascii="Courier New" w:hAnsi="Courier New" w:cs="Courier New"/>
                <w:sz w:val="24"/>
                <w:lang w:val="en-US"/>
              </w:rPr>
              <w:br/>
              <w:t xml:space="preserve">      - ./auction/.</w:t>
            </w:r>
            <w:proofErr w:type="spellStart"/>
            <w:r w:rsidRPr="00DE4AB2">
              <w:rPr>
                <w:rFonts w:ascii="Courier New" w:hAnsi="Courier New" w:cs="Courier New"/>
                <w:sz w:val="24"/>
                <w:lang w:val="en-US"/>
              </w:rPr>
              <w:t>env</w:t>
            </w:r>
            <w:proofErr w:type="spellEnd"/>
            <w:r w:rsidRPr="00DE4AB2">
              <w:rPr>
                <w:rFonts w:ascii="Courier New" w:hAnsi="Courier New" w:cs="Courier New"/>
                <w:sz w:val="24"/>
                <w:lang w:val="en-US"/>
              </w:rPr>
              <w:br/>
              <w:t xml:space="preserve">    </w:t>
            </w:r>
            <w:proofErr w:type="spellStart"/>
            <w:r w:rsidRPr="00DE4AB2">
              <w:rPr>
                <w:rFonts w:ascii="Courier New" w:hAnsi="Courier New" w:cs="Courier New"/>
                <w:sz w:val="24"/>
                <w:lang w:val="en-US"/>
              </w:rPr>
              <w:t>depends_on</w:t>
            </w:r>
            <w:proofErr w:type="spellEnd"/>
            <w:r w:rsidRPr="00DE4AB2">
              <w:rPr>
                <w:rFonts w:ascii="Courier New" w:hAnsi="Courier New" w:cs="Courier New"/>
                <w:sz w:val="24"/>
                <w:lang w:val="en-US"/>
              </w:rPr>
              <w:t>:</w:t>
            </w:r>
            <w:r w:rsidRPr="00DE4AB2">
              <w:rPr>
                <w:rFonts w:ascii="Courier New" w:hAnsi="Courier New" w:cs="Courier New"/>
                <w:sz w:val="24"/>
                <w:lang w:val="en-US"/>
              </w:rPr>
              <w:br/>
              <w:t xml:space="preserve">      - </w:t>
            </w:r>
            <w:proofErr w:type="spellStart"/>
            <w:r w:rsidRPr="00DE4AB2">
              <w:rPr>
                <w:rFonts w:ascii="Courier New" w:hAnsi="Courier New" w:cs="Courier New"/>
                <w:sz w:val="24"/>
                <w:lang w:val="en-US"/>
              </w:rPr>
              <w:t>db</w:t>
            </w:r>
            <w:proofErr w:type="spellEnd"/>
          </w:p>
        </w:tc>
      </w:tr>
    </w:tbl>
    <w:p w14:paraId="4AC0C6F7" w14:textId="77777777" w:rsidR="000D689E" w:rsidRPr="00DE4AB2" w:rsidRDefault="000D689E" w:rsidP="0060770A">
      <w:pPr>
        <w:keepLines/>
        <w:spacing w:before="120" w:after="280"/>
        <w:ind w:firstLine="0"/>
        <w:jc w:val="center"/>
      </w:pPr>
      <w:r>
        <w:rPr>
          <w:lang w:eastAsia="ru-RU"/>
        </w:rPr>
        <w:t>Листинг 3</w:t>
      </w:r>
      <w:r w:rsidRPr="00DE4AB2">
        <w:rPr>
          <w:lang w:eastAsia="ru-RU"/>
        </w:rPr>
        <w:t>.</w:t>
      </w:r>
      <w:r>
        <w:rPr>
          <w:lang w:eastAsia="ru-RU"/>
        </w:rPr>
        <w:t>1</w:t>
      </w:r>
      <w:r w:rsidRPr="00DE4AB2">
        <w:rPr>
          <w:lang w:eastAsia="ru-RU"/>
        </w:rPr>
        <w:t xml:space="preserve">2 </w:t>
      </w:r>
      <w:r w:rsidRPr="00DE4AB2">
        <w:t xml:space="preserve">– Пример части конфигурационного файла </w:t>
      </w:r>
      <w:r w:rsidRPr="00AB2C78">
        <w:rPr>
          <w:lang w:val="en-US"/>
        </w:rPr>
        <w:t>docker</w:t>
      </w:r>
      <w:r w:rsidRPr="00AB2C78">
        <w:t>-</w:t>
      </w:r>
      <w:r w:rsidRPr="00AB2C78">
        <w:rPr>
          <w:lang w:val="en-US"/>
        </w:rPr>
        <w:t>compose</w:t>
      </w:r>
    </w:p>
    <w:p w14:paraId="609DC593" w14:textId="2C80D977" w:rsidR="000D689E" w:rsidRPr="00DE4AB2" w:rsidRDefault="000D689E" w:rsidP="0060770A">
      <w:r w:rsidRPr="00DE4AB2">
        <w:t xml:space="preserve">Этот файл описывает архитектуру, включающей серверную часть, пользовательский интерфейс и базу данных, </w:t>
      </w:r>
      <w:r w:rsidR="00EF7C49">
        <w:t xml:space="preserve">с </w:t>
      </w:r>
      <w:r w:rsidR="00BF302D">
        <w:t>инструкциями для</w:t>
      </w:r>
      <w:r w:rsidRPr="00DE4AB2">
        <w:t xml:space="preserve"> </w:t>
      </w:r>
      <w:r w:rsidRPr="00BF302D">
        <w:t>взаимодействия.</w:t>
      </w:r>
    </w:p>
    <w:p w14:paraId="1FB17C0F" w14:textId="7695868C" w:rsidR="000D689E" w:rsidRPr="00D800CE" w:rsidRDefault="000D689E" w:rsidP="0060770A">
      <w:r w:rsidRPr="00D800CE">
        <w:t xml:space="preserve">Серверная часть собирается из каталога с использованием указанного </w:t>
      </w:r>
      <w:proofErr w:type="spellStart"/>
      <w:r w:rsidRPr="00D800CE">
        <w:t>Dockerfile</w:t>
      </w:r>
      <w:proofErr w:type="spellEnd"/>
      <w:r w:rsidRPr="00D800CE">
        <w:t>. Она запускается командой для обработки запросов. Каталог с исходным кодом и директория для медиа-файлов монтируются в контейнер для синхронизации данны</w:t>
      </w:r>
      <w:r w:rsidR="0034471E" w:rsidRPr="00D800CE">
        <w:t>х.</w:t>
      </w:r>
    </w:p>
    <w:p w14:paraId="76F11540" w14:textId="0AD922DC" w:rsidR="000D689E" w:rsidRPr="0034471E" w:rsidRDefault="000D689E" w:rsidP="0060770A">
      <w:pPr>
        <w:rPr>
          <w:spacing w:val="4"/>
        </w:rPr>
      </w:pPr>
      <w:r w:rsidRPr="0034471E">
        <w:rPr>
          <w:spacing w:val="4"/>
        </w:rPr>
        <w:t xml:space="preserve">Пользовательский интерфейс собирается из каталога на основе своего </w:t>
      </w:r>
      <w:proofErr w:type="spellStart"/>
      <w:r w:rsidRPr="0034471E">
        <w:rPr>
          <w:spacing w:val="4"/>
        </w:rPr>
        <w:t>Dockerfile</w:t>
      </w:r>
      <w:proofErr w:type="spellEnd"/>
      <w:r w:rsidRPr="0034471E">
        <w:rPr>
          <w:spacing w:val="4"/>
        </w:rPr>
        <w:t>. Локальный каталог синхронизируется с контейнерным, что упрощает вне</w:t>
      </w:r>
      <w:r w:rsidR="0034471E" w:rsidRPr="0034471E">
        <w:rPr>
          <w:spacing w:val="4"/>
        </w:rPr>
        <w:t>сение изменений и тестирование.</w:t>
      </w:r>
    </w:p>
    <w:p w14:paraId="570BF15F" w14:textId="50A87067" w:rsidR="000D689E" w:rsidRPr="00FD2C14" w:rsidRDefault="000D689E" w:rsidP="0060770A">
      <w:r w:rsidRPr="00DE4AB2">
        <w:t>База данных запускается с использованием образа. Контейнер использует заранее настроенные параметры: имя пользователя, пароль и название базы данных. Данные хранятся в томе, монтируемом в директорию.</w:t>
      </w:r>
    </w:p>
    <w:p w14:paraId="561453F9" w14:textId="12C3638E" w:rsidR="00F3460E" w:rsidRDefault="00F3460E" w:rsidP="0060770A">
      <w:pPr>
        <w:pStyle w:val="afffc"/>
      </w:pPr>
      <w:bookmarkStart w:id="96" w:name="_Toc198277016"/>
      <w:r>
        <w:t>3.</w:t>
      </w:r>
      <w:r w:rsidR="000D689E">
        <w:t>5</w:t>
      </w:r>
      <w:r>
        <w:t xml:space="preserve"> Выводы по разделу</w:t>
      </w:r>
      <w:bookmarkEnd w:id="96"/>
    </w:p>
    <w:p w14:paraId="094882EC" w14:textId="6FB3BAB0" w:rsidR="00A62A50" w:rsidRDefault="00C076A8" w:rsidP="0060770A">
      <w:r w:rsidRPr="006D1150">
        <w:t xml:space="preserve">Данный раздел описывает </w:t>
      </w:r>
      <w:r w:rsidR="00C832D9">
        <w:t>реализацию</w:t>
      </w:r>
      <w:r w:rsidRPr="006D1150">
        <w:t xml:space="preserve"> приложения, включающую серверную часть на </w:t>
      </w:r>
      <w:proofErr w:type="spellStart"/>
      <w:r w:rsidRPr="00AB2C78">
        <w:t>Django</w:t>
      </w:r>
      <w:proofErr w:type="spellEnd"/>
      <w:r w:rsidRPr="006D1150">
        <w:t xml:space="preserve"> и клиентскую часть на </w:t>
      </w:r>
      <w:proofErr w:type="spellStart"/>
      <w:r w:rsidRPr="00AB2C78">
        <w:t>React</w:t>
      </w:r>
      <w:proofErr w:type="spellEnd"/>
      <w:r w:rsidRPr="00AB2C78">
        <w:t>,</w:t>
      </w:r>
      <w:r w:rsidRPr="006D1150">
        <w:t xml:space="preserve"> а также развертывание </w:t>
      </w:r>
      <w:r w:rsidRPr="00587F1C">
        <w:t xml:space="preserve">с использованием </w:t>
      </w:r>
      <w:proofErr w:type="spellStart"/>
      <w:r w:rsidRPr="00AB2C78">
        <w:t>Docker</w:t>
      </w:r>
      <w:proofErr w:type="spellEnd"/>
      <w:r w:rsidR="00587F1C" w:rsidRPr="00587F1C">
        <w:t xml:space="preserve"> и подробным описанием процесс</w:t>
      </w:r>
      <w:r w:rsidR="00587F1C">
        <w:t>а</w:t>
      </w:r>
      <w:r w:rsidR="00587F1C" w:rsidRPr="00587F1C">
        <w:t xml:space="preserve"> контейнеризации.</w:t>
      </w:r>
      <w:r w:rsidRPr="006D1150">
        <w:t xml:space="preserve"> </w:t>
      </w:r>
    </w:p>
    <w:p w14:paraId="6C91D874" w14:textId="77777777" w:rsidR="00A62A50" w:rsidRDefault="00C076A8" w:rsidP="0060770A">
      <w:r w:rsidRPr="006D1150">
        <w:t xml:space="preserve">Серверная часть реализует функциональности регистрации, авторизации, создания аукционов и чата между продавцом и покупателем, применяя аутентификацию с </w:t>
      </w:r>
      <w:proofErr w:type="spellStart"/>
      <w:r w:rsidRPr="006D1150">
        <w:t>токенами</w:t>
      </w:r>
      <w:proofErr w:type="spellEnd"/>
      <w:r w:rsidRPr="006D1150">
        <w:t xml:space="preserve"> (</w:t>
      </w:r>
      <w:proofErr w:type="spellStart"/>
      <w:r w:rsidRPr="00AB2C78">
        <w:t>access</w:t>
      </w:r>
      <w:proofErr w:type="spellEnd"/>
      <w:r w:rsidRPr="00AB2C78">
        <w:t xml:space="preserve"> и </w:t>
      </w:r>
      <w:proofErr w:type="spellStart"/>
      <w:r w:rsidRPr="00AB2C78">
        <w:t>refresh</w:t>
      </w:r>
      <w:proofErr w:type="spellEnd"/>
      <w:r w:rsidRPr="006D1150">
        <w:t xml:space="preserve">) для обеспечения безопасности. </w:t>
      </w:r>
    </w:p>
    <w:p w14:paraId="074EBA50" w14:textId="04B18C8F" w:rsidR="00A62A50" w:rsidRDefault="00C076A8" w:rsidP="0060770A">
      <w:r w:rsidRPr="006D1150">
        <w:t xml:space="preserve">Клиентская часть, </w:t>
      </w:r>
      <w:r w:rsidR="00E52E74">
        <w:t xml:space="preserve">сделана </w:t>
      </w:r>
      <w:r w:rsidRPr="006D1150">
        <w:t xml:space="preserve">на </w:t>
      </w:r>
      <w:proofErr w:type="spellStart"/>
      <w:r w:rsidRPr="00AB2C78">
        <w:t>React</w:t>
      </w:r>
      <w:proofErr w:type="spellEnd"/>
      <w:r w:rsidRPr="006D1150">
        <w:t xml:space="preserve">, предоставляет динамичный и удобный пользовательский интерфейс для регистрации, входа, работы с аукционами и общения, используя </w:t>
      </w:r>
      <w:proofErr w:type="spellStart"/>
      <w:r w:rsidRPr="00AB2C78">
        <w:t>React</w:t>
      </w:r>
      <w:proofErr w:type="spellEnd"/>
      <w:r w:rsidRPr="00AB2C78">
        <w:t xml:space="preserve"> </w:t>
      </w:r>
      <w:proofErr w:type="spellStart"/>
      <w:r w:rsidRPr="00AB2C78">
        <w:t>Router</w:t>
      </w:r>
      <w:proofErr w:type="spellEnd"/>
      <w:r w:rsidRPr="006D1150">
        <w:t xml:space="preserve"> для быстрой навигации и </w:t>
      </w:r>
      <w:proofErr w:type="spellStart"/>
      <w:r w:rsidRPr="00F17D9B">
        <w:t>Context</w:t>
      </w:r>
      <w:proofErr w:type="spellEnd"/>
      <w:r w:rsidRPr="00F17D9B">
        <w:t xml:space="preserve"> API.</w:t>
      </w:r>
      <w:r w:rsidRPr="006D1150">
        <w:t xml:space="preserve"> </w:t>
      </w:r>
    </w:p>
    <w:p w14:paraId="5DD3DAD6" w14:textId="7C2C5C46" w:rsidR="00D77801" w:rsidRPr="00C65194" w:rsidRDefault="00C076A8" w:rsidP="0060770A">
      <w:pPr>
        <w:rPr>
          <w:spacing w:val="6"/>
        </w:rPr>
        <w:sectPr w:rsidR="00D77801" w:rsidRPr="00C65194" w:rsidSect="0060770A">
          <w:headerReference w:type="first" r:id="rId24"/>
          <w:pgSz w:w="11906" w:h="16838"/>
          <w:pgMar w:top="1134" w:right="851" w:bottom="1134" w:left="1701" w:header="709" w:footer="709" w:gutter="0"/>
          <w:pgNumType w:start="28"/>
          <w:cols w:space="708"/>
          <w:titlePg/>
          <w:docGrid w:linePitch="381"/>
        </w:sectPr>
      </w:pPr>
      <w:r w:rsidRPr="006D1150">
        <w:t xml:space="preserve">Развертывание приложения осуществляется с помощью </w:t>
      </w:r>
      <w:proofErr w:type="spellStart"/>
      <w:r w:rsidRPr="00AB2C78">
        <w:t>Docker</w:t>
      </w:r>
      <w:proofErr w:type="spellEnd"/>
      <w:r w:rsidRPr="006D1150">
        <w:t xml:space="preserve">, что упрощает настройку, обеспечивает </w:t>
      </w:r>
      <w:r w:rsidR="002B1611">
        <w:t>гибкость</w:t>
      </w:r>
      <w:r w:rsidRPr="006D1150">
        <w:t xml:space="preserve"> окружения и поддерживает масштабируемость. Такое сочетание технологий и подходов гарантирует надежность, безопасность и эффекти</w:t>
      </w:r>
      <w:r>
        <w:t xml:space="preserve">вное масштабирование </w:t>
      </w:r>
      <w:r w:rsidRPr="00A62A50">
        <w:t>приложения</w:t>
      </w:r>
      <w:r w:rsidR="002F269E" w:rsidRPr="00A62A50">
        <w:rPr>
          <w:spacing w:val="6"/>
        </w:rPr>
        <w:t>.</w:t>
      </w:r>
    </w:p>
    <w:bookmarkStart w:id="97" w:name="_Toc128387215"/>
    <w:bookmarkStart w:id="98" w:name="_Toc198277017"/>
    <w:p w14:paraId="237F1E2F" w14:textId="4FD6B7EF" w:rsidR="00A213CD" w:rsidRDefault="00A9158A" w:rsidP="0060770A">
      <w:pPr>
        <w:pStyle w:val="afffa"/>
        <w:spacing w:before="360" w:after="120"/>
      </w:pPr>
      <w:r w:rsidRPr="00604221">
        <w:rPr>
          <w:b w:val="0"/>
          <w:noProof/>
          <w:lang w:eastAsia="ru-RU"/>
        </w:rPr>
        <w:lastRenderedPageBreak/>
        <mc:AlternateContent>
          <mc:Choice Requires="wpg">
            <w:drawing>
              <wp:anchor distT="0" distB="0" distL="114300" distR="114300" simplePos="0" relativeHeight="251791360" behindDoc="0" locked="0" layoutInCell="1" allowOverlap="1" wp14:anchorId="4F04DD25" wp14:editId="064B6426">
                <wp:simplePos x="0" y="0"/>
                <wp:positionH relativeFrom="margin">
                  <wp:posOffset>-427990</wp:posOffset>
                </wp:positionH>
                <wp:positionV relativeFrom="margin">
                  <wp:posOffset>-500380</wp:posOffset>
                </wp:positionV>
                <wp:extent cx="6659880" cy="10259695"/>
                <wp:effectExtent l="0" t="0" r="26670" b="27305"/>
                <wp:wrapNone/>
                <wp:docPr id="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B6314" w14:textId="77777777" w:rsidR="00A218E5" w:rsidRDefault="00A218E5" w:rsidP="00BC6D18">
                              <w:pPr>
                                <w:pStyle w:val="afffffa"/>
                              </w:pPr>
                            </w:p>
                          </w:txbxContent>
                        </wps:txbx>
                        <wps:bodyPr rot="0" vert="horz" wrap="square" lIns="12700" tIns="12700" rIns="12700" bIns="12700" anchor="t" anchorCtr="0" upright="1">
                          <a:noAutofit/>
                        </wps:bodyPr>
                      </wps:wsp>
                      <wps:wsp>
                        <wps:cNvPr id="1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94B1AF" w14:textId="77777777" w:rsidR="00A218E5" w:rsidRDefault="00A218E5" w:rsidP="00BC6D18">
                              <w:pPr>
                                <w:pStyle w:val="afffffa"/>
                              </w:pPr>
                            </w:p>
                          </w:txbxContent>
                        </wps:txbx>
                        <wps:bodyPr rot="0" vert="horz" wrap="square" lIns="12700" tIns="12700" rIns="12700" bIns="12700" anchor="t" anchorCtr="0" upright="1">
                          <a:noAutofit/>
                        </wps:bodyPr>
                      </wps:wsp>
                      <wps:wsp>
                        <wps:cNvPr id="1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7161FC" w14:textId="77777777" w:rsidR="00A218E5" w:rsidRPr="0058383F" w:rsidRDefault="00A218E5" w:rsidP="00BC6D18">
                              <w:pPr>
                                <w:pStyle w:val="afffffa"/>
                                <w:ind w:firstLine="0"/>
                                <w:rPr>
                                  <w:i w:val="0"/>
                                  <w:sz w:val="18"/>
                                </w:rPr>
                              </w:pPr>
                              <w:r w:rsidRPr="0058383F">
                                <w:rPr>
                                  <w:i w:val="0"/>
                                  <w:sz w:val="18"/>
                                </w:rPr>
                                <w:t>ФИО</w:t>
                              </w:r>
                            </w:p>
                            <w:p w14:paraId="02C8F178" w14:textId="77777777" w:rsidR="00A218E5" w:rsidRPr="0024446F" w:rsidRDefault="00A218E5" w:rsidP="00BC6D18">
                              <w:pPr>
                                <w:pStyle w:val="afffffa"/>
                                <w:rPr>
                                  <w:i w:val="0"/>
                                  <w:iCs/>
                                </w:rPr>
                              </w:pPr>
                            </w:p>
                          </w:txbxContent>
                        </wps:txbx>
                        <wps:bodyPr rot="0" vert="horz" wrap="square" lIns="12700" tIns="12700" rIns="12700" bIns="12700" anchor="t" anchorCtr="0" upright="1">
                          <a:noAutofit/>
                        </wps:bodyPr>
                      </wps:wsp>
                      <wps:wsp>
                        <wps:cNvPr id="1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E431E0" w14:textId="77777777" w:rsidR="00A218E5" w:rsidRPr="0058383F" w:rsidRDefault="00A218E5" w:rsidP="00BC6D18">
                              <w:pPr>
                                <w:pStyle w:val="afffffa"/>
                                <w:ind w:firstLine="0"/>
                                <w:rPr>
                                  <w:i w:val="0"/>
                                  <w:sz w:val="18"/>
                                </w:rPr>
                              </w:pPr>
                              <w:r w:rsidRPr="0058383F">
                                <w:rPr>
                                  <w:i w:val="0"/>
                                  <w:sz w:val="18"/>
                                </w:rPr>
                                <w:t>Подпись</w:t>
                              </w:r>
                            </w:p>
                            <w:p w14:paraId="5A5A61CD" w14:textId="77777777" w:rsidR="00A218E5" w:rsidRPr="0024446F" w:rsidRDefault="00A218E5" w:rsidP="00BC6D18">
                              <w:pPr>
                                <w:pStyle w:val="afffffa"/>
                                <w:rPr>
                                  <w:i w:val="0"/>
                                  <w:iCs/>
                                </w:rPr>
                              </w:pPr>
                            </w:p>
                          </w:txbxContent>
                        </wps:txbx>
                        <wps:bodyPr rot="0" vert="horz" wrap="square" lIns="12700" tIns="12700" rIns="12700" bIns="12700" anchor="t" anchorCtr="0" upright="1">
                          <a:noAutofit/>
                        </wps:bodyPr>
                      </wps:wsp>
                      <wps:wsp>
                        <wps:cNvPr id="1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6D6F4" w14:textId="77777777" w:rsidR="00A218E5" w:rsidRPr="0058383F" w:rsidRDefault="00A218E5" w:rsidP="00BC6D18">
                              <w:pPr>
                                <w:pStyle w:val="afffffa"/>
                                <w:ind w:firstLine="0"/>
                                <w:rPr>
                                  <w:i w:val="0"/>
                                  <w:sz w:val="18"/>
                                </w:rPr>
                              </w:pPr>
                              <w:r w:rsidRPr="0058383F">
                                <w:rPr>
                                  <w:i w:val="0"/>
                                  <w:sz w:val="18"/>
                                </w:rPr>
                                <w:t>Дата</w:t>
                              </w:r>
                            </w:p>
                            <w:p w14:paraId="7C51348A" w14:textId="77777777" w:rsidR="00A218E5" w:rsidRPr="0024446F" w:rsidRDefault="00A218E5" w:rsidP="00BC6D18">
                              <w:pPr>
                                <w:pStyle w:val="afffffa"/>
                                <w:rPr>
                                  <w:i w:val="0"/>
                                  <w:iCs/>
                                </w:rPr>
                              </w:pPr>
                            </w:p>
                          </w:txbxContent>
                        </wps:txbx>
                        <wps:bodyPr rot="0" vert="horz" wrap="square" lIns="12700" tIns="12700" rIns="12700" bIns="12700" anchor="t" anchorCtr="0" upright="1">
                          <a:noAutofit/>
                        </wps:bodyPr>
                      </wps:wsp>
                      <wps:wsp>
                        <wps:cNvPr id="2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99388" w14:textId="77777777" w:rsidR="00A218E5" w:rsidRPr="0058383F" w:rsidRDefault="00A218E5" w:rsidP="00BC6D18">
                              <w:pPr>
                                <w:pStyle w:val="afffffa"/>
                                <w:ind w:firstLine="0"/>
                                <w:rPr>
                                  <w:i w:val="0"/>
                                  <w:iCs/>
                                  <w:sz w:val="18"/>
                                </w:rPr>
                              </w:pPr>
                              <w:r w:rsidRPr="0058383F">
                                <w:rPr>
                                  <w:i w:val="0"/>
                                  <w:iCs/>
                                  <w:sz w:val="18"/>
                                </w:rPr>
                                <w:t>Лист</w:t>
                              </w:r>
                            </w:p>
                          </w:txbxContent>
                        </wps:txbx>
                        <wps:bodyPr rot="0" vert="horz" wrap="square" lIns="12700" tIns="12700" rIns="12700" bIns="12700" anchor="t" anchorCtr="0" upright="1">
                          <a:noAutofit/>
                        </wps:bodyPr>
                      </wps:wsp>
                      <wps:wsp>
                        <wps:cNvPr id="2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7DBCEB" w14:textId="77777777" w:rsidR="00A218E5" w:rsidRPr="0058383F" w:rsidRDefault="00A218E5" w:rsidP="00BC6D18">
                              <w:pPr>
                                <w:pStyle w:val="afffffa"/>
                                <w:ind w:firstLine="0"/>
                                <w:rPr>
                                  <w:i w:val="0"/>
                                  <w:sz w:val="18"/>
                                </w:rPr>
                              </w:pPr>
                              <w:r w:rsidRPr="0058383F">
                                <w:rPr>
                                  <w:i w:val="0"/>
                                  <w:sz w:val="18"/>
                                </w:rPr>
                                <w:t>1</w:t>
                              </w:r>
                            </w:p>
                          </w:txbxContent>
                        </wps:txbx>
                        <wps:bodyPr rot="0" vert="horz" wrap="square" lIns="12700" tIns="12700" rIns="12700" bIns="12700" anchor="t" anchorCtr="0" upright="1">
                          <a:noAutofit/>
                        </wps:bodyPr>
                      </wps:wsp>
                      <wps:wsp>
                        <wps:cNvPr id="2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C56E84" w14:textId="03A9BC31" w:rsidR="00A218E5" w:rsidRPr="00CE51F8" w:rsidRDefault="00A218E5" w:rsidP="00CE51F8">
                              <w:pPr>
                                <w:pStyle w:val="affffe"/>
                                <w:jc w:val="center"/>
                                <w:rPr>
                                  <w:rFonts w:ascii="Times New Roman" w:hAnsi="Times New Roman"/>
                                  <w:sz w:val="24"/>
                                  <w:szCs w:val="14"/>
                                  <w:lang w:val="ru-RU"/>
                                </w:rPr>
                              </w:pPr>
                              <w:r w:rsidRPr="00CE51F8">
                                <w:rPr>
                                  <w:rFonts w:ascii="Times New Roman" w:hAnsi="Times New Roman"/>
                                  <w:sz w:val="24"/>
                                  <w:szCs w:val="24"/>
                                  <w:lang w:val="ru-RU"/>
                                </w:rPr>
                                <w:t>ДП 04.</w:t>
                              </w:r>
                              <w:proofErr w:type="gramStart"/>
                              <w:r w:rsidRPr="00CE51F8">
                                <w:rPr>
                                  <w:rFonts w:ascii="Times New Roman" w:hAnsi="Times New Roman"/>
                                  <w:sz w:val="24"/>
                                  <w:szCs w:val="24"/>
                                  <w:lang w:val="ru-RU"/>
                                </w:rPr>
                                <w:t>00.ПЗ</w:t>
                              </w:r>
                              <w:proofErr w:type="gramEnd"/>
                            </w:p>
                            <w:p w14:paraId="342DB46A" w14:textId="77777777" w:rsidR="00A218E5" w:rsidRPr="009005BC" w:rsidRDefault="00A218E5" w:rsidP="00BC6D18"/>
                          </w:txbxContent>
                        </wps:txbx>
                        <wps:bodyPr rot="0" vert="horz" wrap="square" lIns="12700" tIns="12700" rIns="12700" bIns="12700" anchor="t" anchorCtr="0" upright="1">
                          <a:noAutofit/>
                        </wps:bodyPr>
                      </wps:wsp>
                      <wps:wsp>
                        <wps:cNvPr id="2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 name="Group 77"/>
                        <wpg:cNvGrpSpPr>
                          <a:grpSpLocks/>
                        </wpg:cNvGrpSpPr>
                        <wpg:grpSpPr bwMode="auto">
                          <a:xfrm>
                            <a:off x="1144" y="14935"/>
                            <a:ext cx="2507" cy="240"/>
                            <a:chOff x="0" y="0"/>
                            <a:chExt cx="19999" cy="20000"/>
                          </a:xfrm>
                        </wpg:grpSpPr>
                        <wps:wsp>
                          <wps:cNvPr id="2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F2704" w14:textId="77777777" w:rsidR="00A218E5" w:rsidRPr="00391803" w:rsidRDefault="00A218E5" w:rsidP="00BC6D18">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3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89C7F" w14:textId="7A821BB8" w:rsidR="00A218E5" w:rsidRPr="003275F5" w:rsidRDefault="00A218E5" w:rsidP="00BC6D18">
                                <w:pPr>
                                  <w:ind w:firstLine="0"/>
                                  <w:jc w:val="left"/>
                                  <w:rPr>
                                    <w:i/>
                                    <w:sz w:val="18"/>
                                    <w:szCs w:val="18"/>
                                  </w:rPr>
                                </w:pPr>
                                <w:r>
                                  <w:rPr>
                                    <w:i/>
                                    <w:sz w:val="18"/>
                                    <w:szCs w:val="18"/>
                                  </w:rPr>
                                  <w:t>Корень М.А.</w:t>
                                </w:r>
                              </w:p>
                            </w:txbxContent>
                          </wps:txbx>
                          <wps:bodyPr rot="0" vert="horz" wrap="square" lIns="12700" tIns="12700" rIns="12700" bIns="12700" anchor="t" anchorCtr="0" upright="1">
                            <a:noAutofit/>
                          </wps:bodyPr>
                        </wps:wsp>
                      </wpg:grpSp>
                      <wpg:grpSp>
                        <wpg:cNvPr id="31" name="Group 80"/>
                        <wpg:cNvGrpSpPr>
                          <a:grpSpLocks/>
                        </wpg:cNvGrpSpPr>
                        <wpg:grpSpPr bwMode="auto">
                          <a:xfrm>
                            <a:off x="1144" y="15204"/>
                            <a:ext cx="2507" cy="239"/>
                            <a:chOff x="0" y="0"/>
                            <a:chExt cx="19995" cy="20000"/>
                          </a:xfrm>
                        </wpg:grpSpPr>
                        <wps:wsp>
                          <wps:cNvPr id="3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D87807" w14:textId="77777777" w:rsidR="00A218E5" w:rsidRPr="00391803" w:rsidRDefault="00A218E5" w:rsidP="00BC6D18">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33"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14762" w14:textId="77777777" w:rsidR="00A218E5" w:rsidRPr="00E4441C" w:rsidRDefault="00A218E5" w:rsidP="00BC6D18">
                                <w:pPr>
                                  <w:pStyle w:val="affffe"/>
                                  <w:jc w:val="left"/>
                                  <w:rPr>
                                    <w:rFonts w:ascii="Times New Roman" w:hAnsi="Times New Roman"/>
                                    <w:spacing w:val="-4"/>
                                    <w:sz w:val="18"/>
                                    <w:szCs w:val="18"/>
                                    <w:lang w:val="ru-RU"/>
                                  </w:rPr>
                                </w:pPr>
                                <w:proofErr w:type="spellStart"/>
                                <w:r w:rsidRPr="00E4441C">
                                  <w:rPr>
                                    <w:rFonts w:ascii="Times New Roman" w:hAnsi="Times New Roman"/>
                                    <w:spacing w:val="-4"/>
                                    <w:sz w:val="18"/>
                                    <w:szCs w:val="18"/>
                                    <w:lang w:val="ru-RU"/>
                                  </w:rPr>
                                  <w:t>Комкова</w:t>
                                </w:r>
                                <w:proofErr w:type="spellEnd"/>
                                <w:r w:rsidRPr="00E4441C">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34" name="Group 83"/>
                        <wpg:cNvGrpSpPr>
                          <a:grpSpLocks/>
                        </wpg:cNvGrpSpPr>
                        <wpg:grpSpPr bwMode="auto">
                          <a:xfrm>
                            <a:off x="1144" y="15479"/>
                            <a:ext cx="2507" cy="239"/>
                            <a:chOff x="0" y="0"/>
                            <a:chExt cx="19999" cy="20000"/>
                          </a:xfrm>
                        </wpg:grpSpPr>
                        <wps:wsp>
                          <wps:cNvPr id="3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C6632" w14:textId="77777777" w:rsidR="00A218E5" w:rsidRPr="004F5CE6" w:rsidRDefault="00A218E5" w:rsidP="00BC6D18">
                                <w:pPr>
                                  <w:pStyle w:val="afffffc"/>
                                  <w:ind w:firstLine="0"/>
                                </w:pPr>
                              </w:p>
                            </w:txbxContent>
                          </wps:txbx>
                          <wps:bodyPr rot="0" vert="horz" wrap="square" lIns="12700" tIns="12700" rIns="12700" bIns="12700" anchor="t" anchorCtr="0" upright="1">
                            <a:noAutofit/>
                          </wps:bodyPr>
                        </wps:wsp>
                        <wps:wsp>
                          <wps:cNvPr id="3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098613" w14:textId="77777777" w:rsidR="00A218E5" w:rsidRPr="0007115C" w:rsidRDefault="00A218E5" w:rsidP="00BC6D18">
                                <w:pPr>
                                  <w:ind w:firstLine="0"/>
                                </w:pPr>
                              </w:p>
                            </w:txbxContent>
                          </wps:txbx>
                          <wps:bodyPr rot="0" vert="horz" wrap="square" lIns="12700" tIns="12700" rIns="12700" bIns="12700" anchor="t" anchorCtr="0" upright="1">
                            <a:noAutofit/>
                          </wps:bodyPr>
                        </wps:wsp>
                      </wpg:grpSp>
                      <wpg:grpSp>
                        <wpg:cNvPr id="37" name="Group 86"/>
                        <wpg:cNvGrpSpPr>
                          <a:grpSpLocks/>
                        </wpg:cNvGrpSpPr>
                        <wpg:grpSpPr bwMode="auto">
                          <a:xfrm>
                            <a:off x="1144" y="15746"/>
                            <a:ext cx="2507" cy="241"/>
                            <a:chOff x="0" y="0"/>
                            <a:chExt cx="20002" cy="20000"/>
                          </a:xfrm>
                        </wpg:grpSpPr>
                        <wps:wsp>
                          <wps:cNvPr id="3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694EB0" w14:textId="77777777" w:rsidR="00A218E5" w:rsidRPr="00391803" w:rsidRDefault="00A218E5" w:rsidP="00BC6D18">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39"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D7958" w14:textId="77777777" w:rsidR="00A218E5" w:rsidRPr="00E4441C" w:rsidRDefault="00A218E5" w:rsidP="00CC6C03">
                                <w:pPr>
                                  <w:pStyle w:val="affffe"/>
                                  <w:jc w:val="left"/>
                                  <w:rPr>
                                    <w:rFonts w:ascii="Times New Roman" w:hAnsi="Times New Roman"/>
                                    <w:spacing w:val="-4"/>
                                    <w:sz w:val="18"/>
                                    <w:szCs w:val="18"/>
                                    <w:lang w:val="ru-RU"/>
                                  </w:rPr>
                                </w:pPr>
                                <w:proofErr w:type="spellStart"/>
                                <w:r w:rsidRPr="00E4441C">
                                  <w:rPr>
                                    <w:rFonts w:ascii="Times New Roman" w:hAnsi="Times New Roman"/>
                                    <w:spacing w:val="-4"/>
                                    <w:sz w:val="18"/>
                                    <w:szCs w:val="18"/>
                                    <w:lang w:val="ru-RU"/>
                                  </w:rPr>
                                  <w:t>Нистюк</w:t>
                                </w:r>
                                <w:proofErr w:type="spellEnd"/>
                                <w:r w:rsidRPr="00E4441C">
                                  <w:rPr>
                                    <w:rFonts w:ascii="Times New Roman" w:hAnsi="Times New Roman"/>
                                    <w:spacing w:val="-4"/>
                                    <w:sz w:val="18"/>
                                    <w:szCs w:val="18"/>
                                    <w:lang w:val="ru-RU"/>
                                  </w:rPr>
                                  <w:t xml:space="preserve"> О.А.</w:t>
                                </w:r>
                              </w:p>
                              <w:p w14:paraId="4055022E" w14:textId="77777777" w:rsidR="00A218E5" w:rsidRPr="00E4441C" w:rsidRDefault="00A218E5" w:rsidP="00CC6C03">
                                <w:pPr>
                                  <w:pStyle w:val="affffe"/>
                                  <w:rPr>
                                    <w:rFonts w:ascii="Times New Roman" w:hAnsi="Times New Roman"/>
                                  </w:rPr>
                                </w:pPr>
                              </w:p>
                              <w:p w14:paraId="6BFC69DC" w14:textId="2B46F338" w:rsidR="00A218E5" w:rsidRPr="00E4441C" w:rsidRDefault="00A218E5" w:rsidP="00BC6D18">
                                <w:pPr>
                                  <w:pStyle w:val="affffe"/>
                                  <w:jc w:val="left"/>
                                  <w:rPr>
                                    <w:rFonts w:ascii="Times New Roman" w:hAnsi="Times New Roman"/>
                                    <w:spacing w:val="-4"/>
                                    <w:sz w:val="18"/>
                                    <w:szCs w:val="18"/>
                                    <w:lang w:val="ru-RU"/>
                                  </w:rPr>
                                </w:pPr>
                              </w:p>
                            </w:txbxContent>
                          </wps:txbx>
                          <wps:bodyPr rot="0" vert="horz" wrap="square" lIns="12700" tIns="12700" rIns="12700" bIns="12700" anchor="t" anchorCtr="0" upright="1">
                            <a:noAutofit/>
                          </wps:bodyPr>
                        </wps:wsp>
                      </wpg:grpSp>
                      <wpg:grpSp>
                        <wpg:cNvPr id="40" name="Group 89"/>
                        <wpg:cNvGrpSpPr>
                          <a:grpSpLocks/>
                        </wpg:cNvGrpSpPr>
                        <wpg:grpSpPr bwMode="auto">
                          <a:xfrm>
                            <a:off x="1144" y="16014"/>
                            <a:ext cx="2524" cy="240"/>
                            <a:chOff x="0" y="0"/>
                            <a:chExt cx="20135" cy="20000"/>
                          </a:xfrm>
                        </wpg:grpSpPr>
                        <wps:wsp>
                          <wps:cNvPr id="4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61867" w14:textId="77777777" w:rsidR="00A218E5" w:rsidRPr="005D4ABD" w:rsidRDefault="00A218E5" w:rsidP="00BC6D18">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42"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930E72" w14:textId="77777777" w:rsidR="00A218E5" w:rsidRPr="00E4441C" w:rsidRDefault="00A218E5" w:rsidP="00BC6D18">
                                <w:pPr>
                                  <w:pStyle w:val="affffe"/>
                                  <w:jc w:val="left"/>
                                  <w:rPr>
                                    <w:rFonts w:ascii="Times New Roman" w:hAnsi="Times New Roman"/>
                                    <w:spacing w:val="-4"/>
                                    <w:sz w:val="18"/>
                                    <w:szCs w:val="18"/>
                                    <w:lang w:val="ru-RU"/>
                                  </w:rPr>
                                </w:pPr>
                                <w:proofErr w:type="spellStart"/>
                                <w:r w:rsidRPr="00E4441C">
                                  <w:rPr>
                                    <w:rFonts w:ascii="Times New Roman" w:hAnsi="Times New Roman"/>
                                    <w:spacing w:val="-4"/>
                                    <w:sz w:val="18"/>
                                    <w:szCs w:val="18"/>
                                    <w:lang w:val="ru-RU"/>
                                  </w:rPr>
                                  <w:t>Блинова</w:t>
                                </w:r>
                                <w:proofErr w:type="spellEnd"/>
                                <w:r w:rsidRPr="00E4441C">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4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DFBE4" w14:textId="51B64495" w:rsidR="00A218E5" w:rsidRDefault="00A218E5" w:rsidP="00BC6D18">
                              <w:pPr>
                                <w:pStyle w:val="affffe"/>
                                <w:jc w:val="center"/>
                                <w:rPr>
                                  <w:rFonts w:ascii="Times New Roman" w:hAnsi="Times New Roman"/>
                                  <w:sz w:val="24"/>
                                  <w:lang w:val="ru-RU"/>
                                </w:rPr>
                              </w:pPr>
                              <w:r w:rsidRPr="00BC6D18">
                                <w:rPr>
                                  <w:rFonts w:ascii="Times New Roman" w:hAnsi="Times New Roman"/>
                                  <w:sz w:val="24"/>
                                  <w:lang w:val="ru-RU"/>
                                </w:rPr>
                                <w:t xml:space="preserve">4 </w:t>
                              </w:r>
                              <w:r>
                                <w:rPr>
                                  <w:rFonts w:ascii="Times New Roman" w:hAnsi="Times New Roman"/>
                                  <w:sz w:val="24"/>
                                  <w:lang w:val="ru-RU"/>
                                </w:rPr>
                                <w:t>Тестирование</w:t>
                              </w:r>
                            </w:p>
                            <w:p w14:paraId="5871F719" w14:textId="61345DCD" w:rsidR="00A218E5" w:rsidRPr="00BC6D18" w:rsidRDefault="00A218E5" w:rsidP="00BC6D18">
                              <w:pPr>
                                <w:pStyle w:val="affffe"/>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wps:wsp>
                        <wps:cNvPr id="4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51073" w14:textId="77777777" w:rsidR="00A218E5" w:rsidRPr="00904616" w:rsidRDefault="00A218E5" w:rsidP="00BC6D18">
                              <w:pPr>
                                <w:pStyle w:val="afffffa"/>
                                <w:ind w:firstLine="0"/>
                                <w:rPr>
                                  <w:i w:val="0"/>
                                  <w:iCs/>
                                </w:rPr>
                              </w:pPr>
                              <w:r w:rsidRPr="0058383F">
                                <w:rPr>
                                  <w:i w:val="0"/>
                                  <w:iCs/>
                                  <w:sz w:val="18"/>
                                </w:rPr>
                                <w:t>Лит</w:t>
                              </w:r>
                              <w:r>
                                <w:rPr>
                                  <w:i w:val="0"/>
                                  <w:iCs/>
                                </w:rPr>
                                <w:t>.</w:t>
                              </w:r>
                            </w:p>
                          </w:txbxContent>
                        </wps:txbx>
                        <wps:bodyPr rot="0" vert="horz" wrap="square" lIns="12700" tIns="12700" rIns="12700" bIns="12700" anchor="t" anchorCtr="0" upright="1">
                          <a:noAutofit/>
                        </wps:bodyPr>
                      </wps:wsp>
                      <wps:wsp>
                        <wps:cNvPr id="4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E4F593" w14:textId="77777777" w:rsidR="00A218E5" w:rsidRPr="0058383F" w:rsidRDefault="00A218E5" w:rsidP="00BC6D18">
                              <w:pPr>
                                <w:pStyle w:val="afffffa"/>
                                <w:ind w:firstLine="0"/>
                                <w:rPr>
                                  <w:i w:val="0"/>
                                  <w:iCs/>
                                  <w:sz w:val="18"/>
                                </w:rPr>
                              </w:pPr>
                              <w:r w:rsidRPr="0058383F">
                                <w:rPr>
                                  <w:i w:val="0"/>
                                  <w:iCs/>
                                  <w:sz w:val="18"/>
                                </w:rPr>
                                <w:t>Листов</w:t>
                              </w:r>
                            </w:p>
                          </w:txbxContent>
                        </wps:txbx>
                        <wps:bodyPr rot="0" vert="horz" wrap="square" lIns="12700" tIns="12700" rIns="12700" bIns="12700" anchor="t" anchorCtr="0" upright="1">
                          <a:noAutofit/>
                        </wps:bodyPr>
                      </wps:wsp>
                      <wps:wsp>
                        <wps:cNvPr id="50"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ADF486" w14:textId="4EBD9D99" w:rsidR="00A218E5" w:rsidRPr="0058383F" w:rsidRDefault="00A218E5" w:rsidP="00BC6D18">
                              <w:pPr>
                                <w:pStyle w:val="afffffa"/>
                                <w:ind w:firstLine="0"/>
                                <w:rPr>
                                  <w:i w:val="0"/>
                                  <w:sz w:val="18"/>
                                </w:rPr>
                              </w:pPr>
                              <w:r>
                                <w:rPr>
                                  <w:i w:val="0"/>
                                  <w:sz w:val="18"/>
                                </w:rPr>
                                <w:t>8</w:t>
                              </w:r>
                            </w:p>
                          </w:txbxContent>
                        </wps:txbx>
                        <wps:bodyPr rot="0" vert="horz" wrap="square" lIns="12700" tIns="12700" rIns="12700" bIns="12700" anchor="t" anchorCtr="0" upright="1">
                          <a:noAutofit/>
                        </wps:bodyPr>
                      </wps:wsp>
                      <wps:wsp>
                        <wps:cNvPr id="5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4C2D2" w14:textId="77777777" w:rsidR="00A218E5" w:rsidRPr="00BC6D18" w:rsidRDefault="00A218E5" w:rsidP="00BC6D18">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04DD25" id="_x0000_s1387" style="position:absolute;left:0;text-align:left;margin-left:-33.7pt;margin-top:-39.4pt;width:524.4pt;height:807.85pt;z-index:25179136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">
                <v:rect id="Rectangle 54" o:spid="_x0000_s138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CC4wwAAANoAAAAPAAAAZHJzL2Rvd25yZXYueG1sRI/NasMw&#10;EITvhb6D2EBvtZwUQu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vFQguMMAAADaAAAADwAA&#10;AAAAAAAAAAAAAAAHAgAAZHJzL2Rvd25yZXYueG1sUEsFBgAAAAADAAMAtwAAAPcCAAAAAA==&#10;" filled="f" strokeweight="2pt"/>
                <v:line id="Line 55" o:spid="_x0000_s138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56" o:spid="_x0000_s139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57" o:spid="_x0000_s139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58" o:spid="_x0000_s139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59" o:spid="_x0000_s139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60" o:spid="_x0000_s139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61" o:spid="_x0000_s139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62" o:spid="_x0000_s139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g/wgAAANsAAAAPAAAAZHJzL2Rvd25yZXYueG1sRE/NagIx&#10;EL4LfYcwhd40awW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A9jHg/wgAAANsAAAAPAAAA&#10;AAAAAAAAAAAAAAcCAABkcnMvZG93bnJldi54bWxQSwUGAAAAAAMAAwC3AAAA9gIAAAAA&#10;" strokeweight="1pt"/>
                <v:line id="Line 63" o:spid="_x0000_s139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BLwgAAANsAAAAPAAAAZHJzL2Rvd25yZXYueG1sRE/NagIx&#10;EL4LfYcwhd40ax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CyZeBLwgAAANsAAAAPAAAA&#10;AAAAAAAAAAAAAAcCAABkcnMvZG93bnJldi54bWxQSwUGAAAAAAMAAwC3AAAA9gIAAAAA&#10;" strokeweight="1pt"/>
                <v:rect id="Rectangle 64" o:spid="_x0000_s139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1F7B6314" w14:textId="77777777" w:rsidR="00A218E5" w:rsidRDefault="00A218E5" w:rsidP="00BC6D18">
                        <w:pPr>
                          <w:pStyle w:val="afffffa"/>
                        </w:pPr>
                      </w:p>
                    </w:txbxContent>
                  </v:textbox>
                </v:rect>
                <v:rect id="Rectangle 65" o:spid="_x0000_s139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5B94B1AF" w14:textId="77777777" w:rsidR="00A218E5" w:rsidRDefault="00A218E5" w:rsidP="00BC6D18">
                        <w:pPr>
                          <w:pStyle w:val="afffffa"/>
                        </w:pPr>
                      </w:p>
                    </w:txbxContent>
                  </v:textbox>
                </v:rect>
                <v:rect id="Rectangle 66" o:spid="_x0000_s140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727161FC" w14:textId="77777777" w:rsidR="00A218E5" w:rsidRPr="0058383F" w:rsidRDefault="00A218E5" w:rsidP="00BC6D18">
                        <w:pPr>
                          <w:pStyle w:val="afffffa"/>
                          <w:ind w:firstLine="0"/>
                          <w:rPr>
                            <w:i w:val="0"/>
                            <w:sz w:val="18"/>
                          </w:rPr>
                        </w:pPr>
                        <w:r w:rsidRPr="0058383F">
                          <w:rPr>
                            <w:i w:val="0"/>
                            <w:sz w:val="18"/>
                          </w:rPr>
                          <w:t>ФИО</w:t>
                        </w:r>
                      </w:p>
                      <w:p w14:paraId="02C8F178" w14:textId="77777777" w:rsidR="00A218E5" w:rsidRPr="0024446F" w:rsidRDefault="00A218E5" w:rsidP="00BC6D18">
                        <w:pPr>
                          <w:pStyle w:val="afffffa"/>
                          <w:rPr>
                            <w:i w:val="0"/>
                            <w:iCs/>
                          </w:rPr>
                        </w:pPr>
                      </w:p>
                    </w:txbxContent>
                  </v:textbox>
                </v:rect>
                <v:rect id="Rectangle 67" o:spid="_x0000_s140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71E431E0" w14:textId="77777777" w:rsidR="00A218E5" w:rsidRPr="0058383F" w:rsidRDefault="00A218E5" w:rsidP="00BC6D18">
                        <w:pPr>
                          <w:pStyle w:val="afffffa"/>
                          <w:ind w:firstLine="0"/>
                          <w:rPr>
                            <w:i w:val="0"/>
                            <w:sz w:val="18"/>
                          </w:rPr>
                        </w:pPr>
                        <w:r w:rsidRPr="0058383F">
                          <w:rPr>
                            <w:i w:val="0"/>
                            <w:sz w:val="18"/>
                          </w:rPr>
                          <w:t>Подпись</w:t>
                        </w:r>
                      </w:p>
                      <w:p w14:paraId="5A5A61CD" w14:textId="77777777" w:rsidR="00A218E5" w:rsidRPr="0024446F" w:rsidRDefault="00A218E5" w:rsidP="00BC6D18">
                        <w:pPr>
                          <w:pStyle w:val="afffffa"/>
                          <w:rPr>
                            <w:i w:val="0"/>
                            <w:iCs/>
                          </w:rPr>
                        </w:pPr>
                      </w:p>
                    </w:txbxContent>
                  </v:textbox>
                </v:rect>
                <v:rect id="Rectangle 68" o:spid="_x0000_s140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5866D6F4" w14:textId="77777777" w:rsidR="00A218E5" w:rsidRPr="0058383F" w:rsidRDefault="00A218E5" w:rsidP="00BC6D18">
                        <w:pPr>
                          <w:pStyle w:val="afffffa"/>
                          <w:ind w:firstLine="0"/>
                          <w:rPr>
                            <w:i w:val="0"/>
                            <w:sz w:val="18"/>
                          </w:rPr>
                        </w:pPr>
                        <w:r w:rsidRPr="0058383F">
                          <w:rPr>
                            <w:i w:val="0"/>
                            <w:sz w:val="18"/>
                          </w:rPr>
                          <w:t>Дата</w:t>
                        </w:r>
                      </w:p>
                      <w:p w14:paraId="7C51348A" w14:textId="77777777" w:rsidR="00A218E5" w:rsidRPr="0024446F" w:rsidRDefault="00A218E5" w:rsidP="00BC6D18">
                        <w:pPr>
                          <w:pStyle w:val="afffffa"/>
                          <w:rPr>
                            <w:i w:val="0"/>
                            <w:iCs/>
                          </w:rPr>
                        </w:pPr>
                      </w:p>
                    </w:txbxContent>
                  </v:textbox>
                </v:rect>
                <v:rect id="Rectangle 69" o:spid="_x0000_s140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52599388" w14:textId="77777777" w:rsidR="00A218E5" w:rsidRPr="0058383F" w:rsidRDefault="00A218E5" w:rsidP="00BC6D18">
                        <w:pPr>
                          <w:pStyle w:val="afffffa"/>
                          <w:ind w:firstLine="0"/>
                          <w:rPr>
                            <w:i w:val="0"/>
                            <w:iCs/>
                            <w:sz w:val="18"/>
                          </w:rPr>
                        </w:pPr>
                        <w:r w:rsidRPr="0058383F">
                          <w:rPr>
                            <w:i w:val="0"/>
                            <w:iCs/>
                            <w:sz w:val="18"/>
                          </w:rPr>
                          <w:t>Лист</w:t>
                        </w:r>
                      </w:p>
                    </w:txbxContent>
                  </v:textbox>
                </v:rect>
                <v:rect id="_x0000_s1404"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517DBCEB" w14:textId="77777777" w:rsidR="00A218E5" w:rsidRPr="0058383F" w:rsidRDefault="00A218E5" w:rsidP="00BC6D18">
                        <w:pPr>
                          <w:pStyle w:val="afffffa"/>
                          <w:ind w:firstLine="0"/>
                          <w:rPr>
                            <w:i w:val="0"/>
                            <w:sz w:val="18"/>
                          </w:rPr>
                        </w:pPr>
                        <w:r w:rsidRPr="0058383F">
                          <w:rPr>
                            <w:i w:val="0"/>
                            <w:sz w:val="18"/>
                          </w:rPr>
                          <w:t>1</w:t>
                        </w:r>
                      </w:p>
                    </w:txbxContent>
                  </v:textbox>
                </v:rect>
                <v:rect id="Rectangle 71" o:spid="_x0000_s140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5FC56E84" w14:textId="03A9BC31" w:rsidR="00A218E5" w:rsidRPr="00CE51F8" w:rsidRDefault="00A218E5" w:rsidP="00CE51F8">
                        <w:pPr>
                          <w:pStyle w:val="affffe"/>
                          <w:jc w:val="center"/>
                          <w:rPr>
                            <w:rFonts w:ascii="Times New Roman" w:hAnsi="Times New Roman"/>
                            <w:sz w:val="24"/>
                            <w:szCs w:val="14"/>
                            <w:lang w:val="ru-RU"/>
                          </w:rPr>
                        </w:pPr>
                        <w:r w:rsidRPr="00CE51F8">
                          <w:rPr>
                            <w:rFonts w:ascii="Times New Roman" w:hAnsi="Times New Roman"/>
                            <w:sz w:val="24"/>
                            <w:szCs w:val="24"/>
                            <w:lang w:val="ru-RU"/>
                          </w:rPr>
                          <w:t>ДП 04.</w:t>
                        </w:r>
                        <w:proofErr w:type="gramStart"/>
                        <w:r w:rsidRPr="00CE51F8">
                          <w:rPr>
                            <w:rFonts w:ascii="Times New Roman" w:hAnsi="Times New Roman"/>
                            <w:sz w:val="24"/>
                            <w:szCs w:val="24"/>
                            <w:lang w:val="ru-RU"/>
                          </w:rPr>
                          <w:t>00.ПЗ</w:t>
                        </w:r>
                        <w:proofErr w:type="gramEnd"/>
                      </w:p>
                      <w:p w14:paraId="342DB46A" w14:textId="77777777" w:rsidR="00A218E5" w:rsidRPr="009005BC" w:rsidRDefault="00A218E5" w:rsidP="00BC6D18"/>
                    </w:txbxContent>
                  </v:textbox>
                </v:rect>
                <v:line id="Line 72" o:spid="_x0000_s140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73" o:spid="_x0000_s140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74" o:spid="_x0000_s140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line id="Line 75" o:spid="_x0000_s140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76" o:spid="_x0000_s141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group id="Group 77" o:spid="_x0000_s141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8" o:spid="_x0000_s14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586F2704" w14:textId="77777777" w:rsidR="00A218E5" w:rsidRPr="00391803" w:rsidRDefault="00A218E5" w:rsidP="00BC6D18">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41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B389C7F" w14:textId="7A821BB8" w:rsidR="00A218E5" w:rsidRPr="003275F5" w:rsidRDefault="00A218E5" w:rsidP="00BC6D18">
                          <w:pPr>
                            <w:ind w:firstLine="0"/>
                            <w:jc w:val="left"/>
                            <w:rPr>
                              <w:i/>
                              <w:sz w:val="18"/>
                              <w:szCs w:val="18"/>
                            </w:rPr>
                          </w:pPr>
                          <w:r>
                            <w:rPr>
                              <w:i/>
                              <w:sz w:val="18"/>
                              <w:szCs w:val="18"/>
                            </w:rPr>
                            <w:t>Корень М.А.</w:t>
                          </w:r>
                        </w:p>
                      </w:txbxContent>
                    </v:textbox>
                  </v:rect>
                </v:group>
                <v:group id="Group 80" o:spid="_x0000_s141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81" o:spid="_x0000_s14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05D87807" w14:textId="77777777" w:rsidR="00A218E5" w:rsidRPr="00391803" w:rsidRDefault="00A218E5" w:rsidP="00BC6D18">
                          <w:pPr>
                            <w:pStyle w:val="afffffc"/>
                            <w:ind w:firstLine="0"/>
                          </w:pPr>
                          <w:r w:rsidRPr="00391803">
                            <w:t xml:space="preserve"> </w:t>
                          </w:r>
                          <w:r w:rsidRPr="00391803">
                            <w:rPr>
                              <w:i w:val="0"/>
                              <w:sz w:val="18"/>
                            </w:rPr>
                            <w:t>Пров</w:t>
                          </w:r>
                          <w:r w:rsidRPr="00391803">
                            <w:rPr>
                              <w:sz w:val="18"/>
                            </w:rPr>
                            <w:t>.</w:t>
                          </w:r>
                        </w:p>
                      </w:txbxContent>
                    </v:textbox>
                  </v:rect>
                  <v:rect id="Rectangle 82" o:spid="_x0000_s141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5C814762" w14:textId="77777777" w:rsidR="00A218E5" w:rsidRPr="00E4441C" w:rsidRDefault="00A218E5" w:rsidP="00BC6D18">
                          <w:pPr>
                            <w:pStyle w:val="affffe"/>
                            <w:jc w:val="left"/>
                            <w:rPr>
                              <w:rFonts w:ascii="Times New Roman" w:hAnsi="Times New Roman"/>
                              <w:spacing w:val="-4"/>
                              <w:sz w:val="18"/>
                              <w:szCs w:val="18"/>
                              <w:lang w:val="ru-RU"/>
                            </w:rPr>
                          </w:pPr>
                          <w:proofErr w:type="spellStart"/>
                          <w:r w:rsidRPr="00E4441C">
                            <w:rPr>
                              <w:rFonts w:ascii="Times New Roman" w:hAnsi="Times New Roman"/>
                              <w:spacing w:val="-4"/>
                              <w:sz w:val="18"/>
                              <w:szCs w:val="18"/>
                              <w:lang w:val="ru-RU"/>
                            </w:rPr>
                            <w:t>Комкова</w:t>
                          </w:r>
                          <w:proofErr w:type="spellEnd"/>
                          <w:r w:rsidRPr="00E4441C">
                            <w:rPr>
                              <w:rFonts w:ascii="Times New Roman" w:hAnsi="Times New Roman"/>
                              <w:spacing w:val="-4"/>
                              <w:sz w:val="18"/>
                              <w:szCs w:val="18"/>
                              <w:lang w:val="ru-RU"/>
                            </w:rPr>
                            <w:t xml:space="preserve"> А.В.</w:t>
                          </w:r>
                        </w:p>
                      </w:txbxContent>
                    </v:textbox>
                  </v:rect>
                </v:group>
                <v:group id="Group 83" o:spid="_x0000_s141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84" o:spid="_x0000_s14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669C6632" w14:textId="77777777" w:rsidR="00A218E5" w:rsidRPr="004F5CE6" w:rsidRDefault="00A218E5" w:rsidP="00BC6D18">
                          <w:pPr>
                            <w:pStyle w:val="afffffc"/>
                            <w:ind w:firstLine="0"/>
                          </w:pPr>
                        </w:p>
                      </w:txbxContent>
                    </v:textbox>
                  </v:rect>
                  <v:rect id="Rectangle 85" o:spid="_x0000_s141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19098613" w14:textId="77777777" w:rsidR="00A218E5" w:rsidRPr="0007115C" w:rsidRDefault="00A218E5" w:rsidP="00BC6D18">
                          <w:pPr>
                            <w:ind w:firstLine="0"/>
                          </w:pPr>
                        </w:p>
                      </w:txbxContent>
                    </v:textbox>
                  </v:rect>
                </v:group>
                <v:group id="Group 86" o:spid="_x0000_s1420"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87" o:spid="_x0000_s14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1D694EB0" w14:textId="77777777" w:rsidR="00A218E5" w:rsidRPr="00391803" w:rsidRDefault="00A218E5" w:rsidP="00BC6D18">
                          <w:pPr>
                            <w:pStyle w:val="afffffc"/>
                            <w:ind w:firstLine="0"/>
                            <w:rPr>
                              <w:i w:val="0"/>
                              <w:sz w:val="18"/>
                            </w:rPr>
                          </w:pPr>
                          <w:r w:rsidRPr="00391803">
                            <w:rPr>
                              <w:i w:val="0"/>
                              <w:sz w:val="18"/>
                            </w:rPr>
                            <w:t xml:space="preserve"> Н. контр.</w:t>
                          </w:r>
                        </w:p>
                      </w:txbxContent>
                    </v:textbox>
                  </v:rect>
                  <v:rect id="Rectangle 88" o:spid="_x0000_s1422"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5BED7958" w14:textId="77777777" w:rsidR="00A218E5" w:rsidRPr="00E4441C" w:rsidRDefault="00A218E5" w:rsidP="00CC6C03">
                          <w:pPr>
                            <w:pStyle w:val="affffe"/>
                            <w:jc w:val="left"/>
                            <w:rPr>
                              <w:rFonts w:ascii="Times New Roman" w:hAnsi="Times New Roman"/>
                              <w:spacing w:val="-4"/>
                              <w:sz w:val="18"/>
                              <w:szCs w:val="18"/>
                              <w:lang w:val="ru-RU"/>
                            </w:rPr>
                          </w:pPr>
                          <w:proofErr w:type="spellStart"/>
                          <w:r w:rsidRPr="00E4441C">
                            <w:rPr>
                              <w:rFonts w:ascii="Times New Roman" w:hAnsi="Times New Roman"/>
                              <w:spacing w:val="-4"/>
                              <w:sz w:val="18"/>
                              <w:szCs w:val="18"/>
                              <w:lang w:val="ru-RU"/>
                            </w:rPr>
                            <w:t>Нистюк</w:t>
                          </w:r>
                          <w:proofErr w:type="spellEnd"/>
                          <w:r w:rsidRPr="00E4441C">
                            <w:rPr>
                              <w:rFonts w:ascii="Times New Roman" w:hAnsi="Times New Roman"/>
                              <w:spacing w:val="-4"/>
                              <w:sz w:val="18"/>
                              <w:szCs w:val="18"/>
                              <w:lang w:val="ru-RU"/>
                            </w:rPr>
                            <w:t xml:space="preserve"> О.А.</w:t>
                          </w:r>
                        </w:p>
                        <w:p w14:paraId="4055022E" w14:textId="77777777" w:rsidR="00A218E5" w:rsidRPr="00E4441C" w:rsidRDefault="00A218E5" w:rsidP="00CC6C03">
                          <w:pPr>
                            <w:pStyle w:val="affffe"/>
                            <w:rPr>
                              <w:rFonts w:ascii="Times New Roman" w:hAnsi="Times New Roman"/>
                            </w:rPr>
                          </w:pPr>
                        </w:p>
                        <w:p w14:paraId="6BFC69DC" w14:textId="2B46F338" w:rsidR="00A218E5" w:rsidRPr="00E4441C" w:rsidRDefault="00A218E5" w:rsidP="00BC6D18">
                          <w:pPr>
                            <w:pStyle w:val="affffe"/>
                            <w:jc w:val="left"/>
                            <w:rPr>
                              <w:rFonts w:ascii="Times New Roman" w:hAnsi="Times New Roman"/>
                              <w:spacing w:val="-4"/>
                              <w:sz w:val="18"/>
                              <w:szCs w:val="18"/>
                              <w:lang w:val="ru-RU"/>
                            </w:rPr>
                          </w:pPr>
                        </w:p>
                      </w:txbxContent>
                    </v:textbox>
                  </v:rect>
                </v:group>
                <v:group id="Group 89" o:spid="_x0000_s142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90" o:spid="_x0000_s14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4D761867" w14:textId="77777777" w:rsidR="00A218E5" w:rsidRPr="005D4ABD" w:rsidRDefault="00A218E5" w:rsidP="00BC6D18">
                          <w:pPr>
                            <w:pStyle w:val="afffffc"/>
                            <w:ind w:firstLine="0"/>
                            <w:rPr>
                              <w:sz w:val="18"/>
                            </w:rPr>
                          </w:pPr>
                          <w:r w:rsidRPr="005D4ABD">
                            <w:rPr>
                              <w:sz w:val="18"/>
                            </w:rPr>
                            <w:t xml:space="preserve"> </w:t>
                          </w:r>
                          <w:r w:rsidRPr="00391803">
                            <w:rPr>
                              <w:i w:val="0"/>
                              <w:sz w:val="18"/>
                            </w:rPr>
                            <w:t>Утв.</w:t>
                          </w:r>
                        </w:p>
                      </w:txbxContent>
                    </v:textbox>
                  </v:rect>
                  <v:rect id="Rectangle 91" o:spid="_x0000_s142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46930E72" w14:textId="77777777" w:rsidR="00A218E5" w:rsidRPr="00E4441C" w:rsidRDefault="00A218E5" w:rsidP="00BC6D18">
                          <w:pPr>
                            <w:pStyle w:val="affffe"/>
                            <w:jc w:val="left"/>
                            <w:rPr>
                              <w:rFonts w:ascii="Times New Roman" w:hAnsi="Times New Roman"/>
                              <w:spacing w:val="-4"/>
                              <w:sz w:val="18"/>
                              <w:szCs w:val="18"/>
                              <w:lang w:val="ru-RU"/>
                            </w:rPr>
                          </w:pPr>
                          <w:proofErr w:type="spellStart"/>
                          <w:r w:rsidRPr="00E4441C">
                            <w:rPr>
                              <w:rFonts w:ascii="Times New Roman" w:hAnsi="Times New Roman"/>
                              <w:spacing w:val="-4"/>
                              <w:sz w:val="18"/>
                              <w:szCs w:val="18"/>
                              <w:lang w:val="ru-RU"/>
                            </w:rPr>
                            <w:t>Блинова</w:t>
                          </w:r>
                          <w:proofErr w:type="spellEnd"/>
                          <w:r w:rsidRPr="00E4441C">
                            <w:rPr>
                              <w:rFonts w:ascii="Times New Roman" w:hAnsi="Times New Roman"/>
                              <w:spacing w:val="-4"/>
                              <w:sz w:val="18"/>
                              <w:szCs w:val="18"/>
                              <w:lang w:val="ru-RU"/>
                            </w:rPr>
                            <w:t xml:space="preserve"> Е.А.</w:t>
                          </w:r>
                        </w:p>
                      </w:txbxContent>
                    </v:textbox>
                  </v:rect>
                </v:group>
                <v:line id="Line 92" o:spid="_x0000_s142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rect id="Rectangle 93" o:spid="_x0000_s142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" filled="f" stroked="f" strokeweight=".25pt">
                  <v:textbox inset="1pt,1pt,1pt,1pt">
                    <w:txbxContent>
                      <w:p w14:paraId="129DFBE4" w14:textId="51B64495" w:rsidR="00A218E5" w:rsidRDefault="00A218E5" w:rsidP="00BC6D18">
                        <w:pPr>
                          <w:pStyle w:val="affffe"/>
                          <w:jc w:val="center"/>
                          <w:rPr>
                            <w:rFonts w:ascii="Times New Roman" w:hAnsi="Times New Roman"/>
                            <w:sz w:val="24"/>
                            <w:lang w:val="ru-RU"/>
                          </w:rPr>
                        </w:pPr>
                        <w:r w:rsidRPr="00BC6D18">
                          <w:rPr>
                            <w:rFonts w:ascii="Times New Roman" w:hAnsi="Times New Roman"/>
                            <w:sz w:val="24"/>
                            <w:lang w:val="ru-RU"/>
                          </w:rPr>
                          <w:t xml:space="preserve">4 </w:t>
                        </w:r>
                        <w:r>
                          <w:rPr>
                            <w:rFonts w:ascii="Times New Roman" w:hAnsi="Times New Roman"/>
                            <w:sz w:val="24"/>
                            <w:lang w:val="ru-RU"/>
                          </w:rPr>
                          <w:t>Тестирование</w:t>
                        </w:r>
                      </w:p>
                      <w:p w14:paraId="5871F719" w14:textId="61345DCD" w:rsidR="00A218E5" w:rsidRPr="00BC6D18" w:rsidRDefault="00A218E5" w:rsidP="00BC6D18">
                        <w:pPr>
                          <w:pStyle w:val="affffe"/>
                          <w:jc w:val="center"/>
                          <w:rPr>
                            <w:rFonts w:ascii="Times New Roman" w:hAnsi="Times New Roman"/>
                            <w:sz w:val="24"/>
                            <w:lang w:val="ru-RU"/>
                          </w:rPr>
                        </w:pPr>
                        <w:r>
                          <w:rPr>
                            <w:rFonts w:ascii="Times New Roman" w:hAnsi="Times New Roman"/>
                            <w:sz w:val="24"/>
                            <w:lang w:val="ru-RU"/>
                          </w:rPr>
                          <w:t>веб-приложения</w:t>
                        </w:r>
                      </w:p>
                    </w:txbxContent>
                  </v:textbox>
                </v:rect>
                <v:line id="Line 94" o:spid="_x0000_s142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95" o:spid="_x0000_s142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96" o:spid="_x0000_s143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rect id="Rectangle 97" o:spid="_x0000_s143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1D51073" w14:textId="77777777" w:rsidR="00A218E5" w:rsidRPr="00904616" w:rsidRDefault="00A218E5" w:rsidP="00BC6D18">
                        <w:pPr>
                          <w:pStyle w:val="afffffa"/>
                          <w:ind w:firstLine="0"/>
                          <w:rPr>
                            <w:i w:val="0"/>
                            <w:iCs/>
                          </w:rPr>
                        </w:pPr>
                        <w:r w:rsidRPr="0058383F">
                          <w:rPr>
                            <w:i w:val="0"/>
                            <w:iCs/>
                            <w:sz w:val="18"/>
                          </w:rPr>
                          <w:t>Лит</w:t>
                        </w:r>
                        <w:r>
                          <w:rPr>
                            <w:i w:val="0"/>
                            <w:iCs/>
                          </w:rPr>
                          <w:t>.</w:t>
                        </w:r>
                      </w:p>
                    </w:txbxContent>
                  </v:textbox>
                </v:rect>
                <v:rect id="Rectangle 98" o:spid="_x0000_s143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75E4F593" w14:textId="77777777" w:rsidR="00A218E5" w:rsidRPr="0058383F" w:rsidRDefault="00A218E5" w:rsidP="00BC6D18">
                        <w:pPr>
                          <w:pStyle w:val="afffffa"/>
                          <w:ind w:firstLine="0"/>
                          <w:rPr>
                            <w:i w:val="0"/>
                            <w:iCs/>
                            <w:sz w:val="18"/>
                          </w:rPr>
                        </w:pPr>
                        <w:r w:rsidRPr="0058383F">
                          <w:rPr>
                            <w:i w:val="0"/>
                            <w:iCs/>
                            <w:sz w:val="18"/>
                          </w:rPr>
                          <w:t>Листов</w:t>
                        </w:r>
                      </w:p>
                    </w:txbxContent>
                  </v:textbox>
                </v:rect>
                <v:rect id="Rectangle 99" o:spid="_x0000_s143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6BADF486" w14:textId="4EBD9D99" w:rsidR="00A218E5" w:rsidRPr="0058383F" w:rsidRDefault="00A218E5" w:rsidP="00BC6D18">
                        <w:pPr>
                          <w:pStyle w:val="afffffa"/>
                          <w:ind w:firstLine="0"/>
                          <w:rPr>
                            <w:i w:val="0"/>
                            <w:sz w:val="18"/>
                          </w:rPr>
                        </w:pPr>
                        <w:r>
                          <w:rPr>
                            <w:i w:val="0"/>
                            <w:sz w:val="18"/>
                          </w:rPr>
                          <w:t>8</w:t>
                        </w:r>
                      </w:p>
                    </w:txbxContent>
                  </v:textbox>
                </v:rect>
                <v:line id="Line 100" o:spid="_x0000_s143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line id="Line 101" o:spid="_x0000_s143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RkxAAAANsAAAAPAAAAZHJzL2Rvd25yZXYueG1sRI/dagIx&#10;FITvhb5DOIXe1axCxa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MSqZGTEAAAA2wAAAA8A&#10;AAAAAAAAAAAAAAAABwIAAGRycy9kb3ducmV2LnhtbFBLBQYAAAAAAwADALcAAAD4AgAAAAA=&#10;" strokeweight="1pt"/>
                <v:rect id="Rectangle 102" o:spid="_x0000_s1436"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" filled="f" stroked="f" strokeweight=".25pt">
                  <v:textbox inset="1pt,1pt,1pt,1pt">
                    <w:txbxContent>
                      <w:p w14:paraId="5EC4C2D2" w14:textId="77777777" w:rsidR="00A218E5" w:rsidRPr="00BC6D18" w:rsidRDefault="00A218E5" w:rsidP="00BC6D18">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Pr>
          <w:b w:val="0"/>
          <w:noProof/>
          <w:lang w:eastAsia="ru-RU"/>
        </w:rPr>
        <mc:AlternateContent>
          <mc:Choice Requires="wps">
            <w:drawing>
              <wp:anchor distT="0" distB="0" distL="114300" distR="114300" simplePos="0" relativeHeight="251816960" behindDoc="0" locked="0" layoutInCell="1" allowOverlap="1" wp14:anchorId="7E1D96C9" wp14:editId="7B5B3864">
                <wp:simplePos x="0" y="0"/>
                <wp:positionH relativeFrom="column">
                  <wp:posOffset>5716905</wp:posOffset>
                </wp:positionH>
                <wp:positionV relativeFrom="paragraph">
                  <wp:posOffset>-278130</wp:posOffset>
                </wp:positionV>
                <wp:extent cx="251460" cy="236220"/>
                <wp:effectExtent l="0" t="0" r="15240" b="11430"/>
                <wp:wrapNone/>
                <wp:docPr id="64" name="Прямоугольник 64"/>
                <wp:cNvGraphicFramePr/>
                <a:graphic xmlns:a="http://schemas.openxmlformats.org/drawingml/2006/main">
                  <a:graphicData uri="http://schemas.microsoft.com/office/word/2010/wordprocessingShape">
                    <wps:wsp>
                      <wps:cNvSpPr/>
                      <wps:spPr>
                        <a:xfrm>
                          <a:off x="0" y="0"/>
                          <a:ext cx="251460" cy="2362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E58777" id="Прямоугольник 64" o:spid="_x0000_s1026" style="position:absolute;margin-left:450.15pt;margin-top:-21.9pt;width:19.8pt;height:18.6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" fillcolor="white [3212]" strokecolor="white [3212]" strokeweight="1pt"/>
            </w:pict>
          </mc:Fallback>
        </mc:AlternateContent>
      </w:r>
      <w:r w:rsidR="00A213CD">
        <w:t xml:space="preserve">4 Тестирование </w:t>
      </w:r>
      <w:bookmarkEnd w:id="97"/>
      <w:r w:rsidR="0078346C">
        <w:t>веб</w:t>
      </w:r>
      <w:r w:rsidR="008E26E1" w:rsidRPr="008E26E1">
        <w:t>-</w:t>
      </w:r>
      <w:r w:rsidR="008E26E1">
        <w:t>приложения</w:t>
      </w:r>
      <w:bookmarkEnd w:id="98"/>
    </w:p>
    <w:p w14:paraId="06C46484" w14:textId="48506089" w:rsidR="008E26E1" w:rsidRPr="008E26E1" w:rsidRDefault="008E26E1" w:rsidP="0060770A">
      <w:pPr>
        <w:pStyle w:val="afffc"/>
        <w:spacing w:before="120"/>
      </w:pPr>
      <w:bookmarkStart w:id="99" w:name="_Toc198277018"/>
      <w:r>
        <w:t xml:space="preserve">4.1 </w:t>
      </w:r>
      <w:r w:rsidRPr="00E45491">
        <w:rPr>
          <w:rFonts w:eastAsia="Times New Roman"/>
        </w:rPr>
        <w:t>Тестирование авторизации и регистрации</w:t>
      </w:r>
      <w:bookmarkEnd w:id="99"/>
    </w:p>
    <w:p w14:paraId="00124132" w14:textId="3F126815" w:rsidR="008E26E1" w:rsidRDefault="008E26E1" w:rsidP="0060770A">
      <w:r w:rsidRPr="00E45491">
        <w:t xml:space="preserve">При тестировании приложения были рассмотрены различные сценарии, которые могли бы привести к ошибкам, включая ввод данных, уже существующих в системе. В этой главе проанализируем ситуации и методы их обработки. Например, на этапе регистрации возможно, что пользователь попытается ввести данные, такие как </w:t>
      </w:r>
      <w:proofErr w:type="spellStart"/>
      <w:r w:rsidRPr="00AB2C78">
        <w:t>email</w:t>
      </w:r>
      <w:proofErr w:type="spellEnd"/>
      <w:r w:rsidRPr="00E45491">
        <w:t xml:space="preserve"> или имя пользователя, которые </w:t>
      </w:r>
      <w:r>
        <w:t xml:space="preserve">уже зарегистрированы в </w:t>
      </w:r>
      <w:r w:rsidRPr="0074430D">
        <w:t>системе.</w:t>
      </w:r>
    </w:p>
    <w:p w14:paraId="473BDB33" w14:textId="401BA83F" w:rsidR="00A213CD" w:rsidRDefault="008E26E1" w:rsidP="0060770A">
      <w:pPr>
        <w:rPr>
          <w:szCs w:val="28"/>
        </w:rPr>
      </w:pPr>
      <w:r w:rsidRPr="00E45491">
        <w:t xml:space="preserve">Такой сценарий требует </w:t>
      </w:r>
      <w:proofErr w:type="spellStart"/>
      <w:r w:rsidRPr="00E45491">
        <w:t>валидации</w:t>
      </w:r>
      <w:proofErr w:type="spellEnd"/>
      <w:r w:rsidRPr="00E45491">
        <w:t xml:space="preserve"> и своевременного отображения ошибки, предупреждающей о невозможности повторной регистрации с этими данными такой сл</w:t>
      </w:r>
      <w:r>
        <w:t>учай представлен на рисунке 4.1</w:t>
      </w:r>
      <w:r w:rsidR="00A213CD">
        <w:rPr>
          <w:szCs w:val="28"/>
        </w:rPr>
        <w:t>.</w:t>
      </w:r>
    </w:p>
    <w:p w14:paraId="5E54FD08" w14:textId="1316BEDF" w:rsidR="00A213CD" w:rsidRDefault="00CB221D" w:rsidP="0060770A">
      <w:pPr>
        <w:pStyle w:val="afff0"/>
        <w:spacing w:after="120"/>
      </w:pPr>
      <w:r w:rsidRPr="00CB221D">
        <w:rPr>
          <w:lang w:val="ru-RU" w:eastAsia="ru-RU"/>
        </w:rPr>
        <w:drawing>
          <wp:inline distT="0" distB="0" distL="0" distR="0" wp14:anchorId="6AA52948" wp14:editId="50D2E540">
            <wp:extent cx="3967903" cy="27736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9498" cy="2781785"/>
                    </a:xfrm>
                    <a:prstGeom prst="rect">
                      <a:avLst/>
                    </a:prstGeom>
                  </pic:spPr>
                </pic:pic>
              </a:graphicData>
            </a:graphic>
          </wp:inline>
        </w:drawing>
      </w:r>
    </w:p>
    <w:p w14:paraId="7D7BFD03" w14:textId="60C37E9A" w:rsidR="00736FA4" w:rsidRDefault="00A213CD" w:rsidP="0060770A">
      <w:pPr>
        <w:pStyle w:val="afff1"/>
        <w:spacing w:before="120"/>
        <w:jc w:val="center"/>
      </w:pPr>
      <w:r>
        <w:t xml:space="preserve">Рисунок 4.1 – </w:t>
      </w:r>
      <w:r w:rsidR="008E26E1" w:rsidRPr="00E45491">
        <w:t>Данные существующего пользователя</w:t>
      </w:r>
    </w:p>
    <w:p w14:paraId="4DD28763" w14:textId="5304FCF1" w:rsidR="008E26E1" w:rsidRDefault="008E26E1" w:rsidP="0060770A">
      <w:r w:rsidRPr="00E45491">
        <w:t xml:space="preserve">Для предотвращения отправки неверных данных на сервер реализована </w:t>
      </w:r>
      <w:proofErr w:type="spellStart"/>
      <w:r w:rsidRPr="00E45491">
        <w:t>валидация</w:t>
      </w:r>
      <w:proofErr w:type="spellEnd"/>
      <w:r w:rsidRPr="00E45491">
        <w:t xml:space="preserve"> на стороне клиента, которая автоматически проверяет введ</w:t>
      </w:r>
      <w:r w:rsidR="00A924AF">
        <w:t>е</w:t>
      </w:r>
      <w:r w:rsidRPr="00E45491">
        <w:t>нное значение при изменении поля или попытке отправки формы.</w:t>
      </w:r>
    </w:p>
    <w:p w14:paraId="60F4B337" w14:textId="1E8F1D83" w:rsidR="00207B1A" w:rsidRDefault="008E26E1" w:rsidP="0060770A">
      <w:r w:rsidRPr="00E45491">
        <w:t>Эта ошибка может возникнуть, если введ</w:t>
      </w:r>
      <w:r w:rsidR="00A924AF">
        <w:t>е</w:t>
      </w:r>
      <w:r w:rsidRPr="00E45491">
        <w:t xml:space="preserve">нный адрес не соответствует стандартному формату </w:t>
      </w:r>
      <w:proofErr w:type="spellStart"/>
      <w:r w:rsidRPr="00AB2C78">
        <w:t>email</w:t>
      </w:r>
      <w:proofErr w:type="spellEnd"/>
      <w:r w:rsidRPr="00E45491">
        <w:t xml:space="preserve"> (например, отсутствует символ </w:t>
      </w:r>
      <w:r w:rsidR="00621A6C" w:rsidRPr="00621A6C">
        <w:t>«</w:t>
      </w:r>
      <w:r w:rsidRPr="00AB2C78">
        <w:t>@</w:t>
      </w:r>
      <w:r w:rsidR="00621A6C" w:rsidRPr="00621A6C">
        <w:t>»</w:t>
      </w:r>
      <w:r>
        <w:t xml:space="preserve"> или доменная часть)</w:t>
      </w:r>
      <w:r w:rsidR="00207B1A" w:rsidRPr="00207B1A">
        <w:t xml:space="preserve"> </w:t>
      </w:r>
      <w:r w:rsidR="00207B1A">
        <w:t>такой формат ошибок весьма распространен и требует обработки</w:t>
      </w:r>
      <w:r>
        <w:t xml:space="preserve">. </w:t>
      </w:r>
    </w:p>
    <w:p w14:paraId="46DCB9A1" w14:textId="298BA272" w:rsidR="008E26E1" w:rsidRPr="008E26E1" w:rsidRDefault="008E26E1" w:rsidP="0060770A">
      <w:r w:rsidRPr="00E45491">
        <w:t xml:space="preserve">При вводе некорректных данных в поле </w:t>
      </w:r>
      <w:proofErr w:type="spellStart"/>
      <w:r w:rsidRPr="00AB2C78">
        <w:t>email</w:t>
      </w:r>
      <w:proofErr w:type="spellEnd"/>
      <w:r w:rsidRPr="00AB2C78">
        <w:t xml:space="preserve"> </w:t>
      </w:r>
      <w:r w:rsidRPr="00E45491">
        <w:t>система выявляет ошибку и уведомляет пользователя, как показано на рисунке 4.2.</w:t>
      </w:r>
      <w:r w:rsidR="004E7F4A">
        <w:t xml:space="preserve"> Там же </w:t>
      </w:r>
      <w:r w:rsidR="00A108B9">
        <w:t>видно,</w:t>
      </w:r>
      <w:r w:rsidR="004E7F4A">
        <w:t xml:space="preserve"> что система не только предупредила об </w:t>
      </w:r>
      <w:r w:rsidR="00A108B9">
        <w:t>ошибке,</w:t>
      </w:r>
      <w:r w:rsidR="004E7F4A">
        <w:t xml:space="preserve"> но и выдало подсказку как правильно следовать формату при вписывании своего </w:t>
      </w:r>
      <w:proofErr w:type="spellStart"/>
      <w:r w:rsidR="004E7F4A" w:rsidRPr="00AB2C78">
        <w:t>email</w:t>
      </w:r>
      <w:proofErr w:type="spellEnd"/>
      <w:r w:rsidR="004E7F4A">
        <w:t>.</w:t>
      </w:r>
    </w:p>
    <w:p w14:paraId="18A64584" w14:textId="453FD73B" w:rsidR="00736FA4" w:rsidRPr="00736FA4" w:rsidRDefault="000847B5" w:rsidP="0060770A">
      <w:pPr>
        <w:ind w:firstLine="0"/>
        <w:jc w:val="left"/>
      </w:pPr>
      <w:r>
        <w:rPr>
          <w:noProof/>
          <w:lang w:eastAsia="ru-RU"/>
        </w:rPr>
        <mc:AlternateContent>
          <mc:Choice Requires="wps">
            <w:drawing>
              <wp:anchor distT="0" distB="0" distL="114300" distR="114300" simplePos="0" relativeHeight="251793408" behindDoc="0" locked="0" layoutInCell="1" allowOverlap="1" wp14:anchorId="2CEC3F83" wp14:editId="13AE3641">
                <wp:simplePos x="0" y="0"/>
                <wp:positionH relativeFrom="column">
                  <wp:posOffset>4316730</wp:posOffset>
                </wp:positionH>
                <wp:positionV relativeFrom="page">
                  <wp:posOffset>9763125</wp:posOffset>
                </wp:positionV>
                <wp:extent cx="532765" cy="162560"/>
                <wp:effectExtent l="0" t="0" r="635" b="8890"/>
                <wp:wrapNone/>
                <wp:docPr id="5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144EAD" w14:textId="77777777" w:rsidR="00A218E5" w:rsidRPr="002B3EAF" w:rsidRDefault="00A218E5" w:rsidP="000847B5">
                            <w:pPr>
                              <w:pStyle w:val="afffffa"/>
                              <w:ind w:firstLine="0"/>
                              <w:rPr>
                                <w:i w:val="0"/>
                                <w:sz w:val="18"/>
                              </w:rPr>
                            </w:pPr>
                            <w:r w:rsidRPr="002B3EAF">
                              <w:rPr>
                                <w:i w:val="0"/>
                                <w:sz w:val="18"/>
                              </w:rPr>
                              <w:t>У</w:t>
                            </w:r>
                          </w:p>
                        </w:txbxContent>
                      </wps:txbx>
                      <wps:bodyPr rot="0" vert="horz" wrap="square" lIns="12700" tIns="12700" rIns="12700" bIns="12700" anchor="t" anchorCtr="0" upright="1">
                        <a:noAutofit/>
                      </wps:bodyPr>
                    </wps:wsp>
                  </a:graphicData>
                </a:graphic>
              </wp:anchor>
            </w:drawing>
          </mc:Choice>
          <mc:Fallback>
            <w:pict>
              <v:rect w14:anchorId="2CEC3F83" id="_x0000_s1437" style="position:absolute;margin-left:339.9pt;margin-top:768.75pt;width:41.95pt;height:12.8pt;z-index:251793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" filled="f" stroked="f" strokeweight=".25pt">
                <v:textbox inset="1pt,1pt,1pt,1pt">
                  <w:txbxContent>
                    <w:p w14:paraId="67144EAD" w14:textId="77777777" w:rsidR="00A218E5" w:rsidRPr="002B3EAF" w:rsidRDefault="00A218E5" w:rsidP="000847B5">
                      <w:pPr>
                        <w:pStyle w:val="afffffa"/>
                        <w:ind w:firstLine="0"/>
                        <w:rPr>
                          <w:i w:val="0"/>
                          <w:sz w:val="18"/>
                        </w:rPr>
                      </w:pPr>
                      <w:r w:rsidRPr="002B3EAF">
                        <w:rPr>
                          <w:i w:val="0"/>
                          <w:sz w:val="18"/>
                        </w:rPr>
                        <w:t>У</w:t>
                      </w:r>
                    </w:p>
                  </w:txbxContent>
                </v:textbox>
                <w10:wrap anchory="page"/>
              </v:rect>
            </w:pict>
          </mc:Fallback>
        </mc:AlternateContent>
      </w:r>
      <w:r w:rsidR="005C2F3B">
        <w:rPr>
          <w:noProof/>
          <w:lang w:eastAsia="ru-RU"/>
        </w:rPr>
        <mc:AlternateContent>
          <mc:Choice Requires="wps">
            <w:drawing>
              <wp:anchor distT="0" distB="0" distL="114300" distR="114300" simplePos="0" relativeHeight="251705344" behindDoc="0" locked="0" layoutInCell="1" allowOverlap="1" wp14:anchorId="408CD380" wp14:editId="759A9BDB">
                <wp:simplePos x="0" y="0"/>
                <wp:positionH relativeFrom="column">
                  <wp:posOffset>4582160</wp:posOffset>
                </wp:positionH>
                <wp:positionV relativeFrom="paragraph">
                  <wp:posOffset>998821</wp:posOffset>
                </wp:positionV>
                <wp:extent cx="540489" cy="177789"/>
                <wp:effectExtent l="0" t="0" r="12065" b="13335"/>
                <wp:wrapNone/>
                <wp:docPr id="393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489" cy="1777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72D086" w14:textId="1D6DF220" w:rsidR="00A218E5" w:rsidRPr="005C2F3B" w:rsidRDefault="00A218E5" w:rsidP="005C2F3B">
                            <w:pPr>
                              <w:spacing w:before="40"/>
                              <w:ind w:firstLine="0"/>
                              <w:jc w:val="center"/>
                              <w:rPr>
                                <w:sz w:val="18"/>
                              </w:rPr>
                            </w:pPr>
                          </w:p>
                        </w:txbxContent>
                      </wps:txbx>
                      <wps:bodyPr rot="0" vert="horz" wrap="square" lIns="0" tIns="0" rIns="0" bIns="0" anchor="t" anchorCtr="0" upright="1">
                        <a:noAutofit/>
                      </wps:bodyPr>
                    </wps:wsp>
                  </a:graphicData>
                </a:graphic>
              </wp:anchor>
            </w:drawing>
          </mc:Choice>
          <mc:Fallback>
            <w:pict>
              <v:rect w14:anchorId="408CD380" id="_x0000_s1438" style="position:absolute;margin-left:360.8pt;margin-top:78.65pt;width:42.55pt;height:1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" filled="f" stroked="f" strokeweight=".25pt">
                <v:textbox inset="0,0,0,0">
                  <w:txbxContent>
                    <w:p w14:paraId="7072D086" w14:textId="1D6DF220" w:rsidR="00A218E5" w:rsidRPr="005C2F3B" w:rsidRDefault="00A218E5" w:rsidP="005C2F3B">
                      <w:pPr>
                        <w:spacing w:before="40"/>
                        <w:ind w:firstLine="0"/>
                        <w:jc w:val="center"/>
                        <w:rPr>
                          <w:sz w:val="18"/>
                        </w:rPr>
                      </w:pPr>
                    </w:p>
                  </w:txbxContent>
                </v:textbox>
              </v:rect>
            </w:pict>
          </mc:Fallback>
        </mc:AlternateContent>
      </w:r>
      <w:r w:rsidR="00736FA4">
        <w:br w:type="page"/>
      </w:r>
    </w:p>
    <w:p w14:paraId="61F083DE" w14:textId="0ADCC927" w:rsidR="00A213CD" w:rsidRDefault="00530889" w:rsidP="0060770A">
      <w:pPr>
        <w:pStyle w:val="afff0"/>
        <w:spacing w:after="120"/>
      </w:pPr>
      <w:r w:rsidRPr="00530889">
        <w:rPr>
          <w:lang w:val="ru-RU" w:eastAsia="ru-RU"/>
        </w:rPr>
        <w:lastRenderedPageBreak/>
        <w:drawing>
          <wp:inline distT="0" distB="0" distL="0" distR="0" wp14:anchorId="531D9AFC" wp14:editId="31CF89C4">
            <wp:extent cx="4744112" cy="2238687"/>
            <wp:effectExtent l="0" t="0" r="0" b="9525"/>
            <wp:docPr id="2143147638" name="Рисунок 214314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4112" cy="2238687"/>
                    </a:xfrm>
                    <a:prstGeom prst="rect">
                      <a:avLst/>
                    </a:prstGeom>
                  </pic:spPr>
                </pic:pic>
              </a:graphicData>
            </a:graphic>
          </wp:inline>
        </w:drawing>
      </w:r>
    </w:p>
    <w:p w14:paraId="62FFCD50" w14:textId="25DB589C" w:rsidR="00A213CD" w:rsidRDefault="00A213CD" w:rsidP="0060770A">
      <w:pPr>
        <w:pStyle w:val="afff1"/>
        <w:jc w:val="center"/>
      </w:pPr>
      <w:r>
        <w:t xml:space="preserve">Рисунок 4.2 – </w:t>
      </w:r>
      <w:r w:rsidR="008E26E1" w:rsidRPr="00E45491">
        <w:t>Обработка некорректных данных</w:t>
      </w:r>
    </w:p>
    <w:p w14:paraId="0A7464F6" w14:textId="5D6ABBB3" w:rsidR="00A213CD" w:rsidRDefault="008E26E1" w:rsidP="0060770A">
      <w:r w:rsidRPr="00E45491">
        <w:t xml:space="preserve">При </w:t>
      </w:r>
      <w:r>
        <w:t>отсутствии ввода пароля при</w:t>
      </w:r>
      <w:r w:rsidRPr="00E45491">
        <w:t xml:space="preserve"> регистрации система сразу уведомляет пользователя о необходимости заполнения этого поля. На этапе клиентской </w:t>
      </w:r>
      <w:proofErr w:type="spellStart"/>
      <w:r w:rsidRPr="00E45491">
        <w:t>валидации</w:t>
      </w:r>
      <w:proofErr w:type="spellEnd"/>
      <w:r w:rsidRPr="00E45491">
        <w:t xml:space="preserve"> отображается сообщение об ошибке, предотв</w:t>
      </w:r>
      <w:r w:rsidR="00372BE3">
        <w:t>ращая отправку формы на сервер.</w:t>
      </w:r>
      <w:r w:rsidR="001327AA">
        <w:t xml:space="preserve"> </w:t>
      </w:r>
      <w:r w:rsidRPr="00E45491">
        <w:t>Результат данного т</w:t>
      </w:r>
      <w:r>
        <w:t>еста представлен на рисунке 4.3</w:t>
      </w:r>
      <w:r w:rsidR="00A213CD">
        <w:t>.</w:t>
      </w:r>
    </w:p>
    <w:p w14:paraId="2E51DE40" w14:textId="29C07C9D" w:rsidR="00A213CD" w:rsidRDefault="004B4028" w:rsidP="0060770A">
      <w:pPr>
        <w:pStyle w:val="afff0"/>
        <w:spacing w:after="120"/>
      </w:pPr>
      <w:r w:rsidRPr="004B4028">
        <w:rPr>
          <w:lang w:val="ru-RU" w:eastAsia="ru-RU"/>
        </w:rPr>
        <w:drawing>
          <wp:inline distT="0" distB="0" distL="0" distR="0" wp14:anchorId="58795665" wp14:editId="33B56EA7">
            <wp:extent cx="3909060" cy="3117027"/>
            <wp:effectExtent l="0" t="0" r="0" b="7620"/>
            <wp:docPr id="2143147640" name="Рисунок 214314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6029" cy="3146505"/>
                    </a:xfrm>
                    <a:prstGeom prst="rect">
                      <a:avLst/>
                    </a:prstGeom>
                  </pic:spPr>
                </pic:pic>
              </a:graphicData>
            </a:graphic>
          </wp:inline>
        </w:drawing>
      </w:r>
    </w:p>
    <w:p w14:paraId="15C80F86" w14:textId="30A3A788" w:rsidR="00A213CD" w:rsidRDefault="00A213CD" w:rsidP="0060770A">
      <w:pPr>
        <w:pStyle w:val="afff1"/>
        <w:jc w:val="center"/>
      </w:pPr>
      <w:r>
        <w:t xml:space="preserve">Рисунок 4.3 – </w:t>
      </w:r>
      <w:r w:rsidR="00A73234" w:rsidRPr="00E45491">
        <w:t>Отсутствие пароля</w:t>
      </w:r>
    </w:p>
    <w:p w14:paraId="2BCF62C9" w14:textId="0A91FEC0" w:rsidR="00681F39" w:rsidRDefault="00F25597" w:rsidP="0060770A">
      <w:r w:rsidRPr="00E45491">
        <w:t>При попытке регистрации с паролем, длина которого менее шести символов, система выполняет проверку на клиентской стороне и сразу информирует пользователя о необходимости указать более сложный пароль. Сообщение об ошибке отображается под полями ввода, п</w:t>
      </w:r>
      <w:r w:rsidR="00550D00">
        <w:t>редотвращая отправку формы</w:t>
      </w:r>
      <w:r w:rsidR="00681F39">
        <w:t xml:space="preserve"> на сервер и дальнейшего создания пользователя</w:t>
      </w:r>
      <w:r w:rsidR="00550D00">
        <w:t>.</w:t>
      </w:r>
      <w:r w:rsidR="00C432AC">
        <w:t xml:space="preserve"> </w:t>
      </w:r>
    </w:p>
    <w:p w14:paraId="37084C17" w14:textId="1E573E04" w:rsidR="00A213CD" w:rsidRPr="00C432AC" w:rsidRDefault="00681F39" w:rsidP="0060770A">
      <w:r>
        <w:rPr>
          <w:spacing w:val="6"/>
        </w:rPr>
        <w:t>Такие тесты помогают пользователю понять, что необходимо ввести и предупреждают об ошибка допущенных в написании или пропуске опре</w:t>
      </w:r>
      <w:r>
        <w:rPr>
          <w:spacing w:val="6"/>
        </w:rPr>
        <w:lastRenderedPageBreak/>
        <w:t>деленных строк в форме. После того как пользователь заметит предупреждение</w:t>
      </w:r>
      <w:r w:rsidR="00BE68D2" w:rsidRPr="00BE68D2">
        <w:rPr>
          <w:spacing w:val="6"/>
        </w:rPr>
        <w:t>,</w:t>
      </w:r>
      <w:r>
        <w:rPr>
          <w:spacing w:val="6"/>
        </w:rPr>
        <w:t xml:space="preserve"> не произойдет ситуации, когда кто-либо не будет в курсе из-за чего произошла та или иная ошибка так как текст в предупреждении даст необходимую информацию о том, чего нету и что надо ввести дополнительно. </w:t>
      </w:r>
      <w:r w:rsidRPr="00E45491">
        <w:t>Результат данного тестиров</w:t>
      </w:r>
      <w:r>
        <w:t>ания представлен на рисунке 4.4</w:t>
      </w:r>
      <w:r w:rsidR="006737CA">
        <w:t>.</w:t>
      </w:r>
    </w:p>
    <w:p w14:paraId="545BE1F9" w14:textId="1D27E9E0" w:rsidR="00A213CD" w:rsidRDefault="004B4028" w:rsidP="0060770A">
      <w:pPr>
        <w:pStyle w:val="afff0"/>
        <w:spacing w:after="120"/>
      </w:pPr>
      <w:r w:rsidRPr="004B4028">
        <w:rPr>
          <w:lang w:val="ru-RU" w:eastAsia="ru-RU"/>
        </w:rPr>
        <w:drawing>
          <wp:inline distT="0" distB="0" distL="0" distR="0" wp14:anchorId="1F43EAAD" wp14:editId="41763E3D">
            <wp:extent cx="3674529" cy="2849880"/>
            <wp:effectExtent l="0" t="0" r="2540" b="7620"/>
            <wp:docPr id="2143147641" name="Рисунок 214314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1498" cy="2863041"/>
                    </a:xfrm>
                    <a:prstGeom prst="rect">
                      <a:avLst/>
                    </a:prstGeom>
                  </pic:spPr>
                </pic:pic>
              </a:graphicData>
            </a:graphic>
          </wp:inline>
        </w:drawing>
      </w:r>
    </w:p>
    <w:p w14:paraId="63F90291" w14:textId="0920C412" w:rsidR="00A213CD" w:rsidRDefault="00A213CD" w:rsidP="0060770A">
      <w:pPr>
        <w:pStyle w:val="afff1"/>
        <w:jc w:val="center"/>
      </w:pPr>
      <w:r>
        <w:t xml:space="preserve">Рисунок 4.4 – </w:t>
      </w:r>
      <w:r w:rsidR="00550D00" w:rsidRPr="00E45491">
        <w:rPr>
          <w:noProof/>
        </w:rPr>
        <w:t xml:space="preserve">Результат </w:t>
      </w:r>
      <w:r w:rsidR="00550D00" w:rsidRPr="00E45491">
        <w:rPr>
          <w:noProof/>
          <w:lang w:val="en-US"/>
        </w:rPr>
        <w:t>c</w:t>
      </w:r>
      <w:r w:rsidR="00550D00" w:rsidRPr="00E45491">
        <w:rPr>
          <w:noProof/>
        </w:rPr>
        <w:t xml:space="preserve"> паролем, состоящим из 2 символов</w:t>
      </w:r>
    </w:p>
    <w:p w14:paraId="62E47134" w14:textId="3EE233F7" w:rsidR="006F6DB8" w:rsidRPr="00341404" w:rsidRDefault="00550D00" w:rsidP="0060770A">
      <w:r w:rsidRPr="00E45491">
        <w:t>При попытке авторизации без указания пароля система обрабатывает ситуацию, уведомляя пользователя об ошибке. На клиентской стороне это сообщение отображается в удобной для восприятия форме, побуждая пользователя ввести недостающие данные. Таким образом, данный сценарий демонстрирует устойчивость системы к ошибкам ввода и ее способность предотвращать не</w:t>
      </w:r>
      <w:r>
        <w:t xml:space="preserve">полные </w:t>
      </w:r>
      <w:r w:rsidRPr="0074430D">
        <w:t>запросы.</w:t>
      </w:r>
      <w:r w:rsidR="00341404">
        <w:t xml:space="preserve"> </w:t>
      </w:r>
      <w:r w:rsidRPr="00E45491">
        <w:t>Результат данного тестирования представлен на рисунке 4.5.</w:t>
      </w:r>
    </w:p>
    <w:p w14:paraId="70D7D3BF" w14:textId="489DB008" w:rsidR="00A213CD" w:rsidRPr="00BE68D2" w:rsidRDefault="00BE68D2" w:rsidP="0060770A">
      <w:pPr>
        <w:pStyle w:val="afff0"/>
        <w:spacing w:after="120"/>
        <w:rPr>
          <w:lang w:val="ru-RU"/>
        </w:rPr>
      </w:pPr>
      <w:r w:rsidRPr="00BE68D2">
        <w:rPr>
          <w:lang w:val="ru-RU" w:eastAsia="ru-RU"/>
        </w:rPr>
        <w:drawing>
          <wp:inline distT="0" distB="0" distL="0" distR="0" wp14:anchorId="6476F939" wp14:editId="4343E323">
            <wp:extent cx="2934109" cy="2381582"/>
            <wp:effectExtent l="0" t="0" r="0" b="0"/>
            <wp:docPr id="2143147642" name="Рисунок 214314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4109" cy="2381582"/>
                    </a:xfrm>
                    <a:prstGeom prst="rect">
                      <a:avLst/>
                    </a:prstGeom>
                  </pic:spPr>
                </pic:pic>
              </a:graphicData>
            </a:graphic>
          </wp:inline>
        </w:drawing>
      </w:r>
    </w:p>
    <w:p w14:paraId="22E329E5" w14:textId="1D579324" w:rsidR="00A213CD" w:rsidRDefault="00A213CD" w:rsidP="0060770A">
      <w:pPr>
        <w:pStyle w:val="afff1"/>
        <w:jc w:val="center"/>
        <w:rPr>
          <w:noProof/>
        </w:rPr>
      </w:pPr>
      <w:r>
        <w:t xml:space="preserve">Рисунок 4.5 – </w:t>
      </w:r>
      <w:r w:rsidR="00AB2C78">
        <w:t xml:space="preserve">Результат </w:t>
      </w:r>
      <w:r w:rsidR="00AB2C78" w:rsidRPr="00301EA5">
        <w:rPr>
          <w:noProof/>
        </w:rPr>
        <w:t>о</w:t>
      </w:r>
      <w:r w:rsidR="00550D00" w:rsidRPr="00301EA5">
        <w:rPr>
          <w:noProof/>
        </w:rPr>
        <w:t xml:space="preserve">тсутствие </w:t>
      </w:r>
      <w:r w:rsidR="00AE6ACE">
        <w:rPr>
          <w:noProof/>
        </w:rPr>
        <w:t>пароля</w:t>
      </w:r>
      <w:r w:rsidR="00AB2C78">
        <w:rPr>
          <w:noProof/>
        </w:rPr>
        <w:t xml:space="preserve"> при авторизации</w:t>
      </w:r>
    </w:p>
    <w:p w14:paraId="3C6A9172" w14:textId="7DD65FC5" w:rsidR="00AC500F" w:rsidRPr="00AC500F" w:rsidRDefault="00AC500F" w:rsidP="0060770A">
      <w:r>
        <w:lastRenderedPageBreak/>
        <w:t>Таким образом можно с</w:t>
      </w:r>
      <w:r w:rsidR="0074430D">
        <w:t>делать вывод что система защиты</w:t>
      </w:r>
      <w:r w:rsidR="0074430D" w:rsidRPr="0074430D">
        <w:t>,</w:t>
      </w:r>
      <w:r>
        <w:t xml:space="preserve"> авторизации и регистрации реализована верно и предусматривает различные </w:t>
      </w:r>
      <w:r w:rsidRPr="00AA43C2">
        <w:t>сценарии.</w:t>
      </w:r>
    </w:p>
    <w:p w14:paraId="718899B8" w14:textId="5AF64E1A" w:rsidR="00B93BB2" w:rsidRDefault="00525CBD" w:rsidP="0060770A">
      <w:pPr>
        <w:pStyle w:val="afffc"/>
      </w:pPr>
      <w:bookmarkStart w:id="100" w:name="_Toc198277019"/>
      <w:r>
        <w:t xml:space="preserve">4.2 </w:t>
      </w:r>
      <w:r w:rsidRPr="00E45491">
        <w:rPr>
          <w:rFonts w:eastAsia="Times New Roman"/>
        </w:rPr>
        <w:t xml:space="preserve">Тестирование </w:t>
      </w:r>
      <w:r w:rsidR="00825268" w:rsidRPr="00E45491">
        <w:rPr>
          <w:rFonts w:eastAsia="Times New Roman"/>
        </w:rPr>
        <w:t>создания аукциона</w:t>
      </w:r>
      <w:bookmarkEnd w:id="100"/>
    </w:p>
    <w:p w14:paraId="690B3A64" w14:textId="72A18CDD" w:rsidR="00A213CD" w:rsidRDefault="00632EE0" w:rsidP="0060770A">
      <w:r w:rsidRPr="00E45491">
        <w:t xml:space="preserve">Тестирование добавления аукциона </w:t>
      </w:r>
      <w:r w:rsidR="0060770A">
        <w:t>–</w:t>
      </w:r>
      <w:r w:rsidRPr="00E45491">
        <w:t xml:space="preserve"> ключевая стадия для проверки правильности работы функционала. Первый сценарий </w:t>
      </w:r>
      <w:r w:rsidR="0060770A">
        <w:t>–</w:t>
      </w:r>
      <w:r w:rsidRPr="00E45491">
        <w:t xml:space="preserve"> отсутствие д</w:t>
      </w:r>
      <w:r>
        <w:t xml:space="preserve">ат начала и </w:t>
      </w:r>
      <w:r w:rsidRPr="00C24E9C">
        <w:t>окончания аукциона</w:t>
      </w:r>
      <w:r w:rsidR="00C24E9C" w:rsidRPr="00C24E9C">
        <w:t>, один из важнейших сценариев тестирования веб-приложения</w:t>
      </w:r>
      <w:r w:rsidRPr="00C24E9C">
        <w:t>.</w:t>
      </w:r>
      <w:r w:rsidR="002F14A7">
        <w:t xml:space="preserve"> </w:t>
      </w:r>
      <w:r w:rsidRPr="00E45491">
        <w:t>На рисунке 4.</w:t>
      </w:r>
      <w:r>
        <w:t>6</w:t>
      </w:r>
      <w:r w:rsidRPr="00E45491">
        <w:t xml:space="preserve"> представлен результат тестирования.</w:t>
      </w:r>
    </w:p>
    <w:p w14:paraId="6ECBED69" w14:textId="0FC682E9" w:rsidR="00A213CD" w:rsidRDefault="003B6542" w:rsidP="0060770A">
      <w:pPr>
        <w:pStyle w:val="afff0"/>
        <w:spacing w:after="120"/>
      </w:pPr>
      <w:r w:rsidRPr="00E45491">
        <w:rPr>
          <w:lang w:val="ru-RU" w:eastAsia="ru-RU"/>
        </w:rPr>
        <w:drawing>
          <wp:inline distT="0" distB="0" distL="0" distR="0" wp14:anchorId="4D98EAED" wp14:editId="4EA760F1">
            <wp:extent cx="3655128" cy="4663440"/>
            <wp:effectExtent l="0" t="0" r="2540" b="3810"/>
            <wp:docPr id="905654423" name="Рисунок 90565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9743" cy="4707604"/>
                    </a:xfrm>
                    <a:prstGeom prst="rect">
                      <a:avLst/>
                    </a:prstGeom>
                  </pic:spPr>
                </pic:pic>
              </a:graphicData>
            </a:graphic>
          </wp:inline>
        </w:drawing>
      </w:r>
    </w:p>
    <w:p w14:paraId="205FC23E" w14:textId="4E15CC96" w:rsidR="00A213CD" w:rsidRDefault="003B6542" w:rsidP="0060770A">
      <w:pPr>
        <w:pStyle w:val="afff1"/>
        <w:jc w:val="center"/>
      </w:pPr>
      <w:r>
        <w:t>Рисунок 4.6</w:t>
      </w:r>
      <w:r w:rsidR="00A213CD">
        <w:t xml:space="preserve"> – </w:t>
      </w:r>
      <w:r w:rsidRPr="00E45491">
        <w:rPr>
          <w:noProof/>
        </w:rPr>
        <w:t>Создание аукциона с пустыми полями</w:t>
      </w:r>
    </w:p>
    <w:p w14:paraId="0951F930" w14:textId="66E88BBF" w:rsidR="00675A2E" w:rsidRPr="00E45491" w:rsidRDefault="00675A2E" w:rsidP="0060770A">
      <w:r w:rsidRPr="00E45491">
        <w:t xml:space="preserve">При создании аукциона обязательно требуется заполнить все обязательные поля. В случае их отсутствия процесс создания аукциона будет заблокирован. Тестирование подтвердило, что система правильно обрабатывает данный </w:t>
      </w:r>
      <w:r w:rsidR="00B3000A">
        <w:t>случай</w:t>
      </w:r>
      <w:r w:rsidRPr="00E45491">
        <w:t xml:space="preserve">, </w:t>
      </w:r>
      <w:r w:rsidR="00B3000A">
        <w:t>не давая</w:t>
      </w:r>
      <w:r w:rsidRPr="00E45491">
        <w:t xml:space="preserve"> возможность создания аукциона без </w:t>
      </w:r>
      <w:r w:rsidR="00B3000A">
        <w:t>нужных</w:t>
      </w:r>
      <w:r w:rsidRPr="00E45491">
        <w:t xml:space="preserve"> данных. </w:t>
      </w:r>
    </w:p>
    <w:p w14:paraId="14AB89FC" w14:textId="3767E522" w:rsidR="00A213CD" w:rsidRPr="00DF64E5" w:rsidRDefault="00675A2E" w:rsidP="00DF64E5">
      <w:pPr>
        <w:ind w:firstLine="357"/>
      </w:pPr>
      <w:r w:rsidRPr="00E45491">
        <w:t>Второй сценарий заключается в отсутствии данных в поле для названия т</w:t>
      </w:r>
      <w:r>
        <w:t xml:space="preserve">овара. </w:t>
      </w:r>
      <w:r w:rsidR="006F14DD">
        <w:t xml:space="preserve">Это </w:t>
      </w:r>
      <w:r w:rsidRPr="00E45491">
        <w:t>критическ</w:t>
      </w:r>
      <w:r w:rsidR="006F14DD">
        <w:t>ая</w:t>
      </w:r>
      <w:r w:rsidRPr="00E45491">
        <w:t xml:space="preserve"> ошибк</w:t>
      </w:r>
      <w:r w:rsidR="006F14DD">
        <w:t>а</w:t>
      </w:r>
      <w:r w:rsidRPr="00E45491">
        <w:t>, так как название товара является обязательным для корректного создания аукциона. Если это поле не заполнено, система выда</w:t>
      </w:r>
      <w:r w:rsidR="00E756B4">
        <w:t>ет</w:t>
      </w:r>
      <w:r w:rsidRPr="00E45491">
        <w:t xml:space="preserve"> </w:t>
      </w:r>
      <w:r w:rsidR="006F14DD">
        <w:t>оповещение</w:t>
      </w:r>
      <w:r w:rsidR="00A653EE">
        <w:t xml:space="preserve"> и предотвращает</w:t>
      </w:r>
      <w:r w:rsidRPr="00E45491">
        <w:t xml:space="preserve"> дальнейшее выполнение процесса </w:t>
      </w:r>
      <w:r w:rsidRPr="006F14DD">
        <w:t>создания аукциона.</w:t>
      </w:r>
      <w:r w:rsidR="00DF64E5">
        <w:t xml:space="preserve"> </w:t>
      </w:r>
      <w:r w:rsidRPr="00E45491">
        <w:t xml:space="preserve">На </w:t>
      </w:r>
      <w:r>
        <w:t>рисунке 4.7</w:t>
      </w:r>
      <w:r w:rsidRPr="00E45491">
        <w:t xml:space="preserve"> представлен результат этого тестирования.</w:t>
      </w:r>
    </w:p>
    <w:p w14:paraId="13D94AA3" w14:textId="19BA41E3" w:rsidR="00A213CD" w:rsidRDefault="00675A2E" w:rsidP="0060770A">
      <w:pPr>
        <w:pStyle w:val="afff0"/>
        <w:spacing w:after="120"/>
      </w:pPr>
      <w:r w:rsidRPr="00E45491">
        <w:rPr>
          <w:lang w:val="ru-RU" w:eastAsia="ru-RU"/>
        </w:rPr>
        <w:lastRenderedPageBreak/>
        <w:drawing>
          <wp:inline distT="0" distB="0" distL="0" distR="0" wp14:anchorId="197E65F4" wp14:editId="67401572">
            <wp:extent cx="3978259" cy="2659380"/>
            <wp:effectExtent l="0" t="0" r="3810" b="7620"/>
            <wp:docPr id="905654424" name="Рисунок 90565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984" cy="2688609"/>
                    </a:xfrm>
                    <a:prstGeom prst="rect">
                      <a:avLst/>
                    </a:prstGeom>
                  </pic:spPr>
                </pic:pic>
              </a:graphicData>
            </a:graphic>
          </wp:inline>
        </w:drawing>
      </w:r>
    </w:p>
    <w:p w14:paraId="12110AA3" w14:textId="27AE408D" w:rsidR="00A213CD" w:rsidRDefault="00675A2E" w:rsidP="0060770A">
      <w:pPr>
        <w:pStyle w:val="afff1"/>
        <w:jc w:val="center"/>
      </w:pPr>
      <w:r>
        <w:t>Рисунок 4.7</w:t>
      </w:r>
      <w:r w:rsidR="00A213CD">
        <w:t xml:space="preserve"> – </w:t>
      </w:r>
      <w:r w:rsidR="00D40D40">
        <w:t>Результат попытки создания аукциона без названия товара</w:t>
      </w:r>
    </w:p>
    <w:p w14:paraId="6E35B81A" w14:textId="77777777" w:rsidR="00670B12" w:rsidRDefault="00670B12" w:rsidP="0060770A">
      <w:r w:rsidRPr="00E45491">
        <w:t xml:space="preserve">Как показали результаты тестирования, создание аукциона невозможно без указания названия товара. Следующий этап тестирования включал попытку создать аукцион без начальной цены. </w:t>
      </w:r>
    </w:p>
    <w:p w14:paraId="32D1C444" w14:textId="6EAFD168" w:rsidR="00A213CD" w:rsidRDefault="0041760B" w:rsidP="0060770A">
      <w:r>
        <w:t>Тестирование</w:t>
      </w:r>
      <w:r w:rsidR="00670B12" w:rsidRPr="00E45491">
        <w:t xml:space="preserve"> </w:t>
      </w:r>
      <w:r w:rsidR="00EF2EF9">
        <w:t>показало</w:t>
      </w:r>
      <w:r w:rsidR="00670B12" w:rsidRPr="00E45491">
        <w:t xml:space="preserve">, что система не допускает создание аукциона без указания начальной цены, корректно </w:t>
      </w:r>
      <w:r w:rsidR="00EF2EF9">
        <w:t xml:space="preserve">блокируя процесс и предоставляя </w:t>
      </w:r>
      <w:r w:rsidR="00670B12" w:rsidRPr="00E45491">
        <w:t>уведомление об ошибке</w:t>
      </w:r>
      <w:r w:rsidR="00CF0870">
        <w:t>.</w:t>
      </w:r>
      <w:r>
        <w:t xml:space="preserve"> </w:t>
      </w:r>
      <w:r w:rsidRPr="00E45491">
        <w:t>Результаты этого</w:t>
      </w:r>
      <w:r>
        <w:t xml:space="preserve"> теста отображены на рисунке 4.8.</w:t>
      </w:r>
    </w:p>
    <w:p w14:paraId="34632F42" w14:textId="7250019E" w:rsidR="00A213CD" w:rsidRDefault="00641183" w:rsidP="0060770A">
      <w:pPr>
        <w:pStyle w:val="afff0"/>
        <w:spacing w:after="120"/>
      </w:pPr>
      <w:r w:rsidRPr="00641183">
        <w:rPr>
          <w:lang w:val="ru-RU" w:eastAsia="ru-RU"/>
        </w:rPr>
        <w:drawing>
          <wp:inline distT="0" distB="0" distL="0" distR="0" wp14:anchorId="025B00FA" wp14:editId="5DDA8E5A">
            <wp:extent cx="4282440" cy="2797401"/>
            <wp:effectExtent l="0" t="0" r="3810" b="3175"/>
            <wp:docPr id="905654414" name="Рисунок 90565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6462" cy="2800028"/>
                    </a:xfrm>
                    <a:prstGeom prst="rect">
                      <a:avLst/>
                    </a:prstGeom>
                  </pic:spPr>
                </pic:pic>
              </a:graphicData>
            </a:graphic>
          </wp:inline>
        </w:drawing>
      </w:r>
    </w:p>
    <w:p w14:paraId="5C18C68D" w14:textId="506AA5E1" w:rsidR="00A213CD" w:rsidRDefault="00670B12" w:rsidP="0060770A">
      <w:pPr>
        <w:pStyle w:val="afff1"/>
        <w:jc w:val="center"/>
      </w:pPr>
      <w:r>
        <w:t>Рисунок 4.8</w:t>
      </w:r>
      <w:r w:rsidR="00A213CD">
        <w:t xml:space="preserve"> –</w:t>
      </w:r>
      <w:r w:rsidR="00D40D40">
        <w:t xml:space="preserve"> Результат попытки создания аукциона</w:t>
      </w:r>
      <w:r w:rsidR="00A213CD">
        <w:t xml:space="preserve"> </w:t>
      </w:r>
      <w:r w:rsidR="00D40D40">
        <w:rPr>
          <w:noProof/>
        </w:rPr>
        <w:t>б</w:t>
      </w:r>
      <w:r w:rsidR="005627EF" w:rsidRPr="00E45491">
        <w:rPr>
          <w:noProof/>
        </w:rPr>
        <w:t>ез начальной цены</w:t>
      </w:r>
    </w:p>
    <w:p w14:paraId="3D85E551" w14:textId="09924A86" w:rsidR="00A213CD" w:rsidRDefault="00C11055" w:rsidP="0060770A">
      <w:r w:rsidRPr="00E45491">
        <w:t xml:space="preserve">При выполнении всех требований и правильном заполнении обязательных полей процесс создания аукциона проходит успешно. Система корректно обрабатывает введенные данные, и аукцион создается без ошибок, что подтверждает </w:t>
      </w:r>
      <w:r>
        <w:t>правильность работы функционала</w:t>
      </w:r>
      <w:r w:rsidR="000B05FB">
        <w:t xml:space="preserve"> в данных условиях</w:t>
      </w:r>
      <w:r w:rsidR="00736FA4">
        <w:t>.</w:t>
      </w:r>
    </w:p>
    <w:p w14:paraId="213B1443" w14:textId="2D8F84A6" w:rsidR="00275E9A" w:rsidRDefault="00275E9A" w:rsidP="0060770A">
      <w:pPr>
        <w:pStyle w:val="afffc"/>
      </w:pPr>
      <w:bookmarkStart w:id="101" w:name="_Toc198277020"/>
      <w:r>
        <w:lastRenderedPageBreak/>
        <w:t xml:space="preserve">4.3 </w:t>
      </w:r>
      <w:r w:rsidRPr="00E45491">
        <w:rPr>
          <w:rFonts w:eastAsia="Times New Roman"/>
        </w:rPr>
        <w:t>Тестирование создания аукциона</w:t>
      </w:r>
      <w:bookmarkEnd w:id="101"/>
    </w:p>
    <w:p w14:paraId="6263DEBF" w14:textId="77777777" w:rsidR="00275E9A" w:rsidRPr="00E45491" w:rsidRDefault="00275E9A" w:rsidP="0060770A">
      <w:r w:rsidRPr="00E45491">
        <w:t>В функционале поиска предусмотрены определенные поля для ввода текста и выпадающие меню для выбора параметров. Первый сценарий тестирования предполагает ввод какого-нибудь названия товара.</w:t>
      </w:r>
    </w:p>
    <w:p w14:paraId="5410AAF5" w14:textId="4EE1D933" w:rsidR="00A2340C" w:rsidRDefault="00275E9A" w:rsidP="0060770A">
      <w:r>
        <w:t>На рисунке 4.9</w:t>
      </w:r>
      <w:r w:rsidRPr="00E45491">
        <w:t xml:space="preserve"> представлен результат данного тестирования.</w:t>
      </w:r>
    </w:p>
    <w:p w14:paraId="54BB22F3" w14:textId="3FCF2383" w:rsidR="00A213CD" w:rsidRDefault="000C4625" w:rsidP="0060770A">
      <w:pPr>
        <w:pStyle w:val="afff0"/>
        <w:spacing w:after="120"/>
      </w:pPr>
      <w:r w:rsidRPr="000C4625">
        <w:rPr>
          <w:lang w:val="ru-RU" w:eastAsia="ru-RU"/>
        </w:rPr>
        <w:drawing>
          <wp:inline distT="0" distB="0" distL="0" distR="0" wp14:anchorId="08923847" wp14:editId="508B1E40">
            <wp:extent cx="3664619" cy="3276600"/>
            <wp:effectExtent l="0" t="0" r="0" b="0"/>
            <wp:docPr id="905654413" name="Рисунок 90565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1547" cy="3282795"/>
                    </a:xfrm>
                    <a:prstGeom prst="rect">
                      <a:avLst/>
                    </a:prstGeom>
                  </pic:spPr>
                </pic:pic>
              </a:graphicData>
            </a:graphic>
          </wp:inline>
        </w:drawing>
      </w:r>
    </w:p>
    <w:p w14:paraId="2A38ABE8" w14:textId="0B2A99E0" w:rsidR="00A213CD" w:rsidRDefault="009A554B" w:rsidP="0060770A">
      <w:pPr>
        <w:pStyle w:val="afff1"/>
        <w:jc w:val="center"/>
      </w:pPr>
      <w:r>
        <w:t>Рисунок 4.9</w:t>
      </w:r>
      <w:r w:rsidR="00A213CD">
        <w:t xml:space="preserve"> – </w:t>
      </w:r>
      <w:r w:rsidR="00D40D40">
        <w:t xml:space="preserve">Результат </w:t>
      </w:r>
      <w:r w:rsidR="00D40D40">
        <w:rPr>
          <w:noProof/>
        </w:rPr>
        <w:t xml:space="preserve">поиска </w:t>
      </w:r>
      <w:r w:rsidRPr="00E45491">
        <w:rPr>
          <w:noProof/>
        </w:rPr>
        <w:t>товара</w:t>
      </w:r>
    </w:p>
    <w:p w14:paraId="1862559B" w14:textId="59D7139C" w:rsidR="007807FA" w:rsidRDefault="009A554B" w:rsidP="0060770A">
      <w:r w:rsidRPr="00E45491">
        <w:t xml:space="preserve">Этот тест был успешно выполнен. Следующим этапом было тестирование фильтра по категории </w:t>
      </w:r>
      <w:r w:rsidR="00C71891" w:rsidRPr="00C71891">
        <w:t>«</w:t>
      </w:r>
      <w:r w:rsidR="00D33084">
        <w:t>Техника</w:t>
      </w:r>
      <w:r w:rsidR="00C71891" w:rsidRPr="00C71891">
        <w:t>»</w:t>
      </w:r>
      <w:r w:rsidR="00D4756E">
        <w:t xml:space="preserve"> для поиска неисправностей</w:t>
      </w:r>
      <w:r w:rsidR="007807FA">
        <w:t>.</w:t>
      </w:r>
    </w:p>
    <w:p w14:paraId="5B279EC6" w14:textId="21D58BD6" w:rsidR="00736FA4" w:rsidRPr="00736FA4" w:rsidRDefault="009A554B" w:rsidP="0060770A">
      <w:r w:rsidRPr="00E45491">
        <w:t>На рисунке 4.1</w:t>
      </w:r>
      <w:r>
        <w:t>0</w:t>
      </w:r>
      <w:r w:rsidRPr="00E45491">
        <w:t xml:space="preserve"> представлен результат данного тестирования</w:t>
      </w:r>
      <w:r w:rsidR="00736FA4">
        <w:t>.</w:t>
      </w:r>
    </w:p>
    <w:p w14:paraId="1A02F450" w14:textId="63018039" w:rsidR="00A213CD" w:rsidRDefault="00E77BFA" w:rsidP="0060770A">
      <w:pPr>
        <w:pStyle w:val="afff0"/>
        <w:spacing w:after="120"/>
      </w:pPr>
      <w:r w:rsidRPr="00E77BFA">
        <w:rPr>
          <w:lang w:val="ru-RU" w:eastAsia="ru-RU"/>
        </w:rPr>
        <w:drawing>
          <wp:inline distT="0" distB="0" distL="0" distR="0" wp14:anchorId="4BA0F99A" wp14:editId="4FD9A6FD">
            <wp:extent cx="4777740" cy="2545166"/>
            <wp:effectExtent l="0" t="0" r="3810" b="7620"/>
            <wp:docPr id="905654412" name="Рисунок 90565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1504" cy="2552498"/>
                    </a:xfrm>
                    <a:prstGeom prst="rect">
                      <a:avLst/>
                    </a:prstGeom>
                  </pic:spPr>
                </pic:pic>
              </a:graphicData>
            </a:graphic>
          </wp:inline>
        </w:drawing>
      </w:r>
    </w:p>
    <w:p w14:paraId="7E63677E" w14:textId="6C705092" w:rsidR="00A213CD" w:rsidRPr="00841B6D" w:rsidRDefault="00C84E74" w:rsidP="0060770A">
      <w:pPr>
        <w:pStyle w:val="afff1"/>
        <w:jc w:val="center"/>
      </w:pPr>
      <w:r>
        <w:t>Рисунок 4.10</w:t>
      </w:r>
      <w:r w:rsidR="00A213CD">
        <w:t xml:space="preserve"> – </w:t>
      </w:r>
      <w:r w:rsidR="007246E0">
        <w:t xml:space="preserve">Результат использования </w:t>
      </w:r>
      <w:r w:rsidR="007246E0">
        <w:rPr>
          <w:noProof/>
        </w:rPr>
        <w:t>ф</w:t>
      </w:r>
      <w:r w:rsidR="0008348C" w:rsidRPr="00E45491">
        <w:rPr>
          <w:noProof/>
        </w:rPr>
        <w:t>ильтр</w:t>
      </w:r>
      <w:r w:rsidR="007246E0">
        <w:rPr>
          <w:noProof/>
        </w:rPr>
        <w:t>а по категории</w:t>
      </w:r>
    </w:p>
    <w:p w14:paraId="46864316" w14:textId="1490475E" w:rsidR="00A213CD" w:rsidRDefault="007246E0" w:rsidP="0060770A">
      <w:r w:rsidRPr="007246E0">
        <w:lastRenderedPageBreak/>
        <w:t>На следующем этапе тестирования тщательно проверялась функциональность фильтрации данных по типу аукциона, гарантирующая работу системы</w:t>
      </w:r>
      <w:r>
        <w:t>.</w:t>
      </w:r>
      <w:r w:rsidR="00E449F6">
        <w:t xml:space="preserve"> </w:t>
      </w:r>
      <w:r w:rsidR="00AB7939">
        <w:t>На рисунке 4.11</w:t>
      </w:r>
      <w:r w:rsidR="00692D51" w:rsidRPr="00E45491">
        <w:t xml:space="preserve"> представлен</w:t>
      </w:r>
      <w:r w:rsidR="00692D51">
        <w:t xml:space="preserve"> результат данного тестирования</w:t>
      </w:r>
      <w:r w:rsidR="00A213CD">
        <w:t>.</w:t>
      </w:r>
    </w:p>
    <w:p w14:paraId="27C875A4" w14:textId="534865B2" w:rsidR="00A213CD" w:rsidRDefault="00DA7ACD" w:rsidP="0060770A">
      <w:pPr>
        <w:pStyle w:val="afff0"/>
        <w:spacing w:after="120"/>
      </w:pPr>
      <w:r w:rsidRPr="00DA7ACD">
        <w:rPr>
          <w:lang w:val="ru-RU" w:eastAsia="ru-RU"/>
        </w:rPr>
        <w:drawing>
          <wp:inline distT="0" distB="0" distL="0" distR="0" wp14:anchorId="1B7231E3" wp14:editId="2F588973">
            <wp:extent cx="5417820" cy="2821274"/>
            <wp:effectExtent l="0" t="0" r="0" b="0"/>
            <wp:docPr id="905654411" name="Рисунок 90565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892" cy="2827560"/>
                    </a:xfrm>
                    <a:prstGeom prst="rect">
                      <a:avLst/>
                    </a:prstGeom>
                  </pic:spPr>
                </pic:pic>
              </a:graphicData>
            </a:graphic>
          </wp:inline>
        </w:drawing>
      </w:r>
    </w:p>
    <w:p w14:paraId="5055D577" w14:textId="5A778DB5" w:rsidR="00A213CD" w:rsidRDefault="00A213CD" w:rsidP="0060770A">
      <w:pPr>
        <w:pStyle w:val="afff1"/>
        <w:jc w:val="center"/>
      </w:pPr>
      <w:r>
        <w:t>Рисунок 4.1</w:t>
      </w:r>
      <w:r w:rsidR="00BB6D4D">
        <w:t>1</w:t>
      </w:r>
      <w:r>
        <w:t xml:space="preserve"> – </w:t>
      </w:r>
      <w:r w:rsidR="0003601D">
        <w:t xml:space="preserve">Результат </w:t>
      </w:r>
      <w:r w:rsidR="0003601D">
        <w:rPr>
          <w:noProof/>
        </w:rPr>
        <w:t>ф</w:t>
      </w:r>
      <w:r w:rsidR="00BC230B" w:rsidRPr="00E45491">
        <w:rPr>
          <w:noProof/>
        </w:rPr>
        <w:t>ильтр</w:t>
      </w:r>
      <w:r w:rsidR="0003601D">
        <w:rPr>
          <w:noProof/>
        </w:rPr>
        <w:t>ации</w:t>
      </w:r>
      <w:r w:rsidR="00BC230B" w:rsidRPr="00E45491">
        <w:rPr>
          <w:noProof/>
        </w:rPr>
        <w:t xml:space="preserve"> по типу</w:t>
      </w:r>
      <w:r w:rsidR="0003601D">
        <w:rPr>
          <w:noProof/>
        </w:rPr>
        <w:t xml:space="preserve"> аукциона</w:t>
      </w:r>
    </w:p>
    <w:p w14:paraId="07EB1B9D" w14:textId="5AE7702A" w:rsidR="00A213CD" w:rsidRPr="00904C88" w:rsidRDefault="004C0613" w:rsidP="0060770A">
      <w:r w:rsidRPr="004C0613">
        <w:t xml:space="preserve">На следующем этапе тестировалась функциональность сортировки по дате </w:t>
      </w:r>
      <w:r w:rsidR="00F443A6">
        <w:t>окончания</w:t>
      </w:r>
      <w:r w:rsidRPr="004C0613">
        <w:t xml:space="preserve"> аукциона, гарантирующая точное упорядочивание данных в системе</w:t>
      </w:r>
      <w:r w:rsidR="007453DF" w:rsidRPr="004C0613">
        <w:rPr>
          <w:color w:val="000000" w:themeColor="text1"/>
        </w:rPr>
        <w:t>.</w:t>
      </w:r>
      <w:r w:rsidR="00EC3229">
        <w:t xml:space="preserve"> </w:t>
      </w:r>
      <w:r w:rsidR="007453DF">
        <w:t>На рисунке 4.12</w:t>
      </w:r>
      <w:r w:rsidR="007453DF" w:rsidRPr="00E45491">
        <w:t xml:space="preserve"> представлен результат данного тестирования.</w:t>
      </w:r>
    </w:p>
    <w:p w14:paraId="618F004B" w14:textId="0B462C66" w:rsidR="00A213CD" w:rsidRDefault="00423134" w:rsidP="0060770A">
      <w:pPr>
        <w:pStyle w:val="afff0"/>
        <w:spacing w:after="120"/>
      </w:pPr>
      <w:r w:rsidRPr="00423134">
        <w:rPr>
          <w:lang w:val="ru-RU" w:eastAsia="ru-RU"/>
        </w:rPr>
        <w:drawing>
          <wp:inline distT="0" distB="0" distL="0" distR="0" wp14:anchorId="1E21F862" wp14:editId="1A67116D">
            <wp:extent cx="5318760" cy="2841335"/>
            <wp:effectExtent l="0" t="0" r="0" b="0"/>
            <wp:docPr id="905654410" name="Рисунок 90565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1453" cy="2848116"/>
                    </a:xfrm>
                    <a:prstGeom prst="rect">
                      <a:avLst/>
                    </a:prstGeom>
                  </pic:spPr>
                </pic:pic>
              </a:graphicData>
            </a:graphic>
          </wp:inline>
        </w:drawing>
      </w:r>
    </w:p>
    <w:p w14:paraId="460B282B" w14:textId="31FB0E00" w:rsidR="0004500D" w:rsidRDefault="007453DF" w:rsidP="0060770A">
      <w:pPr>
        <w:pStyle w:val="afff1"/>
        <w:jc w:val="center"/>
        <w:rPr>
          <w:noProof/>
        </w:rPr>
      </w:pPr>
      <w:r>
        <w:t>Рисунок 4.12</w:t>
      </w:r>
      <w:r w:rsidR="00A213CD">
        <w:t xml:space="preserve"> – </w:t>
      </w:r>
      <w:r w:rsidR="004C0613">
        <w:rPr>
          <w:noProof/>
        </w:rPr>
        <w:t>Рузультат с</w:t>
      </w:r>
      <w:r w:rsidR="00222A73" w:rsidRPr="00E45491">
        <w:rPr>
          <w:noProof/>
        </w:rPr>
        <w:t>ортировк</w:t>
      </w:r>
      <w:r w:rsidR="004C0613">
        <w:rPr>
          <w:noProof/>
        </w:rPr>
        <w:t>и аукционов</w:t>
      </w:r>
      <w:r w:rsidR="00222A73" w:rsidRPr="00E45491">
        <w:rPr>
          <w:noProof/>
        </w:rPr>
        <w:t xml:space="preserve"> по </w:t>
      </w:r>
      <w:r w:rsidR="00FC0983" w:rsidRPr="004C0613">
        <w:t xml:space="preserve">дате </w:t>
      </w:r>
      <w:r w:rsidR="00FC0983">
        <w:t>окончания</w:t>
      </w:r>
    </w:p>
    <w:p w14:paraId="10D48683" w14:textId="5EFC74D1" w:rsidR="0001040B" w:rsidRDefault="0001040B" w:rsidP="0060770A">
      <w:r w:rsidRPr="00E45491">
        <w:t>Тестирование функционала поиска аукционов было проведено успешно, что подтвердило корректную работу фильтров, сортировок и правильное отображение результатов. Все фильтры функционируют согласно ожиданиям, предоставляя пользователю точные и соответствующие запросу результаты.</w:t>
      </w:r>
    </w:p>
    <w:p w14:paraId="161A6B45" w14:textId="76D90175" w:rsidR="0001040B" w:rsidRPr="0001040B" w:rsidRDefault="0001040B" w:rsidP="0060770A">
      <w:pPr>
        <w:pStyle w:val="afffc"/>
      </w:pPr>
      <w:bookmarkStart w:id="102" w:name="_Toc198277021"/>
      <w:r>
        <w:lastRenderedPageBreak/>
        <w:t xml:space="preserve">4.4 </w:t>
      </w:r>
      <w:r w:rsidRPr="00E45491">
        <w:rPr>
          <w:rFonts w:eastAsia="Times New Roman"/>
        </w:rPr>
        <w:t>Тестирование чата покупателя и продавца</w:t>
      </w:r>
      <w:bookmarkEnd w:id="102"/>
    </w:p>
    <w:p w14:paraId="3960C4BC" w14:textId="61F6E47A" w:rsidR="0001040B" w:rsidRDefault="0001040B" w:rsidP="0060770A">
      <w:pPr>
        <w:rPr>
          <w:lang w:eastAsia="ru-RU"/>
        </w:rPr>
      </w:pPr>
      <w:r w:rsidRPr="00E45491">
        <w:rPr>
          <w:lang w:eastAsia="ru-RU"/>
        </w:rPr>
        <w:t>Для тестирования чата нужно выиграть какой-либо аукцион и далее у покупателя и п</w:t>
      </w:r>
      <w:r>
        <w:rPr>
          <w:lang w:eastAsia="ru-RU"/>
        </w:rPr>
        <w:t>родавца появится доступ к чату.</w:t>
      </w:r>
      <w:r w:rsidR="00710EEE">
        <w:rPr>
          <w:lang w:eastAsia="ru-RU"/>
        </w:rPr>
        <w:t xml:space="preserve"> Чат открывается только перед тем </w:t>
      </w:r>
      <w:r w:rsidR="00CB221D">
        <w:rPr>
          <w:lang w:eastAsia="ru-RU"/>
        </w:rPr>
        <w:t>покупателем,</w:t>
      </w:r>
      <w:r w:rsidR="00710EEE">
        <w:rPr>
          <w:lang w:eastAsia="ru-RU"/>
        </w:rPr>
        <w:t xml:space="preserve"> который является победителем по итогу торгов на аукционе. Данное условие создано для того чтоб после окончания торгов </w:t>
      </w:r>
      <w:r w:rsidR="00CB221D">
        <w:rPr>
          <w:lang w:eastAsia="ru-RU"/>
        </w:rPr>
        <w:t>создать максимально удобные условия как для победителя, так и для владельца аукциона. В результате данных действий оба пользователя могут договориться как о способе передачи, так и просто чтоб установить контакт друг с другом.</w:t>
      </w:r>
    </w:p>
    <w:p w14:paraId="3510DB2E" w14:textId="32C48CF8" w:rsidR="00A213CD" w:rsidRPr="00A33624" w:rsidRDefault="0001040B" w:rsidP="0060770A">
      <w:r w:rsidRPr="00E45491">
        <w:rPr>
          <w:lang w:eastAsia="ru-RU"/>
        </w:rPr>
        <w:t>На рисунке 4.13 представлен</w:t>
      </w:r>
      <w:r>
        <w:rPr>
          <w:lang w:eastAsia="ru-RU"/>
        </w:rPr>
        <w:t xml:space="preserve"> результат данного тестирования</w:t>
      </w:r>
      <w:r w:rsidR="00A213CD" w:rsidRPr="00A33624">
        <w:t>.</w:t>
      </w:r>
    </w:p>
    <w:p w14:paraId="62B53A37" w14:textId="6F7F21E5" w:rsidR="00A213CD" w:rsidRDefault="00423134" w:rsidP="0060770A">
      <w:pPr>
        <w:pStyle w:val="afff0"/>
        <w:spacing w:after="120"/>
      </w:pPr>
      <w:r w:rsidRPr="00423134">
        <w:rPr>
          <w:lang w:val="ru-RU" w:eastAsia="ru-RU"/>
        </w:rPr>
        <w:drawing>
          <wp:inline distT="0" distB="0" distL="0" distR="0" wp14:anchorId="7B4436B7" wp14:editId="02F3F34F">
            <wp:extent cx="3829584" cy="2114845"/>
            <wp:effectExtent l="0" t="0" r="0" b="0"/>
            <wp:docPr id="905654409" name="Рисунок 90565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9584" cy="2114845"/>
                    </a:xfrm>
                    <a:prstGeom prst="rect">
                      <a:avLst/>
                    </a:prstGeom>
                  </pic:spPr>
                </pic:pic>
              </a:graphicData>
            </a:graphic>
          </wp:inline>
        </w:drawing>
      </w:r>
    </w:p>
    <w:p w14:paraId="5D874D42" w14:textId="1BA9447A" w:rsidR="00A213CD" w:rsidRPr="00841B6D" w:rsidRDefault="0007589A" w:rsidP="0060770A">
      <w:pPr>
        <w:pStyle w:val="afff1"/>
        <w:jc w:val="center"/>
      </w:pPr>
      <w:r>
        <w:t>Рисунок 4.13</w:t>
      </w:r>
      <w:r w:rsidR="00A213CD">
        <w:t xml:space="preserve"> – </w:t>
      </w:r>
      <w:r w:rsidR="001A70A6">
        <w:t xml:space="preserve">Тестирование </w:t>
      </w:r>
      <w:r w:rsidR="001A70A6">
        <w:rPr>
          <w:noProof/>
        </w:rPr>
        <w:t xml:space="preserve">корректной работы обмена сообщений </w:t>
      </w:r>
    </w:p>
    <w:p w14:paraId="30FE8B8C" w14:textId="77777777" w:rsidR="00C4552B" w:rsidRDefault="00C4552B" w:rsidP="0060770A">
      <w:pPr>
        <w:rPr>
          <w:noProof/>
        </w:rPr>
      </w:pPr>
      <w:r w:rsidRPr="00E45491">
        <w:rPr>
          <w:noProof/>
        </w:rPr>
        <w:t>Далее была проведена проверка на возможность чтения и ведения чата пользователя ко</w:t>
      </w:r>
      <w:r>
        <w:rPr>
          <w:noProof/>
        </w:rPr>
        <w:t>торый не участвовал в аукционе.</w:t>
      </w:r>
    </w:p>
    <w:p w14:paraId="2AABD1CB" w14:textId="65B6CDB5" w:rsidR="00A213CD" w:rsidRDefault="00C4552B" w:rsidP="0060770A">
      <w:r w:rsidRPr="00E45491">
        <w:rPr>
          <w:noProof/>
        </w:rPr>
        <w:t>На рисунке 4.14 представлен результат данного тестирования</w:t>
      </w:r>
      <w:r w:rsidR="00A213CD">
        <w:t>.</w:t>
      </w:r>
    </w:p>
    <w:p w14:paraId="1C9C130B" w14:textId="24D0224C" w:rsidR="00A213CD" w:rsidRDefault="004E7D59" w:rsidP="0060770A">
      <w:pPr>
        <w:pStyle w:val="afff0"/>
        <w:spacing w:after="120"/>
      </w:pPr>
      <w:r w:rsidRPr="00E45491">
        <w:rPr>
          <w:lang w:val="ru-RU" w:eastAsia="ru-RU"/>
        </w:rPr>
        <w:drawing>
          <wp:inline distT="0" distB="0" distL="0" distR="0" wp14:anchorId="5FC07162" wp14:editId="74CAAA25">
            <wp:extent cx="4591691" cy="609685"/>
            <wp:effectExtent l="0" t="0" r="0" b="0"/>
            <wp:docPr id="905654431" name="Рисунок 90565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91" cy="609685"/>
                    </a:xfrm>
                    <a:prstGeom prst="rect">
                      <a:avLst/>
                    </a:prstGeom>
                  </pic:spPr>
                </pic:pic>
              </a:graphicData>
            </a:graphic>
          </wp:inline>
        </w:drawing>
      </w:r>
    </w:p>
    <w:p w14:paraId="2A934C9D" w14:textId="6770B3D7" w:rsidR="00A213CD" w:rsidRDefault="004E7D59" w:rsidP="0060770A">
      <w:pPr>
        <w:pStyle w:val="afff1"/>
        <w:jc w:val="center"/>
      </w:pPr>
      <w:r>
        <w:t>Рисунок 4.14</w:t>
      </w:r>
      <w:r w:rsidR="00A213CD">
        <w:t xml:space="preserve"> – </w:t>
      </w:r>
      <w:r w:rsidRPr="00E45491">
        <w:rPr>
          <w:noProof/>
        </w:rPr>
        <w:t>Результат проверки</w:t>
      </w:r>
      <w:r w:rsidR="00F76544">
        <w:rPr>
          <w:noProof/>
        </w:rPr>
        <w:t xml:space="preserve"> доступа к чату</w:t>
      </w:r>
    </w:p>
    <w:p w14:paraId="6FEEDEAD" w14:textId="6AE134FE" w:rsidR="00A213CD" w:rsidRPr="00A33624" w:rsidRDefault="00C46DB9" w:rsidP="0060770A">
      <w:r w:rsidRPr="00E45491">
        <w:t>Тест был признан успешным, поскольку при попытке просмотра чата он не отобразился. Система корректно отклонила загрузку и предотвратила дальнейшее продолжение процесса, обеспечив правильную обработку ошибки</w:t>
      </w:r>
      <w:r w:rsidR="006A2E7F">
        <w:t>.</w:t>
      </w:r>
    </w:p>
    <w:p w14:paraId="39E1832A" w14:textId="01A1A53F" w:rsidR="00A213CD" w:rsidRDefault="00B84373" w:rsidP="0060770A">
      <w:pPr>
        <w:pStyle w:val="afffc"/>
      </w:pPr>
      <w:bookmarkStart w:id="103" w:name="_Toc128387216"/>
      <w:bookmarkStart w:id="104" w:name="_Toc198277022"/>
      <w:r>
        <w:t>4.5</w:t>
      </w:r>
      <w:r w:rsidR="00A213CD">
        <w:t xml:space="preserve"> Выводы по разделу</w:t>
      </w:r>
      <w:bookmarkEnd w:id="103"/>
      <w:bookmarkEnd w:id="104"/>
    </w:p>
    <w:p w14:paraId="76E7CA21" w14:textId="49DF14E9" w:rsidR="00695373" w:rsidRDefault="001C65A3" w:rsidP="0060770A">
      <w:pPr>
        <w:sectPr w:rsidR="00695373" w:rsidSect="0060770A">
          <w:pgSz w:w="11906" w:h="16838"/>
          <w:pgMar w:top="1134" w:right="851" w:bottom="1134" w:left="1701" w:header="709" w:footer="709" w:gutter="0"/>
          <w:pgNumType w:start="41"/>
          <w:cols w:space="708"/>
          <w:titlePg/>
          <w:docGrid w:linePitch="381"/>
        </w:sectPr>
      </w:pPr>
      <w:r w:rsidRPr="00E45491">
        <w:t>Таким образом, были успешно протестированы функции создания и поиска аукционов, заполнение обязательных полей и отображение чата. Система корректно обрабатывает обязательные поля, фильтрацию данных и ошибки при отсутствии необходимой информации, предотвращая создание аукциона с некорректными данными. При неправильных данных для чата загрузка отклоняется. Все тесты подтвердили стабильность и безопасность приложения</w:t>
      </w:r>
      <w:r w:rsidR="00A213CD" w:rsidRPr="000A27AD">
        <w:rPr>
          <w:spacing w:val="-8"/>
        </w:rPr>
        <w:t>.</w:t>
      </w:r>
      <w:r w:rsidR="00823CAB">
        <w:t xml:space="preserve"> </w:t>
      </w:r>
    </w:p>
    <w:bookmarkStart w:id="105" w:name="_Toc128387217"/>
    <w:bookmarkStart w:id="106" w:name="_Toc198277023"/>
    <w:p w14:paraId="354241C2" w14:textId="5C4B5CB0" w:rsidR="00A213CD" w:rsidRDefault="001F7A41" w:rsidP="0060770A">
      <w:pPr>
        <w:pStyle w:val="afffa"/>
        <w:spacing w:before="360" w:after="120"/>
      </w:pPr>
      <w:r w:rsidRPr="00604221">
        <w:rPr>
          <w:b w:val="0"/>
          <w:noProof/>
          <w:lang w:eastAsia="ru-RU"/>
        </w:rPr>
        <w:lastRenderedPageBreak/>
        <mc:AlternateContent>
          <mc:Choice Requires="wpg">
            <w:drawing>
              <wp:anchor distT="0" distB="0" distL="114300" distR="114300" simplePos="0" relativeHeight="251795456" behindDoc="0" locked="0" layoutInCell="1" allowOverlap="1" wp14:anchorId="0809AA50" wp14:editId="29B01602">
                <wp:simplePos x="0" y="0"/>
                <wp:positionH relativeFrom="margin">
                  <wp:posOffset>-399415</wp:posOffset>
                </wp:positionH>
                <wp:positionV relativeFrom="margin">
                  <wp:posOffset>-548005</wp:posOffset>
                </wp:positionV>
                <wp:extent cx="6659880" cy="10259695"/>
                <wp:effectExtent l="0" t="0" r="26670" b="27305"/>
                <wp:wrapNone/>
                <wp:docPr id="5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314758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314758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314758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DC0D01" w14:textId="77777777" w:rsidR="00A218E5" w:rsidRDefault="00A218E5" w:rsidP="00E52024">
                              <w:pPr>
                                <w:pStyle w:val="afffffa"/>
                              </w:pPr>
                            </w:p>
                          </w:txbxContent>
                        </wps:txbx>
                        <wps:bodyPr rot="0" vert="horz" wrap="square" lIns="12700" tIns="12700" rIns="12700" bIns="12700" anchor="t" anchorCtr="0" upright="1">
                          <a:noAutofit/>
                        </wps:bodyPr>
                      </wps:wsp>
                      <wps:wsp>
                        <wps:cNvPr id="214314758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BC2DE" w14:textId="77777777" w:rsidR="00A218E5" w:rsidRDefault="00A218E5" w:rsidP="00E52024">
                              <w:pPr>
                                <w:pStyle w:val="afffffa"/>
                              </w:pPr>
                            </w:p>
                          </w:txbxContent>
                        </wps:txbx>
                        <wps:bodyPr rot="0" vert="horz" wrap="square" lIns="12700" tIns="12700" rIns="12700" bIns="12700" anchor="t" anchorCtr="0" upright="1">
                          <a:noAutofit/>
                        </wps:bodyPr>
                      </wps:wsp>
                      <wps:wsp>
                        <wps:cNvPr id="214314758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9FA0E0" w14:textId="77777777" w:rsidR="00A218E5" w:rsidRPr="0058383F" w:rsidRDefault="00A218E5" w:rsidP="00E52024">
                              <w:pPr>
                                <w:pStyle w:val="afffffa"/>
                                <w:ind w:firstLine="0"/>
                                <w:rPr>
                                  <w:i w:val="0"/>
                                  <w:sz w:val="18"/>
                                </w:rPr>
                              </w:pPr>
                              <w:r w:rsidRPr="0058383F">
                                <w:rPr>
                                  <w:i w:val="0"/>
                                  <w:sz w:val="18"/>
                                </w:rPr>
                                <w:t>ФИО</w:t>
                              </w:r>
                            </w:p>
                            <w:p w14:paraId="4CEBB699" w14:textId="77777777" w:rsidR="00A218E5" w:rsidRPr="0024446F" w:rsidRDefault="00A218E5" w:rsidP="00E52024">
                              <w:pPr>
                                <w:pStyle w:val="afffffa"/>
                                <w:rPr>
                                  <w:i w:val="0"/>
                                  <w:iCs/>
                                </w:rPr>
                              </w:pPr>
                            </w:p>
                          </w:txbxContent>
                        </wps:txbx>
                        <wps:bodyPr rot="0" vert="horz" wrap="square" lIns="12700" tIns="12700" rIns="12700" bIns="12700" anchor="t" anchorCtr="0" upright="1">
                          <a:noAutofit/>
                        </wps:bodyPr>
                      </wps:wsp>
                      <wps:wsp>
                        <wps:cNvPr id="214314759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8E3ED" w14:textId="77777777" w:rsidR="00A218E5" w:rsidRPr="0058383F" w:rsidRDefault="00A218E5" w:rsidP="00E52024">
                              <w:pPr>
                                <w:pStyle w:val="afffffa"/>
                                <w:ind w:firstLine="0"/>
                                <w:rPr>
                                  <w:i w:val="0"/>
                                  <w:sz w:val="18"/>
                                </w:rPr>
                              </w:pPr>
                              <w:r w:rsidRPr="0058383F">
                                <w:rPr>
                                  <w:i w:val="0"/>
                                  <w:sz w:val="18"/>
                                </w:rPr>
                                <w:t>Подпись</w:t>
                              </w:r>
                            </w:p>
                            <w:p w14:paraId="7ADCB47D" w14:textId="77777777" w:rsidR="00A218E5" w:rsidRPr="0024446F" w:rsidRDefault="00A218E5" w:rsidP="00E52024">
                              <w:pPr>
                                <w:pStyle w:val="afffffa"/>
                                <w:rPr>
                                  <w:i w:val="0"/>
                                  <w:iCs/>
                                </w:rPr>
                              </w:pPr>
                            </w:p>
                          </w:txbxContent>
                        </wps:txbx>
                        <wps:bodyPr rot="0" vert="horz" wrap="square" lIns="12700" tIns="12700" rIns="12700" bIns="12700" anchor="t" anchorCtr="0" upright="1">
                          <a:noAutofit/>
                        </wps:bodyPr>
                      </wps:wsp>
                      <wps:wsp>
                        <wps:cNvPr id="214314759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0524DD" w14:textId="77777777" w:rsidR="00A218E5" w:rsidRPr="0058383F" w:rsidRDefault="00A218E5" w:rsidP="00E52024">
                              <w:pPr>
                                <w:pStyle w:val="afffffa"/>
                                <w:ind w:firstLine="0"/>
                                <w:rPr>
                                  <w:i w:val="0"/>
                                  <w:sz w:val="18"/>
                                </w:rPr>
                              </w:pPr>
                              <w:r w:rsidRPr="0058383F">
                                <w:rPr>
                                  <w:i w:val="0"/>
                                  <w:sz w:val="18"/>
                                </w:rPr>
                                <w:t>Дата</w:t>
                              </w:r>
                            </w:p>
                            <w:p w14:paraId="6063D2BA" w14:textId="77777777" w:rsidR="00A218E5" w:rsidRPr="0024446F" w:rsidRDefault="00A218E5" w:rsidP="00E52024">
                              <w:pPr>
                                <w:pStyle w:val="afffffa"/>
                                <w:rPr>
                                  <w:i w:val="0"/>
                                  <w:iCs/>
                                </w:rPr>
                              </w:pPr>
                            </w:p>
                          </w:txbxContent>
                        </wps:txbx>
                        <wps:bodyPr rot="0" vert="horz" wrap="square" lIns="12700" tIns="12700" rIns="12700" bIns="12700" anchor="t" anchorCtr="0" upright="1">
                          <a:noAutofit/>
                        </wps:bodyPr>
                      </wps:wsp>
                      <wps:wsp>
                        <wps:cNvPr id="214314759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981C5C" w14:textId="77777777" w:rsidR="00A218E5" w:rsidRPr="0058383F" w:rsidRDefault="00A218E5" w:rsidP="00E52024">
                              <w:pPr>
                                <w:pStyle w:val="afffffa"/>
                                <w:ind w:firstLine="0"/>
                                <w:rPr>
                                  <w:i w:val="0"/>
                                  <w:iCs/>
                                  <w:sz w:val="18"/>
                                </w:rPr>
                              </w:pPr>
                              <w:r w:rsidRPr="0058383F">
                                <w:rPr>
                                  <w:i w:val="0"/>
                                  <w:iCs/>
                                  <w:sz w:val="18"/>
                                </w:rPr>
                                <w:t>Лист</w:t>
                              </w:r>
                            </w:p>
                          </w:txbxContent>
                        </wps:txbx>
                        <wps:bodyPr rot="0" vert="horz" wrap="square" lIns="12700" tIns="12700" rIns="12700" bIns="12700" anchor="t" anchorCtr="0" upright="1">
                          <a:noAutofit/>
                        </wps:bodyPr>
                      </wps:wsp>
                      <wps:wsp>
                        <wps:cNvPr id="214314759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84E79E" w14:textId="77777777" w:rsidR="00A218E5" w:rsidRPr="0058383F" w:rsidRDefault="00A218E5" w:rsidP="00E52024">
                              <w:pPr>
                                <w:pStyle w:val="afffffa"/>
                                <w:ind w:firstLine="0"/>
                                <w:rPr>
                                  <w:i w:val="0"/>
                                  <w:sz w:val="18"/>
                                </w:rPr>
                              </w:pPr>
                              <w:r w:rsidRPr="0058383F">
                                <w:rPr>
                                  <w:i w:val="0"/>
                                  <w:sz w:val="18"/>
                                </w:rPr>
                                <w:t>1</w:t>
                              </w:r>
                            </w:p>
                          </w:txbxContent>
                        </wps:txbx>
                        <wps:bodyPr rot="0" vert="horz" wrap="square" lIns="12700" tIns="12700" rIns="12700" bIns="12700" anchor="t" anchorCtr="0" upright="1">
                          <a:noAutofit/>
                        </wps:bodyPr>
                      </wps:wsp>
                      <wps:wsp>
                        <wps:cNvPr id="2143147594"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644FC" w14:textId="68A8B333" w:rsidR="00A218E5" w:rsidRPr="00CE51F8" w:rsidRDefault="00A218E5" w:rsidP="00E52024">
                              <w:pPr>
                                <w:pStyle w:val="affffe"/>
                                <w:jc w:val="center"/>
                                <w:rPr>
                                  <w:rFonts w:ascii="Times New Roman" w:hAnsi="Times New Roman"/>
                                  <w:sz w:val="24"/>
                                  <w:szCs w:val="14"/>
                                  <w:lang w:val="ru-RU"/>
                                </w:rPr>
                              </w:pPr>
                              <w:r w:rsidRPr="00CE51F8">
                                <w:rPr>
                                  <w:rFonts w:ascii="Times New Roman" w:hAnsi="Times New Roman"/>
                                  <w:sz w:val="24"/>
                                  <w:szCs w:val="24"/>
                                  <w:lang w:val="ru-RU"/>
                                </w:rPr>
                                <w:t>ДП 0</w:t>
                              </w:r>
                              <w:r>
                                <w:rPr>
                                  <w:rFonts w:ascii="Times New Roman" w:hAnsi="Times New Roman"/>
                                  <w:sz w:val="24"/>
                                  <w:szCs w:val="24"/>
                                  <w:lang w:val="ru-RU"/>
                                </w:rPr>
                                <w:t>5</w:t>
                              </w:r>
                              <w:r w:rsidRPr="00CE51F8">
                                <w:rPr>
                                  <w:rFonts w:ascii="Times New Roman" w:hAnsi="Times New Roman"/>
                                  <w:sz w:val="24"/>
                                  <w:szCs w:val="24"/>
                                  <w:lang w:val="ru-RU"/>
                                </w:rPr>
                                <w:t>.</w:t>
                              </w:r>
                              <w:proofErr w:type="gramStart"/>
                              <w:r w:rsidRPr="00CE51F8">
                                <w:rPr>
                                  <w:rFonts w:ascii="Times New Roman" w:hAnsi="Times New Roman"/>
                                  <w:sz w:val="24"/>
                                  <w:szCs w:val="24"/>
                                  <w:lang w:val="ru-RU"/>
                                </w:rPr>
                                <w:t>00.ПЗ</w:t>
                              </w:r>
                              <w:proofErr w:type="gramEnd"/>
                            </w:p>
                            <w:p w14:paraId="02812DF3" w14:textId="77777777" w:rsidR="00A218E5" w:rsidRPr="009005BC" w:rsidRDefault="00A218E5" w:rsidP="00E52024"/>
                          </w:txbxContent>
                        </wps:txbx>
                        <wps:bodyPr rot="0" vert="horz" wrap="square" lIns="12700" tIns="12700" rIns="12700" bIns="12700" anchor="t" anchorCtr="0" upright="1">
                          <a:noAutofit/>
                        </wps:bodyPr>
                      </wps:wsp>
                      <wps:wsp>
                        <wps:cNvPr id="214314759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314759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314759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314759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314759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43147600" name="Group 77"/>
                        <wpg:cNvGrpSpPr>
                          <a:grpSpLocks/>
                        </wpg:cNvGrpSpPr>
                        <wpg:grpSpPr bwMode="auto">
                          <a:xfrm>
                            <a:off x="1144" y="14935"/>
                            <a:ext cx="2507" cy="240"/>
                            <a:chOff x="0" y="0"/>
                            <a:chExt cx="19999" cy="20000"/>
                          </a:xfrm>
                        </wpg:grpSpPr>
                        <wps:wsp>
                          <wps:cNvPr id="214314760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CC71CF" w14:textId="77777777" w:rsidR="00A218E5" w:rsidRPr="00391803" w:rsidRDefault="00A218E5" w:rsidP="00E52024">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214314760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6E453" w14:textId="77777777" w:rsidR="00A218E5" w:rsidRPr="003275F5" w:rsidRDefault="00A218E5" w:rsidP="00E52024">
                                <w:pPr>
                                  <w:ind w:firstLine="0"/>
                                  <w:jc w:val="left"/>
                                  <w:rPr>
                                    <w:i/>
                                    <w:sz w:val="18"/>
                                    <w:szCs w:val="18"/>
                                  </w:rPr>
                                </w:pPr>
                                <w:r>
                                  <w:rPr>
                                    <w:i/>
                                    <w:sz w:val="18"/>
                                    <w:szCs w:val="18"/>
                                  </w:rPr>
                                  <w:t>Корень М.А.</w:t>
                                </w:r>
                              </w:p>
                            </w:txbxContent>
                          </wps:txbx>
                          <wps:bodyPr rot="0" vert="horz" wrap="square" lIns="12700" tIns="12700" rIns="12700" bIns="12700" anchor="t" anchorCtr="0" upright="1">
                            <a:noAutofit/>
                          </wps:bodyPr>
                        </wps:wsp>
                      </wpg:grpSp>
                      <wpg:grpSp>
                        <wpg:cNvPr id="2143147603" name="Group 80"/>
                        <wpg:cNvGrpSpPr>
                          <a:grpSpLocks/>
                        </wpg:cNvGrpSpPr>
                        <wpg:grpSpPr bwMode="auto">
                          <a:xfrm>
                            <a:off x="1144" y="15204"/>
                            <a:ext cx="2507" cy="239"/>
                            <a:chOff x="0" y="0"/>
                            <a:chExt cx="19995" cy="20000"/>
                          </a:xfrm>
                        </wpg:grpSpPr>
                        <wps:wsp>
                          <wps:cNvPr id="214314760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211A2" w14:textId="77777777" w:rsidR="00A218E5" w:rsidRPr="00391803" w:rsidRDefault="00A218E5" w:rsidP="00E52024">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214314760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CB2049" w14:textId="77777777" w:rsidR="00A218E5" w:rsidRPr="009274C0" w:rsidRDefault="00A218E5" w:rsidP="00E52024">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Комкова</w:t>
                                </w:r>
                                <w:proofErr w:type="spellEnd"/>
                                <w:r w:rsidRPr="009274C0">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2143147606" name="Group 83"/>
                        <wpg:cNvGrpSpPr>
                          <a:grpSpLocks/>
                        </wpg:cNvGrpSpPr>
                        <wpg:grpSpPr bwMode="auto">
                          <a:xfrm>
                            <a:off x="1144" y="15479"/>
                            <a:ext cx="2507" cy="239"/>
                            <a:chOff x="0" y="0"/>
                            <a:chExt cx="19999" cy="20000"/>
                          </a:xfrm>
                        </wpg:grpSpPr>
                        <wps:wsp>
                          <wps:cNvPr id="214314760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25F59" w14:textId="77777777" w:rsidR="00A218E5" w:rsidRPr="004F5CE6" w:rsidRDefault="00A218E5" w:rsidP="00E52024">
                                <w:pPr>
                                  <w:pStyle w:val="afffffc"/>
                                  <w:ind w:firstLine="0"/>
                                </w:pPr>
                              </w:p>
                            </w:txbxContent>
                          </wps:txbx>
                          <wps:bodyPr rot="0" vert="horz" wrap="square" lIns="12700" tIns="12700" rIns="12700" bIns="12700" anchor="t" anchorCtr="0" upright="1">
                            <a:noAutofit/>
                          </wps:bodyPr>
                        </wps:wsp>
                        <wps:wsp>
                          <wps:cNvPr id="214314760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0901B" w14:textId="77777777" w:rsidR="00A218E5" w:rsidRPr="0007115C" w:rsidRDefault="00A218E5" w:rsidP="00E52024">
                                <w:pPr>
                                  <w:ind w:firstLine="0"/>
                                </w:pPr>
                              </w:p>
                            </w:txbxContent>
                          </wps:txbx>
                          <wps:bodyPr rot="0" vert="horz" wrap="square" lIns="12700" tIns="12700" rIns="12700" bIns="12700" anchor="t" anchorCtr="0" upright="1">
                            <a:noAutofit/>
                          </wps:bodyPr>
                        </wps:wsp>
                      </wpg:grpSp>
                      <wpg:grpSp>
                        <wpg:cNvPr id="2143147609" name="Group 86"/>
                        <wpg:cNvGrpSpPr>
                          <a:grpSpLocks/>
                        </wpg:cNvGrpSpPr>
                        <wpg:grpSpPr bwMode="auto">
                          <a:xfrm>
                            <a:off x="1144" y="15746"/>
                            <a:ext cx="2507" cy="241"/>
                            <a:chOff x="0" y="0"/>
                            <a:chExt cx="20002" cy="20000"/>
                          </a:xfrm>
                        </wpg:grpSpPr>
                        <wps:wsp>
                          <wps:cNvPr id="214314761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52D2E" w14:textId="77777777" w:rsidR="00A218E5" w:rsidRPr="00391803" w:rsidRDefault="00A218E5" w:rsidP="00E52024">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214314761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EE633B" w14:textId="77777777" w:rsidR="00A218E5" w:rsidRPr="009274C0" w:rsidRDefault="00A218E5" w:rsidP="00D775F1">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Нистюк</w:t>
                                </w:r>
                                <w:proofErr w:type="spellEnd"/>
                                <w:r w:rsidRPr="009274C0">
                                  <w:rPr>
                                    <w:rFonts w:ascii="Times New Roman" w:hAnsi="Times New Roman"/>
                                    <w:spacing w:val="-4"/>
                                    <w:sz w:val="18"/>
                                    <w:szCs w:val="18"/>
                                    <w:lang w:val="ru-RU"/>
                                  </w:rPr>
                                  <w:t xml:space="preserve"> О.А.</w:t>
                                </w:r>
                              </w:p>
                              <w:p w14:paraId="7261965D" w14:textId="77777777" w:rsidR="00A218E5" w:rsidRPr="009274C0" w:rsidRDefault="00A218E5" w:rsidP="00D775F1">
                                <w:pPr>
                                  <w:pStyle w:val="affffe"/>
                                  <w:rPr>
                                    <w:rFonts w:ascii="Times New Roman" w:hAnsi="Times New Roman"/>
                                  </w:rPr>
                                </w:pPr>
                              </w:p>
                              <w:p w14:paraId="35732197" w14:textId="340B7759" w:rsidR="00A218E5" w:rsidRPr="009274C0" w:rsidRDefault="00A218E5" w:rsidP="00E52024">
                                <w:pPr>
                                  <w:pStyle w:val="affffe"/>
                                  <w:jc w:val="left"/>
                                  <w:rPr>
                                    <w:rFonts w:ascii="Times New Roman" w:hAnsi="Times New Roman"/>
                                    <w:spacing w:val="-4"/>
                                    <w:sz w:val="18"/>
                                    <w:szCs w:val="18"/>
                                    <w:lang w:val="ru-RU"/>
                                  </w:rPr>
                                </w:pPr>
                              </w:p>
                            </w:txbxContent>
                          </wps:txbx>
                          <wps:bodyPr rot="0" vert="horz" wrap="square" lIns="12700" tIns="12700" rIns="12700" bIns="12700" anchor="t" anchorCtr="0" upright="1">
                            <a:noAutofit/>
                          </wps:bodyPr>
                        </wps:wsp>
                      </wpg:grpSp>
                      <wpg:grpSp>
                        <wpg:cNvPr id="2143147612" name="Group 89"/>
                        <wpg:cNvGrpSpPr>
                          <a:grpSpLocks/>
                        </wpg:cNvGrpSpPr>
                        <wpg:grpSpPr bwMode="auto">
                          <a:xfrm>
                            <a:off x="1144" y="16014"/>
                            <a:ext cx="2524" cy="240"/>
                            <a:chOff x="0" y="0"/>
                            <a:chExt cx="20135" cy="20000"/>
                          </a:xfrm>
                        </wpg:grpSpPr>
                        <wps:wsp>
                          <wps:cNvPr id="214314761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C7C91" w14:textId="77777777" w:rsidR="00A218E5" w:rsidRPr="005D4ABD" w:rsidRDefault="00A218E5" w:rsidP="00E52024">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214314761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390EE" w14:textId="77777777" w:rsidR="00A218E5" w:rsidRPr="009274C0" w:rsidRDefault="00A218E5" w:rsidP="00E52024">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Блинова</w:t>
                                </w:r>
                                <w:proofErr w:type="spellEnd"/>
                                <w:r w:rsidRPr="009274C0">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214314761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314761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4FF41" w14:textId="24CF2A63" w:rsidR="00A218E5" w:rsidRDefault="00A218E5" w:rsidP="00C70B49">
                              <w:pPr>
                                <w:pStyle w:val="affffe"/>
                                <w:jc w:val="center"/>
                                <w:rPr>
                                  <w:rFonts w:ascii="Times New Roman" w:hAnsi="Times New Roman"/>
                                  <w:sz w:val="24"/>
                                  <w:lang w:val="ru-RU"/>
                                </w:rPr>
                              </w:pPr>
                              <w:r>
                                <w:rPr>
                                  <w:rFonts w:ascii="Times New Roman" w:hAnsi="Times New Roman"/>
                                  <w:sz w:val="24"/>
                                  <w:lang w:val="ru-RU"/>
                                </w:rPr>
                                <w:t>5</w:t>
                              </w:r>
                              <w:r w:rsidRPr="00BC6D18">
                                <w:rPr>
                                  <w:rFonts w:ascii="Times New Roman" w:hAnsi="Times New Roman"/>
                                  <w:sz w:val="24"/>
                                  <w:lang w:val="ru-RU"/>
                                </w:rPr>
                                <w:t xml:space="preserve"> </w:t>
                              </w:r>
                              <w:r>
                                <w:rPr>
                                  <w:rFonts w:ascii="Times New Roman" w:hAnsi="Times New Roman"/>
                                  <w:sz w:val="24"/>
                                  <w:lang w:val="ru-RU"/>
                                </w:rPr>
                                <w:t>Руководство</w:t>
                              </w:r>
                            </w:p>
                            <w:p w14:paraId="1CD82707" w14:textId="4CCBE6A9" w:rsidR="00A218E5" w:rsidRPr="00BC6D18" w:rsidRDefault="00A218E5" w:rsidP="00C70B49">
                              <w:pPr>
                                <w:pStyle w:val="affffe"/>
                                <w:jc w:val="center"/>
                                <w:rPr>
                                  <w:rFonts w:ascii="Times New Roman" w:hAnsi="Times New Roman"/>
                                  <w:sz w:val="24"/>
                                  <w:lang w:val="ru-RU"/>
                                </w:rPr>
                              </w:pPr>
                              <w:r>
                                <w:rPr>
                                  <w:rFonts w:ascii="Times New Roman" w:hAnsi="Times New Roman"/>
                                  <w:sz w:val="24"/>
                                  <w:lang w:val="ru-RU"/>
                                </w:rPr>
                                <w:t>пользователя</w:t>
                              </w:r>
                            </w:p>
                          </w:txbxContent>
                        </wps:txbx>
                        <wps:bodyPr rot="0" vert="horz" wrap="square" lIns="12700" tIns="12700" rIns="12700" bIns="12700" anchor="ctr" anchorCtr="0" upright="1">
                          <a:noAutofit/>
                        </wps:bodyPr>
                      </wps:wsp>
                      <wps:wsp>
                        <wps:cNvPr id="214314761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314761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314761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314762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15402" w14:textId="77777777" w:rsidR="00A218E5" w:rsidRPr="00904616" w:rsidRDefault="00A218E5" w:rsidP="00E52024">
                              <w:pPr>
                                <w:pStyle w:val="afffffa"/>
                                <w:ind w:firstLine="0"/>
                                <w:rPr>
                                  <w:i w:val="0"/>
                                  <w:iCs/>
                                </w:rPr>
                              </w:pPr>
                              <w:r w:rsidRPr="0058383F">
                                <w:rPr>
                                  <w:i w:val="0"/>
                                  <w:iCs/>
                                  <w:sz w:val="18"/>
                                </w:rPr>
                                <w:t>Лит</w:t>
                              </w:r>
                              <w:r>
                                <w:rPr>
                                  <w:i w:val="0"/>
                                  <w:iCs/>
                                </w:rPr>
                                <w:t>.</w:t>
                              </w:r>
                            </w:p>
                          </w:txbxContent>
                        </wps:txbx>
                        <wps:bodyPr rot="0" vert="horz" wrap="square" lIns="12700" tIns="12700" rIns="12700" bIns="12700" anchor="t" anchorCtr="0" upright="1">
                          <a:noAutofit/>
                        </wps:bodyPr>
                      </wps:wsp>
                      <wps:wsp>
                        <wps:cNvPr id="214314762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5079B6" w14:textId="77777777" w:rsidR="00A218E5" w:rsidRPr="0058383F" w:rsidRDefault="00A218E5" w:rsidP="00E52024">
                              <w:pPr>
                                <w:pStyle w:val="afffffa"/>
                                <w:ind w:firstLine="0"/>
                                <w:rPr>
                                  <w:i w:val="0"/>
                                  <w:iCs/>
                                  <w:sz w:val="18"/>
                                </w:rPr>
                              </w:pPr>
                              <w:r w:rsidRPr="0058383F">
                                <w:rPr>
                                  <w:i w:val="0"/>
                                  <w:iCs/>
                                  <w:sz w:val="18"/>
                                </w:rPr>
                                <w:t>Листов</w:t>
                              </w:r>
                            </w:p>
                          </w:txbxContent>
                        </wps:txbx>
                        <wps:bodyPr rot="0" vert="horz" wrap="square" lIns="12700" tIns="12700" rIns="12700" bIns="12700" anchor="t" anchorCtr="0" upright="1">
                          <a:noAutofit/>
                        </wps:bodyPr>
                      </wps:wsp>
                      <wps:wsp>
                        <wps:cNvPr id="214314762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A22AB" w14:textId="1E1A68EE" w:rsidR="00A218E5" w:rsidRPr="0058383F" w:rsidRDefault="00A218E5" w:rsidP="00E52024">
                              <w:pPr>
                                <w:pStyle w:val="afffffa"/>
                                <w:ind w:firstLine="0"/>
                                <w:rPr>
                                  <w:i w:val="0"/>
                                  <w:sz w:val="18"/>
                                </w:rPr>
                              </w:pPr>
                              <w:r>
                                <w:rPr>
                                  <w:i w:val="0"/>
                                  <w:sz w:val="18"/>
                                </w:rPr>
                                <w:t>9</w:t>
                              </w:r>
                            </w:p>
                          </w:txbxContent>
                        </wps:txbx>
                        <wps:bodyPr rot="0" vert="horz" wrap="square" lIns="12700" tIns="12700" rIns="12700" bIns="12700" anchor="t" anchorCtr="0" upright="1">
                          <a:noAutofit/>
                        </wps:bodyPr>
                      </wps:wsp>
                      <wps:wsp>
                        <wps:cNvPr id="214314762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314762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3147625"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E53F8" w14:textId="77777777" w:rsidR="00A218E5" w:rsidRPr="00BC6D18" w:rsidRDefault="00A218E5" w:rsidP="00E52024">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09AA50" id="_x0000_s1439" style="position:absolute;left:0;text-align:left;margin-left:-31.45pt;margin-top:-43.15pt;width:524.4pt;height:807.85pt;z-index:25179545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">
                <v:rect id="Rectangle 54" o:spid="_x0000_s144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" filled="f" strokeweight="2pt"/>
                <v:line id="Line 55" o:spid="_x0000_s1441"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56" o:spid="_x0000_s144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57" o:spid="_x0000_s144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58" o:spid="_x0000_s144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9" o:spid="_x0000_s144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60" o:spid="_x0000_s144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1" o:spid="_x0000_s144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62" o:spid="_x0000_s144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" strokeweight="1pt"/>
                <v:line id="Line 63" o:spid="_x0000_s144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" strokeweight="1pt"/>
                <v:rect id="Rectangle 64" o:spid="_x0000_s1450"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" filled="f" stroked="f" strokeweight=".25pt">
                  <v:textbox inset="1pt,1pt,1pt,1pt">
                    <w:txbxContent>
                      <w:p w14:paraId="73DC0D01" w14:textId="77777777" w:rsidR="00A218E5" w:rsidRDefault="00A218E5" w:rsidP="00E52024">
                        <w:pPr>
                          <w:pStyle w:val="afffffa"/>
                        </w:pPr>
                      </w:p>
                    </w:txbxContent>
                  </v:textbox>
                </v:rect>
                <v:rect id="Rectangle 65" o:spid="_x0000_s1451"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" filled="f" stroked="f" strokeweight=".25pt">
                  <v:textbox inset="1pt,1pt,1pt,1pt">
                    <w:txbxContent>
                      <w:p w14:paraId="5BEBC2DE" w14:textId="77777777" w:rsidR="00A218E5" w:rsidRDefault="00A218E5" w:rsidP="00E52024">
                        <w:pPr>
                          <w:pStyle w:val="afffffa"/>
                        </w:pPr>
                      </w:p>
                    </w:txbxContent>
                  </v:textbox>
                </v:rect>
                <v:rect id="Rectangle 66" o:spid="_x0000_s145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" filled="f" stroked="f" strokeweight=".25pt">
                  <v:textbox inset="1pt,1pt,1pt,1pt">
                    <w:txbxContent>
                      <w:p w14:paraId="7E9FA0E0" w14:textId="77777777" w:rsidR="00A218E5" w:rsidRPr="0058383F" w:rsidRDefault="00A218E5" w:rsidP="00E52024">
                        <w:pPr>
                          <w:pStyle w:val="afffffa"/>
                          <w:ind w:firstLine="0"/>
                          <w:rPr>
                            <w:i w:val="0"/>
                            <w:sz w:val="18"/>
                          </w:rPr>
                        </w:pPr>
                        <w:r w:rsidRPr="0058383F">
                          <w:rPr>
                            <w:i w:val="0"/>
                            <w:sz w:val="18"/>
                          </w:rPr>
                          <w:t>ФИО</w:t>
                        </w:r>
                      </w:p>
                      <w:p w14:paraId="4CEBB699" w14:textId="77777777" w:rsidR="00A218E5" w:rsidRPr="0024446F" w:rsidRDefault="00A218E5" w:rsidP="00E52024">
                        <w:pPr>
                          <w:pStyle w:val="afffffa"/>
                          <w:rPr>
                            <w:i w:val="0"/>
                            <w:iCs/>
                          </w:rPr>
                        </w:pPr>
                      </w:p>
                    </w:txbxContent>
                  </v:textbox>
                </v:rect>
                <v:rect id="Rectangle 67" o:spid="_x0000_s145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" filled="f" stroked="f" strokeweight=".25pt">
                  <v:textbox inset="1pt,1pt,1pt,1pt">
                    <w:txbxContent>
                      <w:p w14:paraId="09C8E3ED" w14:textId="77777777" w:rsidR="00A218E5" w:rsidRPr="0058383F" w:rsidRDefault="00A218E5" w:rsidP="00E52024">
                        <w:pPr>
                          <w:pStyle w:val="afffffa"/>
                          <w:ind w:firstLine="0"/>
                          <w:rPr>
                            <w:i w:val="0"/>
                            <w:sz w:val="18"/>
                          </w:rPr>
                        </w:pPr>
                        <w:r w:rsidRPr="0058383F">
                          <w:rPr>
                            <w:i w:val="0"/>
                            <w:sz w:val="18"/>
                          </w:rPr>
                          <w:t>Подпись</w:t>
                        </w:r>
                      </w:p>
                      <w:p w14:paraId="7ADCB47D" w14:textId="77777777" w:rsidR="00A218E5" w:rsidRPr="0024446F" w:rsidRDefault="00A218E5" w:rsidP="00E52024">
                        <w:pPr>
                          <w:pStyle w:val="afffffa"/>
                          <w:rPr>
                            <w:i w:val="0"/>
                            <w:iCs/>
                          </w:rPr>
                        </w:pPr>
                      </w:p>
                    </w:txbxContent>
                  </v:textbox>
                </v:rect>
                <v:rect id="Rectangle 68" o:spid="_x0000_s145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" filled="f" stroked="f" strokeweight=".25pt">
                  <v:textbox inset="1pt,1pt,1pt,1pt">
                    <w:txbxContent>
                      <w:p w14:paraId="000524DD" w14:textId="77777777" w:rsidR="00A218E5" w:rsidRPr="0058383F" w:rsidRDefault="00A218E5" w:rsidP="00E52024">
                        <w:pPr>
                          <w:pStyle w:val="afffffa"/>
                          <w:ind w:firstLine="0"/>
                          <w:rPr>
                            <w:i w:val="0"/>
                            <w:sz w:val="18"/>
                          </w:rPr>
                        </w:pPr>
                        <w:r w:rsidRPr="0058383F">
                          <w:rPr>
                            <w:i w:val="0"/>
                            <w:sz w:val="18"/>
                          </w:rPr>
                          <w:t>Дата</w:t>
                        </w:r>
                      </w:p>
                      <w:p w14:paraId="6063D2BA" w14:textId="77777777" w:rsidR="00A218E5" w:rsidRPr="0024446F" w:rsidRDefault="00A218E5" w:rsidP="00E52024">
                        <w:pPr>
                          <w:pStyle w:val="afffffa"/>
                          <w:rPr>
                            <w:i w:val="0"/>
                            <w:iCs/>
                          </w:rPr>
                        </w:pPr>
                      </w:p>
                    </w:txbxContent>
                  </v:textbox>
                </v:rect>
                <v:rect id="Rectangle 69" o:spid="_x0000_s145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" filled="f" stroked="f" strokeweight=".25pt">
                  <v:textbox inset="1pt,1pt,1pt,1pt">
                    <w:txbxContent>
                      <w:p w14:paraId="70981C5C" w14:textId="77777777" w:rsidR="00A218E5" w:rsidRPr="0058383F" w:rsidRDefault="00A218E5" w:rsidP="00E52024">
                        <w:pPr>
                          <w:pStyle w:val="afffffa"/>
                          <w:ind w:firstLine="0"/>
                          <w:rPr>
                            <w:i w:val="0"/>
                            <w:iCs/>
                            <w:sz w:val="18"/>
                          </w:rPr>
                        </w:pPr>
                        <w:r w:rsidRPr="0058383F">
                          <w:rPr>
                            <w:i w:val="0"/>
                            <w:iCs/>
                            <w:sz w:val="18"/>
                          </w:rPr>
                          <w:t>Лист</w:t>
                        </w:r>
                      </w:p>
                    </w:txbxContent>
                  </v:textbox>
                </v:rect>
                <v:rect id="_x0000_s1456"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" filled="f" stroked="f" strokeweight=".25pt">
                  <v:textbox inset="1pt,1pt,1pt,1pt">
                    <w:txbxContent>
                      <w:p w14:paraId="1684E79E" w14:textId="77777777" w:rsidR="00A218E5" w:rsidRPr="0058383F" w:rsidRDefault="00A218E5" w:rsidP="00E52024">
                        <w:pPr>
                          <w:pStyle w:val="afffffa"/>
                          <w:ind w:firstLine="0"/>
                          <w:rPr>
                            <w:i w:val="0"/>
                            <w:sz w:val="18"/>
                          </w:rPr>
                        </w:pPr>
                        <w:r w:rsidRPr="0058383F">
                          <w:rPr>
                            <w:i w:val="0"/>
                            <w:sz w:val="18"/>
                          </w:rPr>
                          <w:t>1</w:t>
                        </w:r>
                      </w:p>
                    </w:txbxContent>
                  </v:textbox>
                </v:rect>
                <v:rect id="Rectangle 71" o:spid="_x0000_s1457"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" filled="f" stroked="f" strokeweight=".25pt">
                  <v:textbox inset="1pt,1pt,1pt,1pt">
                    <w:txbxContent>
                      <w:p w14:paraId="03B644FC" w14:textId="68A8B333" w:rsidR="00A218E5" w:rsidRPr="00CE51F8" w:rsidRDefault="00A218E5" w:rsidP="00E52024">
                        <w:pPr>
                          <w:pStyle w:val="affffe"/>
                          <w:jc w:val="center"/>
                          <w:rPr>
                            <w:rFonts w:ascii="Times New Roman" w:hAnsi="Times New Roman"/>
                            <w:sz w:val="24"/>
                            <w:szCs w:val="14"/>
                            <w:lang w:val="ru-RU"/>
                          </w:rPr>
                        </w:pPr>
                        <w:r w:rsidRPr="00CE51F8">
                          <w:rPr>
                            <w:rFonts w:ascii="Times New Roman" w:hAnsi="Times New Roman"/>
                            <w:sz w:val="24"/>
                            <w:szCs w:val="24"/>
                            <w:lang w:val="ru-RU"/>
                          </w:rPr>
                          <w:t>ДП 0</w:t>
                        </w:r>
                        <w:r>
                          <w:rPr>
                            <w:rFonts w:ascii="Times New Roman" w:hAnsi="Times New Roman"/>
                            <w:sz w:val="24"/>
                            <w:szCs w:val="24"/>
                            <w:lang w:val="ru-RU"/>
                          </w:rPr>
                          <w:t>5</w:t>
                        </w:r>
                        <w:r w:rsidRPr="00CE51F8">
                          <w:rPr>
                            <w:rFonts w:ascii="Times New Roman" w:hAnsi="Times New Roman"/>
                            <w:sz w:val="24"/>
                            <w:szCs w:val="24"/>
                            <w:lang w:val="ru-RU"/>
                          </w:rPr>
                          <w:t>.</w:t>
                        </w:r>
                        <w:proofErr w:type="gramStart"/>
                        <w:r w:rsidRPr="00CE51F8">
                          <w:rPr>
                            <w:rFonts w:ascii="Times New Roman" w:hAnsi="Times New Roman"/>
                            <w:sz w:val="24"/>
                            <w:szCs w:val="24"/>
                            <w:lang w:val="ru-RU"/>
                          </w:rPr>
                          <w:t>00.ПЗ</w:t>
                        </w:r>
                        <w:proofErr w:type="gramEnd"/>
                      </w:p>
                      <w:p w14:paraId="02812DF3" w14:textId="77777777" w:rsidR="00A218E5" w:rsidRPr="009005BC" w:rsidRDefault="00A218E5" w:rsidP="00E52024"/>
                    </w:txbxContent>
                  </v:textbox>
                </v:rect>
                <v:line id="Line 72" o:spid="_x0000_s145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" strokeweight="2pt"/>
                <v:line id="Line 73" o:spid="_x0000_s145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" strokeweight="2pt"/>
                <v:line id="Line 74" o:spid="_x0000_s146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" strokeweight="1pt"/>
                <v:line id="Line 75" o:spid="_x0000_s146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" strokeweight="1pt"/>
                <v:line id="Line 76" o:spid="_x0000_s146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" strokeweight="1pt"/>
                <v:group id="Group 77" o:spid="_x0000_s146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">
                  <v:rect id="Rectangle 78" o:spid="_x0000_s14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" filled="f" stroked="f" strokeweight=".25pt">
                    <v:textbox inset="1pt,1pt,1pt,1pt">
                      <w:txbxContent>
                        <w:p w14:paraId="30CC71CF" w14:textId="77777777" w:rsidR="00A218E5" w:rsidRPr="00391803" w:rsidRDefault="00A218E5" w:rsidP="00E52024">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4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" filled="f" stroked="f" strokeweight=".25pt">
                    <v:textbox inset="1pt,1pt,1pt,1pt">
                      <w:txbxContent>
                        <w:p w14:paraId="2E36E453" w14:textId="77777777" w:rsidR="00A218E5" w:rsidRPr="003275F5" w:rsidRDefault="00A218E5" w:rsidP="00E52024">
                          <w:pPr>
                            <w:ind w:firstLine="0"/>
                            <w:jc w:val="left"/>
                            <w:rPr>
                              <w:i/>
                              <w:sz w:val="18"/>
                              <w:szCs w:val="18"/>
                            </w:rPr>
                          </w:pPr>
                          <w:r>
                            <w:rPr>
                              <w:i/>
                              <w:sz w:val="18"/>
                              <w:szCs w:val="18"/>
                            </w:rPr>
                            <w:t>Корень М.А.</w:t>
                          </w:r>
                        </w:p>
                      </w:txbxContent>
                    </v:textbox>
                  </v:rect>
                </v:group>
                <v:group id="Group 80" o:spid="_x0000_s1466"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">
                  <v:rect id="Rectangle 81" o:spid="_x0000_s14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" filled="f" stroked="f" strokeweight=".25pt">
                    <v:textbox inset="1pt,1pt,1pt,1pt">
                      <w:txbxContent>
                        <w:p w14:paraId="0AE211A2" w14:textId="77777777" w:rsidR="00A218E5" w:rsidRPr="00391803" w:rsidRDefault="00A218E5" w:rsidP="00E52024">
                          <w:pPr>
                            <w:pStyle w:val="afffffc"/>
                            <w:ind w:firstLine="0"/>
                          </w:pPr>
                          <w:r w:rsidRPr="00391803">
                            <w:t xml:space="preserve"> </w:t>
                          </w:r>
                          <w:r w:rsidRPr="00391803">
                            <w:rPr>
                              <w:i w:val="0"/>
                              <w:sz w:val="18"/>
                            </w:rPr>
                            <w:t>Пров</w:t>
                          </w:r>
                          <w:r w:rsidRPr="00391803">
                            <w:rPr>
                              <w:sz w:val="18"/>
                            </w:rPr>
                            <w:t>.</w:t>
                          </w:r>
                        </w:p>
                      </w:txbxContent>
                    </v:textbox>
                  </v:rect>
                  <v:rect id="Rectangle 82" o:spid="_x0000_s1468"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" filled="f" stroked="f" strokeweight=".25pt">
                    <v:textbox inset="1pt,1pt,1pt,1pt">
                      <w:txbxContent>
                        <w:p w14:paraId="1DCB2049" w14:textId="77777777" w:rsidR="00A218E5" w:rsidRPr="009274C0" w:rsidRDefault="00A218E5" w:rsidP="00E52024">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Комкова</w:t>
                          </w:r>
                          <w:proofErr w:type="spellEnd"/>
                          <w:r w:rsidRPr="009274C0">
                            <w:rPr>
                              <w:rFonts w:ascii="Times New Roman" w:hAnsi="Times New Roman"/>
                              <w:spacing w:val="-4"/>
                              <w:sz w:val="18"/>
                              <w:szCs w:val="18"/>
                              <w:lang w:val="ru-RU"/>
                            </w:rPr>
                            <w:t xml:space="preserve"> А.В.</w:t>
                          </w:r>
                        </w:p>
                      </w:txbxContent>
                    </v:textbox>
                  </v:rect>
                </v:group>
                <v:group id="Group 83" o:spid="_x0000_s146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">
                  <v:rect id="Rectangle 84" o:spid="_x0000_s14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" filled="f" stroked="f" strokeweight=".25pt">
                    <v:textbox inset="1pt,1pt,1pt,1pt">
                      <w:txbxContent>
                        <w:p w14:paraId="14A25F59" w14:textId="77777777" w:rsidR="00A218E5" w:rsidRPr="004F5CE6" w:rsidRDefault="00A218E5" w:rsidP="00E52024">
                          <w:pPr>
                            <w:pStyle w:val="afffffc"/>
                            <w:ind w:firstLine="0"/>
                          </w:pPr>
                        </w:p>
                      </w:txbxContent>
                    </v:textbox>
                  </v:rect>
                  <v:rect id="Rectangle 85" o:spid="_x0000_s14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" filled="f" stroked="f" strokeweight=".25pt">
                    <v:textbox inset="1pt,1pt,1pt,1pt">
                      <w:txbxContent>
                        <w:p w14:paraId="3430901B" w14:textId="77777777" w:rsidR="00A218E5" w:rsidRPr="0007115C" w:rsidRDefault="00A218E5" w:rsidP="00E52024">
                          <w:pPr>
                            <w:ind w:firstLine="0"/>
                          </w:pPr>
                        </w:p>
                      </w:txbxContent>
                    </v:textbox>
                  </v:rect>
                </v:group>
                <v:group id="Group 86" o:spid="_x0000_s1472"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">
                  <v:rect id="Rectangle 87" o:spid="_x0000_s14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" filled="f" stroked="f" strokeweight=".25pt">
                    <v:textbox inset="1pt,1pt,1pt,1pt">
                      <w:txbxContent>
                        <w:p w14:paraId="46152D2E" w14:textId="77777777" w:rsidR="00A218E5" w:rsidRPr="00391803" w:rsidRDefault="00A218E5" w:rsidP="00E52024">
                          <w:pPr>
                            <w:pStyle w:val="afffffc"/>
                            <w:ind w:firstLine="0"/>
                            <w:rPr>
                              <w:i w:val="0"/>
                              <w:sz w:val="18"/>
                            </w:rPr>
                          </w:pPr>
                          <w:r w:rsidRPr="00391803">
                            <w:rPr>
                              <w:i w:val="0"/>
                              <w:sz w:val="18"/>
                            </w:rPr>
                            <w:t xml:space="preserve"> Н. контр.</w:t>
                          </w:r>
                        </w:p>
                      </w:txbxContent>
                    </v:textbox>
                  </v:rect>
                  <v:rect id="Rectangle 88" o:spid="_x0000_s1474"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" filled="f" stroked="f" strokeweight=".25pt">
                    <v:textbox inset="1pt,1pt,1pt,1pt">
                      <w:txbxContent>
                        <w:p w14:paraId="36EE633B" w14:textId="77777777" w:rsidR="00A218E5" w:rsidRPr="009274C0" w:rsidRDefault="00A218E5" w:rsidP="00D775F1">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Нистюк</w:t>
                          </w:r>
                          <w:proofErr w:type="spellEnd"/>
                          <w:r w:rsidRPr="009274C0">
                            <w:rPr>
                              <w:rFonts w:ascii="Times New Roman" w:hAnsi="Times New Roman"/>
                              <w:spacing w:val="-4"/>
                              <w:sz w:val="18"/>
                              <w:szCs w:val="18"/>
                              <w:lang w:val="ru-RU"/>
                            </w:rPr>
                            <w:t xml:space="preserve"> О.А.</w:t>
                          </w:r>
                        </w:p>
                        <w:p w14:paraId="7261965D" w14:textId="77777777" w:rsidR="00A218E5" w:rsidRPr="009274C0" w:rsidRDefault="00A218E5" w:rsidP="00D775F1">
                          <w:pPr>
                            <w:pStyle w:val="affffe"/>
                            <w:rPr>
                              <w:rFonts w:ascii="Times New Roman" w:hAnsi="Times New Roman"/>
                            </w:rPr>
                          </w:pPr>
                        </w:p>
                        <w:p w14:paraId="35732197" w14:textId="340B7759" w:rsidR="00A218E5" w:rsidRPr="009274C0" w:rsidRDefault="00A218E5" w:rsidP="00E52024">
                          <w:pPr>
                            <w:pStyle w:val="affffe"/>
                            <w:jc w:val="left"/>
                            <w:rPr>
                              <w:rFonts w:ascii="Times New Roman" w:hAnsi="Times New Roman"/>
                              <w:spacing w:val="-4"/>
                              <w:sz w:val="18"/>
                              <w:szCs w:val="18"/>
                              <w:lang w:val="ru-RU"/>
                            </w:rPr>
                          </w:pPr>
                        </w:p>
                      </w:txbxContent>
                    </v:textbox>
                  </v:rect>
                </v:group>
                <v:group id="Group 89" o:spid="_x0000_s1475"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">
                  <v:rect id="Rectangle 90" o:spid="_x0000_s147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" filled="f" stroked="f" strokeweight=".25pt">
                    <v:textbox inset="1pt,1pt,1pt,1pt">
                      <w:txbxContent>
                        <w:p w14:paraId="1CDC7C91" w14:textId="77777777" w:rsidR="00A218E5" w:rsidRPr="005D4ABD" w:rsidRDefault="00A218E5" w:rsidP="00E52024">
                          <w:pPr>
                            <w:pStyle w:val="afffffc"/>
                            <w:ind w:firstLine="0"/>
                            <w:rPr>
                              <w:sz w:val="18"/>
                            </w:rPr>
                          </w:pPr>
                          <w:r w:rsidRPr="005D4ABD">
                            <w:rPr>
                              <w:sz w:val="18"/>
                            </w:rPr>
                            <w:t xml:space="preserve"> </w:t>
                          </w:r>
                          <w:r w:rsidRPr="00391803">
                            <w:rPr>
                              <w:i w:val="0"/>
                              <w:sz w:val="18"/>
                            </w:rPr>
                            <w:t>Утв.</w:t>
                          </w:r>
                        </w:p>
                      </w:txbxContent>
                    </v:textbox>
                  </v:rect>
                  <v:rect id="Rectangle 91" o:spid="_x0000_s1477"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" filled="f" stroked="f" strokeweight=".25pt">
                    <v:textbox inset="1pt,1pt,1pt,1pt">
                      <w:txbxContent>
                        <w:p w14:paraId="51A390EE" w14:textId="77777777" w:rsidR="00A218E5" w:rsidRPr="009274C0" w:rsidRDefault="00A218E5" w:rsidP="00E52024">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Блинова</w:t>
                          </w:r>
                          <w:proofErr w:type="spellEnd"/>
                          <w:r w:rsidRPr="009274C0">
                            <w:rPr>
                              <w:rFonts w:ascii="Times New Roman" w:hAnsi="Times New Roman"/>
                              <w:spacing w:val="-4"/>
                              <w:sz w:val="18"/>
                              <w:szCs w:val="18"/>
                              <w:lang w:val="ru-RU"/>
                            </w:rPr>
                            <w:t xml:space="preserve"> Е.А.</w:t>
                          </w:r>
                        </w:p>
                      </w:txbxContent>
                    </v:textbox>
                  </v:rect>
                </v:group>
                <v:line id="Line 92" o:spid="_x0000_s147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" strokeweight="2pt"/>
                <v:rect id="Rectangle 93" o:spid="_x0000_s147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" filled="f" stroked="f" strokeweight=".25pt">
                  <v:textbox inset="1pt,1pt,1pt,1pt">
                    <w:txbxContent>
                      <w:p w14:paraId="7A14FF41" w14:textId="24CF2A63" w:rsidR="00A218E5" w:rsidRDefault="00A218E5" w:rsidP="00C70B49">
                        <w:pPr>
                          <w:pStyle w:val="affffe"/>
                          <w:jc w:val="center"/>
                          <w:rPr>
                            <w:rFonts w:ascii="Times New Roman" w:hAnsi="Times New Roman"/>
                            <w:sz w:val="24"/>
                            <w:lang w:val="ru-RU"/>
                          </w:rPr>
                        </w:pPr>
                        <w:r>
                          <w:rPr>
                            <w:rFonts w:ascii="Times New Roman" w:hAnsi="Times New Roman"/>
                            <w:sz w:val="24"/>
                            <w:lang w:val="ru-RU"/>
                          </w:rPr>
                          <w:t>5</w:t>
                        </w:r>
                        <w:r w:rsidRPr="00BC6D18">
                          <w:rPr>
                            <w:rFonts w:ascii="Times New Roman" w:hAnsi="Times New Roman"/>
                            <w:sz w:val="24"/>
                            <w:lang w:val="ru-RU"/>
                          </w:rPr>
                          <w:t xml:space="preserve"> </w:t>
                        </w:r>
                        <w:r>
                          <w:rPr>
                            <w:rFonts w:ascii="Times New Roman" w:hAnsi="Times New Roman"/>
                            <w:sz w:val="24"/>
                            <w:lang w:val="ru-RU"/>
                          </w:rPr>
                          <w:t>Руководство</w:t>
                        </w:r>
                      </w:p>
                      <w:p w14:paraId="1CD82707" w14:textId="4CCBE6A9" w:rsidR="00A218E5" w:rsidRPr="00BC6D18" w:rsidRDefault="00A218E5" w:rsidP="00C70B49">
                        <w:pPr>
                          <w:pStyle w:val="affffe"/>
                          <w:jc w:val="center"/>
                          <w:rPr>
                            <w:rFonts w:ascii="Times New Roman" w:hAnsi="Times New Roman"/>
                            <w:sz w:val="24"/>
                            <w:lang w:val="ru-RU"/>
                          </w:rPr>
                        </w:pPr>
                        <w:r>
                          <w:rPr>
                            <w:rFonts w:ascii="Times New Roman" w:hAnsi="Times New Roman"/>
                            <w:sz w:val="24"/>
                            <w:lang w:val="ru-RU"/>
                          </w:rPr>
                          <w:t>пользователя</w:t>
                        </w:r>
                      </w:p>
                    </w:txbxContent>
                  </v:textbox>
                </v:rect>
                <v:line id="Line 94" o:spid="_x0000_s148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" strokeweight="2pt"/>
                <v:line id="Line 95" o:spid="_x0000_s148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" strokeweight="2pt"/>
                <v:line id="Line 96" o:spid="_x0000_s148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" strokeweight="2pt"/>
                <v:rect id="Rectangle 97" o:spid="_x0000_s148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" filled="f" stroked="f" strokeweight=".25pt">
                  <v:textbox inset="1pt,1pt,1pt,1pt">
                    <w:txbxContent>
                      <w:p w14:paraId="12915402" w14:textId="77777777" w:rsidR="00A218E5" w:rsidRPr="00904616" w:rsidRDefault="00A218E5" w:rsidP="00E52024">
                        <w:pPr>
                          <w:pStyle w:val="afffffa"/>
                          <w:ind w:firstLine="0"/>
                          <w:rPr>
                            <w:i w:val="0"/>
                            <w:iCs/>
                          </w:rPr>
                        </w:pPr>
                        <w:r w:rsidRPr="0058383F">
                          <w:rPr>
                            <w:i w:val="0"/>
                            <w:iCs/>
                            <w:sz w:val="18"/>
                          </w:rPr>
                          <w:t>Лит</w:t>
                        </w:r>
                        <w:r>
                          <w:rPr>
                            <w:i w:val="0"/>
                            <w:iCs/>
                          </w:rPr>
                          <w:t>.</w:t>
                        </w:r>
                      </w:p>
                    </w:txbxContent>
                  </v:textbox>
                </v:rect>
                <v:rect id="Rectangle 98" o:spid="_x0000_s148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" filled="f" stroked="f" strokeweight=".25pt">
                  <v:textbox inset="1pt,1pt,1pt,1pt">
                    <w:txbxContent>
                      <w:p w14:paraId="6C5079B6" w14:textId="77777777" w:rsidR="00A218E5" w:rsidRPr="0058383F" w:rsidRDefault="00A218E5" w:rsidP="00E52024">
                        <w:pPr>
                          <w:pStyle w:val="afffffa"/>
                          <w:ind w:firstLine="0"/>
                          <w:rPr>
                            <w:i w:val="0"/>
                            <w:iCs/>
                            <w:sz w:val="18"/>
                          </w:rPr>
                        </w:pPr>
                        <w:r w:rsidRPr="0058383F">
                          <w:rPr>
                            <w:i w:val="0"/>
                            <w:iCs/>
                            <w:sz w:val="18"/>
                          </w:rPr>
                          <w:t>Листов</w:t>
                        </w:r>
                      </w:p>
                    </w:txbxContent>
                  </v:textbox>
                </v:rect>
                <v:rect id="Rectangle 99" o:spid="_x0000_s1485"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" filled="f" stroked="f" strokeweight=".25pt">
                  <v:textbox inset="1pt,1pt,1pt,1pt">
                    <w:txbxContent>
                      <w:p w14:paraId="665A22AB" w14:textId="1E1A68EE" w:rsidR="00A218E5" w:rsidRPr="0058383F" w:rsidRDefault="00A218E5" w:rsidP="00E52024">
                        <w:pPr>
                          <w:pStyle w:val="afffffa"/>
                          <w:ind w:firstLine="0"/>
                          <w:rPr>
                            <w:i w:val="0"/>
                            <w:sz w:val="18"/>
                          </w:rPr>
                        </w:pPr>
                        <w:r>
                          <w:rPr>
                            <w:i w:val="0"/>
                            <w:sz w:val="18"/>
                          </w:rPr>
                          <w:t>9</w:t>
                        </w:r>
                      </w:p>
                    </w:txbxContent>
                  </v:textbox>
                </v:rect>
                <v:line id="Line 100" o:spid="_x0000_s148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" strokeweight="1pt"/>
                <v:line id="Line 101" o:spid="_x0000_s148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" strokeweight="1pt"/>
                <v:rect id="Rectangle 102" o:spid="_x0000_s1488"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" filled="f" stroked="f" strokeweight=".25pt">
                  <v:textbox inset="1pt,1pt,1pt,1pt">
                    <w:txbxContent>
                      <w:p w14:paraId="742E53F8" w14:textId="77777777" w:rsidR="00A218E5" w:rsidRPr="00BC6D18" w:rsidRDefault="00A218E5" w:rsidP="00E52024">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0625CB">
        <w:rPr>
          <w:b w:val="0"/>
          <w:noProof/>
          <w:lang w:eastAsia="ru-RU"/>
        </w:rPr>
        <mc:AlternateContent>
          <mc:Choice Requires="wps">
            <w:drawing>
              <wp:anchor distT="0" distB="0" distL="114300" distR="114300" simplePos="0" relativeHeight="251817984" behindDoc="0" locked="0" layoutInCell="1" allowOverlap="1" wp14:anchorId="60A66F38" wp14:editId="522FAADF">
                <wp:simplePos x="0" y="0"/>
                <wp:positionH relativeFrom="column">
                  <wp:posOffset>5747385</wp:posOffset>
                </wp:positionH>
                <wp:positionV relativeFrom="paragraph">
                  <wp:posOffset>-278130</wp:posOffset>
                </wp:positionV>
                <wp:extent cx="213360" cy="236220"/>
                <wp:effectExtent l="0" t="0" r="15240" b="11430"/>
                <wp:wrapNone/>
                <wp:docPr id="65" name="Прямоугольник 65"/>
                <wp:cNvGraphicFramePr/>
                <a:graphic xmlns:a="http://schemas.openxmlformats.org/drawingml/2006/main">
                  <a:graphicData uri="http://schemas.microsoft.com/office/word/2010/wordprocessingShape">
                    <wps:wsp>
                      <wps:cNvSpPr/>
                      <wps:spPr>
                        <a:xfrm>
                          <a:off x="0" y="0"/>
                          <a:ext cx="213360" cy="2362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3C475" id="Прямоугольник 65" o:spid="_x0000_s1026" style="position:absolute;margin-left:452.55pt;margin-top:-21.9pt;width:16.8pt;height:18.6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" fillcolor="white [3212]" strokecolor="white [3212]" strokeweight="1pt"/>
            </w:pict>
          </mc:Fallback>
        </mc:AlternateContent>
      </w:r>
      <w:r w:rsidR="00A213CD" w:rsidRPr="00841B6D">
        <w:t xml:space="preserve">5 </w:t>
      </w:r>
      <w:r w:rsidR="00A213CD">
        <w:t>Руководство пользователя</w:t>
      </w:r>
      <w:bookmarkEnd w:id="105"/>
      <w:bookmarkEnd w:id="106"/>
    </w:p>
    <w:p w14:paraId="6CF8F31D" w14:textId="542C5C84" w:rsidR="00A213CD" w:rsidRDefault="00A213CD" w:rsidP="0060770A">
      <w:pPr>
        <w:pStyle w:val="afffc"/>
        <w:spacing w:before="120"/>
      </w:pPr>
      <w:bookmarkStart w:id="107" w:name="_Toc128387218"/>
      <w:bookmarkStart w:id="108" w:name="_Toc198277024"/>
      <w:r>
        <w:t xml:space="preserve">5.1 Руководство для </w:t>
      </w:r>
      <w:bookmarkEnd w:id="107"/>
      <w:r w:rsidR="00A36D6B">
        <w:t>пользователя</w:t>
      </w:r>
      <w:bookmarkEnd w:id="108"/>
    </w:p>
    <w:p w14:paraId="087556C3" w14:textId="3BBFB90B" w:rsidR="00A36D6B" w:rsidRDefault="00A36D6B" w:rsidP="0060770A">
      <w:r w:rsidRPr="00E45491">
        <w:t>При открытии веб-приложения, первой страницей является страница со всеми аукционами</w:t>
      </w:r>
      <w:r w:rsidR="009F1D99" w:rsidRPr="00A218E5">
        <w:t>. В</w:t>
      </w:r>
      <w:r w:rsidRPr="00E45491">
        <w:t xml:space="preserve"> таком режиме можно лишь просматривать общую информацию и нельзя ничего кроме регистрации и авторизации. Если у пользователя еще нет аккаунта, есть возможность перейти на страницу регистрации.</w:t>
      </w:r>
    </w:p>
    <w:p w14:paraId="26B81D35" w14:textId="6ED457E5" w:rsidR="00A213CD" w:rsidRDefault="00A36D6B" w:rsidP="0060770A">
      <w:r w:rsidRPr="00E45491">
        <w:t>Страница регистрации представлена на рисунке 5.1</w:t>
      </w:r>
      <w:r w:rsidR="00A213CD">
        <w:t>.</w:t>
      </w:r>
    </w:p>
    <w:p w14:paraId="00454EA1" w14:textId="6C35C70E" w:rsidR="00A213CD" w:rsidRDefault="00DA6E61" w:rsidP="0060770A">
      <w:pPr>
        <w:pStyle w:val="afff0"/>
        <w:spacing w:after="120"/>
      </w:pPr>
      <w:r w:rsidRPr="00DA6E61">
        <w:rPr>
          <w:lang w:val="ru-RU" w:eastAsia="ru-RU"/>
        </w:rPr>
        <w:drawing>
          <wp:inline distT="0" distB="0" distL="0" distR="0" wp14:anchorId="6622651C" wp14:editId="508DDB48">
            <wp:extent cx="3000794" cy="2114845"/>
            <wp:effectExtent l="0" t="0" r="9525" b="0"/>
            <wp:docPr id="4211" name="Рисунок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794" cy="2114845"/>
                    </a:xfrm>
                    <a:prstGeom prst="rect">
                      <a:avLst/>
                    </a:prstGeom>
                  </pic:spPr>
                </pic:pic>
              </a:graphicData>
            </a:graphic>
          </wp:inline>
        </w:drawing>
      </w:r>
    </w:p>
    <w:p w14:paraId="7DE617D4" w14:textId="129B9566" w:rsidR="00A213CD" w:rsidRDefault="00A213CD" w:rsidP="0060770A">
      <w:pPr>
        <w:pStyle w:val="afff1"/>
        <w:jc w:val="center"/>
      </w:pPr>
      <w:r>
        <w:t xml:space="preserve">Рисунок 5.1 – </w:t>
      </w:r>
      <w:r w:rsidR="00A36D6B" w:rsidRPr="00E45491">
        <w:rPr>
          <w:noProof/>
        </w:rPr>
        <w:t>Страница регистрации</w:t>
      </w:r>
    </w:p>
    <w:p w14:paraId="6FCDEA38" w14:textId="02F3F04C" w:rsidR="002F0D87" w:rsidRPr="002F0D87" w:rsidRDefault="002F0D87" w:rsidP="002F0D87">
      <w:r>
        <w:t>После нажатия на кнопку «Зарегистрироваться» пользователь автоматически получает роль покупателя. В этой роли пользователь получает доступ к функционалу, позволяющему участвовать в аукционах, делать ставки и взаимодействовать с продавцами</w:t>
      </w:r>
      <w:r w:rsidR="00D741E7" w:rsidRPr="00D741E7">
        <w:t xml:space="preserve"> </w:t>
      </w:r>
      <w:r w:rsidR="00D741E7">
        <w:t>посредством чата</w:t>
      </w:r>
      <w:r>
        <w:t>. Это базовая роль, предназначенная для тех, кто заинтересован в приобретении товаров на платформе</w:t>
      </w:r>
      <w:r w:rsidRPr="002F0D87">
        <w:t>.</w:t>
      </w:r>
    </w:p>
    <w:p w14:paraId="7F2D19B2" w14:textId="09040494" w:rsidR="003207E1" w:rsidRPr="00E52024" w:rsidRDefault="002F0D87" w:rsidP="002F0D87">
      <w:pPr>
        <w:rPr>
          <w:spacing w:val="-4"/>
        </w:rPr>
      </w:pPr>
      <w:r w:rsidRPr="002F0D87">
        <w:rPr>
          <w:spacing w:val="-4"/>
        </w:rPr>
        <w:t>При желании пользователь может сменить роль на продавца, что откроет доступ к созданию собственных аукционов. Если потребуется, пользователь всегда может вернуться к роли покупателя</w:t>
      </w:r>
      <w:r w:rsidR="00117CA0" w:rsidRPr="002F0D87">
        <w:rPr>
          <w:spacing w:val="-4"/>
        </w:rPr>
        <w:t>.</w:t>
      </w:r>
    </w:p>
    <w:p w14:paraId="003FCFA8" w14:textId="6B801209" w:rsidR="002F269E" w:rsidRPr="002F269E" w:rsidRDefault="000D4778" w:rsidP="0060770A">
      <w:pPr>
        <w:pStyle w:val="afffc"/>
        <w:outlineLvl w:val="2"/>
      </w:pPr>
      <w:bookmarkStart w:id="109" w:name="_Toc198277025"/>
      <w:r>
        <w:t xml:space="preserve">5.1.1 Руководство для </w:t>
      </w:r>
      <w:r w:rsidR="005C2F3B">
        <w:rPr>
          <w:noProof/>
          <w:lang w:eastAsia="ru-RU"/>
        </w:rPr>
        <mc:AlternateContent>
          <mc:Choice Requires="wps">
            <w:drawing>
              <wp:anchor distT="0" distB="0" distL="114300" distR="114300" simplePos="0" relativeHeight="251707392" behindDoc="0" locked="0" layoutInCell="1" allowOverlap="1" wp14:anchorId="75959704" wp14:editId="06CF623A">
                <wp:simplePos x="0" y="0"/>
                <wp:positionH relativeFrom="column">
                  <wp:posOffset>4596765</wp:posOffset>
                </wp:positionH>
                <wp:positionV relativeFrom="paragraph">
                  <wp:posOffset>1092200</wp:posOffset>
                </wp:positionV>
                <wp:extent cx="540489" cy="177789"/>
                <wp:effectExtent l="0" t="0" r="12065" b="13335"/>
                <wp:wrapNone/>
                <wp:docPr id="393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489" cy="1777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44AA25" w14:textId="1CB95813" w:rsidR="00A218E5" w:rsidRPr="005C2F3B" w:rsidRDefault="00A218E5" w:rsidP="005C2F3B">
                            <w:pPr>
                              <w:spacing w:before="40"/>
                              <w:ind w:firstLine="0"/>
                              <w:jc w:val="center"/>
                              <w:rPr>
                                <w:sz w:val="18"/>
                              </w:rPr>
                            </w:pPr>
                          </w:p>
                        </w:txbxContent>
                      </wps:txbx>
                      <wps:bodyPr rot="0" vert="horz" wrap="square" lIns="0" tIns="0" rIns="0" bIns="0" anchor="t" anchorCtr="0" upright="1">
                        <a:noAutofit/>
                      </wps:bodyPr>
                    </wps:wsp>
                  </a:graphicData>
                </a:graphic>
              </wp:anchor>
            </w:drawing>
          </mc:Choice>
          <mc:Fallback>
            <w:pict>
              <v:rect w14:anchorId="75959704" id="_x0000_s1489" style="position:absolute;left:0;text-align:left;margin-left:361.95pt;margin-top:86pt;width:42.55pt;height:14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" filled="f" stroked="f" strokeweight=".25pt">
                <v:textbox inset="0,0,0,0">
                  <w:txbxContent>
                    <w:p w14:paraId="0744AA25" w14:textId="1CB95813" w:rsidR="00A218E5" w:rsidRPr="005C2F3B" w:rsidRDefault="00A218E5" w:rsidP="005C2F3B">
                      <w:pPr>
                        <w:spacing w:before="40"/>
                        <w:ind w:firstLine="0"/>
                        <w:jc w:val="center"/>
                        <w:rPr>
                          <w:sz w:val="18"/>
                        </w:rPr>
                      </w:pPr>
                    </w:p>
                  </w:txbxContent>
                </v:textbox>
              </v:rect>
            </w:pict>
          </mc:Fallback>
        </mc:AlternateContent>
      </w:r>
      <w:r>
        <w:t>покупателя</w:t>
      </w:r>
      <w:bookmarkEnd w:id="109"/>
    </w:p>
    <w:p w14:paraId="7209700E" w14:textId="5ED33C5D" w:rsidR="000D4778" w:rsidRDefault="000D4778" w:rsidP="0060770A">
      <w:pPr>
        <w:rPr>
          <w:lang w:eastAsia="ru-RU"/>
        </w:rPr>
      </w:pPr>
      <w:r w:rsidRPr="00E45491">
        <w:rPr>
          <w:lang w:eastAsia="ru-RU"/>
        </w:rPr>
        <w:t>После регистрации, покупатель получает возможность участия в аукционах посредством ставок, искать сортировать и фильтровать аукционы, выставлять рейтинг продавцам и в случае победы общаться с продавцом</w:t>
      </w:r>
      <w:r w:rsidR="009E2028">
        <w:rPr>
          <w:lang w:eastAsia="ru-RU"/>
        </w:rPr>
        <w:t xml:space="preserve"> и другие важные функции, которые помогают пользователю при работе с ресурсом и накоплении положительного опыта взаимодействия</w:t>
      </w:r>
      <w:r w:rsidRPr="00E45491">
        <w:rPr>
          <w:lang w:eastAsia="ru-RU"/>
        </w:rPr>
        <w:t>.</w:t>
      </w:r>
    </w:p>
    <w:p w14:paraId="5457164A" w14:textId="62889630" w:rsidR="000D4778" w:rsidRDefault="00DE084F" w:rsidP="0060770A">
      <w:r>
        <w:rPr>
          <w:noProof/>
          <w:lang w:eastAsia="ru-RU"/>
        </w:rPr>
        <mc:AlternateContent>
          <mc:Choice Requires="wps">
            <w:drawing>
              <wp:anchor distT="0" distB="0" distL="114300" distR="114300" simplePos="0" relativeHeight="251797504" behindDoc="0" locked="0" layoutInCell="1" allowOverlap="1" wp14:anchorId="39809F44" wp14:editId="42FD32D1">
                <wp:simplePos x="0" y="0"/>
                <wp:positionH relativeFrom="column">
                  <wp:posOffset>4336415</wp:posOffset>
                </wp:positionH>
                <wp:positionV relativeFrom="page">
                  <wp:posOffset>9716135</wp:posOffset>
                </wp:positionV>
                <wp:extent cx="532765" cy="162560"/>
                <wp:effectExtent l="0" t="0" r="635" b="8890"/>
                <wp:wrapNone/>
                <wp:docPr id="214314762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41E7AF" w14:textId="77777777" w:rsidR="00A218E5" w:rsidRPr="002B3EAF" w:rsidRDefault="00A218E5" w:rsidP="00DE084F">
                            <w:pPr>
                              <w:pStyle w:val="afffffa"/>
                              <w:ind w:firstLine="0"/>
                              <w:rPr>
                                <w:i w:val="0"/>
                                <w:sz w:val="18"/>
                              </w:rPr>
                            </w:pPr>
                            <w:r w:rsidRPr="002B3EAF">
                              <w:rPr>
                                <w:i w:val="0"/>
                                <w:sz w:val="18"/>
                              </w:rPr>
                              <w:t>У</w:t>
                            </w:r>
                          </w:p>
                        </w:txbxContent>
                      </wps:txbx>
                      <wps:bodyPr rot="0" vert="horz" wrap="square" lIns="12700" tIns="12700" rIns="12700" bIns="12700" anchor="t" anchorCtr="0" upright="1">
                        <a:noAutofit/>
                      </wps:bodyPr>
                    </wps:wsp>
                  </a:graphicData>
                </a:graphic>
              </wp:anchor>
            </w:drawing>
          </mc:Choice>
          <mc:Fallback>
            <w:pict>
              <v:rect w14:anchorId="39809F44" id="_x0000_s1490" style="position:absolute;left:0;text-align:left;margin-left:341.45pt;margin-top:765.05pt;width:41.95pt;height:12.8pt;z-index:2517975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" filled="f" stroked="f" strokeweight=".25pt">
                <v:textbox inset="1pt,1pt,1pt,1pt">
                  <w:txbxContent>
                    <w:p w14:paraId="1541E7AF" w14:textId="77777777" w:rsidR="00A218E5" w:rsidRPr="002B3EAF" w:rsidRDefault="00A218E5" w:rsidP="00DE084F">
                      <w:pPr>
                        <w:pStyle w:val="afffffa"/>
                        <w:ind w:firstLine="0"/>
                        <w:rPr>
                          <w:i w:val="0"/>
                          <w:sz w:val="18"/>
                        </w:rPr>
                      </w:pPr>
                      <w:r w:rsidRPr="002B3EAF">
                        <w:rPr>
                          <w:i w:val="0"/>
                          <w:sz w:val="18"/>
                        </w:rPr>
                        <w:t>У</w:t>
                      </w:r>
                    </w:p>
                  </w:txbxContent>
                </v:textbox>
                <w10:wrap anchory="page"/>
              </v:rect>
            </w:pict>
          </mc:Fallback>
        </mc:AlternateContent>
      </w:r>
      <w:r w:rsidR="000D4778" w:rsidRPr="00E45491">
        <w:rPr>
          <w:lang w:eastAsia="ru-RU"/>
        </w:rPr>
        <w:t>На рисунке 5.2 представлена стран</w:t>
      </w:r>
      <w:r w:rsidR="000D4778">
        <w:rPr>
          <w:lang w:eastAsia="ru-RU"/>
        </w:rPr>
        <w:t>ица домашнего экрана покупателя</w:t>
      </w:r>
      <w:r w:rsidR="00A213CD">
        <w:t>.</w:t>
      </w:r>
      <w:r w:rsidR="000D4778">
        <w:br w:type="page"/>
      </w:r>
    </w:p>
    <w:p w14:paraId="17B213A7" w14:textId="77777777" w:rsidR="00A213CD" w:rsidRPr="00C13781" w:rsidRDefault="00A213CD" w:rsidP="0060770A"/>
    <w:p w14:paraId="5745A5EE" w14:textId="5B434A1F" w:rsidR="00A213CD" w:rsidRDefault="00B804A4" w:rsidP="0060770A">
      <w:pPr>
        <w:pStyle w:val="afff0"/>
        <w:spacing w:after="120"/>
      </w:pPr>
      <w:r w:rsidRPr="00B804A4">
        <w:rPr>
          <w:lang w:val="ru-RU" w:eastAsia="ru-RU"/>
        </w:rPr>
        <w:drawing>
          <wp:inline distT="0" distB="0" distL="0" distR="0" wp14:anchorId="3F7F5F87" wp14:editId="4C72602D">
            <wp:extent cx="5939790" cy="2287270"/>
            <wp:effectExtent l="0" t="0" r="3810" b="0"/>
            <wp:docPr id="4212" name="Рисунок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287270"/>
                    </a:xfrm>
                    <a:prstGeom prst="rect">
                      <a:avLst/>
                    </a:prstGeom>
                  </pic:spPr>
                </pic:pic>
              </a:graphicData>
            </a:graphic>
          </wp:inline>
        </w:drawing>
      </w:r>
    </w:p>
    <w:p w14:paraId="25FB9286" w14:textId="5C5D518C" w:rsidR="00A213CD" w:rsidRPr="001C735E" w:rsidRDefault="00A213CD" w:rsidP="0060770A">
      <w:pPr>
        <w:pStyle w:val="afff1"/>
        <w:jc w:val="center"/>
      </w:pPr>
      <w:r>
        <w:t xml:space="preserve">Рисунок 5.2 – </w:t>
      </w:r>
      <w:r w:rsidR="000D4778" w:rsidRPr="00E45491">
        <w:rPr>
          <w:noProof/>
        </w:rPr>
        <w:t>Домашняя страница</w:t>
      </w:r>
    </w:p>
    <w:p w14:paraId="6FF92778" w14:textId="51CAAC74" w:rsidR="00A213CD" w:rsidRPr="009E2028" w:rsidRDefault="001F007E" w:rsidP="0060770A">
      <w:r>
        <w:t>Далее</w:t>
      </w:r>
      <w:r w:rsidR="005831EC" w:rsidRPr="00A218E5">
        <w:t xml:space="preserve">, </w:t>
      </w:r>
      <w:r w:rsidRPr="00A218E5">
        <w:t>если пользователь нажмет на какой-либо аукцион</w:t>
      </w:r>
      <w:r w:rsidR="005831EC" w:rsidRPr="00A218E5">
        <w:t>,</w:t>
      </w:r>
      <w:r w:rsidRPr="00A218E5">
        <w:t xml:space="preserve"> последует переход. </w:t>
      </w:r>
      <w:r w:rsidR="000D4778" w:rsidRPr="00A218E5">
        <w:t>На странице аукциона представлена вся доступная информация, касающаяся товара и самого аукциона</w:t>
      </w:r>
      <w:r w:rsidR="005831EC" w:rsidRPr="00A218E5">
        <w:t>,</w:t>
      </w:r>
      <w:r w:rsidR="000E5D74" w:rsidRPr="00A218E5">
        <w:t xml:space="preserve"> включающая такую информацию как статус и остальное</w:t>
      </w:r>
      <w:r w:rsidR="000D4778" w:rsidRPr="00A218E5">
        <w:t>.</w:t>
      </w:r>
      <w:r w:rsidR="007B1A88" w:rsidRPr="00A218E5">
        <w:t xml:space="preserve"> Нажав на кнопку «Добавить в избранное»</w:t>
      </w:r>
      <w:r w:rsidR="005831EC" w:rsidRPr="00A218E5">
        <w:t>,</w:t>
      </w:r>
      <w:r w:rsidR="000D4778" w:rsidRPr="00A218E5">
        <w:t xml:space="preserve"> </w:t>
      </w:r>
      <w:r w:rsidR="007B1A88" w:rsidRPr="00A218E5">
        <w:t>пользователь помечает данный аукцион</w:t>
      </w:r>
      <w:r w:rsidR="005831EC" w:rsidRPr="00A218E5">
        <w:t>,</w:t>
      </w:r>
      <w:r w:rsidR="007B1A88" w:rsidRPr="00A218E5">
        <w:t xml:space="preserve"> чтоб вернуться к нему в дальнейшем. </w:t>
      </w:r>
      <w:r w:rsidR="000D4778" w:rsidRPr="00A218E5">
        <w:rPr>
          <w:spacing w:val="-4"/>
        </w:rPr>
        <w:t>На ри</w:t>
      </w:r>
      <w:r w:rsidR="009E2028" w:rsidRPr="00A218E5">
        <w:rPr>
          <w:spacing w:val="-4"/>
        </w:rPr>
        <w:t>сунке 5.3 представлена страница</w:t>
      </w:r>
      <w:r w:rsidR="000D4778" w:rsidRPr="00A218E5">
        <w:rPr>
          <w:spacing w:val="-4"/>
        </w:rPr>
        <w:t xml:space="preserve"> </w:t>
      </w:r>
      <w:r w:rsidR="009E2028" w:rsidRPr="00A218E5">
        <w:rPr>
          <w:spacing w:val="-4"/>
        </w:rPr>
        <w:t>с</w:t>
      </w:r>
      <w:r w:rsidR="000D4778" w:rsidRPr="00A218E5">
        <w:rPr>
          <w:spacing w:val="-4"/>
        </w:rPr>
        <w:t xml:space="preserve"> информаци</w:t>
      </w:r>
      <w:r w:rsidR="009E2028" w:rsidRPr="00A218E5">
        <w:rPr>
          <w:spacing w:val="-4"/>
        </w:rPr>
        <w:t>ей</w:t>
      </w:r>
      <w:r w:rsidR="000D4778" w:rsidRPr="00A218E5">
        <w:rPr>
          <w:spacing w:val="-4"/>
        </w:rPr>
        <w:t xml:space="preserve"> аукциона</w:t>
      </w:r>
      <w:r w:rsidR="00A213CD" w:rsidRPr="00A218E5">
        <w:rPr>
          <w:spacing w:val="-4"/>
        </w:rPr>
        <w:t>.</w:t>
      </w:r>
    </w:p>
    <w:p w14:paraId="446C06CD" w14:textId="63767589" w:rsidR="00A213CD" w:rsidRDefault="00B804A4" w:rsidP="0060770A">
      <w:pPr>
        <w:pStyle w:val="afff0"/>
        <w:spacing w:after="120"/>
      </w:pPr>
      <w:r w:rsidRPr="00B804A4">
        <w:rPr>
          <w:lang w:val="ru-RU" w:eastAsia="ru-RU"/>
        </w:rPr>
        <w:drawing>
          <wp:inline distT="0" distB="0" distL="0" distR="0" wp14:anchorId="52880288" wp14:editId="36367C0B">
            <wp:extent cx="5875074" cy="2651760"/>
            <wp:effectExtent l="0" t="0" r="0" b="0"/>
            <wp:docPr id="4214" name="Рисунок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3060" cy="2655365"/>
                    </a:xfrm>
                    <a:prstGeom prst="rect">
                      <a:avLst/>
                    </a:prstGeom>
                  </pic:spPr>
                </pic:pic>
              </a:graphicData>
            </a:graphic>
          </wp:inline>
        </w:drawing>
      </w:r>
    </w:p>
    <w:p w14:paraId="7F4DC900" w14:textId="2839F618" w:rsidR="00A213CD" w:rsidRPr="00A218E5" w:rsidRDefault="000675C5" w:rsidP="0060770A">
      <w:pPr>
        <w:pStyle w:val="afff1"/>
        <w:jc w:val="center"/>
      </w:pPr>
      <w:r w:rsidRPr="00A218E5">
        <w:t>Рисунок 5.3</w:t>
      </w:r>
      <w:r w:rsidR="00A213CD" w:rsidRPr="00A218E5">
        <w:t xml:space="preserve"> – </w:t>
      </w:r>
      <w:r w:rsidR="000D4778" w:rsidRPr="00A218E5">
        <w:rPr>
          <w:noProof/>
        </w:rPr>
        <w:t>Страница аукциона</w:t>
      </w:r>
    </w:p>
    <w:p w14:paraId="3AE521CA" w14:textId="1DA3A448" w:rsidR="000D7795" w:rsidRDefault="000D4778" w:rsidP="0060770A">
      <w:pPr>
        <w:rPr>
          <w:szCs w:val="28"/>
        </w:rPr>
      </w:pPr>
      <w:r w:rsidRPr="00A218E5">
        <w:rPr>
          <w:szCs w:val="28"/>
        </w:rPr>
        <w:t xml:space="preserve">Следующая страница </w:t>
      </w:r>
      <w:r w:rsidR="0060770A" w:rsidRPr="00A218E5">
        <w:rPr>
          <w:szCs w:val="28"/>
        </w:rPr>
        <w:t>–</w:t>
      </w:r>
      <w:r w:rsidRPr="00A218E5">
        <w:rPr>
          <w:szCs w:val="28"/>
        </w:rPr>
        <w:t xml:space="preserve"> это страница профиля</w:t>
      </w:r>
      <w:r w:rsidR="005831EC" w:rsidRPr="00A218E5">
        <w:rPr>
          <w:szCs w:val="28"/>
        </w:rPr>
        <w:t>,</w:t>
      </w:r>
      <w:r w:rsidR="001F007E" w:rsidRPr="00A218E5">
        <w:rPr>
          <w:szCs w:val="28"/>
        </w:rPr>
        <w:t xml:space="preserve"> на которую </w:t>
      </w:r>
      <w:r w:rsidR="000D7795" w:rsidRPr="00A218E5">
        <w:rPr>
          <w:szCs w:val="28"/>
        </w:rPr>
        <w:t>можно попасть,</w:t>
      </w:r>
      <w:r w:rsidR="001F007E" w:rsidRPr="00A218E5">
        <w:rPr>
          <w:szCs w:val="28"/>
        </w:rPr>
        <w:t xml:space="preserve"> нажав на кнопку «Профиль»</w:t>
      </w:r>
      <w:r w:rsidR="005831EC" w:rsidRPr="00A218E5">
        <w:rPr>
          <w:szCs w:val="28"/>
        </w:rPr>
        <w:t>.</w:t>
      </w:r>
      <w:r w:rsidR="000D7795" w:rsidRPr="00A218E5">
        <w:rPr>
          <w:szCs w:val="28"/>
        </w:rPr>
        <w:t xml:space="preserve"> </w:t>
      </w:r>
      <w:r w:rsidR="005831EC" w:rsidRPr="00A218E5">
        <w:rPr>
          <w:szCs w:val="28"/>
        </w:rPr>
        <w:t>У</w:t>
      </w:r>
      <w:r w:rsidR="000D7795" w:rsidRPr="00A218E5">
        <w:rPr>
          <w:szCs w:val="28"/>
        </w:rPr>
        <w:t>же на данной странице</w:t>
      </w:r>
      <w:r w:rsidRPr="00A218E5">
        <w:rPr>
          <w:szCs w:val="28"/>
        </w:rPr>
        <w:t xml:space="preserve"> пользователь может посмотреть и отредактировать свою информацию.</w:t>
      </w:r>
      <w:r w:rsidR="00EA67D2">
        <w:rPr>
          <w:szCs w:val="28"/>
        </w:rPr>
        <w:t xml:space="preserve"> </w:t>
      </w:r>
    </w:p>
    <w:p w14:paraId="6624FFBB" w14:textId="1834C137" w:rsidR="00556A1C" w:rsidRPr="00EA67D2" w:rsidRDefault="000D4778" w:rsidP="0060770A">
      <w:pPr>
        <w:rPr>
          <w:szCs w:val="28"/>
        </w:rPr>
      </w:pPr>
      <w:r w:rsidRPr="00E45491">
        <w:rPr>
          <w:szCs w:val="28"/>
        </w:rPr>
        <w:t>На рисунке 5.4 представлена страница профиля</w:t>
      </w:r>
      <w:r w:rsidR="00A1683D">
        <w:t>.</w:t>
      </w:r>
    </w:p>
    <w:p w14:paraId="34739727" w14:textId="3B43CC9F" w:rsidR="00A213CD" w:rsidRDefault="00B804A4" w:rsidP="0060770A">
      <w:pPr>
        <w:pStyle w:val="afff0"/>
        <w:spacing w:after="120"/>
      </w:pPr>
      <w:r w:rsidRPr="00B804A4">
        <w:rPr>
          <w:lang w:val="ru-RU" w:eastAsia="ru-RU"/>
        </w:rPr>
        <w:lastRenderedPageBreak/>
        <w:drawing>
          <wp:inline distT="0" distB="0" distL="0" distR="0" wp14:anchorId="330DB9DE" wp14:editId="048E93FC">
            <wp:extent cx="5372100" cy="1922791"/>
            <wp:effectExtent l="0" t="0" r="0" b="1270"/>
            <wp:docPr id="4215" name="Рисунок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2362" cy="1926464"/>
                    </a:xfrm>
                    <a:prstGeom prst="rect">
                      <a:avLst/>
                    </a:prstGeom>
                  </pic:spPr>
                </pic:pic>
              </a:graphicData>
            </a:graphic>
          </wp:inline>
        </w:drawing>
      </w:r>
    </w:p>
    <w:p w14:paraId="517A946D" w14:textId="5FEFD4E1" w:rsidR="00A213CD" w:rsidRDefault="006420F1" w:rsidP="0060770A">
      <w:pPr>
        <w:pStyle w:val="afff1"/>
        <w:jc w:val="center"/>
      </w:pPr>
      <w:r>
        <w:t>Рисунок 5.4</w:t>
      </w:r>
      <w:r w:rsidR="00A213CD">
        <w:t xml:space="preserve"> – </w:t>
      </w:r>
      <w:r w:rsidR="004A0409" w:rsidRPr="00E45491">
        <w:rPr>
          <w:noProof/>
        </w:rPr>
        <w:t>Страница профиля</w:t>
      </w:r>
    </w:p>
    <w:p w14:paraId="7238F28B" w14:textId="10160359" w:rsidR="00F42558" w:rsidRDefault="00F42558" w:rsidP="0060770A">
      <w:r>
        <w:t xml:space="preserve">Тут пользователь может отредактировать </w:t>
      </w:r>
      <w:r w:rsidR="007B1A88">
        <w:t>информацию,</w:t>
      </w:r>
      <w:r>
        <w:t xml:space="preserve"> которая относится непосредственно к его личности нажав на кнопку </w:t>
      </w:r>
      <w:r w:rsidRPr="00F42558">
        <w:t>«</w:t>
      </w:r>
      <w:r>
        <w:t>Редактировать профиль</w:t>
      </w:r>
      <w:r w:rsidRPr="00F42558">
        <w:t>»</w:t>
      </w:r>
      <w:r>
        <w:t xml:space="preserve">. Рисунок 5.5 показывает форму для редактирования. </w:t>
      </w:r>
    </w:p>
    <w:p w14:paraId="2ED36466" w14:textId="536B5538" w:rsidR="00A726B3" w:rsidRDefault="00A726B3" w:rsidP="00A726B3">
      <w:pPr>
        <w:pStyle w:val="afff0"/>
        <w:spacing w:after="120"/>
      </w:pPr>
      <w:r w:rsidRPr="00515462">
        <w:rPr>
          <w:lang w:val="ru-RU" w:eastAsia="ru-RU"/>
        </w:rPr>
        <w:drawing>
          <wp:inline distT="0" distB="0" distL="0" distR="0" wp14:anchorId="57B114D7" wp14:editId="7DA9BCC1">
            <wp:extent cx="5534108" cy="1713769"/>
            <wp:effectExtent l="0" t="0" r="0" b="1270"/>
            <wp:docPr id="2143147639" name="Рисунок 214314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5508" cy="1720396"/>
                    </a:xfrm>
                    <a:prstGeom prst="rect">
                      <a:avLst/>
                    </a:prstGeom>
                  </pic:spPr>
                </pic:pic>
              </a:graphicData>
            </a:graphic>
          </wp:inline>
        </w:drawing>
      </w:r>
    </w:p>
    <w:p w14:paraId="4AE882EB" w14:textId="71A534FF" w:rsidR="00A726B3" w:rsidRDefault="00A726B3" w:rsidP="00A726B3">
      <w:pPr>
        <w:pStyle w:val="afff1"/>
        <w:jc w:val="center"/>
      </w:pPr>
      <w:r>
        <w:t xml:space="preserve">Рисунок 5.5 – </w:t>
      </w:r>
      <w:r w:rsidRPr="00E45491">
        <w:rPr>
          <w:noProof/>
        </w:rPr>
        <w:t xml:space="preserve">Страница </w:t>
      </w:r>
      <w:r>
        <w:rPr>
          <w:noProof/>
        </w:rPr>
        <w:t>редактирования профиля</w:t>
      </w:r>
    </w:p>
    <w:p w14:paraId="24900DFF" w14:textId="3B0F65C2" w:rsidR="007B1A88" w:rsidRDefault="00A218E5" w:rsidP="0060770A">
      <w:r w:rsidRPr="00A218E5">
        <w:t>В профиле пользователь может просматривать аукционы, добавленные в избранное, выбрав вкладку «Избранное». При нажатии на кнопку «Перейти к ау</w:t>
      </w:r>
      <w:r>
        <w:t>кциону» пользователь</w:t>
      </w:r>
      <w:r w:rsidRPr="00A218E5">
        <w:t xml:space="preserve"> будет перенаправлен на страницу соответствующих торгов. На этой странице пользователь также может удалить аукцион из избранного, нажав на кнопку «Удалить из избранного», после чего аукцион исчезнет из списка избранных</w:t>
      </w:r>
      <w:r w:rsidR="007B1A88" w:rsidRPr="00A218E5">
        <w:t xml:space="preserve">. </w:t>
      </w:r>
      <w:r w:rsidR="007B1A88">
        <w:t xml:space="preserve">Рисунок 5.6 показывает вид данной </w:t>
      </w:r>
      <w:r w:rsidR="007B1A88" w:rsidRPr="00A218E5">
        <w:t>вкладк</w:t>
      </w:r>
      <w:r w:rsidR="005831EC" w:rsidRPr="00A218E5">
        <w:t>и</w:t>
      </w:r>
      <w:r w:rsidR="007B1A88" w:rsidRPr="00A218E5">
        <w:t>.</w:t>
      </w:r>
    </w:p>
    <w:p w14:paraId="5DE25061" w14:textId="5A3F9B49" w:rsidR="00D27B1A" w:rsidRDefault="00392B02" w:rsidP="00D27B1A">
      <w:pPr>
        <w:pStyle w:val="afff0"/>
        <w:spacing w:after="120"/>
      </w:pPr>
      <w:r w:rsidRPr="00392B02">
        <w:rPr>
          <w:lang w:val="ru-RU" w:eastAsia="ru-RU"/>
        </w:rPr>
        <w:drawing>
          <wp:inline distT="0" distB="0" distL="0" distR="0" wp14:anchorId="553517C9" wp14:editId="7C305C0E">
            <wp:extent cx="5939790" cy="1910080"/>
            <wp:effectExtent l="0" t="0" r="3810" b="0"/>
            <wp:docPr id="4216" name="Рисунок 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910080"/>
                    </a:xfrm>
                    <a:prstGeom prst="rect">
                      <a:avLst/>
                    </a:prstGeom>
                  </pic:spPr>
                </pic:pic>
              </a:graphicData>
            </a:graphic>
          </wp:inline>
        </w:drawing>
      </w:r>
    </w:p>
    <w:p w14:paraId="47556291" w14:textId="08470EC5" w:rsidR="00D27B1A" w:rsidRDefault="00D27B1A" w:rsidP="00D27B1A">
      <w:pPr>
        <w:pStyle w:val="afff1"/>
        <w:jc w:val="center"/>
      </w:pPr>
      <w:r>
        <w:t>Рисунок 5.</w:t>
      </w:r>
      <w:r w:rsidR="00EF4AFE">
        <w:t>6</w:t>
      </w:r>
      <w:r>
        <w:t xml:space="preserve"> – </w:t>
      </w:r>
      <w:r w:rsidR="000C3B57">
        <w:rPr>
          <w:noProof/>
        </w:rPr>
        <w:t xml:space="preserve">Вкладка </w:t>
      </w:r>
      <w:r w:rsidR="00484990" w:rsidRPr="00484990">
        <w:rPr>
          <w:noProof/>
        </w:rPr>
        <w:t>«</w:t>
      </w:r>
      <w:r w:rsidR="00484990">
        <w:rPr>
          <w:noProof/>
        </w:rPr>
        <w:t>Избранное</w:t>
      </w:r>
      <w:r w:rsidR="00484990" w:rsidRPr="00484990">
        <w:rPr>
          <w:noProof/>
        </w:rPr>
        <w:t>»</w:t>
      </w:r>
    </w:p>
    <w:p w14:paraId="02E58D9D" w14:textId="544693B9" w:rsidR="00E76DCB" w:rsidRDefault="00484990" w:rsidP="0060770A">
      <w:r>
        <w:lastRenderedPageBreak/>
        <w:t xml:space="preserve">Следующая вкладка </w:t>
      </w:r>
      <w:r w:rsidR="00B51645">
        <w:t>–</w:t>
      </w:r>
      <w:r>
        <w:t xml:space="preserve"> это</w:t>
      </w:r>
      <w:r w:rsidR="00E76DCB">
        <w:t xml:space="preserve"> </w:t>
      </w:r>
      <w:r w:rsidR="00E76DCB" w:rsidRPr="00E76DCB">
        <w:t>«</w:t>
      </w:r>
      <w:r w:rsidR="00E76DCB">
        <w:t>Мои аукционы</w:t>
      </w:r>
      <w:r w:rsidR="00E76DCB" w:rsidRPr="00A218E5">
        <w:t>»</w:t>
      </w:r>
      <w:r w:rsidR="005831EC" w:rsidRPr="00A218E5">
        <w:t>,</w:t>
      </w:r>
      <w:r w:rsidR="00E76DCB">
        <w:t xml:space="preserve"> где отображены </w:t>
      </w:r>
      <w:r>
        <w:t>все аукционы,</w:t>
      </w:r>
      <w:r w:rsidR="00E76DCB">
        <w:t xml:space="preserve"> которые текущий пользователь создал и является владельцем. Рисунок 5.7 показывает результат отображения аукционов.</w:t>
      </w:r>
    </w:p>
    <w:p w14:paraId="0588C42D" w14:textId="32603745" w:rsidR="00E76DCB" w:rsidRDefault="00722501" w:rsidP="00E76DCB">
      <w:pPr>
        <w:pStyle w:val="afff0"/>
        <w:spacing w:after="120"/>
      </w:pPr>
      <w:r w:rsidRPr="00722501">
        <w:rPr>
          <w:lang w:val="ru-RU" w:eastAsia="ru-RU"/>
        </w:rPr>
        <w:drawing>
          <wp:inline distT="0" distB="0" distL="0" distR="0" wp14:anchorId="30351594" wp14:editId="0E862158">
            <wp:extent cx="5097780" cy="2328171"/>
            <wp:effectExtent l="0" t="0" r="7620" b="0"/>
            <wp:docPr id="4217" name="Рисунок 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2346" cy="2330256"/>
                    </a:xfrm>
                    <a:prstGeom prst="rect">
                      <a:avLst/>
                    </a:prstGeom>
                  </pic:spPr>
                </pic:pic>
              </a:graphicData>
            </a:graphic>
          </wp:inline>
        </w:drawing>
      </w:r>
    </w:p>
    <w:p w14:paraId="1A4B4B5F" w14:textId="4EA02575" w:rsidR="00E76DCB" w:rsidRDefault="00E76DCB" w:rsidP="00E76DCB">
      <w:pPr>
        <w:pStyle w:val="afff1"/>
        <w:jc w:val="center"/>
      </w:pPr>
      <w:r>
        <w:t xml:space="preserve">Рисунок 5.7 – </w:t>
      </w:r>
      <w:r>
        <w:rPr>
          <w:noProof/>
        </w:rPr>
        <w:t xml:space="preserve">Вкладка </w:t>
      </w:r>
      <w:r w:rsidRPr="00E76DCB">
        <w:rPr>
          <w:noProof/>
        </w:rPr>
        <w:t>«</w:t>
      </w:r>
      <w:r>
        <w:rPr>
          <w:noProof/>
        </w:rPr>
        <w:t>Мои аукционы</w:t>
      </w:r>
      <w:r w:rsidRPr="00E76DCB">
        <w:rPr>
          <w:noProof/>
        </w:rPr>
        <w:t>»</w:t>
      </w:r>
    </w:p>
    <w:p w14:paraId="658A1BB8" w14:textId="70609D9C" w:rsidR="00EB10E1" w:rsidRDefault="00EB10E1" w:rsidP="0060770A">
      <w:r>
        <w:t xml:space="preserve">Во вкладке </w:t>
      </w:r>
      <w:r w:rsidRPr="00EB10E1">
        <w:t>«</w:t>
      </w:r>
      <w:r>
        <w:t>Участвовал</w:t>
      </w:r>
      <w:r w:rsidRPr="00EB10E1">
        <w:t>»</w:t>
      </w:r>
      <w:r>
        <w:t xml:space="preserve"> </w:t>
      </w:r>
      <w:r w:rsidRPr="00A218E5">
        <w:t>отображается статистика пользователя на ресурсе</w:t>
      </w:r>
      <w:r w:rsidR="0019755E" w:rsidRPr="00A218E5">
        <w:t>. Тут же есть фильтры проиграл/выиграл</w:t>
      </w:r>
      <w:r w:rsidR="005831EC" w:rsidRPr="00A218E5">
        <w:t>,</w:t>
      </w:r>
      <w:r w:rsidR="0019755E" w:rsidRPr="00A218E5">
        <w:t xml:space="preserve"> чтоб пользователь знал</w:t>
      </w:r>
      <w:r w:rsidR="005831EC" w:rsidRPr="00A218E5">
        <w:t>,</w:t>
      </w:r>
      <w:r w:rsidR="0019755E">
        <w:t xml:space="preserve"> где и что было выиграно</w:t>
      </w:r>
      <w:r w:rsidR="0019755E" w:rsidRPr="0019755E">
        <w:t>/</w:t>
      </w:r>
      <w:r w:rsidR="0019755E">
        <w:t>проиграно</w:t>
      </w:r>
      <w:r>
        <w:t>. Рисунок 5.8 статистика и результаты торгов.</w:t>
      </w:r>
    </w:p>
    <w:p w14:paraId="138AACFC" w14:textId="579379CC" w:rsidR="00E67765" w:rsidRDefault="00722501" w:rsidP="00E67765">
      <w:pPr>
        <w:pStyle w:val="afff0"/>
        <w:spacing w:after="120"/>
      </w:pPr>
      <w:r w:rsidRPr="00722501">
        <w:rPr>
          <w:lang w:val="ru-RU" w:eastAsia="ru-RU"/>
        </w:rPr>
        <w:drawing>
          <wp:inline distT="0" distB="0" distL="0" distR="0" wp14:anchorId="4FB46512" wp14:editId="202BCA34">
            <wp:extent cx="3962400" cy="3202877"/>
            <wp:effectExtent l="0" t="0" r="0" b="0"/>
            <wp:docPr id="4218" name="Рисунок 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0110" cy="3209109"/>
                    </a:xfrm>
                    <a:prstGeom prst="rect">
                      <a:avLst/>
                    </a:prstGeom>
                  </pic:spPr>
                </pic:pic>
              </a:graphicData>
            </a:graphic>
          </wp:inline>
        </w:drawing>
      </w:r>
    </w:p>
    <w:p w14:paraId="272F555F" w14:textId="1812CB53" w:rsidR="00EB10E1" w:rsidRDefault="00E67765" w:rsidP="00E67765">
      <w:pPr>
        <w:pStyle w:val="afff1"/>
        <w:jc w:val="center"/>
      </w:pPr>
      <w:r>
        <w:t xml:space="preserve">Рисунок 5.8 – </w:t>
      </w:r>
      <w:r>
        <w:rPr>
          <w:noProof/>
        </w:rPr>
        <w:t xml:space="preserve">Вкладка </w:t>
      </w:r>
      <w:r w:rsidRPr="00E76DCB">
        <w:rPr>
          <w:noProof/>
        </w:rPr>
        <w:t>«</w:t>
      </w:r>
      <w:r>
        <w:rPr>
          <w:noProof/>
        </w:rPr>
        <w:t>Участвовал</w:t>
      </w:r>
      <w:r w:rsidRPr="00E76DCB">
        <w:rPr>
          <w:noProof/>
        </w:rPr>
        <w:t>»</w:t>
      </w:r>
    </w:p>
    <w:p w14:paraId="679689B6" w14:textId="0C33988C" w:rsidR="00D73964" w:rsidRDefault="00D73964" w:rsidP="0060770A">
      <w:r w:rsidRPr="00E105FF">
        <w:t>И последняя вкладка «История ставок»</w:t>
      </w:r>
      <w:r w:rsidR="005831EC" w:rsidRPr="00E105FF">
        <w:t>,</w:t>
      </w:r>
      <w:r w:rsidRPr="00E105FF">
        <w:t xml:space="preserve"> где отображены все ставки пользователя, которые когда-либо были сделаны. Рисунок 5.9 показана вкладка</w:t>
      </w:r>
      <w:r w:rsidR="00315118" w:rsidRPr="00E105FF">
        <w:t xml:space="preserve"> с историей ставок пользователя с подробной информацией</w:t>
      </w:r>
      <w:r w:rsidR="00E2200C" w:rsidRPr="00E105FF">
        <w:t xml:space="preserve"> такой</w:t>
      </w:r>
      <w:r w:rsidR="005831EC" w:rsidRPr="00E105FF">
        <w:t>,</w:t>
      </w:r>
      <w:r w:rsidR="00E2200C" w:rsidRPr="00E105FF">
        <w:t xml:space="preserve"> как</w:t>
      </w:r>
      <w:r w:rsidR="00E2200C">
        <w:t xml:space="preserve"> типом аукциона ставкой и </w:t>
      </w:r>
      <w:r w:rsidR="00B51645">
        <w:t>датой,</w:t>
      </w:r>
      <w:r w:rsidR="00E2200C">
        <w:t xml:space="preserve"> когда ставка сделана</w:t>
      </w:r>
      <w:r>
        <w:t>.</w:t>
      </w:r>
      <w:r w:rsidR="0019755E">
        <w:t xml:space="preserve"> </w:t>
      </w:r>
    </w:p>
    <w:p w14:paraId="5A5A5D02" w14:textId="36512CC0" w:rsidR="00D73964" w:rsidRDefault="00722501" w:rsidP="00D73964">
      <w:pPr>
        <w:pStyle w:val="afff0"/>
        <w:spacing w:after="120"/>
      </w:pPr>
      <w:r w:rsidRPr="00722501">
        <w:rPr>
          <w:lang w:val="ru-RU" w:eastAsia="ru-RU"/>
        </w:rPr>
        <w:lastRenderedPageBreak/>
        <w:drawing>
          <wp:inline distT="0" distB="0" distL="0" distR="0" wp14:anchorId="632E870F" wp14:editId="433F846B">
            <wp:extent cx="4869180" cy="2818232"/>
            <wp:effectExtent l="0" t="0" r="7620" b="1270"/>
            <wp:docPr id="4219" name="Рисунок 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6990" cy="2822752"/>
                    </a:xfrm>
                    <a:prstGeom prst="rect">
                      <a:avLst/>
                    </a:prstGeom>
                  </pic:spPr>
                </pic:pic>
              </a:graphicData>
            </a:graphic>
          </wp:inline>
        </w:drawing>
      </w:r>
    </w:p>
    <w:p w14:paraId="68019F41" w14:textId="77D79AF4" w:rsidR="00D73964" w:rsidRDefault="00D73964" w:rsidP="00D73964">
      <w:pPr>
        <w:pStyle w:val="afff1"/>
        <w:jc w:val="center"/>
      </w:pPr>
      <w:r>
        <w:t xml:space="preserve">Рисунок 5.9 – </w:t>
      </w:r>
      <w:r>
        <w:rPr>
          <w:noProof/>
        </w:rPr>
        <w:t xml:space="preserve">Вкладка </w:t>
      </w:r>
      <w:r w:rsidRPr="00E76DCB">
        <w:rPr>
          <w:noProof/>
        </w:rPr>
        <w:t>«</w:t>
      </w:r>
      <w:r w:rsidR="000B42E8">
        <w:rPr>
          <w:noProof/>
        </w:rPr>
        <w:t>История ставок</w:t>
      </w:r>
      <w:r w:rsidRPr="00E76DCB">
        <w:rPr>
          <w:noProof/>
        </w:rPr>
        <w:t>»</w:t>
      </w:r>
    </w:p>
    <w:p w14:paraId="55F75FB4" w14:textId="7B0257F1" w:rsidR="009310A2" w:rsidRDefault="00876B94" w:rsidP="0060770A">
      <w:r>
        <w:t xml:space="preserve">При заходе на аукцион </w:t>
      </w:r>
      <w:r w:rsidR="00B30290">
        <w:t xml:space="preserve">со статусом </w:t>
      </w:r>
      <w:r w:rsidR="00B30290" w:rsidRPr="00B30290">
        <w:t>«</w:t>
      </w:r>
      <w:r w:rsidR="00307F12">
        <w:t>активный</w:t>
      </w:r>
      <w:r w:rsidR="00B30290" w:rsidRPr="00B30290">
        <w:t xml:space="preserve">» </w:t>
      </w:r>
      <w:r w:rsidR="00B30290">
        <w:t xml:space="preserve">у пользователя появляется возможность делать </w:t>
      </w:r>
      <w:r w:rsidR="00B30290" w:rsidRPr="00A218E5">
        <w:t>ставки нажимая кнопки «Сделать ставку» и «Повысить ставку на 10%». Чтобы сделать ставку</w:t>
      </w:r>
      <w:r w:rsidR="005831EC" w:rsidRPr="00A218E5">
        <w:t>,</w:t>
      </w:r>
      <w:r w:rsidR="00B30290" w:rsidRPr="00A218E5">
        <w:t xml:space="preserve"> надо ввести </w:t>
      </w:r>
      <w:r w:rsidR="00A8421C" w:rsidRPr="00A218E5">
        <w:t>число,</w:t>
      </w:r>
      <w:r w:rsidR="00B30290" w:rsidRPr="00A218E5">
        <w:t xml:space="preserve"> превышающее текущую лидирующую </w:t>
      </w:r>
      <w:r w:rsidR="00A8421C" w:rsidRPr="00A218E5">
        <w:t>ставку,</w:t>
      </w:r>
      <w:r w:rsidR="00B30290" w:rsidRPr="00A218E5">
        <w:t xml:space="preserve"> а при нажатии соседней кнопки к лидирующей ставке добавляется 10%</w:t>
      </w:r>
      <w:r w:rsidR="005831EC" w:rsidRPr="00A218E5">
        <w:t>.</w:t>
      </w:r>
      <w:r w:rsidR="00B30290" w:rsidRPr="00A218E5">
        <w:t xml:space="preserve"> </w:t>
      </w:r>
      <w:r w:rsidR="005831EC" w:rsidRPr="00A218E5">
        <w:t>Н</w:t>
      </w:r>
      <w:r w:rsidR="00B30290" w:rsidRPr="00A218E5">
        <w:t xml:space="preserve">еобходимо нажать на «Сделать ставку» </w:t>
      </w:r>
      <w:r w:rsidR="005831EC" w:rsidRPr="00A218E5">
        <w:t xml:space="preserve">и </w:t>
      </w:r>
      <w:r w:rsidR="00B30290" w:rsidRPr="00A218E5">
        <w:t>тогда ставка отобразится. Рисунок 5.10 показывает данный функционал.</w:t>
      </w:r>
    </w:p>
    <w:p w14:paraId="10637937" w14:textId="739FBDA9" w:rsidR="00B30290" w:rsidRDefault="00722501" w:rsidP="00B30290">
      <w:pPr>
        <w:pStyle w:val="afff0"/>
        <w:spacing w:after="120"/>
      </w:pPr>
      <w:r w:rsidRPr="00722501">
        <w:rPr>
          <w:lang w:val="ru-RU" w:eastAsia="ru-RU"/>
        </w:rPr>
        <w:drawing>
          <wp:inline distT="0" distB="0" distL="0" distR="0" wp14:anchorId="523BED3C" wp14:editId="1D537891">
            <wp:extent cx="5432233" cy="2514600"/>
            <wp:effectExtent l="0" t="0" r="0" b="0"/>
            <wp:docPr id="4220" name="Рисунок 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3026" cy="2524225"/>
                    </a:xfrm>
                    <a:prstGeom prst="rect">
                      <a:avLst/>
                    </a:prstGeom>
                  </pic:spPr>
                </pic:pic>
              </a:graphicData>
            </a:graphic>
          </wp:inline>
        </w:drawing>
      </w:r>
    </w:p>
    <w:p w14:paraId="532DF0DF" w14:textId="7FDAEA10" w:rsidR="00B30290" w:rsidRPr="00F1523C" w:rsidRDefault="00B30290" w:rsidP="00B30290">
      <w:pPr>
        <w:pStyle w:val="afff1"/>
        <w:jc w:val="center"/>
      </w:pPr>
      <w:r>
        <w:t xml:space="preserve">Рисунок 5.10 – </w:t>
      </w:r>
      <w:r w:rsidR="00F1523C">
        <w:rPr>
          <w:noProof/>
        </w:rPr>
        <w:t>Ставки на аукционе</w:t>
      </w:r>
    </w:p>
    <w:p w14:paraId="1642831E" w14:textId="0533D9F7" w:rsidR="00B30290" w:rsidRPr="00B30290" w:rsidRDefault="00A8421C" w:rsidP="0060770A">
      <w:r>
        <w:t xml:space="preserve">В случае победы пользователя перед ним отобразиться </w:t>
      </w:r>
      <w:r w:rsidR="004B1A3B">
        <w:t>чат,</w:t>
      </w:r>
      <w:r>
        <w:t xml:space="preserve"> созданный с владельцем данного аукциона. Рисунок 5.11 чат победителя и создателя.</w:t>
      </w:r>
    </w:p>
    <w:p w14:paraId="2CE0B09F" w14:textId="3049B5D5" w:rsidR="00A213CD" w:rsidRDefault="00E91E96" w:rsidP="0060770A">
      <w:pPr>
        <w:pStyle w:val="afff0"/>
        <w:spacing w:after="120"/>
      </w:pPr>
      <w:r w:rsidRPr="00E91E96">
        <w:rPr>
          <w:lang w:val="ru-RU" w:eastAsia="ru-RU"/>
        </w:rPr>
        <w:lastRenderedPageBreak/>
        <w:drawing>
          <wp:inline distT="0" distB="0" distL="0" distR="0" wp14:anchorId="16D18014" wp14:editId="3700402B">
            <wp:extent cx="4770120" cy="2274400"/>
            <wp:effectExtent l="0" t="0" r="0" b="0"/>
            <wp:docPr id="4221" name="Рисунок 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2954" cy="2280519"/>
                    </a:xfrm>
                    <a:prstGeom prst="rect">
                      <a:avLst/>
                    </a:prstGeom>
                  </pic:spPr>
                </pic:pic>
              </a:graphicData>
            </a:graphic>
          </wp:inline>
        </w:drawing>
      </w:r>
    </w:p>
    <w:p w14:paraId="42E490B7" w14:textId="16567815" w:rsidR="00A213CD" w:rsidRDefault="00C0481F" w:rsidP="0060770A">
      <w:pPr>
        <w:pStyle w:val="afff1"/>
        <w:jc w:val="center"/>
      </w:pPr>
      <w:r>
        <w:t>Рисунок 5.</w:t>
      </w:r>
      <w:r w:rsidR="004B1A3B">
        <w:t>11</w:t>
      </w:r>
      <w:r w:rsidR="00A213CD">
        <w:t xml:space="preserve"> – </w:t>
      </w:r>
      <w:r w:rsidR="00A54C5E" w:rsidRPr="00E45491">
        <w:rPr>
          <w:noProof/>
        </w:rPr>
        <w:t xml:space="preserve">Страница с </w:t>
      </w:r>
      <w:r w:rsidR="00357575">
        <w:rPr>
          <w:noProof/>
        </w:rPr>
        <w:t>чатом</w:t>
      </w:r>
    </w:p>
    <w:p w14:paraId="559084DC" w14:textId="19A4EA70" w:rsidR="00A213CD" w:rsidRDefault="00A218E5" w:rsidP="0060770A">
      <w:r>
        <w:t xml:space="preserve">Следующая страница </w:t>
      </w:r>
      <w:r w:rsidR="002E6A5D">
        <w:t>–</w:t>
      </w:r>
      <w:r>
        <w:t xml:space="preserve"> это профиль продавца. Если пользователь хочет оставить рейтинг после завершения сделки на аукционе, он может сделать это, перейдя в профиль владельца. Для этого нужно нажать на имя продавца, указанное напротив поля «Продавец»</w:t>
      </w:r>
      <w:r w:rsidR="00A54C5E" w:rsidRPr="00A218E5">
        <w:t>.</w:t>
      </w:r>
      <w:r w:rsidR="00460512">
        <w:t xml:space="preserve"> </w:t>
      </w:r>
      <w:r w:rsidR="00A54C5E" w:rsidRPr="00E45491">
        <w:t>На рисунке 5.6 представлена страница продавца</w:t>
      </w:r>
      <w:r w:rsidR="00F17D7F">
        <w:t xml:space="preserve"> с рейтингом и его</w:t>
      </w:r>
      <w:r w:rsidR="002474DD">
        <w:t xml:space="preserve"> </w:t>
      </w:r>
      <w:r w:rsidR="00F17D7F">
        <w:t>информацией</w:t>
      </w:r>
      <w:r w:rsidR="00A213CD">
        <w:t>.</w:t>
      </w:r>
    </w:p>
    <w:p w14:paraId="2445D799" w14:textId="0A3F10BD" w:rsidR="00A213CD" w:rsidRDefault="00E91E96" w:rsidP="0060770A">
      <w:pPr>
        <w:pStyle w:val="afff0"/>
        <w:spacing w:after="120"/>
      </w:pPr>
      <w:r w:rsidRPr="00E91E96">
        <w:rPr>
          <w:lang w:val="ru-RU" w:eastAsia="ru-RU"/>
        </w:rPr>
        <w:drawing>
          <wp:inline distT="0" distB="0" distL="0" distR="0" wp14:anchorId="3071D1CB" wp14:editId="0E03DFC4">
            <wp:extent cx="5097780" cy="1745584"/>
            <wp:effectExtent l="0" t="0" r="7620" b="7620"/>
            <wp:docPr id="4222" name="Рисунок 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2770" cy="1747293"/>
                    </a:xfrm>
                    <a:prstGeom prst="rect">
                      <a:avLst/>
                    </a:prstGeom>
                  </pic:spPr>
                </pic:pic>
              </a:graphicData>
            </a:graphic>
          </wp:inline>
        </w:drawing>
      </w:r>
    </w:p>
    <w:p w14:paraId="266CBCBC" w14:textId="3F531C49" w:rsidR="00A213CD" w:rsidRPr="00841B6D" w:rsidRDefault="00FD3471" w:rsidP="0060770A">
      <w:pPr>
        <w:pStyle w:val="afff1"/>
        <w:jc w:val="center"/>
      </w:pPr>
      <w:r>
        <w:t>Рисунок 5.12</w:t>
      </w:r>
      <w:r w:rsidR="00A213CD">
        <w:t xml:space="preserve"> – </w:t>
      </w:r>
      <w:r w:rsidR="00FA52A4" w:rsidRPr="00E45491">
        <w:rPr>
          <w:noProof/>
        </w:rPr>
        <w:t>Страница продавца</w:t>
      </w:r>
    </w:p>
    <w:p w14:paraId="74212EBD" w14:textId="101C5976" w:rsidR="00FA52A4" w:rsidRDefault="00542B2B" w:rsidP="0060770A">
      <w:pPr>
        <w:rPr>
          <w:noProof/>
        </w:rPr>
      </w:pPr>
      <w:r>
        <w:t>Важно отметить, что пользователь с ролью покупателя не может создавать собственные аукционы, однако он имеет возможность участвовать в аукционах, созданных другими</w:t>
      </w:r>
      <w:r w:rsidR="00FC35E5">
        <w:rPr>
          <w:noProof/>
        </w:rPr>
        <w:t>.</w:t>
      </w:r>
    </w:p>
    <w:p w14:paraId="66D81DD2" w14:textId="7AD2C88C" w:rsidR="00FA52A4" w:rsidRDefault="00FA52A4" w:rsidP="0060770A">
      <w:pPr>
        <w:pStyle w:val="afffc"/>
        <w:outlineLvl w:val="2"/>
      </w:pPr>
      <w:bookmarkStart w:id="110" w:name="_Toc198277026"/>
      <w:r>
        <w:t xml:space="preserve">5.1.2 Руководство для </w:t>
      </w:r>
      <w:r>
        <w:rPr>
          <w:noProof/>
          <w:lang w:eastAsia="ru-RU"/>
        </w:rPr>
        <mc:AlternateContent>
          <mc:Choice Requires="wps">
            <w:drawing>
              <wp:anchor distT="0" distB="0" distL="114300" distR="114300" simplePos="0" relativeHeight="251734016" behindDoc="0" locked="0" layoutInCell="1" allowOverlap="1" wp14:anchorId="3CD7B3D1" wp14:editId="3A1A23EE">
                <wp:simplePos x="0" y="0"/>
                <wp:positionH relativeFrom="column">
                  <wp:posOffset>4596765</wp:posOffset>
                </wp:positionH>
                <wp:positionV relativeFrom="paragraph">
                  <wp:posOffset>1092200</wp:posOffset>
                </wp:positionV>
                <wp:extent cx="540489" cy="177789"/>
                <wp:effectExtent l="0" t="0" r="12065" b="13335"/>
                <wp:wrapNone/>
                <wp:docPr id="90565445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489" cy="1777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0C2643" w14:textId="77777777" w:rsidR="00A218E5" w:rsidRPr="005C2F3B" w:rsidRDefault="00A218E5" w:rsidP="00FA52A4">
                            <w:pPr>
                              <w:spacing w:before="40"/>
                              <w:ind w:firstLine="0"/>
                              <w:jc w:val="center"/>
                              <w:rPr>
                                <w:sz w:val="18"/>
                              </w:rPr>
                            </w:pPr>
                          </w:p>
                        </w:txbxContent>
                      </wps:txbx>
                      <wps:bodyPr rot="0" vert="horz" wrap="square" lIns="0" tIns="0" rIns="0" bIns="0" anchor="t" anchorCtr="0" upright="1">
                        <a:noAutofit/>
                      </wps:bodyPr>
                    </wps:wsp>
                  </a:graphicData>
                </a:graphic>
              </wp:anchor>
            </w:drawing>
          </mc:Choice>
          <mc:Fallback>
            <w:pict>
              <v:rect w14:anchorId="3CD7B3D1" id="_x0000_s1491" style="position:absolute;left:0;text-align:left;margin-left:361.95pt;margin-top:86pt;width:42.55pt;height:14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" filled="f" stroked="f" strokeweight=".25pt">
                <v:textbox inset="0,0,0,0">
                  <w:txbxContent>
                    <w:p w14:paraId="760C2643" w14:textId="77777777" w:rsidR="00A218E5" w:rsidRPr="005C2F3B" w:rsidRDefault="00A218E5" w:rsidP="00FA52A4">
                      <w:pPr>
                        <w:spacing w:before="40"/>
                        <w:ind w:firstLine="0"/>
                        <w:jc w:val="center"/>
                        <w:rPr>
                          <w:sz w:val="18"/>
                        </w:rPr>
                      </w:pPr>
                    </w:p>
                  </w:txbxContent>
                </v:textbox>
              </v:rect>
            </w:pict>
          </mc:Fallback>
        </mc:AlternateContent>
      </w:r>
      <w:r w:rsidR="00FE7511">
        <w:t>продавца</w:t>
      </w:r>
      <w:bookmarkEnd w:id="110"/>
    </w:p>
    <w:p w14:paraId="42B600AB" w14:textId="3A4438C6" w:rsidR="00E52B43" w:rsidRPr="00270D16" w:rsidRDefault="00F0157D" w:rsidP="0060770A">
      <w:r w:rsidRPr="00E45491">
        <w:t xml:space="preserve">Для </w:t>
      </w:r>
      <w:r w:rsidR="00A328DB">
        <w:t>покупателя</w:t>
      </w:r>
      <w:r w:rsidRPr="00E45491">
        <w:t xml:space="preserve"> функционал </w:t>
      </w:r>
      <w:r w:rsidR="00FC35E5">
        <w:t>меняется после</w:t>
      </w:r>
      <w:r w:rsidRPr="00E45491">
        <w:t xml:space="preserve"> </w:t>
      </w:r>
      <w:r w:rsidR="00FC35E5">
        <w:t xml:space="preserve">нажатия на кнопку </w:t>
      </w:r>
      <w:r w:rsidRPr="00E45491">
        <w:t>смены роли</w:t>
      </w:r>
      <w:r w:rsidR="00FC35E5">
        <w:t xml:space="preserve"> или же просто </w:t>
      </w:r>
      <w:r w:rsidR="00FC35E5" w:rsidRPr="00FC35E5">
        <w:t>«</w:t>
      </w:r>
      <w:r w:rsidR="00FC35E5">
        <w:t>Стать продавцом</w:t>
      </w:r>
      <w:r w:rsidR="00FC35E5" w:rsidRPr="00FC35E5">
        <w:t>»</w:t>
      </w:r>
      <w:r w:rsidR="00FC35E5">
        <w:t>.</w:t>
      </w:r>
      <w:r w:rsidRPr="00E45491">
        <w:t xml:space="preserve"> </w:t>
      </w:r>
      <w:r w:rsidR="00C90E83">
        <w:t>На рисунке 5.13</w:t>
      </w:r>
      <w:r w:rsidRPr="00E45491">
        <w:t xml:space="preserve"> представлена страница с </w:t>
      </w:r>
      <w:r w:rsidR="00FC35E5">
        <w:t xml:space="preserve">обновленной </w:t>
      </w:r>
      <w:r w:rsidRPr="00E45491">
        <w:t>кнопкой</w:t>
      </w:r>
      <w:r w:rsidR="00FC35E5">
        <w:t xml:space="preserve"> после смены роли</w:t>
      </w:r>
      <w:r w:rsidR="00904C88">
        <w:t>.</w:t>
      </w:r>
    </w:p>
    <w:p w14:paraId="5B4471B7" w14:textId="1E8CD86D" w:rsidR="00A213CD" w:rsidRDefault="00E36814" w:rsidP="0060770A">
      <w:pPr>
        <w:pStyle w:val="afff0"/>
        <w:spacing w:after="120"/>
      </w:pPr>
      <w:r w:rsidRPr="00E36814">
        <w:rPr>
          <w:lang w:val="ru-RU" w:eastAsia="ru-RU"/>
        </w:rPr>
        <w:lastRenderedPageBreak/>
        <w:drawing>
          <wp:inline distT="0" distB="0" distL="0" distR="0" wp14:anchorId="1C577FA7" wp14:editId="54301309">
            <wp:extent cx="4785360" cy="1852447"/>
            <wp:effectExtent l="0" t="0" r="0" b="0"/>
            <wp:docPr id="4223" name="Рисунок 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509" cy="1854827"/>
                    </a:xfrm>
                    <a:prstGeom prst="rect">
                      <a:avLst/>
                    </a:prstGeom>
                  </pic:spPr>
                </pic:pic>
              </a:graphicData>
            </a:graphic>
          </wp:inline>
        </w:drawing>
      </w:r>
    </w:p>
    <w:p w14:paraId="6BCB7243" w14:textId="6E640BDC" w:rsidR="00A213CD" w:rsidRDefault="00D66CA3" w:rsidP="0060770A">
      <w:pPr>
        <w:pStyle w:val="afff1"/>
        <w:jc w:val="center"/>
      </w:pPr>
      <w:r>
        <w:t>Рисунок 5.13</w:t>
      </w:r>
      <w:r w:rsidR="00A213CD">
        <w:t xml:space="preserve"> – </w:t>
      </w:r>
      <w:r w:rsidR="003322DB">
        <w:t xml:space="preserve">Главная </w:t>
      </w:r>
      <w:r w:rsidR="003322DB">
        <w:rPr>
          <w:noProof/>
        </w:rPr>
        <w:t>с</w:t>
      </w:r>
      <w:r w:rsidR="00BE01C5" w:rsidRPr="00E45491">
        <w:rPr>
          <w:noProof/>
        </w:rPr>
        <w:t xml:space="preserve">траница </w:t>
      </w:r>
      <w:r w:rsidR="007648BA">
        <w:rPr>
          <w:noProof/>
        </w:rPr>
        <w:t xml:space="preserve">для </w:t>
      </w:r>
      <w:r w:rsidR="00BE01C5" w:rsidRPr="00E45491">
        <w:rPr>
          <w:noProof/>
        </w:rPr>
        <w:t>продавца</w:t>
      </w:r>
    </w:p>
    <w:p w14:paraId="76EB6D0C" w14:textId="4DE3947E" w:rsidR="00904C88" w:rsidRPr="00904C88" w:rsidRDefault="006E47C1" w:rsidP="0060770A">
      <w:r w:rsidRPr="00E45491">
        <w:t>Также можно заметить, что при становлении продавцом теряется возможн</w:t>
      </w:r>
      <w:r>
        <w:t xml:space="preserve">ость делать ставки на </w:t>
      </w:r>
      <w:r w:rsidR="004041E6">
        <w:t>аукционе,</w:t>
      </w:r>
      <w:r w:rsidR="00F21390">
        <w:t xml:space="preserve"> но помимо этого открывается множество других функций</w:t>
      </w:r>
      <w:r>
        <w:t>.</w:t>
      </w:r>
      <w:r w:rsidR="006315C6">
        <w:t xml:space="preserve"> </w:t>
      </w:r>
      <w:r w:rsidR="002609E0">
        <w:t>На рисунке 5.14</w:t>
      </w:r>
      <w:r w:rsidRPr="00E45491">
        <w:t xml:space="preserve"> представлена страница аукциона</w:t>
      </w:r>
      <w:r w:rsidR="00904C88">
        <w:t>.</w:t>
      </w:r>
    </w:p>
    <w:p w14:paraId="40C3572D" w14:textId="1A3E3772" w:rsidR="00A213CD" w:rsidRDefault="00E36814" w:rsidP="0060770A">
      <w:pPr>
        <w:pStyle w:val="afff0"/>
        <w:spacing w:after="120"/>
      </w:pPr>
      <w:r w:rsidRPr="00E36814">
        <w:rPr>
          <w:lang w:val="ru-RU" w:eastAsia="ru-RU"/>
        </w:rPr>
        <w:drawing>
          <wp:inline distT="0" distB="0" distL="0" distR="0" wp14:anchorId="5FE1C3D0" wp14:editId="59E899B9">
            <wp:extent cx="3365310" cy="2049780"/>
            <wp:effectExtent l="0" t="0" r="6985" b="7620"/>
            <wp:docPr id="905654400" name="Рисунок 90565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2645" cy="2054248"/>
                    </a:xfrm>
                    <a:prstGeom prst="rect">
                      <a:avLst/>
                    </a:prstGeom>
                  </pic:spPr>
                </pic:pic>
              </a:graphicData>
            </a:graphic>
          </wp:inline>
        </w:drawing>
      </w:r>
    </w:p>
    <w:p w14:paraId="20F42FE4" w14:textId="25298914" w:rsidR="00A213CD" w:rsidRDefault="0025370C" w:rsidP="0060770A">
      <w:pPr>
        <w:pStyle w:val="afff1"/>
        <w:jc w:val="center"/>
      </w:pPr>
      <w:r>
        <w:t>Рисунок 5.</w:t>
      </w:r>
      <w:r w:rsidR="002609E0">
        <w:t>14</w:t>
      </w:r>
      <w:r w:rsidR="00A213CD">
        <w:t xml:space="preserve"> – </w:t>
      </w:r>
      <w:r w:rsidR="00191282" w:rsidRPr="00E45491">
        <w:rPr>
          <w:noProof/>
        </w:rPr>
        <w:t>Страница аукциона</w:t>
      </w:r>
    </w:p>
    <w:p w14:paraId="5A99D1C1" w14:textId="1E79FF6A" w:rsidR="00030AC4" w:rsidRDefault="00190D7D" w:rsidP="00030AC4">
      <w:pPr>
        <w:rPr>
          <w:noProof/>
        </w:rPr>
      </w:pPr>
      <w:r w:rsidRPr="00030AC4">
        <w:rPr>
          <w:noProof/>
        </w:rPr>
        <w:t>Нажав на кнопку «</w:t>
      </w:r>
      <w:r w:rsidR="005A6A19" w:rsidRPr="00030AC4">
        <w:rPr>
          <w:noProof/>
        </w:rPr>
        <w:t>Создать аукцион</w:t>
      </w:r>
      <w:r w:rsidRPr="00030AC4">
        <w:rPr>
          <w:noProof/>
        </w:rPr>
        <w:t>»</w:t>
      </w:r>
      <w:r w:rsidR="00385806" w:rsidRPr="00030AC4">
        <w:rPr>
          <w:noProof/>
        </w:rPr>
        <w:t>,</w:t>
      </w:r>
      <w:r w:rsidR="005A6A19" w:rsidRPr="00030AC4">
        <w:rPr>
          <w:noProof/>
        </w:rPr>
        <w:t xml:space="preserve"> продавец попадает на страницу с формой для создания аукциона</w:t>
      </w:r>
      <w:r w:rsidR="00385806" w:rsidRPr="00030AC4">
        <w:rPr>
          <w:noProof/>
        </w:rPr>
        <w:t>,</w:t>
      </w:r>
      <w:r w:rsidR="005A6A19" w:rsidRPr="00030AC4">
        <w:rPr>
          <w:noProof/>
        </w:rPr>
        <w:t xml:space="preserve"> где нужно ввести все обязательные поля для того</w:t>
      </w:r>
      <w:r w:rsidR="00385806" w:rsidRPr="00030AC4">
        <w:rPr>
          <w:noProof/>
        </w:rPr>
        <w:t>,</w:t>
      </w:r>
      <w:r w:rsidR="005A6A19" w:rsidRPr="00030AC4">
        <w:rPr>
          <w:noProof/>
        </w:rPr>
        <w:t xml:space="preserve"> чтоб создать ауцион</w:t>
      </w:r>
      <w:r w:rsidR="006E46CF" w:rsidRPr="00030AC4">
        <w:rPr>
          <w:noProof/>
        </w:rPr>
        <w:t>.</w:t>
      </w:r>
      <w:r w:rsidR="00637BA4" w:rsidRPr="00030AC4">
        <w:rPr>
          <w:noProof/>
        </w:rPr>
        <w:t xml:space="preserve"> </w:t>
      </w:r>
      <w:r w:rsidR="00030AC4">
        <w:rPr>
          <w:noProof/>
        </w:rPr>
        <w:t>После заполнения всех обязательных данных, пользователь может завершить создание аукциона. Обязательные поля включают: тип аукциона, дату начала и окончания, название и описание товара, его цену, а также выбор категории.</w:t>
      </w:r>
    </w:p>
    <w:p w14:paraId="3374E041" w14:textId="4270A633" w:rsidR="008F7CA4" w:rsidRPr="00030AC4" w:rsidRDefault="00030AC4" w:rsidP="00030AC4">
      <w:pPr>
        <w:rPr>
          <w:noProof/>
          <w:spacing w:val="4"/>
        </w:rPr>
      </w:pPr>
      <w:r w:rsidRPr="00030AC4">
        <w:rPr>
          <w:noProof/>
          <w:spacing w:val="4"/>
        </w:rPr>
        <w:t>После этого необходимо нажать кнопку «Создать аукцион». Если вся информация введена корректно, форма будет отправлена на сервер. На сервере создастся соответствующая запись, и аукцион станет готовым для работы и участия в торгах.</w:t>
      </w:r>
      <w:r w:rsidR="006E46CF" w:rsidRPr="00030AC4">
        <w:rPr>
          <w:noProof/>
          <w:spacing w:val="4"/>
        </w:rPr>
        <w:t xml:space="preserve"> </w:t>
      </w:r>
    </w:p>
    <w:p w14:paraId="0F817CE7" w14:textId="134A17FB" w:rsidR="002609E0" w:rsidRDefault="006E46CF" w:rsidP="0060770A">
      <w:pPr>
        <w:rPr>
          <w:noProof/>
        </w:rPr>
      </w:pPr>
      <w:r w:rsidRPr="00030AC4">
        <w:rPr>
          <w:noProof/>
        </w:rPr>
        <w:t>Рисунок 5.15 показывает форму аукциона</w:t>
      </w:r>
      <w:r w:rsidR="008F7CA4" w:rsidRPr="00030AC4">
        <w:rPr>
          <w:noProof/>
        </w:rPr>
        <w:t xml:space="preserve"> со всеми необходимыми полями</w:t>
      </w:r>
      <w:r w:rsidRPr="00030AC4">
        <w:rPr>
          <w:noProof/>
        </w:rPr>
        <w:t>.</w:t>
      </w:r>
      <w:r w:rsidR="008F7CA4" w:rsidRPr="00030AC4">
        <w:rPr>
          <w:noProof/>
        </w:rPr>
        <w:t xml:space="preserve"> Также пользователь может добавить баннера для аукциона и для товара</w:t>
      </w:r>
      <w:r w:rsidR="00181F3D" w:rsidRPr="00030AC4">
        <w:rPr>
          <w:noProof/>
        </w:rPr>
        <w:t>,</w:t>
      </w:r>
      <w:r w:rsidR="008F7CA4" w:rsidRPr="00030AC4">
        <w:rPr>
          <w:noProof/>
        </w:rPr>
        <w:t xml:space="preserve"> чтобы другие покупатели видели состояние товара.</w:t>
      </w:r>
    </w:p>
    <w:p w14:paraId="49EAE3D7" w14:textId="658B08CA" w:rsidR="006E46CF" w:rsidRDefault="006F29B6" w:rsidP="006E46CF">
      <w:pPr>
        <w:pStyle w:val="afff0"/>
        <w:spacing w:after="120"/>
      </w:pPr>
      <w:r w:rsidRPr="006F29B6">
        <w:rPr>
          <w:lang w:val="ru-RU" w:eastAsia="ru-RU"/>
        </w:rPr>
        <w:lastRenderedPageBreak/>
        <w:drawing>
          <wp:inline distT="0" distB="0" distL="0" distR="0" wp14:anchorId="21DD1682" wp14:editId="5FE75C80">
            <wp:extent cx="2189427" cy="2811780"/>
            <wp:effectExtent l="0" t="0" r="1905"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0701" cy="2839101"/>
                    </a:xfrm>
                    <a:prstGeom prst="rect">
                      <a:avLst/>
                    </a:prstGeom>
                  </pic:spPr>
                </pic:pic>
              </a:graphicData>
            </a:graphic>
          </wp:inline>
        </w:drawing>
      </w:r>
    </w:p>
    <w:p w14:paraId="35C1227A" w14:textId="706ABD63" w:rsidR="00F10B4C" w:rsidRDefault="006E46CF" w:rsidP="00FB2885">
      <w:pPr>
        <w:pStyle w:val="afff1"/>
        <w:jc w:val="center"/>
      </w:pPr>
      <w:r>
        <w:t xml:space="preserve">Рисунок 5.15 – </w:t>
      </w:r>
      <w:r>
        <w:rPr>
          <w:noProof/>
        </w:rPr>
        <w:t>Форма аукциона</w:t>
      </w:r>
    </w:p>
    <w:p w14:paraId="2BFD3EBC" w14:textId="190B5FA8" w:rsidR="00F10B4C" w:rsidRDefault="00F10B4C" w:rsidP="0060770A">
      <w:pPr>
        <w:rPr>
          <w:noProof/>
        </w:rPr>
      </w:pPr>
      <w:r w:rsidRPr="00030AC4">
        <w:rPr>
          <w:noProof/>
        </w:rPr>
        <w:t>В случае если пользователь выбер</w:t>
      </w:r>
      <w:r w:rsidR="00181F3D" w:rsidRPr="00030AC4">
        <w:rPr>
          <w:noProof/>
        </w:rPr>
        <w:t>е</w:t>
      </w:r>
      <w:r w:rsidRPr="00030AC4">
        <w:rPr>
          <w:noProof/>
        </w:rPr>
        <w:t>т тип аукциона как «множественный»</w:t>
      </w:r>
      <w:r w:rsidR="00181F3D" w:rsidRPr="00030AC4">
        <w:rPr>
          <w:noProof/>
        </w:rPr>
        <w:t>,</w:t>
      </w:r>
      <w:r w:rsidRPr="00030AC4">
        <w:rPr>
          <w:noProof/>
        </w:rPr>
        <w:t xml:space="preserve"> тогда ниже появится дополнительная кнопка «Добавить товар»</w:t>
      </w:r>
      <w:r w:rsidR="00181F3D" w:rsidRPr="00030AC4">
        <w:rPr>
          <w:noProof/>
        </w:rPr>
        <w:t>,</w:t>
      </w:r>
      <w:r w:rsidRPr="00030AC4">
        <w:rPr>
          <w:noProof/>
        </w:rPr>
        <w:t xml:space="preserve"> которая добавляет еще одну форму для товара к уже существующим. Рисунок 5.16 показывает данную кнопку.</w:t>
      </w:r>
    </w:p>
    <w:p w14:paraId="15001A35" w14:textId="00E8B4B3" w:rsidR="00F10B4C" w:rsidRPr="00FB2885" w:rsidRDefault="00FB2885" w:rsidP="00F10B4C">
      <w:pPr>
        <w:pStyle w:val="afff0"/>
        <w:spacing w:after="120"/>
        <w:rPr>
          <w:lang w:val="ru-RU"/>
        </w:rPr>
      </w:pPr>
      <w:r w:rsidRPr="00F10B4C">
        <w:rPr>
          <w:lang w:val="ru-RU" w:eastAsia="ru-RU"/>
        </w:rPr>
        <w:drawing>
          <wp:inline distT="0" distB="0" distL="0" distR="0" wp14:anchorId="7A68EABA" wp14:editId="684A6450">
            <wp:extent cx="3215640" cy="710281"/>
            <wp:effectExtent l="0" t="0" r="3810" b="0"/>
            <wp:docPr id="2143147633" name="Рисунок 214314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9212" cy="724323"/>
                    </a:xfrm>
                    <a:prstGeom prst="rect">
                      <a:avLst/>
                    </a:prstGeom>
                  </pic:spPr>
                </pic:pic>
              </a:graphicData>
            </a:graphic>
          </wp:inline>
        </w:drawing>
      </w:r>
    </w:p>
    <w:p w14:paraId="0A746844" w14:textId="314B3997" w:rsidR="00F10B4C" w:rsidRPr="00F10B4C" w:rsidRDefault="00F10B4C" w:rsidP="00F10B4C">
      <w:pPr>
        <w:pStyle w:val="afff1"/>
        <w:jc w:val="center"/>
      </w:pPr>
      <w:r>
        <w:t xml:space="preserve">Рисунок </w:t>
      </w:r>
      <w:r>
        <w:rPr>
          <w:noProof/>
        </w:rPr>
        <w:t>5.16</w:t>
      </w:r>
      <w:r w:rsidRPr="00E45491">
        <w:rPr>
          <w:noProof/>
        </w:rPr>
        <w:t xml:space="preserve"> </w:t>
      </w:r>
      <w:r>
        <w:rPr>
          <w:noProof/>
        </w:rPr>
        <w:t>–</w:t>
      </w:r>
      <w:r w:rsidRPr="00E45491">
        <w:rPr>
          <w:noProof/>
        </w:rPr>
        <w:t xml:space="preserve"> </w:t>
      </w:r>
      <w:r>
        <w:rPr>
          <w:noProof/>
        </w:rPr>
        <w:t xml:space="preserve">Кнопка </w:t>
      </w:r>
      <w:r w:rsidR="00F30442">
        <w:rPr>
          <w:noProof/>
        </w:rPr>
        <w:t>добавления еще одного товара</w:t>
      </w:r>
    </w:p>
    <w:p w14:paraId="410222B2" w14:textId="64AA72AB" w:rsidR="0076198D" w:rsidRPr="00030AC4" w:rsidRDefault="0076198D" w:rsidP="0060770A">
      <w:pPr>
        <w:rPr>
          <w:noProof/>
        </w:rPr>
      </w:pPr>
      <w:r w:rsidRPr="00030AC4">
        <w:rPr>
          <w:noProof/>
        </w:rPr>
        <w:t>После создания пользователя отправит на страницу созданного аукциона</w:t>
      </w:r>
      <w:r w:rsidR="00181F3D" w:rsidRPr="00030AC4">
        <w:rPr>
          <w:noProof/>
        </w:rPr>
        <w:t>,</w:t>
      </w:r>
      <w:r w:rsidRPr="00030AC4">
        <w:rPr>
          <w:noProof/>
        </w:rPr>
        <w:t xml:space="preserve"> где</w:t>
      </w:r>
      <w:r w:rsidR="00181F3D" w:rsidRPr="00030AC4">
        <w:rPr>
          <w:noProof/>
        </w:rPr>
        <w:t>,</w:t>
      </w:r>
      <w:r w:rsidRPr="00030AC4">
        <w:rPr>
          <w:noProof/>
        </w:rPr>
        <w:t xml:space="preserve"> если время начала еще не пришло</w:t>
      </w:r>
      <w:r w:rsidR="00181F3D" w:rsidRPr="00030AC4">
        <w:rPr>
          <w:noProof/>
        </w:rPr>
        <w:t>,</w:t>
      </w:r>
      <w:r w:rsidRPr="00030AC4">
        <w:rPr>
          <w:noProof/>
        </w:rPr>
        <w:t xml:space="preserve"> владелец может отредактировать аукцион</w:t>
      </w:r>
      <w:r w:rsidR="00181F3D" w:rsidRPr="00030AC4">
        <w:rPr>
          <w:noProof/>
        </w:rPr>
        <w:t>,</w:t>
      </w:r>
      <w:r w:rsidRPr="00030AC4">
        <w:rPr>
          <w:noProof/>
        </w:rPr>
        <w:t xml:space="preserve"> нажав на кнопку «Редактировать аукцион». </w:t>
      </w:r>
      <w:r w:rsidR="0034377D" w:rsidRPr="00030AC4">
        <w:rPr>
          <w:noProof/>
        </w:rPr>
        <w:t>На р</w:t>
      </w:r>
      <w:r w:rsidRPr="00030AC4">
        <w:rPr>
          <w:noProof/>
        </w:rPr>
        <w:t>исун</w:t>
      </w:r>
      <w:r w:rsidR="0034377D" w:rsidRPr="00030AC4">
        <w:rPr>
          <w:noProof/>
        </w:rPr>
        <w:t>ке</w:t>
      </w:r>
      <w:r w:rsidR="0054250D" w:rsidRPr="00030AC4">
        <w:rPr>
          <w:noProof/>
        </w:rPr>
        <w:t xml:space="preserve"> 5.17</w:t>
      </w:r>
      <w:r w:rsidRPr="00030AC4">
        <w:rPr>
          <w:noProof/>
        </w:rPr>
        <w:t xml:space="preserve"> </w:t>
      </w:r>
      <w:r w:rsidR="0034377D" w:rsidRPr="00030AC4">
        <w:rPr>
          <w:noProof/>
        </w:rPr>
        <w:t xml:space="preserve">показана </w:t>
      </w:r>
      <w:r w:rsidRPr="00030AC4">
        <w:rPr>
          <w:noProof/>
        </w:rPr>
        <w:t>кнопка редактирования аукциона.</w:t>
      </w:r>
    </w:p>
    <w:p w14:paraId="3F9ED8A5" w14:textId="5DA03F0F" w:rsidR="0076198D" w:rsidRDefault="00797485" w:rsidP="0076198D">
      <w:pPr>
        <w:pStyle w:val="afff0"/>
        <w:spacing w:after="120"/>
      </w:pPr>
      <w:r w:rsidRPr="00797485">
        <w:rPr>
          <w:lang w:val="ru-RU" w:eastAsia="ru-RU"/>
        </w:rPr>
        <w:drawing>
          <wp:inline distT="0" distB="0" distL="0" distR="0" wp14:anchorId="67A00846" wp14:editId="4C62C00B">
            <wp:extent cx="3909060" cy="882407"/>
            <wp:effectExtent l="0" t="0" r="0" b="0"/>
            <wp:docPr id="905654401" name="Рисунок 90565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1836" cy="887548"/>
                    </a:xfrm>
                    <a:prstGeom prst="rect">
                      <a:avLst/>
                    </a:prstGeom>
                  </pic:spPr>
                </pic:pic>
              </a:graphicData>
            </a:graphic>
          </wp:inline>
        </w:drawing>
      </w:r>
    </w:p>
    <w:p w14:paraId="4BE9F633" w14:textId="5567252C" w:rsidR="0076198D" w:rsidRDefault="0076198D" w:rsidP="0076198D">
      <w:pPr>
        <w:pStyle w:val="afff1"/>
        <w:jc w:val="center"/>
      </w:pPr>
      <w:r>
        <w:t xml:space="preserve">Рисунок </w:t>
      </w:r>
      <w:r w:rsidR="0054250D">
        <w:rPr>
          <w:noProof/>
        </w:rPr>
        <w:t>5.17</w:t>
      </w:r>
      <w:r w:rsidRPr="00E45491">
        <w:rPr>
          <w:noProof/>
        </w:rPr>
        <w:t xml:space="preserve"> </w:t>
      </w:r>
      <w:r>
        <w:rPr>
          <w:noProof/>
        </w:rPr>
        <w:t>–</w:t>
      </w:r>
      <w:r w:rsidRPr="00E45491">
        <w:rPr>
          <w:noProof/>
        </w:rPr>
        <w:t xml:space="preserve"> </w:t>
      </w:r>
      <w:r w:rsidR="0034377D">
        <w:rPr>
          <w:noProof/>
        </w:rPr>
        <w:t>Кнопка р</w:t>
      </w:r>
      <w:r w:rsidR="00F10B4C">
        <w:rPr>
          <w:noProof/>
        </w:rPr>
        <w:t>е</w:t>
      </w:r>
      <w:r w:rsidR="0034377D">
        <w:rPr>
          <w:noProof/>
        </w:rPr>
        <w:t>дактирования</w:t>
      </w:r>
    </w:p>
    <w:p w14:paraId="02934367" w14:textId="1E698BA9" w:rsidR="0076198D" w:rsidRDefault="0076198D" w:rsidP="009B30BD">
      <w:pPr>
        <w:rPr>
          <w:noProof/>
        </w:rPr>
      </w:pPr>
      <w:r w:rsidRPr="00030AC4">
        <w:rPr>
          <w:noProof/>
        </w:rPr>
        <w:t>После нажатия на кнопку «Редактировать аукцион» перед владельцем появится</w:t>
      </w:r>
      <w:r w:rsidR="009B30BD" w:rsidRPr="00030AC4">
        <w:rPr>
          <w:noProof/>
        </w:rPr>
        <w:t xml:space="preserve"> </w:t>
      </w:r>
      <w:r w:rsidRPr="00030AC4">
        <w:rPr>
          <w:noProof/>
        </w:rPr>
        <w:t>форма</w:t>
      </w:r>
      <w:r w:rsidR="00181F3D" w:rsidRPr="00030AC4">
        <w:rPr>
          <w:noProof/>
        </w:rPr>
        <w:t>,</w:t>
      </w:r>
      <w:r w:rsidR="009B30BD" w:rsidRPr="00030AC4">
        <w:rPr>
          <w:noProof/>
        </w:rPr>
        <w:t xml:space="preserve"> </w:t>
      </w:r>
      <w:r w:rsidRPr="00030AC4">
        <w:rPr>
          <w:noProof/>
        </w:rPr>
        <w:t>в</w:t>
      </w:r>
      <w:r w:rsidR="009B30BD" w:rsidRPr="00030AC4">
        <w:rPr>
          <w:noProof/>
        </w:rPr>
        <w:t xml:space="preserve"> </w:t>
      </w:r>
      <w:r w:rsidRPr="00030AC4">
        <w:rPr>
          <w:noProof/>
        </w:rPr>
        <w:t>которой</w:t>
      </w:r>
      <w:r w:rsidR="009B30BD" w:rsidRPr="00030AC4">
        <w:rPr>
          <w:noProof/>
        </w:rPr>
        <w:t xml:space="preserve"> </w:t>
      </w:r>
      <w:r w:rsidRPr="00030AC4">
        <w:rPr>
          <w:noProof/>
        </w:rPr>
        <w:t>можно</w:t>
      </w:r>
      <w:r w:rsidR="009B30BD" w:rsidRPr="00030AC4">
        <w:rPr>
          <w:noProof/>
        </w:rPr>
        <w:t xml:space="preserve"> </w:t>
      </w:r>
      <w:r w:rsidRPr="00030AC4">
        <w:rPr>
          <w:noProof/>
        </w:rPr>
        <w:t>поменять</w:t>
      </w:r>
      <w:r w:rsidR="009B30BD" w:rsidRPr="00030AC4">
        <w:rPr>
          <w:noProof/>
        </w:rPr>
        <w:t xml:space="preserve"> </w:t>
      </w:r>
      <w:r w:rsidRPr="00030AC4">
        <w:rPr>
          <w:noProof/>
        </w:rPr>
        <w:t>данные</w:t>
      </w:r>
      <w:r w:rsidR="009B30BD" w:rsidRPr="00030AC4">
        <w:rPr>
          <w:noProof/>
        </w:rPr>
        <w:t xml:space="preserve"> </w:t>
      </w:r>
      <w:r w:rsidRPr="00030AC4">
        <w:rPr>
          <w:noProof/>
        </w:rPr>
        <w:t>аукциона</w:t>
      </w:r>
      <w:r w:rsidR="009B30BD" w:rsidRPr="00030AC4">
        <w:rPr>
          <w:noProof/>
        </w:rPr>
        <w:t xml:space="preserve"> </w:t>
      </w:r>
      <w:r w:rsidR="00DE2286" w:rsidRPr="00030AC4">
        <w:rPr>
          <w:noProof/>
        </w:rPr>
        <w:t>или</w:t>
      </w:r>
      <w:r w:rsidR="009B30BD" w:rsidRPr="00030AC4">
        <w:rPr>
          <w:noProof/>
        </w:rPr>
        <w:t xml:space="preserve"> </w:t>
      </w:r>
      <w:r w:rsidR="00DE2286" w:rsidRPr="00030AC4">
        <w:rPr>
          <w:noProof/>
        </w:rPr>
        <w:t>удалить</w:t>
      </w:r>
      <w:r w:rsidR="00181F3D" w:rsidRPr="00030AC4">
        <w:rPr>
          <w:noProof/>
        </w:rPr>
        <w:t>,</w:t>
      </w:r>
      <w:r w:rsidR="009B30BD" w:rsidRPr="00030AC4">
        <w:rPr>
          <w:noProof/>
        </w:rPr>
        <w:t xml:space="preserve"> </w:t>
      </w:r>
      <w:r w:rsidR="00DE2286" w:rsidRPr="00030AC4">
        <w:rPr>
          <w:noProof/>
        </w:rPr>
        <w:t>н</w:t>
      </w:r>
      <w:r w:rsidR="009B30BD" w:rsidRPr="00030AC4">
        <w:rPr>
          <w:noProof/>
        </w:rPr>
        <w:t>а</w:t>
      </w:r>
      <w:r w:rsidR="00DE2286" w:rsidRPr="00030AC4">
        <w:rPr>
          <w:noProof/>
        </w:rPr>
        <w:t>жав</w:t>
      </w:r>
      <w:r w:rsidR="009B30BD" w:rsidRPr="00030AC4">
        <w:rPr>
          <w:noProof/>
        </w:rPr>
        <w:t xml:space="preserve"> </w:t>
      </w:r>
      <w:r w:rsidR="00DE2286" w:rsidRPr="00030AC4">
        <w:rPr>
          <w:noProof/>
        </w:rPr>
        <w:t>«Удалить</w:t>
      </w:r>
      <w:r w:rsidR="009B30BD" w:rsidRPr="00030AC4">
        <w:rPr>
          <w:noProof/>
        </w:rPr>
        <w:t xml:space="preserve"> </w:t>
      </w:r>
      <w:r w:rsidR="00DE2286" w:rsidRPr="00030AC4">
        <w:rPr>
          <w:noProof/>
        </w:rPr>
        <w:t>аукцион»</w:t>
      </w:r>
      <w:r w:rsidRPr="00030AC4">
        <w:rPr>
          <w:noProof/>
        </w:rPr>
        <w:t>.</w:t>
      </w:r>
      <w:r w:rsidR="009B30BD" w:rsidRPr="00030AC4">
        <w:rPr>
          <w:noProof/>
        </w:rPr>
        <w:t xml:space="preserve"> </w:t>
      </w:r>
      <w:r w:rsidRPr="00030AC4">
        <w:rPr>
          <w:noProof/>
        </w:rPr>
        <w:t>Рисунок</w:t>
      </w:r>
      <w:r w:rsidR="009B30BD" w:rsidRPr="00030AC4">
        <w:rPr>
          <w:noProof/>
        </w:rPr>
        <w:t xml:space="preserve"> </w:t>
      </w:r>
      <w:r w:rsidR="00543622" w:rsidRPr="00030AC4">
        <w:rPr>
          <w:noProof/>
        </w:rPr>
        <w:t>5.18</w:t>
      </w:r>
      <w:r w:rsidR="009B30BD" w:rsidRPr="00030AC4">
        <w:rPr>
          <w:noProof/>
        </w:rPr>
        <w:t xml:space="preserve"> изменение </w:t>
      </w:r>
      <w:r w:rsidRPr="00030AC4">
        <w:rPr>
          <w:noProof/>
        </w:rPr>
        <w:t>аукциона</w:t>
      </w:r>
      <w:r w:rsidR="009B30BD" w:rsidRPr="00030AC4">
        <w:rPr>
          <w:noProof/>
        </w:rPr>
        <w:t xml:space="preserve"> </w:t>
      </w:r>
      <w:r w:rsidRPr="00030AC4">
        <w:rPr>
          <w:noProof/>
        </w:rPr>
        <w:t>владельцем.</w:t>
      </w:r>
    </w:p>
    <w:p w14:paraId="3B30D0B2" w14:textId="24ED34F4" w:rsidR="0034377D" w:rsidRDefault="00957675" w:rsidP="0034377D">
      <w:pPr>
        <w:pStyle w:val="afff0"/>
        <w:spacing w:after="120"/>
      </w:pPr>
      <w:r w:rsidRPr="00957675">
        <w:rPr>
          <w:lang w:val="ru-RU" w:eastAsia="ru-RU"/>
        </w:rPr>
        <w:lastRenderedPageBreak/>
        <w:drawing>
          <wp:inline distT="0" distB="0" distL="0" distR="0" wp14:anchorId="3B153C46" wp14:editId="2A01021E">
            <wp:extent cx="2684133" cy="2072640"/>
            <wp:effectExtent l="0" t="0" r="254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7934" cy="2098740"/>
                    </a:xfrm>
                    <a:prstGeom prst="rect">
                      <a:avLst/>
                    </a:prstGeom>
                  </pic:spPr>
                </pic:pic>
              </a:graphicData>
            </a:graphic>
          </wp:inline>
        </w:drawing>
      </w:r>
    </w:p>
    <w:p w14:paraId="6A68057E" w14:textId="49A95637" w:rsidR="0076198D" w:rsidRDefault="0034377D" w:rsidP="0034377D">
      <w:pPr>
        <w:pStyle w:val="afff1"/>
        <w:jc w:val="center"/>
      </w:pPr>
      <w:r>
        <w:t xml:space="preserve">Рисунок </w:t>
      </w:r>
      <w:r>
        <w:rPr>
          <w:noProof/>
        </w:rPr>
        <w:t>5.1</w:t>
      </w:r>
      <w:r w:rsidR="000545A7">
        <w:rPr>
          <w:noProof/>
        </w:rPr>
        <w:t>8</w:t>
      </w:r>
      <w:r w:rsidRPr="00E45491">
        <w:rPr>
          <w:noProof/>
        </w:rPr>
        <w:t xml:space="preserve"> </w:t>
      </w:r>
      <w:r>
        <w:rPr>
          <w:noProof/>
        </w:rPr>
        <w:t>–</w:t>
      </w:r>
      <w:r w:rsidRPr="00E45491">
        <w:rPr>
          <w:noProof/>
        </w:rPr>
        <w:t xml:space="preserve"> </w:t>
      </w:r>
      <w:r w:rsidR="00957675">
        <w:rPr>
          <w:noProof/>
        </w:rPr>
        <w:t>Форма редактирваония аукциона</w:t>
      </w:r>
    </w:p>
    <w:p w14:paraId="047AF795" w14:textId="521F88DE" w:rsidR="006F29B6" w:rsidRDefault="006F29B6" w:rsidP="0060770A">
      <w:pPr>
        <w:rPr>
          <w:noProof/>
        </w:rPr>
      </w:pPr>
      <w:r w:rsidRPr="00030AC4">
        <w:rPr>
          <w:noProof/>
        </w:rPr>
        <w:t>Также у владельца аукциона есть возможность отредактировать товар</w:t>
      </w:r>
      <w:r w:rsidR="00181F3D" w:rsidRPr="00030AC4">
        <w:rPr>
          <w:noProof/>
        </w:rPr>
        <w:t>,</w:t>
      </w:r>
      <w:r w:rsidRPr="00030AC4">
        <w:rPr>
          <w:noProof/>
        </w:rPr>
        <w:t xml:space="preserve"> нажав на кнопку «Редактировать товар» на странице аукциона. Рисунок 5.1</w:t>
      </w:r>
      <w:r w:rsidR="00B1619D" w:rsidRPr="00030AC4">
        <w:rPr>
          <w:noProof/>
        </w:rPr>
        <w:t>9</w:t>
      </w:r>
      <w:r w:rsidRPr="00030AC4">
        <w:rPr>
          <w:noProof/>
        </w:rPr>
        <w:t xml:space="preserve"> показывает данную кнопку под товаром.</w:t>
      </w:r>
    </w:p>
    <w:p w14:paraId="7403D882" w14:textId="27F1F019" w:rsidR="006F29B6" w:rsidRDefault="00797485" w:rsidP="006F29B6">
      <w:pPr>
        <w:pStyle w:val="afff0"/>
        <w:spacing w:after="120"/>
      </w:pPr>
      <w:r w:rsidRPr="00797485">
        <w:rPr>
          <w:lang w:val="ru-RU" w:eastAsia="ru-RU"/>
        </w:rPr>
        <w:drawing>
          <wp:inline distT="0" distB="0" distL="0" distR="0" wp14:anchorId="0794C268" wp14:editId="1BCD5446">
            <wp:extent cx="3596640" cy="1021582"/>
            <wp:effectExtent l="0" t="0" r="3810" b="7620"/>
            <wp:docPr id="905654403" name="Рисунок 90565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088" cy="1041592"/>
                    </a:xfrm>
                    <a:prstGeom prst="rect">
                      <a:avLst/>
                    </a:prstGeom>
                  </pic:spPr>
                </pic:pic>
              </a:graphicData>
            </a:graphic>
          </wp:inline>
        </w:drawing>
      </w:r>
    </w:p>
    <w:p w14:paraId="5295FBF8" w14:textId="7F0FF8FE" w:rsidR="006F29B6" w:rsidRDefault="006F29B6" w:rsidP="006F29B6">
      <w:pPr>
        <w:pStyle w:val="afff1"/>
        <w:jc w:val="center"/>
      </w:pPr>
      <w:r>
        <w:t xml:space="preserve">Рисунок </w:t>
      </w:r>
      <w:r>
        <w:rPr>
          <w:noProof/>
        </w:rPr>
        <w:t>5.1</w:t>
      </w:r>
      <w:r w:rsidR="006707A9">
        <w:rPr>
          <w:noProof/>
        </w:rPr>
        <w:t>9</w:t>
      </w:r>
      <w:r w:rsidRPr="00E45491">
        <w:rPr>
          <w:noProof/>
        </w:rPr>
        <w:t xml:space="preserve"> </w:t>
      </w:r>
      <w:r>
        <w:rPr>
          <w:noProof/>
        </w:rPr>
        <w:t>–</w:t>
      </w:r>
      <w:r w:rsidRPr="00E45491">
        <w:rPr>
          <w:noProof/>
        </w:rPr>
        <w:t xml:space="preserve"> </w:t>
      </w:r>
      <w:r>
        <w:rPr>
          <w:noProof/>
        </w:rPr>
        <w:t>Кнопка редактивароние товара</w:t>
      </w:r>
    </w:p>
    <w:p w14:paraId="522AEC5B" w14:textId="504D6395" w:rsidR="006F29B6" w:rsidRDefault="00446F99" w:rsidP="0060770A">
      <w:pPr>
        <w:rPr>
          <w:noProof/>
        </w:rPr>
      </w:pPr>
      <w:r w:rsidRPr="00446F99">
        <w:rPr>
          <w:noProof/>
        </w:rPr>
        <w:t>После нажатия на кнопку «Редактировать товар» пользователь должен ввести новые данные и нажать на кнопку «Сохранить изменения» или выбрать опцию «Удалить продукт». В случае, если товар был единственным в аукционе, сам аукцион также будет удалён. На рисунке 5.20 представлена форма редактирования товара</w:t>
      </w:r>
      <w:r w:rsidR="001C07AF">
        <w:rPr>
          <w:noProof/>
        </w:rPr>
        <w:t>.</w:t>
      </w:r>
    </w:p>
    <w:p w14:paraId="08A13422" w14:textId="07DA8E13" w:rsidR="009C7297" w:rsidRDefault="00A33363" w:rsidP="009C7297">
      <w:pPr>
        <w:pStyle w:val="afff0"/>
        <w:spacing w:after="120"/>
      </w:pPr>
      <w:r w:rsidRPr="00A33363">
        <w:rPr>
          <w:lang w:val="ru-RU" w:eastAsia="ru-RU"/>
        </w:rPr>
        <w:drawing>
          <wp:inline distT="0" distB="0" distL="0" distR="0" wp14:anchorId="668934BC" wp14:editId="3CC15B18">
            <wp:extent cx="2887980" cy="2716076"/>
            <wp:effectExtent l="0" t="0" r="7620" b="8255"/>
            <wp:docPr id="905654404" name="Рисунок 90565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7007" cy="2724566"/>
                    </a:xfrm>
                    <a:prstGeom prst="rect">
                      <a:avLst/>
                    </a:prstGeom>
                  </pic:spPr>
                </pic:pic>
              </a:graphicData>
            </a:graphic>
          </wp:inline>
        </w:drawing>
      </w:r>
    </w:p>
    <w:p w14:paraId="1D76AFB7" w14:textId="0341D202" w:rsidR="001C07AF" w:rsidRPr="006F29B6" w:rsidRDefault="009C7297" w:rsidP="009C7297">
      <w:pPr>
        <w:pStyle w:val="afff1"/>
        <w:jc w:val="center"/>
      </w:pPr>
      <w:r>
        <w:t xml:space="preserve">Рисунок </w:t>
      </w:r>
      <w:r>
        <w:rPr>
          <w:noProof/>
        </w:rPr>
        <w:t>5.</w:t>
      </w:r>
      <w:r w:rsidR="00144697">
        <w:rPr>
          <w:noProof/>
        </w:rPr>
        <w:t>20</w:t>
      </w:r>
      <w:r w:rsidRPr="00E45491">
        <w:rPr>
          <w:noProof/>
        </w:rPr>
        <w:t xml:space="preserve"> </w:t>
      </w:r>
      <w:r>
        <w:rPr>
          <w:noProof/>
        </w:rPr>
        <w:t>–</w:t>
      </w:r>
      <w:r w:rsidRPr="00E45491">
        <w:rPr>
          <w:noProof/>
        </w:rPr>
        <w:t xml:space="preserve"> </w:t>
      </w:r>
      <w:r>
        <w:rPr>
          <w:noProof/>
        </w:rPr>
        <w:t>Форма редактирования</w:t>
      </w:r>
      <w:r w:rsidR="00B97A90">
        <w:rPr>
          <w:noProof/>
        </w:rPr>
        <w:t xml:space="preserve"> товара</w:t>
      </w:r>
    </w:p>
    <w:p w14:paraId="49D3C154" w14:textId="0F58AF33" w:rsidR="006C53B6" w:rsidRPr="005611A3" w:rsidRDefault="005611A3" w:rsidP="0060770A">
      <w:pPr>
        <w:rPr>
          <w:noProof/>
          <w:spacing w:val="-2"/>
        </w:rPr>
      </w:pPr>
      <w:r w:rsidRPr="005611A3">
        <w:rPr>
          <w:spacing w:val="-2"/>
        </w:rPr>
        <w:lastRenderedPageBreak/>
        <w:t>Последним этапом является определение победителя аукциона. В этот момент владелец может просмотреть все ставки, сделанные на текущем аукционе, и начать переписку с победителем прямо на странице аукциона. На рисунке 5.21 представлены функциональные возможности, связанные с этим процессом</w:t>
      </w:r>
      <w:r w:rsidR="006C53B6" w:rsidRPr="005611A3">
        <w:rPr>
          <w:noProof/>
          <w:spacing w:val="-2"/>
        </w:rPr>
        <w:t>.</w:t>
      </w:r>
    </w:p>
    <w:p w14:paraId="172E051B" w14:textId="75B8A47D" w:rsidR="006C53B6" w:rsidRDefault="00EE3AB5" w:rsidP="006C53B6">
      <w:pPr>
        <w:pStyle w:val="afff0"/>
        <w:spacing w:after="120"/>
      </w:pPr>
      <w:r w:rsidRPr="00EE3AB5">
        <w:rPr>
          <w:lang w:val="ru-RU" w:eastAsia="ru-RU"/>
        </w:rPr>
        <w:drawing>
          <wp:inline distT="0" distB="0" distL="0" distR="0" wp14:anchorId="478B486B" wp14:editId="7AC1BE72">
            <wp:extent cx="5181600" cy="1959857"/>
            <wp:effectExtent l="0" t="0" r="0" b="2540"/>
            <wp:docPr id="905654407" name="Рисунок 90565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8903" cy="1962619"/>
                    </a:xfrm>
                    <a:prstGeom prst="rect">
                      <a:avLst/>
                    </a:prstGeom>
                  </pic:spPr>
                </pic:pic>
              </a:graphicData>
            </a:graphic>
          </wp:inline>
        </w:drawing>
      </w:r>
    </w:p>
    <w:p w14:paraId="25739E4A" w14:textId="0A773E88" w:rsidR="006C53B6" w:rsidRDefault="006C53B6" w:rsidP="004B5110">
      <w:pPr>
        <w:pStyle w:val="afff1"/>
        <w:jc w:val="center"/>
      </w:pPr>
      <w:r>
        <w:t xml:space="preserve">Рисунок </w:t>
      </w:r>
      <w:r w:rsidR="00565EFA">
        <w:rPr>
          <w:noProof/>
        </w:rPr>
        <w:t>5.21</w:t>
      </w:r>
      <w:r w:rsidRPr="00E45491">
        <w:rPr>
          <w:noProof/>
        </w:rPr>
        <w:t xml:space="preserve"> </w:t>
      </w:r>
      <w:r>
        <w:rPr>
          <w:noProof/>
        </w:rPr>
        <w:t>–</w:t>
      </w:r>
      <w:r w:rsidRPr="00E45491">
        <w:rPr>
          <w:noProof/>
        </w:rPr>
        <w:t xml:space="preserve"> </w:t>
      </w:r>
      <w:r w:rsidR="00FD3C59">
        <w:rPr>
          <w:noProof/>
        </w:rPr>
        <w:t xml:space="preserve">Страница ауциона для владельца после </w:t>
      </w:r>
      <w:r w:rsidR="004B5110">
        <w:rPr>
          <w:noProof/>
        </w:rPr>
        <w:t>завершения торгов</w:t>
      </w:r>
    </w:p>
    <w:p w14:paraId="52DE0FCD" w14:textId="50744BA6" w:rsidR="00A213CD" w:rsidRPr="00157255" w:rsidRDefault="0091227D" w:rsidP="0060770A">
      <w:pPr>
        <w:rPr>
          <w:spacing w:val="2"/>
        </w:rPr>
      </w:pPr>
      <w:r w:rsidRPr="00157255">
        <w:rPr>
          <w:spacing w:val="2"/>
        </w:rPr>
        <w:t xml:space="preserve">В итоге можно отметить, что роль продавца </w:t>
      </w:r>
      <w:r w:rsidR="002E6A5D" w:rsidRPr="00157255">
        <w:rPr>
          <w:spacing w:val="2"/>
        </w:rPr>
        <w:t>–</w:t>
      </w:r>
      <w:r w:rsidRPr="00157255">
        <w:rPr>
          <w:spacing w:val="2"/>
        </w:rPr>
        <w:t xml:space="preserve"> это самостоятельная и уникальная функция с собственным набором возможностей, которые недоступны обычному покупателю. Однако, как и в любой роли, у продавца есть свои ограничения, которые делают взаимодействие между участниками аукциона более сбалансированным</w:t>
      </w:r>
      <w:r w:rsidR="00A213CD" w:rsidRPr="00157255">
        <w:rPr>
          <w:spacing w:val="2"/>
        </w:rPr>
        <w:t>.</w:t>
      </w:r>
    </w:p>
    <w:p w14:paraId="5E63940E" w14:textId="62C84201" w:rsidR="00F24A55" w:rsidRPr="00F24A55" w:rsidRDefault="00F24A55" w:rsidP="0060770A">
      <w:pPr>
        <w:pStyle w:val="afffc"/>
        <w:outlineLvl w:val="2"/>
      </w:pPr>
      <w:bookmarkStart w:id="111" w:name="_Toc198277027"/>
      <w:r>
        <w:t>5.1.</w:t>
      </w:r>
      <w:r w:rsidR="00FD071A">
        <w:t>3</w:t>
      </w:r>
      <w:r>
        <w:t xml:space="preserve"> Руководство для </w:t>
      </w:r>
      <w:r>
        <w:rPr>
          <w:noProof/>
          <w:lang w:eastAsia="ru-RU"/>
        </w:rPr>
        <mc:AlternateContent>
          <mc:Choice Requires="wps">
            <w:drawing>
              <wp:anchor distT="0" distB="0" distL="114300" distR="114300" simplePos="0" relativeHeight="251736064" behindDoc="0" locked="0" layoutInCell="1" allowOverlap="1" wp14:anchorId="46D3FD75" wp14:editId="4DAF3A69">
                <wp:simplePos x="0" y="0"/>
                <wp:positionH relativeFrom="column">
                  <wp:posOffset>4596765</wp:posOffset>
                </wp:positionH>
                <wp:positionV relativeFrom="paragraph">
                  <wp:posOffset>1092200</wp:posOffset>
                </wp:positionV>
                <wp:extent cx="540489" cy="177789"/>
                <wp:effectExtent l="0" t="0" r="12065" b="13335"/>
                <wp:wrapNone/>
                <wp:docPr id="905654457"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489" cy="1777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3706C4" w14:textId="77777777" w:rsidR="00A218E5" w:rsidRPr="005C2F3B" w:rsidRDefault="00A218E5" w:rsidP="00F24A55">
                            <w:pPr>
                              <w:spacing w:before="40"/>
                              <w:ind w:firstLine="0"/>
                              <w:jc w:val="center"/>
                              <w:rPr>
                                <w:sz w:val="18"/>
                              </w:rPr>
                            </w:pPr>
                          </w:p>
                        </w:txbxContent>
                      </wps:txbx>
                      <wps:bodyPr rot="0" vert="horz" wrap="square" lIns="0" tIns="0" rIns="0" bIns="0" anchor="t" anchorCtr="0" upright="1">
                        <a:noAutofit/>
                      </wps:bodyPr>
                    </wps:wsp>
                  </a:graphicData>
                </a:graphic>
              </wp:anchor>
            </w:drawing>
          </mc:Choice>
          <mc:Fallback>
            <w:pict>
              <v:rect w14:anchorId="46D3FD75" id="_x0000_s1492" style="position:absolute;left:0;text-align:left;margin-left:361.95pt;margin-top:86pt;width:42.55pt;height:1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" filled="f" stroked="f" strokeweight=".25pt">
                <v:textbox inset="0,0,0,0">
                  <w:txbxContent>
                    <w:p w14:paraId="1D3706C4" w14:textId="77777777" w:rsidR="00A218E5" w:rsidRPr="005C2F3B" w:rsidRDefault="00A218E5" w:rsidP="00F24A55">
                      <w:pPr>
                        <w:spacing w:before="40"/>
                        <w:ind w:firstLine="0"/>
                        <w:jc w:val="center"/>
                        <w:rPr>
                          <w:sz w:val="18"/>
                        </w:rPr>
                      </w:pPr>
                    </w:p>
                  </w:txbxContent>
                </v:textbox>
              </v:rect>
            </w:pict>
          </mc:Fallback>
        </mc:AlternateContent>
      </w:r>
      <w:r>
        <w:t>администратора</w:t>
      </w:r>
      <w:bookmarkEnd w:id="111"/>
    </w:p>
    <w:p w14:paraId="36B001F7" w14:textId="4FC8A46E" w:rsidR="007F0198" w:rsidRDefault="007F0198" w:rsidP="0060770A">
      <w:r w:rsidRPr="00E45491">
        <w:t xml:space="preserve">После авторизации </w:t>
      </w:r>
      <w:r>
        <w:t>администратор</w:t>
      </w:r>
      <w:r w:rsidRPr="00E45491">
        <w:t xml:space="preserve"> попадает на домашнюю страницу, которая содержит важный элемент</w:t>
      </w:r>
      <w:r>
        <w:t xml:space="preserve"> </w:t>
      </w:r>
      <w:r w:rsidRPr="0091227D">
        <w:t>такой</w:t>
      </w:r>
      <w:r w:rsidR="002B75E3" w:rsidRPr="0091227D">
        <w:t>,</w:t>
      </w:r>
      <w:r w:rsidRPr="0091227D">
        <w:t xml:space="preserve"> к</w:t>
      </w:r>
      <w:r>
        <w:t xml:space="preserve">ак кнопка </w:t>
      </w:r>
      <w:r w:rsidR="00301EA5" w:rsidRPr="00301EA5">
        <w:t>«</w:t>
      </w:r>
      <w:r w:rsidR="00645F5D">
        <w:rPr>
          <w:lang w:val="en-US"/>
        </w:rPr>
        <w:t>C</w:t>
      </w:r>
      <w:r>
        <w:t>татистика</w:t>
      </w:r>
      <w:r w:rsidR="00301EA5" w:rsidRPr="00301EA5">
        <w:t>»</w:t>
      </w:r>
      <w:r>
        <w:t>.</w:t>
      </w:r>
    </w:p>
    <w:p w14:paraId="22A564A7" w14:textId="05D43655" w:rsidR="00A213CD" w:rsidRDefault="007F0198" w:rsidP="0060770A">
      <w:r w:rsidRPr="00E45491">
        <w:t>На рисунке 5.</w:t>
      </w:r>
      <w:r w:rsidR="005213CA">
        <w:t>22</w:t>
      </w:r>
      <w:r w:rsidRPr="00E45491">
        <w:t xml:space="preserve"> представлена домашняя страница для </w:t>
      </w:r>
      <w:r>
        <w:t>администратора</w:t>
      </w:r>
      <w:r w:rsidR="00A213CD" w:rsidRPr="00B64223">
        <w:rPr>
          <w:spacing w:val="-6"/>
        </w:rPr>
        <w:t>.</w:t>
      </w:r>
    </w:p>
    <w:p w14:paraId="3E13188F" w14:textId="53AAB4E2" w:rsidR="00A213CD" w:rsidRDefault="009D79C6" w:rsidP="0060770A">
      <w:pPr>
        <w:pStyle w:val="afff0"/>
        <w:spacing w:after="120"/>
      </w:pPr>
      <w:r w:rsidRPr="009D79C6">
        <w:rPr>
          <w:lang w:val="ru-RU" w:eastAsia="ru-RU"/>
        </w:rPr>
        <w:drawing>
          <wp:inline distT="0" distB="0" distL="0" distR="0" wp14:anchorId="56EA1F89" wp14:editId="2DCB5DDC">
            <wp:extent cx="5067490" cy="1973580"/>
            <wp:effectExtent l="0" t="0" r="0" b="7620"/>
            <wp:docPr id="905654408" name="Рисунок 90565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2325" cy="1975463"/>
                    </a:xfrm>
                    <a:prstGeom prst="rect">
                      <a:avLst/>
                    </a:prstGeom>
                  </pic:spPr>
                </pic:pic>
              </a:graphicData>
            </a:graphic>
          </wp:inline>
        </w:drawing>
      </w:r>
    </w:p>
    <w:p w14:paraId="7DA20122" w14:textId="3CB742CA" w:rsidR="00A213CD" w:rsidRDefault="009900EA" w:rsidP="0060770A">
      <w:pPr>
        <w:pStyle w:val="afff1"/>
        <w:jc w:val="center"/>
      </w:pPr>
      <w:r>
        <w:t xml:space="preserve">Рисунок </w:t>
      </w:r>
      <w:r w:rsidR="009B5901" w:rsidRPr="00E45491">
        <w:rPr>
          <w:noProof/>
        </w:rPr>
        <w:t>5.</w:t>
      </w:r>
      <w:r w:rsidR="00C84009">
        <w:rPr>
          <w:noProof/>
        </w:rPr>
        <w:t>2</w:t>
      </w:r>
      <w:r w:rsidR="0028392D">
        <w:rPr>
          <w:noProof/>
        </w:rPr>
        <w:t>2</w:t>
      </w:r>
      <w:r w:rsidR="009B5901" w:rsidRPr="00E45491">
        <w:rPr>
          <w:noProof/>
        </w:rPr>
        <w:t xml:space="preserve"> </w:t>
      </w:r>
      <w:r w:rsidR="0060770A">
        <w:rPr>
          <w:noProof/>
        </w:rPr>
        <w:t>–</w:t>
      </w:r>
      <w:r w:rsidR="009B5901" w:rsidRPr="00E45491">
        <w:rPr>
          <w:noProof/>
        </w:rPr>
        <w:t xml:space="preserve"> Домашняя страница для </w:t>
      </w:r>
      <w:r w:rsidR="009B5901">
        <w:rPr>
          <w:noProof/>
        </w:rPr>
        <w:t>администратора</w:t>
      </w:r>
    </w:p>
    <w:p w14:paraId="051417A4" w14:textId="6D9BF460" w:rsidR="00F7438A" w:rsidRDefault="0091227D" w:rsidP="0060770A">
      <w:r>
        <w:t xml:space="preserve">Следующей идет страница статистики, где администратор получает доступ к общей информации о работе веб-приложения. Данные представлены в </w:t>
      </w:r>
      <w:r>
        <w:lastRenderedPageBreak/>
        <w:t>виде наглядных графиков и диаграмм, что позволяет легко анализировать основные показатели и делать выводы о состоянии</w:t>
      </w:r>
      <w:r w:rsidR="00AF7D8A">
        <w:t xml:space="preserve"> веб-приложения</w:t>
      </w:r>
      <w:r w:rsidR="00F7438A">
        <w:t>.</w:t>
      </w:r>
    </w:p>
    <w:p w14:paraId="4B1277BA" w14:textId="74E898E1" w:rsidR="00A213CD" w:rsidRPr="00820FEA" w:rsidRDefault="00F7438A" w:rsidP="0060770A">
      <w:r w:rsidRPr="00E45491">
        <w:t>На рисунке 5.</w:t>
      </w:r>
      <w:r w:rsidR="00C84009">
        <w:t>2</w:t>
      </w:r>
      <w:r w:rsidR="00AF22AE">
        <w:t>3</w:t>
      </w:r>
      <w:r w:rsidRPr="00E45491">
        <w:t xml:space="preserve"> представлена данная страница</w:t>
      </w:r>
      <w:r>
        <w:t xml:space="preserve"> ста</w:t>
      </w:r>
      <w:r w:rsidRPr="00E45491">
        <w:t>т</w:t>
      </w:r>
      <w:r>
        <w:t>ист</w:t>
      </w:r>
      <w:r w:rsidRPr="00E45491">
        <w:t>ики</w:t>
      </w:r>
      <w:r w:rsidR="00A213CD">
        <w:t>.</w:t>
      </w:r>
    </w:p>
    <w:p w14:paraId="1E87F682" w14:textId="7FAE4FDA" w:rsidR="00A213CD" w:rsidRDefault="00F546C3" w:rsidP="0060770A">
      <w:pPr>
        <w:pStyle w:val="afff0"/>
        <w:spacing w:after="120"/>
      </w:pPr>
      <w:r w:rsidRPr="00BE6DA7">
        <w:rPr>
          <w:lang w:val="ru-RU" w:eastAsia="ru-RU"/>
        </w:rPr>
        <w:drawing>
          <wp:inline distT="0" distB="0" distL="0" distR="0" wp14:anchorId="5D3A4DD6" wp14:editId="4358EFC4">
            <wp:extent cx="4587240" cy="2096253"/>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3794" cy="2103818"/>
                    </a:xfrm>
                    <a:prstGeom prst="rect">
                      <a:avLst/>
                    </a:prstGeom>
                  </pic:spPr>
                </pic:pic>
              </a:graphicData>
            </a:graphic>
          </wp:inline>
        </w:drawing>
      </w:r>
    </w:p>
    <w:p w14:paraId="250F8D41" w14:textId="6C9FBCC6" w:rsidR="0082758C" w:rsidRPr="0082758C" w:rsidRDefault="006F5E27" w:rsidP="0060770A">
      <w:pPr>
        <w:pStyle w:val="afff1"/>
        <w:jc w:val="center"/>
      </w:pPr>
      <w:r>
        <w:t xml:space="preserve">Рисунок </w:t>
      </w:r>
      <w:r w:rsidR="008B33E5" w:rsidRPr="00E45491">
        <w:rPr>
          <w:noProof/>
        </w:rPr>
        <w:t>5.</w:t>
      </w:r>
      <w:r w:rsidR="00C84009">
        <w:rPr>
          <w:noProof/>
        </w:rPr>
        <w:t>2</w:t>
      </w:r>
      <w:r w:rsidR="00BB6B7A">
        <w:rPr>
          <w:noProof/>
        </w:rPr>
        <w:t>3</w:t>
      </w:r>
      <w:r w:rsidR="008B33E5" w:rsidRPr="00E45491">
        <w:rPr>
          <w:noProof/>
        </w:rPr>
        <w:t xml:space="preserve"> </w:t>
      </w:r>
      <w:r w:rsidR="0060770A">
        <w:rPr>
          <w:noProof/>
        </w:rPr>
        <w:t>–</w:t>
      </w:r>
      <w:r w:rsidR="008B33E5" w:rsidRPr="00E45491">
        <w:rPr>
          <w:noProof/>
        </w:rPr>
        <w:t xml:space="preserve"> Страница статистики</w:t>
      </w:r>
    </w:p>
    <w:p w14:paraId="60AACF54" w14:textId="02F28542" w:rsidR="0082758C" w:rsidRPr="00F546C3" w:rsidRDefault="00651CEF" w:rsidP="0060770A">
      <w:pPr>
        <w:rPr>
          <w:spacing w:val="-2"/>
        </w:rPr>
      </w:pPr>
      <w:r w:rsidRPr="00752810">
        <w:rPr>
          <w:spacing w:val="-2"/>
        </w:rPr>
        <w:t>Также для администратора</w:t>
      </w:r>
      <w:r w:rsidR="009E3134" w:rsidRPr="00752810">
        <w:rPr>
          <w:spacing w:val="-2"/>
        </w:rPr>
        <w:t xml:space="preserve"> есть страница с админ панелью</w:t>
      </w:r>
      <w:r w:rsidRPr="00752810">
        <w:rPr>
          <w:spacing w:val="-2"/>
        </w:rPr>
        <w:t xml:space="preserve"> для управления сайтом</w:t>
      </w:r>
      <w:r w:rsidR="00D35A93" w:rsidRPr="00752810">
        <w:rPr>
          <w:spacing w:val="-2"/>
        </w:rPr>
        <w:t>,</w:t>
      </w:r>
      <w:r w:rsidR="00F546C3" w:rsidRPr="00752810">
        <w:rPr>
          <w:spacing w:val="-2"/>
        </w:rPr>
        <w:t xml:space="preserve"> нажав</w:t>
      </w:r>
      <w:r w:rsidR="00F546C3" w:rsidRPr="00F546C3">
        <w:rPr>
          <w:spacing w:val="-2"/>
        </w:rPr>
        <w:t xml:space="preserve"> на каждый из вариантов администратор получает полный перечень данной сущности</w:t>
      </w:r>
      <w:r w:rsidRPr="00F546C3">
        <w:rPr>
          <w:spacing w:val="-2"/>
        </w:rPr>
        <w:t>. На рисунке 5.</w:t>
      </w:r>
      <w:r w:rsidR="006F2ED9">
        <w:rPr>
          <w:spacing w:val="-2"/>
        </w:rPr>
        <w:t>2</w:t>
      </w:r>
      <w:r w:rsidR="00B8277E">
        <w:rPr>
          <w:spacing w:val="-2"/>
        </w:rPr>
        <w:t>4</w:t>
      </w:r>
      <w:r w:rsidR="009E3134" w:rsidRPr="00F546C3">
        <w:rPr>
          <w:spacing w:val="-2"/>
        </w:rPr>
        <w:t xml:space="preserve"> представлена страница админ панел</w:t>
      </w:r>
      <w:r w:rsidR="006B05FA" w:rsidRPr="00F546C3">
        <w:rPr>
          <w:spacing w:val="-2"/>
        </w:rPr>
        <w:t>и</w:t>
      </w:r>
      <w:r w:rsidR="0082758C" w:rsidRPr="00F546C3">
        <w:rPr>
          <w:spacing w:val="-2"/>
        </w:rPr>
        <w:t>.</w:t>
      </w:r>
    </w:p>
    <w:p w14:paraId="13E0A5C1" w14:textId="60F182C3" w:rsidR="00A213CD" w:rsidRDefault="00651CEF" w:rsidP="0060770A">
      <w:pPr>
        <w:pStyle w:val="afff0"/>
        <w:spacing w:after="120"/>
      </w:pPr>
      <w:r w:rsidRPr="00E45491">
        <w:rPr>
          <w:lang w:val="ru-RU" w:eastAsia="ru-RU"/>
        </w:rPr>
        <w:drawing>
          <wp:inline distT="0" distB="0" distL="0" distR="0" wp14:anchorId="2C32518D" wp14:editId="798E86BC">
            <wp:extent cx="3665220" cy="2024002"/>
            <wp:effectExtent l="0" t="0" r="0" b="0"/>
            <wp:docPr id="905654460" name="Рисунок 90565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2916" cy="2044819"/>
                    </a:xfrm>
                    <a:prstGeom prst="rect">
                      <a:avLst/>
                    </a:prstGeom>
                  </pic:spPr>
                </pic:pic>
              </a:graphicData>
            </a:graphic>
          </wp:inline>
        </w:drawing>
      </w:r>
    </w:p>
    <w:p w14:paraId="2C43A798" w14:textId="4DB89FC9" w:rsidR="00A213CD" w:rsidRDefault="006F2ED9" w:rsidP="0060770A">
      <w:pPr>
        <w:pStyle w:val="afff1"/>
        <w:jc w:val="center"/>
      </w:pPr>
      <w:r>
        <w:t>Рисунок 5.2</w:t>
      </w:r>
      <w:r w:rsidR="00F01589">
        <w:t>4</w:t>
      </w:r>
      <w:r w:rsidR="00A213CD">
        <w:t xml:space="preserve"> – </w:t>
      </w:r>
      <w:r w:rsidR="00A173A6" w:rsidRPr="00E45491">
        <w:rPr>
          <w:noProof/>
        </w:rPr>
        <w:t>Страница админки</w:t>
      </w:r>
    </w:p>
    <w:p w14:paraId="03892843" w14:textId="77777777" w:rsidR="003F5A50" w:rsidRDefault="00C84009" w:rsidP="0060770A">
      <w:r>
        <w:t>Перейдя на страницу с пользователями нажав на</w:t>
      </w:r>
      <w:r w:rsidRPr="00C84009">
        <w:t xml:space="preserve"> «</w:t>
      </w:r>
      <w:r>
        <w:rPr>
          <w:lang w:val="en-US"/>
        </w:rPr>
        <w:t>Users</w:t>
      </w:r>
      <w:r w:rsidRPr="00C84009">
        <w:t>»</w:t>
      </w:r>
      <w:r>
        <w:t>,</w:t>
      </w:r>
      <w:r w:rsidR="00A173A6" w:rsidRPr="00E45491">
        <w:t xml:space="preserve"> </w:t>
      </w:r>
      <w:r w:rsidR="00A173A6">
        <w:t>администратор</w:t>
      </w:r>
      <w:r w:rsidR="00A173A6" w:rsidRPr="00E45491">
        <w:t xml:space="preserve"> может заблокировать пользователя или наоборот разблокировать, или посмотреть информацию касающуюся любого продукта категории или аукциона.</w:t>
      </w:r>
    </w:p>
    <w:p w14:paraId="7D946AAB" w14:textId="2EBF2915" w:rsidR="003F5A50" w:rsidRPr="006F2ED9" w:rsidRDefault="003F5A50" w:rsidP="0060770A">
      <w:r>
        <w:t xml:space="preserve">В случае с пользователем нажав на выпадающее меню где администратор может выбрать </w:t>
      </w:r>
      <w:r w:rsidR="006F2ED9" w:rsidRPr="006F2ED9">
        <w:t>«</w:t>
      </w:r>
      <w:r w:rsidR="006F2ED9">
        <w:rPr>
          <w:lang w:val="en-US"/>
        </w:rPr>
        <w:t>Delete</w:t>
      </w:r>
      <w:r w:rsidR="006F2ED9" w:rsidRPr="006F2ED9">
        <w:t xml:space="preserve"> </w:t>
      </w:r>
      <w:r w:rsidR="006F2ED9">
        <w:rPr>
          <w:lang w:val="en-US"/>
        </w:rPr>
        <w:t>selected</w:t>
      </w:r>
      <w:r w:rsidR="006F2ED9" w:rsidRPr="006F2ED9">
        <w:t xml:space="preserve"> </w:t>
      </w:r>
      <w:r w:rsidR="006F2ED9">
        <w:rPr>
          <w:lang w:val="en-US"/>
        </w:rPr>
        <w:t>user</w:t>
      </w:r>
      <w:r w:rsidR="006F2ED9" w:rsidRPr="006F2ED9">
        <w:t>»,</w:t>
      </w:r>
      <w:r w:rsidR="006F2ED9">
        <w:t xml:space="preserve"> </w:t>
      </w:r>
      <w:r w:rsidR="006F2ED9" w:rsidRPr="006F2ED9">
        <w:t>«</w:t>
      </w:r>
      <w:r w:rsidR="006F2ED9">
        <w:t>Заблокировать выбранного пользователя</w:t>
      </w:r>
      <w:r w:rsidR="006F2ED9" w:rsidRPr="006F2ED9">
        <w:t xml:space="preserve">» </w:t>
      </w:r>
      <w:r w:rsidR="006F2ED9">
        <w:t xml:space="preserve">и </w:t>
      </w:r>
      <w:r w:rsidR="006F2ED9" w:rsidRPr="006F2ED9">
        <w:t>«</w:t>
      </w:r>
      <w:r w:rsidR="006F2ED9">
        <w:t>Разблокировать выбранного пользователя</w:t>
      </w:r>
      <w:r w:rsidR="006F2ED9" w:rsidRPr="006F2ED9">
        <w:t xml:space="preserve">» </w:t>
      </w:r>
      <w:r w:rsidR="006F2ED9">
        <w:t xml:space="preserve">а также поставить галочку напротив пользователя. В первом случае пользователь пропадет после нажатия на </w:t>
      </w:r>
      <w:r w:rsidR="006F2ED9" w:rsidRPr="006F2ED9">
        <w:t>«</w:t>
      </w:r>
      <w:r w:rsidR="006F2ED9">
        <w:rPr>
          <w:lang w:val="en-US"/>
        </w:rPr>
        <w:t>Go</w:t>
      </w:r>
      <w:r w:rsidR="006F2ED9" w:rsidRPr="006F2ED9">
        <w:t xml:space="preserve">», </w:t>
      </w:r>
      <w:r w:rsidR="006F2ED9">
        <w:t xml:space="preserve">во втором и третьем после срабатывания пользователь или </w:t>
      </w:r>
      <w:r w:rsidR="00A53FD8">
        <w:t>заблокируется,</w:t>
      </w:r>
      <w:r w:rsidR="006F2ED9">
        <w:t xml:space="preserve"> или </w:t>
      </w:r>
      <w:proofErr w:type="spellStart"/>
      <w:r w:rsidR="006F2ED9">
        <w:t>разблокируется</w:t>
      </w:r>
      <w:proofErr w:type="spellEnd"/>
      <w:r w:rsidR="006F2ED9">
        <w:t>.</w:t>
      </w:r>
      <w:r w:rsidR="004E48E9">
        <w:t xml:space="preserve"> Каждая блокировка записывает </w:t>
      </w:r>
      <w:proofErr w:type="spellStart"/>
      <w:r w:rsidR="004E48E9">
        <w:t>логи</w:t>
      </w:r>
      <w:proofErr w:type="spellEnd"/>
      <w:r w:rsidR="004E48E9">
        <w:t xml:space="preserve"> на сервере дабы избежать неправомерных действий со стороны администрации.</w:t>
      </w:r>
    </w:p>
    <w:p w14:paraId="0ABA8ADF" w14:textId="3A736C33" w:rsidR="00E74B6E" w:rsidRDefault="00A173A6" w:rsidP="00792789">
      <w:r w:rsidRPr="00E45491">
        <w:lastRenderedPageBreak/>
        <w:t>На рисунке 5.</w:t>
      </w:r>
      <w:r w:rsidR="005A2BD0">
        <w:t>2</w:t>
      </w:r>
      <w:r w:rsidR="00412347">
        <w:t>5</w:t>
      </w:r>
      <w:r w:rsidRPr="00E45491">
        <w:t xml:space="preserve"> представлена страница блокировки</w:t>
      </w:r>
      <w:r w:rsidR="00A53FD8" w:rsidRPr="00A53FD8">
        <w:t>/</w:t>
      </w:r>
      <w:r w:rsidR="00A53FD8">
        <w:t>разблокировки</w:t>
      </w:r>
      <w:r w:rsidR="00A53FD8" w:rsidRPr="00A53FD8">
        <w:t>/</w:t>
      </w:r>
      <w:r w:rsidR="00A53FD8">
        <w:t>удаления</w:t>
      </w:r>
      <w:r w:rsidRPr="00E45491">
        <w:t xml:space="preserve"> пользователя</w:t>
      </w:r>
      <w:r w:rsidR="00A53FD8">
        <w:t xml:space="preserve"> с помощью админ</w:t>
      </w:r>
      <w:r w:rsidR="00752810">
        <w:t xml:space="preserve"> панели</w:t>
      </w:r>
    </w:p>
    <w:p w14:paraId="687F1FE4" w14:textId="23C13089" w:rsidR="003F5A50" w:rsidRPr="003F5A50" w:rsidRDefault="003F5A50" w:rsidP="001242E0">
      <w:pPr>
        <w:pStyle w:val="afff1"/>
        <w:spacing w:before="280" w:after="120"/>
        <w:jc w:val="center"/>
        <w:rPr>
          <w:lang w:val="en-US"/>
        </w:rPr>
      </w:pPr>
      <w:r w:rsidRPr="003F5A50">
        <w:rPr>
          <w:noProof/>
          <w:lang w:eastAsia="ru-RU"/>
        </w:rPr>
        <w:drawing>
          <wp:inline distT="0" distB="0" distL="0" distR="0" wp14:anchorId="456FB6DC" wp14:editId="53E2D032">
            <wp:extent cx="4213860" cy="2088911"/>
            <wp:effectExtent l="0" t="0" r="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5524" cy="2094693"/>
                    </a:xfrm>
                    <a:prstGeom prst="rect">
                      <a:avLst/>
                    </a:prstGeom>
                  </pic:spPr>
                </pic:pic>
              </a:graphicData>
            </a:graphic>
          </wp:inline>
        </w:drawing>
      </w:r>
    </w:p>
    <w:p w14:paraId="316E34CD" w14:textId="760A844F" w:rsidR="00E74B6E" w:rsidRDefault="00D7716E" w:rsidP="0060770A">
      <w:pPr>
        <w:pStyle w:val="afff1"/>
        <w:jc w:val="center"/>
      </w:pPr>
      <w:r>
        <w:t>Рисунок 5.</w:t>
      </w:r>
      <w:r w:rsidR="00792789">
        <w:t>2</w:t>
      </w:r>
      <w:r w:rsidR="00104B31">
        <w:t>5</w:t>
      </w:r>
      <w:r w:rsidR="00E74B6E">
        <w:t xml:space="preserve"> – </w:t>
      </w:r>
      <w:r w:rsidR="0022257F" w:rsidRPr="00E45491">
        <w:rPr>
          <w:noProof/>
        </w:rPr>
        <w:t xml:space="preserve">Страница </w:t>
      </w:r>
      <w:r w:rsidR="00F55C7E">
        <w:rPr>
          <w:noProof/>
        </w:rPr>
        <w:t>управления пользователем</w:t>
      </w:r>
    </w:p>
    <w:p w14:paraId="6BEC6141" w14:textId="5A786985" w:rsidR="005F1008" w:rsidRPr="005F1008" w:rsidRDefault="00DF60ED" w:rsidP="0060770A">
      <w:r w:rsidRPr="00E45491">
        <w:t xml:space="preserve">Таким образом, выглядит руководство пользователя для </w:t>
      </w:r>
      <w:r>
        <w:t>администратора</w:t>
      </w:r>
      <w:r w:rsidR="00365E1C">
        <w:t xml:space="preserve"> </w:t>
      </w:r>
      <w:r w:rsidR="00B37582">
        <w:t>и его взаимодействие с админ панелью</w:t>
      </w:r>
      <w:r w:rsidR="005F1008">
        <w:t>.</w:t>
      </w:r>
    </w:p>
    <w:p w14:paraId="335DE51F" w14:textId="576F6945" w:rsidR="00A213CD" w:rsidRDefault="00A213CD" w:rsidP="0060770A">
      <w:pPr>
        <w:pStyle w:val="afffc"/>
      </w:pPr>
      <w:bookmarkStart w:id="112" w:name="_Toc128387221"/>
      <w:bookmarkStart w:id="113" w:name="_Toc198277028"/>
      <w:r>
        <w:t>5.</w:t>
      </w:r>
      <w:r w:rsidR="00DF60ED">
        <w:t>2</w:t>
      </w:r>
      <w:r>
        <w:t xml:space="preserve"> Руководство по развертыванию приложения</w:t>
      </w:r>
      <w:bookmarkEnd w:id="112"/>
      <w:bookmarkEnd w:id="113"/>
    </w:p>
    <w:p w14:paraId="0B37E54F" w14:textId="0D0B52DF" w:rsidR="00A213CD" w:rsidRPr="00B442D4" w:rsidRDefault="00A213CD" w:rsidP="0060770A">
      <w:pPr>
        <w:spacing w:after="280"/>
        <w:rPr>
          <w:shd w:val="clear" w:color="auto" w:fill="FFFFFF"/>
        </w:rPr>
      </w:pPr>
      <w:r w:rsidRPr="00FE3447">
        <w:rPr>
          <w:shd w:val="clear" w:color="auto" w:fill="FFFFFF"/>
        </w:rPr>
        <w:t>Самым удобным способом, благодаря которому можно осуществить</w:t>
      </w:r>
      <w:r>
        <w:rPr>
          <w:shd w:val="clear" w:color="auto" w:fill="FFFFFF"/>
        </w:rPr>
        <w:t xml:space="preserve"> развертывание приложения – это </w:t>
      </w:r>
      <w:r>
        <w:rPr>
          <w:shd w:val="clear" w:color="auto" w:fill="FFFFFF"/>
          <w:lang w:val="en-US"/>
        </w:rPr>
        <w:t>Docker</w:t>
      </w:r>
      <w:r w:rsidRPr="00876C20">
        <w:rPr>
          <w:shd w:val="clear" w:color="auto" w:fill="FFFFFF"/>
        </w:rPr>
        <w:t xml:space="preserve">. </w:t>
      </w:r>
      <w:r>
        <w:rPr>
          <w:shd w:val="clear" w:color="auto" w:fill="FFFFFF"/>
          <w:lang w:val="en-US"/>
        </w:rPr>
        <w:t>Docker</w:t>
      </w:r>
      <w:r w:rsidRPr="00876C20">
        <w:rPr>
          <w:shd w:val="clear" w:color="auto" w:fill="FFFFFF"/>
        </w:rPr>
        <w:t xml:space="preserve"> </w:t>
      </w:r>
      <w:r>
        <w:rPr>
          <w:shd w:val="clear" w:color="auto" w:fill="FFFFFF"/>
        </w:rPr>
        <w:t>позволяет создавать контейнеры, в которых приложении могут существовать независимо от других приложений</w:t>
      </w:r>
      <w:r w:rsidRPr="00FE3447">
        <w:rPr>
          <w:shd w:val="clear" w:color="auto" w:fill="FFFFFF"/>
        </w:rPr>
        <w:t>.</w:t>
      </w:r>
      <w:r>
        <w:rPr>
          <w:shd w:val="clear" w:color="auto" w:fill="FFFFFF"/>
        </w:rPr>
        <w:t xml:space="preserve"> Для более удобного развертывания воспользуемся </w:t>
      </w:r>
      <w:r>
        <w:rPr>
          <w:shd w:val="clear" w:color="auto" w:fill="FFFFFF"/>
          <w:lang w:val="en-US"/>
        </w:rPr>
        <w:t>Dockerfile</w:t>
      </w:r>
      <w:r>
        <w:rPr>
          <w:shd w:val="clear" w:color="auto" w:fill="FFFFFF"/>
        </w:rPr>
        <w:t xml:space="preserve"> – инструкциями по контейнеризации самого приложения. </w:t>
      </w:r>
      <w:r>
        <w:rPr>
          <w:shd w:val="clear" w:color="auto" w:fill="FFFFFF"/>
          <w:lang w:val="en-US"/>
        </w:rPr>
        <w:t>Dockerfile</w:t>
      </w:r>
      <w:r>
        <w:rPr>
          <w:shd w:val="clear" w:color="auto" w:fill="FFFFFF"/>
        </w:rPr>
        <w:t xml:space="preserve"> необходимо добавить на клиентскую и серверную часть. </w:t>
      </w:r>
      <w:r>
        <w:rPr>
          <w:szCs w:val="28"/>
          <w:shd w:val="clear" w:color="auto" w:fill="FFFFFF"/>
          <w:lang w:val="en-US"/>
        </w:rPr>
        <w:t>Dockerfile</w:t>
      </w:r>
      <w:r>
        <w:rPr>
          <w:szCs w:val="28"/>
          <w:shd w:val="clear" w:color="auto" w:fill="FFFFFF"/>
        </w:rPr>
        <w:t xml:space="preserve"> для серверной части представлен в листинге 5.1.</w:t>
      </w:r>
    </w:p>
    <w:tbl>
      <w:tblPr>
        <w:tblStyle w:val="aa"/>
        <w:tblW w:w="0" w:type="auto"/>
        <w:tblLook w:val="04A0" w:firstRow="1" w:lastRow="0" w:firstColumn="1" w:lastColumn="0" w:noHBand="0" w:noVBand="1"/>
      </w:tblPr>
      <w:tblGrid>
        <w:gridCol w:w="9344"/>
      </w:tblGrid>
      <w:tr w:rsidR="00A213CD" w:rsidRPr="006835A4" w14:paraId="07035E9C" w14:textId="77777777" w:rsidTr="00146643">
        <w:tc>
          <w:tcPr>
            <w:tcW w:w="10025" w:type="dxa"/>
          </w:tcPr>
          <w:p w14:paraId="3CF99796" w14:textId="64963B5D"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FROM python:3.9-alpine</w:t>
            </w:r>
          </w:p>
          <w:p w14:paraId="04DF0A47" w14:textId="3D4F95A4"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 xml:space="preserve">RUN </w:t>
            </w:r>
            <w:proofErr w:type="spellStart"/>
            <w:r w:rsidRPr="00B442D4">
              <w:rPr>
                <w:rFonts w:ascii="Courier New" w:hAnsi="Courier New" w:cs="Courier New"/>
                <w:sz w:val="24"/>
                <w:lang w:val="en-US" w:eastAsia="ru-RU"/>
              </w:rPr>
              <w:t>apk</w:t>
            </w:r>
            <w:proofErr w:type="spellEnd"/>
            <w:r w:rsidRPr="00B442D4">
              <w:rPr>
                <w:rFonts w:ascii="Courier New" w:hAnsi="Courier New" w:cs="Courier New"/>
                <w:sz w:val="24"/>
                <w:lang w:val="en-US" w:eastAsia="ru-RU"/>
              </w:rPr>
              <w:t xml:space="preserve"> add --no-cache build-base </w:t>
            </w:r>
            <w:proofErr w:type="spellStart"/>
            <w:r w:rsidRPr="00B442D4">
              <w:rPr>
                <w:rFonts w:ascii="Courier New" w:hAnsi="Courier New" w:cs="Courier New"/>
                <w:sz w:val="24"/>
                <w:lang w:val="en-US" w:eastAsia="ru-RU"/>
              </w:rPr>
              <w:t>libffi</w:t>
            </w:r>
            <w:proofErr w:type="spellEnd"/>
            <w:r w:rsidRPr="00B442D4">
              <w:rPr>
                <w:rFonts w:ascii="Courier New" w:hAnsi="Courier New" w:cs="Courier New"/>
                <w:sz w:val="24"/>
                <w:lang w:val="en-US" w:eastAsia="ru-RU"/>
              </w:rPr>
              <w:t xml:space="preserve">-dev </w:t>
            </w:r>
            <w:proofErr w:type="spellStart"/>
            <w:r w:rsidRPr="00B442D4">
              <w:rPr>
                <w:rFonts w:ascii="Courier New" w:hAnsi="Courier New" w:cs="Courier New"/>
                <w:sz w:val="24"/>
                <w:lang w:val="en-US" w:eastAsia="ru-RU"/>
              </w:rPr>
              <w:t>postgresql</w:t>
            </w:r>
            <w:proofErr w:type="spellEnd"/>
            <w:r w:rsidRPr="00B442D4">
              <w:rPr>
                <w:rFonts w:ascii="Courier New" w:hAnsi="Courier New" w:cs="Courier New"/>
                <w:sz w:val="24"/>
                <w:lang w:val="en-US" w:eastAsia="ru-RU"/>
              </w:rPr>
              <w:t>-dev</w:t>
            </w:r>
          </w:p>
          <w:p w14:paraId="5AFCF4C2" w14:textId="36E7204E"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WORKDIR /app</w:t>
            </w:r>
          </w:p>
          <w:p w14:paraId="35469483" w14:textId="77777777"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 xml:space="preserve">COPY </w:t>
            </w:r>
            <w:proofErr w:type="gramStart"/>
            <w:r w:rsidRPr="00B442D4">
              <w:rPr>
                <w:rFonts w:ascii="Courier New" w:hAnsi="Courier New" w:cs="Courier New"/>
                <w:sz w:val="24"/>
                <w:lang w:val="en-US" w:eastAsia="ru-RU"/>
              </w:rPr>
              <w:t>requirements.txt .</w:t>
            </w:r>
            <w:proofErr w:type="gramEnd"/>
          </w:p>
          <w:p w14:paraId="239DD35A" w14:textId="4B619A7D"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RUN pip install --no-cache-</w:t>
            </w:r>
            <w:proofErr w:type="spellStart"/>
            <w:r w:rsidRPr="00B442D4">
              <w:rPr>
                <w:rFonts w:ascii="Courier New" w:hAnsi="Courier New" w:cs="Courier New"/>
                <w:sz w:val="24"/>
                <w:lang w:val="en-US" w:eastAsia="ru-RU"/>
              </w:rPr>
              <w:t>dir</w:t>
            </w:r>
            <w:proofErr w:type="spellEnd"/>
            <w:r w:rsidRPr="00B442D4">
              <w:rPr>
                <w:rFonts w:ascii="Courier New" w:hAnsi="Courier New" w:cs="Courier New"/>
                <w:sz w:val="24"/>
                <w:lang w:val="en-US" w:eastAsia="ru-RU"/>
              </w:rPr>
              <w:t xml:space="preserve"> -r requirements.txt</w:t>
            </w:r>
          </w:p>
          <w:p w14:paraId="40D2B45D" w14:textId="5B35BB39" w:rsidR="00B442D4" w:rsidRPr="00B442D4" w:rsidRDefault="00B442D4" w:rsidP="0060770A">
            <w:pPr>
              <w:ind w:firstLine="0"/>
              <w:jc w:val="left"/>
              <w:rPr>
                <w:rFonts w:ascii="Courier New" w:hAnsi="Courier New" w:cs="Courier New"/>
                <w:sz w:val="24"/>
                <w:lang w:val="en-US" w:eastAsia="ru-RU"/>
              </w:rPr>
            </w:pPr>
            <w:proofErr w:type="gramStart"/>
            <w:r w:rsidRPr="00B442D4">
              <w:rPr>
                <w:rFonts w:ascii="Courier New" w:hAnsi="Courier New" w:cs="Courier New"/>
                <w:sz w:val="24"/>
                <w:lang w:val="en-US" w:eastAsia="ru-RU"/>
              </w:rPr>
              <w:t>COPY .</w:t>
            </w:r>
            <w:proofErr w:type="gramEnd"/>
            <w:r w:rsidRPr="00B442D4">
              <w:rPr>
                <w:rFonts w:ascii="Courier New" w:hAnsi="Courier New" w:cs="Courier New"/>
                <w:sz w:val="24"/>
                <w:lang w:val="en-US" w:eastAsia="ru-RU"/>
              </w:rPr>
              <w:t xml:space="preserve"> .</w:t>
            </w:r>
          </w:p>
          <w:p w14:paraId="2AE44902" w14:textId="7156A0CF"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EXPOSE 8000</w:t>
            </w:r>
          </w:p>
          <w:p w14:paraId="36DAE802" w14:textId="12D1AE44" w:rsidR="00A213CD" w:rsidRDefault="00B442D4" w:rsidP="0060770A">
            <w:pPr>
              <w:spacing w:after="120"/>
              <w:ind w:firstLine="0"/>
              <w:jc w:val="left"/>
              <w:rPr>
                <w:lang w:val="en-US" w:eastAsia="ru-RU"/>
              </w:rPr>
            </w:pPr>
            <w:r w:rsidRPr="00B442D4">
              <w:rPr>
                <w:rFonts w:ascii="Courier New" w:hAnsi="Courier New" w:cs="Courier New"/>
                <w:sz w:val="24"/>
                <w:lang w:val="en-US" w:eastAsia="ru-RU"/>
              </w:rPr>
              <w:t>CMD ["</w:t>
            </w:r>
            <w:proofErr w:type="spellStart"/>
            <w:r w:rsidRPr="00B442D4">
              <w:rPr>
                <w:rFonts w:ascii="Courier New" w:hAnsi="Courier New" w:cs="Courier New"/>
                <w:sz w:val="24"/>
                <w:lang w:val="en-US" w:eastAsia="ru-RU"/>
              </w:rPr>
              <w:t>daphne</w:t>
            </w:r>
            <w:proofErr w:type="spellEnd"/>
            <w:r w:rsidRPr="00B442D4">
              <w:rPr>
                <w:rFonts w:ascii="Courier New" w:hAnsi="Courier New" w:cs="Courier New"/>
                <w:sz w:val="24"/>
                <w:lang w:val="en-US" w:eastAsia="ru-RU"/>
              </w:rPr>
              <w:t>", "-p", "8000", "</w:t>
            </w:r>
            <w:proofErr w:type="spellStart"/>
            <w:r w:rsidRPr="00B442D4">
              <w:rPr>
                <w:rFonts w:ascii="Courier New" w:hAnsi="Courier New" w:cs="Courier New"/>
                <w:sz w:val="24"/>
                <w:lang w:val="en-US" w:eastAsia="ru-RU"/>
              </w:rPr>
              <w:t>auction.asgi:application</w:t>
            </w:r>
            <w:proofErr w:type="spellEnd"/>
            <w:r w:rsidRPr="00B442D4">
              <w:rPr>
                <w:rFonts w:ascii="Courier New" w:hAnsi="Courier New" w:cs="Courier New"/>
                <w:sz w:val="24"/>
                <w:lang w:val="en-US" w:eastAsia="ru-RU"/>
              </w:rPr>
              <w:t>"]</w:t>
            </w:r>
          </w:p>
        </w:tc>
      </w:tr>
    </w:tbl>
    <w:p w14:paraId="27513DE5" w14:textId="69FD300C" w:rsidR="00A213CD" w:rsidRPr="00EE7F71" w:rsidRDefault="00A213CD" w:rsidP="0060770A">
      <w:pPr>
        <w:pStyle w:val="affffd"/>
        <w:spacing w:before="120"/>
      </w:pPr>
      <w:r>
        <w:rPr>
          <w:lang w:eastAsia="ru-RU"/>
        </w:rPr>
        <w:t xml:space="preserve">Листинг 5.1 </w:t>
      </w:r>
      <w:r w:rsidRPr="00831ACB">
        <w:t>–</w:t>
      </w:r>
      <w:r>
        <w:t xml:space="preserve"> </w:t>
      </w:r>
      <w:r>
        <w:rPr>
          <w:lang w:val="en-US"/>
        </w:rPr>
        <w:t>Dockerfile</w:t>
      </w:r>
      <w:r w:rsidRPr="00EE7F71">
        <w:t xml:space="preserve"> серверной части проекта</w:t>
      </w:r>
    </w:p>
    <w:p w14:paraId="72C04F02" w14:textId="77777777" w:rsidR="00A213CD" w:rsidRDefault="00A213CD" w:rsidP="0060770A">
      <w:pPr>
        <w:rPr>
          <w:szCs w:val="28"/>
        </w:rPr>
      </w:pPr>
      <w:r w:rsidRPr="005433FE">
        <w:rPr>
          <w:szCs w:val="28"/>
        </w:rPr>
        <w:t>Здесь можно выделить следующий порядок действий:</w:t>
      </w:r>
    </w:p>
    <w:p w14:paraId="56A3F13E" w14:textId="23DC1052" w:rsidR="00A213CD" w:rsidRPr="005433FE" w:rsidRDefault="00B442D4" w:rsidP="0060770A">
      <w:pPr>
        <w:pStyle w:val="aff1"/>
        <w:numPr>
          <w:ilvl w:val="0"/>
          <w:numId w:val="35"/>
        </w:numPr>
        <w:tabs>
          <w:tab w:val="left" w:pos="993"/>
        </w:tabs>
        <w:ind w:left="0" w:firstLine="709"/>
        <w:rPr>
          <w:szCs w:val="28"/>
        </w:rPr>
      </w:pPr>
      <w:r>
        <w:t xml:space="preserve">в начале загружается базовый образ </w:t>
      </w:r>
      <w:proofErr w:type="spellStart"/>
      <w:r>
        <w:t>Python</w:t>
      </w:r>
      <w:proofErr w:type="spellEnd"/>
      <w:r>
        <w:t xml:space="preserve"> 3.9 на основе </w:t>
      </w:r>
      <w:proofErr w:type="spellStart"/>
      <w:r>
        <w:t>Alpine</w:t>
      </w:r>
      <w:proofErr w:type="spellEnd"/>
      <w:r>
        <w:t xml:space="preserve"> Linux из </w:t>
      </w:r>
      <w:proofErr w:type="spellStart"/>
      <w:r>
        <w:t>DockerHub</w:t>
      </w:r>
      <w:proofErr w:type="spellEnd"/>
      <w:r>
        <w:t>, обеспечивающий л</w:t>
      </w:r>
      <w:r w:rsidR="0060770A">
        <w:t>е</w:t>
      </w:r>
      <w:r>
        <w:t>гкость и минимальный размер</w:t>
      </w:r>
      <w:r w:rsidR="00A213CD" w:rsidRPr="005433FE">
        <w:rPr>
          <w:szCs w:val="28"/>
        </w:rPr>
        <w:t>;</w:t>
      </w:r>
    </w:p>
    <w:p w14:paraId="6A6AB88E" w14:textId="49123273" w:rsidR="00A213CD" w:rsidRPr="005433FE" w:rsidRDefault="00B442D4" w:rsidP="0060770A">
      <w:pPr>
        <w:pStyle w:val="a"/>
        <w:numPr>
          <w:ilvl w:val="0"/>
          <w:numId w:val="35"/>
        </w:numPr>
        <w:tabs>
          <w:tab w:val="left" w:pos="993"/>
        </w:tabs>
        <w:ind w:left="0" w:firstLine="709"/>
        <w:rPr>
          <w:szCs w:val="28"/>
        </w:rPr>
      </w:pPr>
      <w:r>
        <w:t xml:space="preserve">затем устанавливаются необходимые пакеты для сборки и поддержки работы приложения: </w:t>
      </w:r>
      <w:proofErr w:type="spellStart"/>
      <w:r>
        <w:t>build-base</w:t>
      </w:r>
      <w:proofErr w:type="spellEnd"/>
      <w:r>
        <w:t xml:space="preserve">, </w:t>
      </w:r>
      <w:proofErr w:type="spellStart"/>
      <w:r>
        <w:t>libffi-dev</w:t>
      </w:r>
      <w:proofErr w:type="spellEnd"/>
      <w:r>
        <w:t xml:space="preserve"> и </w:t>
      </w:r>
      <w:proofErr w:type="spellStart"/>
      <w:r>
        <w:t>postgresql-dev</w:t>
      </w:r>
      <w:proofErr w:type="spellEnd"/>
      <w:r w:rsidR="00A213CD">
        <w:rPr>
          <w:szCs w:val="28"/>
        </w:rPr>
        <w:t>;</w:t>
      </w:r>
    </w:p>
    <w:p w14:paraId="1B37020B" w14:textId="3A11E733" w:rsidR="00A213CD" w:rsidRPr="005433FE" w:rsidRDefault="00983044" w:rsidP="0060770A">
      <w:pPr>
        <w:pStyle w:val="a"/>
        <w:numPr>
          <w:ilvl w:val="0"/>
          <w:numId w:val="35"/>
        </w:numPr>
        <w:tabs>
          <w:tab w:val="left" w:pos="993"/>
        </w:tabs>
        <w:ind w:left="0" w:firstLine="709"/>
        <w:rPr>
          <w:szCs w:val="28"/>
        </w:rPr>
      </w:pPr>
      <w:r>
        <w:rPr>
          <w:spacing w:val="-4"/>
        </w:rPr>
        <w:t>с</w:t>
      </w:r>
      <w:r w:rsidR="00884DBF" w:rsidRPr="00884DBF">
        <w:rPr>
          <w:spacing w:val="-4"/>
        </w:rPr>
        <w:t>озда</w:t>
      </w:r>
      <w:r w:rsidR="0060770A">
        <w:rPr>
          <w:spacing w:val="-4"/>
        </w:rPr>
        <w:t>е</w:t>
      </w:r>
      <w:r w:rsidR="00884DBF" w:rsidRPr="00884DBF">
        <w:rPr>
          <w:spacing w:val="-4"/>
        </w:rPr>
        <w:t xml:space="preserve">тся рабочая директория, куда будет </w:t>
      </w:r>
      <w:r w:rsidR="00E97C7B">
        <w:rPr>
          <w:spacing w:val="-4"/>
        </w:rPr>
        <w:t>с</w:t>
      </w:r>
      <w:r w:rsidR="00884DBF" w:rsidRPr="00884DBF">
        <w:rPr>
          <w:spacing w:val="-4"/>
        </w:rPr>
        <w:t>копирова</w:t>
      </w:r>
      <w:r w:rsidR="00E97C7B">
        <w:rPr>
          <w:spacing w:val="-4"/>
        </w:rPr>
        <w:t>н</w:t>
      </w:r>
      <w:r w:rsidR="00884DBF" w:rsidRPr="00884DBF">
        <w:rPr>
          <w:spacing w:val="-4"/>
        </w:rPr>
        <w:t xml:space="preserve"> код приложения</w:t>
      </w:r>
      <w:r w:rsidR="00A213CD">
        <w:rPr>
          <w:szCs w:val="28"/>
        </w:rPr>
        <w:t>;</w:t>
      </w:r>
    </w:p>
    <w:p w14:paraId="28562D66" w14:textId="2F8AD094" w:rsidR="00A213CD" w:rsidRPr="005433FE" w:rsidRDefault="00983044" w:rsidP="0060770A">
      <w:pPr>
        <w:pStyle w:val="a"/>
        <w:numPr>
          <w:ilvl w:val="0"/>
          <w:numId w:val="35"/>
        </w:numPr>
        <w:tabs>
          <w:tab w:val="left" w:pos="993"/>
        </w:tabs>
        <w:ind w:left="0" w:firstLine="709"/>
        <w:rPr>
          <w:szCs w:val="28"/>
        </w:rPr>
      </w:pPr>
      <w:r>
        <w:lastRenderedPageBreak/>
        <w:t>копируется файл requirements.txt для установки зависимостей, и запускается команда для их установки</w:t>
      </w:r>
      <w:r w:rsidR="00A213CD">
        <w:rPr>
          <w:szCs w:val="28"/>
        </w:rPr>
        <w:t>;</w:t>
      </w:r>
    </w:p>
    <w:p w14:paraId="0D186DE3" w14:textId="1297E84D" w:rsidR="00A213CD" w:rsidRDefault="00FD74F1" w:rsidP="0060770A">
      <w:pPr>
        <w:pStyle w:val="a"/>
        <w:numPr>
          <w:ilvl w:val="0"/>
          <w:numId w:val="35"/>
        </w:numPr>
        <w:tabs>
          <w:tab w:val="left" w:pos="993"/>
        </w:tabs>
        <w:ind w:left="0" w:firstLine="709"/>
      </w:pPr>
      <w:r>
        <w:t xml:space="preserve">для запуска используется сервер </w:t>
      </w:r>
      <w:r>
        <w:rPr>
          <w:lang w:val="en-US"/>
        </w:rPr>
        <w:t>d</w:t>
      </w:r>
      <w:r>
        <w:t>aphne с указанием ASGI</w:t>
      </w:r>
      <w:r w:rsidR="00A213CD">
        <w:t>.</w:t>
      </w:r>
    </w:p>
    <w:p w14:paraId="7D3C4A0B" w14:textId="77777777" w:rsidR="00A213CD" w:rsidRDefault="00A213CD" w:rsidP="0060770A">
      <w:pPr>
        <w:spacing w:after="280"/>
        <w:ind w:firstLine="680"/>
        <w:rPr>
          <w:lang w:eastAsia="ru-RU"/>
        </w:rPr>
      </w:pPr>
      <w:r>
        <w:rPr>
          <w:lang w:eastAsia="ru-RU"/>
        </w:rPr>
        <w:t xml:space="preserve">Следующим шагом будет создание файла </w:t>
      </w:r>
      <w:r>
        <w:rPr>
          <w:lang w:val="en-US" w:eastAsia="ru-RU"/>
        </w:rPr>
        <w:t>Dockerfile</w:t>
      </w:r>
      <w:r w:rsidRPr="00422C35">
        <w:rPr>
          <w:lang w:eastAsia="ru-RU"/>
        </w:rPr>
        <w:t xml:space="preserve"> </w:t>
      </w:r>
      <w:r>
        <w:rPr>
          <w:lang w:eastAsia="ru-RU"/>
        </w:rPr>
        <w:t>для развертки клиентской части приложения. Он отображен в листинге 5.2.</w:t>
      </w:r>
    </w:p>
    <w:tbl>
      <w:tblPr>
        <w:tblStyle w:val="aa"/>
        <w:tblW w:w="0" w:type="auto"/>
        <w:tblLook w:val="04A0" w:firstRow="1" w:lastRow="0" w:firstColumn="1" w:lastColumn="0" w:noHBand="0" w:noVBand="1"/>
      </w:tblPr>
      <w:tblGrid>
        <w:gridCol w:w="9344"/>
      </w:tblGrid>
      <w:tr w:rsidR="00A213CD" w:rsidRPr="006835A4" w14:paraId="28C9468C" w14:textId="77777777" w:rsidTr="00AD60FA">
        <w:tc>
          <w:tcPr>
            <w:tcW w:w="9344" w:type="dxa"/>
          </w:tcPr>
          <w:p w14:paraId="30B2D6D4" w14:textId="7650B8C6"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FROM node:18-alpine</w:t>
            </w:r>
          </w:p>
          <w:p w14:paraId="0456BC3D" w14:textId="5ED82EB7"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WORKDIR /app</w:t>
            </w:r>
          </w:p>
          <w:p w14:paraId="67061D50" w14:textId="07F2982C"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COPY package*.</w:t>
            </w:r>
            <w:proofErr w:type="spellStart"/>
            <w:proofErr w:type="gramStart"/>
            <w:r w:rsidRPr="00B442D4">
              <w:rPr>
                <w:rFonts w:ascii="Courier New" w:hAnsi="Courier New" w:cs="Courier New"/>
                <w:sz w:val="24"/>
                <w:lang w:val="en-US" w:eastAsia="ru-RU"/>
              </w:rPr>
              <w:t>json</w:t>
            </w:r>
            <w:proofErr w:type="spellEnd"/>
            <w:r w:rsidRPr="00B442D4">
              <w:rPr>
                <w:rFonts w:ascii="Courier New" w:hAnsi="Courier New" w:cs="Courier New"/>
                <w:sz w:val="24"/>
                <w:lang w:val="en-US" w:eastAsia="ru-RU"/>
              </w:rPr>
              <w:t xml:space="preserve"> ./</w:t>
            </w:r>
            <w:proofErr w:type="gramEnd"/>
          </w:p>
          <w:p w14:paraId="3081CC50" w14:textId="290DA7AE"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 xml:space="preserve">RUN </w:t>
            </w:r>
            <w:proofErr w:type="spellStart"/>
            <w:r w:rsidRPr="00B442D4">
              <w:rPr>
                <w:rFonts w:ascii="Courier New" w:hAnsi="Courier New" w:cs="Courier New"/>
                <w:sz w:val="24"/>
                <w:lang w:val="en-US" w:eastAsia="ru-RU"/>
              </w:rPr>
              <w:t>npm</w:t>
            </w:r>
            <w:proofErr w:type="spellEnd"/>
            <w:r w:rsidRPr="00B442D4">
              <w:rPr>
                <w:rFonts w:ascii="Courier New" w:hAnsi="Courier New" w:cs="Courier New"/>
                <w:sz w:val="24"/>
                <w:lang w:val="en-US" w:eastAsia="ru-RU"/>
              </w:rPr>
              <w:t xml:space="preserve"> install</w:t>
            </w:r>
          </w:p>
          <w:p w14:paraId="3BDE0EDF" w14:textId="4562609E" w:rsidR="00B442D4" w:rsidRPr="00B442D4" w:rsidRDefault="00B442D4" w:rsidP="0060770A">
            <w:pPr>
              <w:ind w:firstLine="0"/>
              <w:jc w:val="left"/>
              <w:rPr>
                <w:rFonts w:ascii="Courier New" w:hAnsi="Courier New" w:cs="Courier New"/>
                <w:sz w:val="24"/>
                <w:lang w:val="en-US" w:eastAsia="ru-RU"/>
              </w:rPr>
            </w:pPr>
            <w:proofErr w:type="gramStart"/>
            <w:r w:rsidRPr="00B442D4">
              <w:rPr>
                <w:rFonts w:ascii="Courier New" w:hAnsi="Courier New" w:cs="Courier New"/>
                <w:sz w:val="24"/>
                <w:lang w:val="en-US" w:eastAsia="ru-RU"/>
              </w:rPr>
              <w:t>COPY .</w:t>
            </w:r>
            <w:proofErr w:type="gramEnd"/>
            <w:r w:rsidRPr="00B442D4">
              <w:rPr>
                <w:rFonts w:ascii="Courier New" w:hAnsi="Courier New" w:cs="Courier New"/>
                <w:sz w:val="24"/>
                <w:lang w:val="en-US" w:eastAsia="ru-RU"/>
              </w:rPr>
              <w:t xml:space="preserve"> .</w:t>
            </w:r>
          </w:p>
          <w:p w14:paraId="3E331E50" w14:textId="51BD19D0" w:rsidR="00B442D4" w:rsidRPr="00B442D4" w:rsidRDefault="00B442D4" w:rsidP="0060770A">
            <w:pPr>
              <w:ind w:firstLine="0"/>
              <w:jc w:val="left"/>
              <w:rPr>
                <w:rFonts w:ascii="Courier New" w:hAnsi="Courier New" w:cs="Courier New"/>
                <w:sz w:val="24"/>
                <w:lang w:val="en-US" w:eastAsia="ru-RU"/>
              </w:rPr>
            </w:pPr>
            <w:r w:rsidRPr="00B442D4">
              <w:rPr>
                <w:rFonts w:ascii="Courier New" w:hAnsi="Courier New" w:cs="Courier New"/>
                <w:sz w:val="24"/>
                <w:lang w:val="en-US" w:eastAsia="ru-RU"/>
              </w:rPr>
              <w:t>EXPOSE 3000</w:t>
            </w:r>
          </w:p>
          <w:p w14:paraId="2C99F142" w14:textId="4A1EC60B" w:rsidR="00A213CD" w:rsidRPr="00D45FA6" w:rsidRDefault="00B442D4" w:rsidP="0060770A">
            <w:pPr>
              <w:ind w:firstLine="0"/>
              <w:jc w:val="left"/>
              <w:rPr>
                <w:lang w:val="en-US" w:eastAsia="ru-RU"/>
              </w:rPr>
            </w:pPr>
            <w:r w:rsidRPr="00B442D4">
              <w:rPr>
                <w:rFonts w:ascii="Courier New" w:hAnsi="Courier New" w:cs="Courier New"/>
                <w:sz w:val="24"/>
                <w:lang w:val="en-US" w:eastAsia="ru-RU"/>
              </w:rPr>
              <w:t>CMD ["</w:t>
            </w:r>
            <w:proofErr w:type="spellStart"/>
            <w:r w:rsidRPr="00B442D4">
              <w:rPr>
                <w:rFonts w:ascii="Courier New" w:hAnsi="Courier New" w:cs="Courier New"/>
                <w:sz w:val="24"/>
                <w:lang w:val="en-US" w:eastAsia="ru-RU"/>
              </w:rPr>
              <w:t>npm</w:t>
            </w:r>
            <w:proofErr w:type="spellEnd"/>
            <w:r w:rsidRPr="00B442D4">
              <w:rPr>
                <w:rFonts w:ascii="Courier New" w:hAnsi="Courier New" w:cs="Courier New"/>
                <w:sz w:val="24"/>
                <w:lang w:val="en-US" w:eastAsia="ru-RU"/>
              </w:rPr>
              <w:t>", "start"]</w:t>
            </w:r>
          </w:p>
        </w:tc>
      </w:tr>
    </w:tbl>
    <w:p w14:paraId="4CA42CF8" w14:textId="77777777" w:rsidR="00A213CD" w:rsidRDefault="00A213CD" w:rsidP="0060770A">
      <w:pPr>
        <w:pStyle w:val="affffd"/>
        <w:spacing w:before="120"/>
        <w:rPr>
          <w:lang w:eastAsia="ru-RU"/>
        </w:rPr>
      </w:pPr>
      <w:r>
        <w:rPr>
          <w:lang w:eastAsia="ru-RU"/>
        </w:rPr>
        <w:t xml:space="preserve">Листинг 5.2 </w:t>
      </w:r>
      <w:r w:rsidRPr="00831ACB">
        <w:t>–</w:t>
      </w:r>
      <w:r>
        <w:t xml:space="preserve"> </w:t>
      </w:r>
      <w:r>
        <w:rPr>
          <w:lang w:val="en-US"/>
        </w:rPr>
        <w:t>Dockerfile</w:t>
      </w:r>
      <w:r w:rsidRPr="00EE7F71">
        <w:t xml:space="preserve"> </w:t>
      </w:r>
      <w:r>
        <w:t>клиентской</w:t>
      </w:r>
      <w:r w:rsidRPr="00EE7F71">
        <w:t xml:space="preserve"> части проекта</w:t>
      </w:r>
    </w:p>
    <w:p w14:paraId="515E0434" w14:textId="77777777" w:rsidR="00A213CD" w:rsidRDefault="00A213CD" w:rsidP="0060770A">
      <w:pPr>
        <w:ind w:firstLine="680"/>
        <w:rPr>
          <w:lang w:eastAsia="ru-RU"/>
        </w:rPr>
      </w:pPr>
      <w:r>
        <w:rPr>
          <w:lang w:eastAsia="ru-RU"/>
        </w:rPr>
        <w:t>Порядок действий следующий:</w:t>
      </w:r>
    </w:p>
    <w:p w14:paraId="4A94864B" w14:textId="4427E221" w:rsidR="00A213CD" w:rsidRPr="006047FB" w:rsidRDefault="00A213CD" w:rsidP="0060770A">
      <w:pPr>
        <w:pStyle w:val="aff1"/>
        <w:widowControl w:val="0"/>
        <w:numPr>
          <w:ilvl w:val="0"/>
          <w:numId w:val="35"/>
        </w:numPr>
        <w:tabs>
          <w:tab w:val="left" w:pos="993"/>
          <w:tab w:val="left" w:pos="1069"/>
        </w:tabs>
        <w:ind w:left="0" w:firstLine="709"/>
        <w:rPr>
          <w:lang w:eastAsia="ru-RU"/>
        </w:rPr>
      </w:pPr>
      <w:r>
        <w:t>в</w:t>
      </w:r>
      <w:r w:rsidRPr="006047FB">
        <w:t xml:space="preserve"> нач</w:t>
      </w:r>
      <w:r w:rsidR="002D7384">
        <w:t>але</w:t>
      </w:r>
      <w:r w:rsidRPr="006047FB">
        <w:t xml:space="preserve"> загружаем образ из </w:t>
      </w:r>
      <w:r w:rsidRPr="006047FB">
        <w:rPr>
          <w:lang w:val="en-US"/>
        </w:rPr>
        <w:t>DockerHub</w:t>
      </w:r>
      <w:r w:rsidRPr="006047FB">
        <w:t xml:space="preserve"> платформы </w:t>
      </w:r>
      <w:r w:rsidRPr="006047FB">
        <w:rPr>
          <w:lang w:val="en-US"/>
        </w:rPr>
        <w:t>NodeJS</w:t>
      </w:r>
      <w:r w:rsidRPr="006047FB">
        <w:t xml:space="preserve"> типа</w:t>
      </w:r>
      <w:r w:rsidRPr="00FB696B">
        <w:t>;</w:t>
      </w:r>
    </w:p>
    <w:p w14:paraId="3EF0CED4" w14:textId="77777777" w:rsidR="00A213CD" w:rsidRPr="006047FB" w:rsidRDefault="00A213CD" w:rsidP="0060770A">
      <w:pPr>
        <w:pStyle w:val="a1"/>
        <w:rPr>
          <w:lang w:eastAsia="ru-RU"/>
        </w:rPr>
      </w:pPr>
      <w:r w:rsidRPr="006047FB">
        <w:rPr>
          <w:lang w:eastAsia="ru-RU"/>
        </w:rPr>
        <w:t>делаем каталог «</w:t>
      </w:r>
      <w:proofErr w:type="spellStart"/>
      <w:r w:rsidRPr="006047FB">
        <w:rPr>
          <w:lang w:eastAsia="ru-RU"/>
        </w:rPr>
        <w:t>app</w:t>
      </w:r>
      <w:proofErr w:type="spellEnd"/>
      <w:r w:rsidRPr="006047FB">
        <w:rPr>
          <w:lang w:eastAsia="ru-RU"/>
        </w:rPr>
        <w:t>» текущим рабочим каталогом;</w:t>
      </w:r>
    </w:p>
    <w:p w14:paraId="373B5DDA" w14:textId="788EFF44" w:rsidR="00A213CD" w:rsidRPr="006047FB" w:rsidRDefault="00A213CD" w:rsidP="0060770A">
      <w:pPr>
        <w:pStyle w:val="a1"/>
        <w:rPr>
          <w:lang w:eastAsia="ru-RU"/>
        </w:rPr>
      </w:pPr>
      <w:r w:rsidRPr="006047FB">
        <w:rPr>
          <w:lang w:eastAsia="ru-RU"/>
        </w:rPr>
        <w:t>копируем оба файла «</w:t>
      </w:r>
      <w:proofErr w:type="spellStart"/>
      <w:proofErr w:type="gramStart"/>
      <w:r w:rsidRPr="006047FB">
        <w:rPr>
          <w:lang w:eastAsia="ru-RU"/>
        </w:rPr>
        <w:t>package.jso</w:t>
      </w:r>
      <w:r w:rsidR="00B65458">
        <w:rPr>
          <w:lang w:eastAsia="ru-RU"/>
        </w:rPr>
        <w:t>n</w:t>
      </w:r>
      <w:proofErr w:type="spellEnd"/>
      <w:proofErr w:type="gramEnd"/>
      <w:r w:rsidR="00B65458">
        <w:rPr>
          <w:lang w:eastAsia="ru-RU"/>
        </w:rPr>
        <w:t>» и «</w:t>
      </w:r>
      <w:proofErr w:type="spellStart"/>
      <w:r w:rsidR="00B65458">
        <w:rPr>
          <w:lang w:eastAsia="ru-RU"/>
        </w:rPr>
        <w:t>package-lock.json</w:t>
      </w:r>
      <w:proofErr w:type="spellEnd"/>
      <w:r w:rsidR="00B65458">
        <w:rPr>
          <w:lang w:eastAsia="ru-RU"/>
        </w:rPr>
        <w:t>» если</w:t>
      </w:r>
      <w:r w:rsidRPr="006047FB">
        <w:rPr>
          <w:lang w:eastAsia="ru-RU"/>
        </w:rPr>
        <w:t xml:space="preserve"> есть;</w:t>
      </w:r>
    </w:p>
    <w:p w14:paraId="7B8C4EEE" w14:textId="77777777" w:rsidR="00A213CD" w:rsidRPr="006047FB" w:rsidRDefault="00A213CD" w:rsidP="0060770A">
      <w:pPr>
        <w:pStyle w:val="a1"/>
        <w:rPr>
          <w:lang w:eastAsia="ru-RU"/>
        </w:rPr>
      </w:pPr>
      <w:r w:rsidRPr="006047FB">
        <w:rPr>
          <w:lang w:eastAsia="ru-RU"/>
        </w:rPr>
        <w:t>устанавливаем зависимости проекта;</w:t>
      </w:r>
    </w:p>
    <w:p w14:paraId="50BCFF64" w14:textId="77777777" w:rsidR="00A213CD" w:rsidRPr="006047FB" w:rsidRDefault="00A213CD" w:rsidP="0060770A">
      <w:pPr>
        <w:pStyle w:val="a1"/>
        <w:rPr>
          <w:lang w:eastAsia="ru-RU"/>
        </w:rPr>
      </w:pPr>
      <w:r w:rsidRPr="006047FB">
        <w:rPr>
          <w:lang w:eastAsia="ru-RU"/>
        </w:rPr>
        <w:t>копируем файлы и каталоги проекта в текущий рабочий каталог;</w:t>
      </w:r>
    </w:p>
    <w:p w14:paraId="7D9E6DC6" w14:textId="77777777" w:rsidR="00A213CD" w:rsidRPr="006047FB" w:rsidRDefault="00A213CD" w:rsidP="0060770A">
      <w:pPr>
        <w:pStyle w:val="a1"/>
        <w:rPr>
          <w:lang w:eastAsia="ru-RU"/>
        </w:rPr>
      </w:pPr>
      <w:r w:rsidRPr="006047FB">
        <w:rPr>
          <w:lang w:eastAsia="ru-RU"/>
        </w:rPr>
        <w:t>собираем приложение.</w:t>
      </w:r>
    </w:p>
    <w:p w14:paraId="3AFC8F68" w14:textId="3EA0FB1F" w:rsidR="00A213CD" w:rsidRDefault="00A213CD" w:rsidP="0060770A">
      <w:pPr>
        <w:ind w:firstLine="680"/>
        <w:rPr>
          <w:szCs w:val="28"/>
        </w:rPr>
      </w:pPr>
      <w:r>
        <w:rPr>
          <w:lang w:eastAsia="ru-RU"/>
        </w:rPr>
        <w:t xml:space="preserve">На данном этапе были созданы все необходимые </w:t>
      </w:r>
      <w:r>
        <w:rPr>
          <w:lang w:val="en-US" w:eastAsia="ru-RU"/>
        </w:rPr>
        <w:t>docker</w:t>
      </w:r>
      <w:r w:rsidRPr="00DC4CAE">
        <w:rPr>
          <w:lang w:eastAsia="ru-RU"/>
        </w:rPr>
        <w:t>-</w:t>
      </w:r>
      <w:r>
        <w:rPr>
          <w:lang w:eastAsia="ru-RU"/>
        </w:rPr>
        <w:t xml:space="preserve">файлы, которые нужны для создания и запуска контейнеров </w:t>
      </w:r>
      <w:r>
        <w:rPr>
          <w:lang w:val="en-US" w:eastAsia="ru-RU"/>
        </w:rPr>
        <w:t>Docker</w:t>
      </w:r>
      <w:r w:rsidRPr="00DC4CAE">
        <w:rPr>
          <w:lang w:eastAsia="ru-RU"/>
        </w:rPr>
        <w:t xml:space="preserve">. </w:t>
      </w:r>
      <w:r>
        <w:rPr>
          <w:lang w:eastAsia="ru-RU"/>
        </w:rPr>
        <w:t xml:space="preserve">Что бы не запускать все части проекта отдельно, был создан файл </w:t>
      </w:r>
      <w:r>
        <w:rPr>
          <w:lang w:val="en-US" w:eastAsia="ru-RU"/>
        </w:rPr>
        <w:t>docker</w:t>
      </w:r>
      <w:r w:rsidRPr="00DC4CAE">
        <w:rPr>
          <w:lang w:eastAsia="ru-RU"/>
        </w:rPr>
        <w:t>-</w:t>
      </w:r>
      <w:r>
        <w:rPr>
          <w:lang w:val="en-US" w:eastAsia="ru-RU"/>
        </w:rPr>
        <w:t>compose</w:t>
      </w:r>
      <w:r w:rsidRPr="00DC4CAE">
        <w:rPr>
          <w:lang w:eastAsia="ru-RU"/>
        </w:rPr>
        <w:t>.</w:t>
      </w:r>
      <w:r>
        <w:rPr>
          <w:lang w:val="en-US" w:eastAsia="ru-RU"/>
        </w:rPr>
        <w:t>yml</w:t>
      </w:r>
      <w:r>
        <w:rPr>
          <w:lang w:eastAsia="ru-RU"/>
        </w:rPr>
        <w:t>.</w:t>
      </w:r>
      <w:r w:rsidRPr="00482CB5">
        <w:rPr>
          <w:lang w:eastAsia="ru-RU"/>
        </w:rPr>
        <w:t xml:space="preserve"> </w:t>
      </w:r>
      <w:r>
        <w:rPr>
          <w:lang w:eastAsia="ru-RU"/>
        </w:rPr>
        <w:t xml:space="preserve">В нем </w:t>
      </w:r>
      <w:r w:rsidRPr="00482CB5">
        <w:rPr>
          <w:szCs w:val="28"/>
        </w:rPr>
        <w:t>будет происходить процесс создания сервисов, настройка их окружения, конфигурационных файлов</w:t>
      </w:r>
      <w:r>
        <w:rPr>
          <w:szCs w:val="28"/>
        </w:rPr>
        <w:t>.</w:t>
      </w:r>
      <w:r w:rsidR="00233FD3">
        <w:rPr>
          <w:szCs w:val="28"/>
        </w:rPr>
        <w:t xml:space="preserve"> Данный файл позволит запустить все части приложения через одну точку входа одной командой с помощью непосредственно докера.</w:t>
      </w:r>
      <w:r>
        <w:rPr>
          <w:szCs w:val="28"/>
        </w:rPr>
        <w:t xml:space="preserve"> </w:t>
      </w:r>
    </w:p>
    <w:p w14:paraId="07523C70" w14:textId="2F738C5F" w:rsidR="00A213CD" w:rsidRDefault="00A213CD" w:rsidP="0060770A">
      <w:pPr>
        <w:ind w:firstLine="680"/>
        <w:rPr>
          <w:lang w:eastAsia="ru-RU"/>
        </w:rPr>
      </w:pPr>
      <w:r>
        <w:rPr>
          <w:lang w:eastAsia="ru-RU"/>
        </w:rPr>
        <w:t>Далее необходимо зайти в папку с файлом «</w:t>
      </w:r>
      <w:r>
        <w:rPr>
          <w:lang w:val="en-US" w:eastAsia="ru-RU"/>
        </w:rPr>
        <w:t>docker</w:t>
      </w:r>
      <w:r w:rsidRPr="009D2DD1">
        <w:rPr>
          <w:lang w:eastAsia="ru-RU"/>
        </w:rPr>
        <w:t>-</w:t>
      </w:r>
      <w:r>
        <w:rPr>
          <w:lang w:val="en-US" w:eastAsia="ru-RU"/>
        </w:rPr>
        <w:t>compose</w:t>
      </w:r>
      <w:r w:rsidRPr="009D2DD1">
        <w:rPr>
          <w:lang w:eastAsia="ru-RU"/>
        </w:rPr>
        <w:t>.</w:t>
      </w:r>
      <w:r>
        <w:rPr>
          <w:lang w:val="en-US" w:eastAsia="ru-RU"/>
        </w:rPr>
        <w:t>yml</w:t>
      </w:r>
      <w:r>
        <w:rPr>
          <w:lang w:eastAsia="ru-RU"/>
        </w:rPr>
        <w:t xml:space="preserve">», открыть консоль или </w:t>
      </w:r>
      <w:r>
        <w:rPr>
          <w:lang w:val="en-US" w:eastAsia="ru-RU"/>
        </w:rPr>
        <w:t>Powe</w:t>
      </w:r>
      <w:r>
        <w:rPr>
          <w:lang w:eastAsia="ru-RU"/>
        </w:rPr>
        <w:t>r</w:t>
      </w:r>
      <w:r>
        <w:rPr>
          <w:lang w:val="en-US" w:eastAsia="ru-RU"/>
        </w:rPr>
        <w:t>Shell</w:t>
      </w:r>
      <w:r>
        <w:rPr>
          <w:lang w:eastAsia="ru-RU"/>
        </w:rPr>
        <w:t xml:space="preserve"> в этой папке и прописать команду «</w:t>
      </w:r>
      <w:r>
        <w:rPr>
          <w:lang w:val="en-US" w:eastAsia="ru-RU"/>
        </w:rPr>
        <w:t>docker</w:t>
      </w:r>
      <w:r>
        <w:rPr>
          <w:lang w:eastAsia="ru-RU"/>
        </w:rPr>
        <w:t xml:space="preserve"> </w:t>
      </w:r>
      <w:r>
        <w:rPr>
          <w:lang w:val="en-US" w:eastAsia="ru-RU"/>
        </w:rPr>
        <w:t>compose</w:t>
      </w:r>
      <w:r w:rsidRPr="00A24086">
        <w:rPr>
          <w:lang w:eastAsia="ru-RU"/>
        </w:rPr>
        <w:t xml:space="preserve"> </w:t>
      </w:r>
      <w:r>
        <w:rPr>
          <w:lang w:val="en-US" w:eastAsia="ru-RU"/>
        </w:rPr>
        <w:t>up</w:t>
      </w:r>
      <w:r>
        <w:rPr>
          <w:lang w:eastAsia="ru-RU"/>
        </w:rPr>
        <w:t>»</w:t>
      </w:r>
      <w:r w:rsidRPr="009D2DD1">
        <w:rPr>
          <w:lang w:eastAsia="ru-RU"/>
        </w:rPr>
        <w:t xml:space="preserve">. </w:t>
      </w:r>
      <w:r>
        <w:rPr>
          <w:lang w:eastAsia="ru-RU"/>
        </w:rPr>
        <w:t>Через некоторое время приложение развернется на докере. После чего можно начинать работу с приложением.</w:t>
      </w:r>
      <w:r w:rsidRPr="00BA7675">
        <w:rPr>
          <w:lang w:eastAsia="ru-RU"/>
        </w:rPr>
        <w:t xml:space="preserve"> </w:t>
      </w:r>
      <w:r>
        <w:rPr>
          <w:lang w:eastAsia="ru-RU"/>
        </w:rPr>
        <w:t>Результат развертывания можно увидеть на рис</w:t>
      </w:r>
      <w:r w:rsidR="003E45FD">
        <w:rPr>
          <w:lang w:eastAsia="ru-RU"/>
        </w:rPr>
        <w:t>унке 5.</w:t>
      </w:r>
      <w:r w:rsidR="000B6C14">
        <w:rPr>
          <w:lang w:eastAsia="ru-RU"/>
        </w:rPr>
        <w:t>26</w:t>
      </w:r>
      <w:r>
        <w:rPr>
          <w:lang w:eastAsia="ru-RU"/>
        </w:rPr>
        <w:t>.</w:t>
      </w:r>
    </w:p>
    <w:p w14:paraId="78E54F81" w14:textId="3F5DBD71" w:rsidR="00A213CD" w:rsidRDefault="000E4575" w:rsidP="0060770A">
      <w:pPr>
        <w:pStyle w:val="afff0"/>
        <w:spacing w:after="120"/>
        <w:rPr>
          <w:lang w:eastAsia="ru-RU"/>
        </w:rPr>
      </w:pPr>
      <w:r w:rsidRPr="000E4575">
        <w:rPr>
          <w:lang w:val="ru-RU" w:eastAsia="ru-RU"/>
        </w:rPr>
        <w:drawing>
          <wp:inline distT="0" distB="0" distL="0" distR="0" wp14:anchorId="0A39769D" wp14:editId="25C01A0E">
            <wp:extent cx="4907280" cy="1114958"/>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9408" cy="1133618"/>
                    </a:xfrm>
                    <a:prstGeom prst="rect">
                      <a:avLst/>
                    </a:prstGeom>
                  </pic:spPr>
                </pic:pic>
              </a:graphicData>
            </a:graphic>
          </wp:inline>
        </w:drawing>
      </w:r>
    </w:p>
    <w:p w14:paraId="1027F842" w14:textId="0F445919" w:rsidR="00A213CD" w:rsidRPr="00BA7675" w:rsidRDefault="00402D38" w:rsidP="0060770A">
      <w:pPr>
        <w:spacing w:after="280"/>
        <w:ind w:firstLine="0"/>
        <w:jc w:val="center"/>
        <w:rPr>
          <w:lang w:eastAsia="ru-RU"/>
        </w:rPr>
      </w:pPr>
      <w:r>
        <w:rPr>
          <w:lang w:eastAsia="ru-RU"/>
        </w:rPr>
        <w:t>Рисуно</w:t>
      </w:r>
      <w:r w:rsidR="003E45FD">
        <w:rPr>
          <w:lang w:eastAsia="ru-RU"/>
        </w:rPr>
        <w:t>к 5.</w:t>
      </w:r>
      <w:r w:rsidR="00CC5901">
        <w:rPr>
          <w:lang w:eastAsia="ru-RU"/>
        </w:rPr>
        <w:t>26</w:t>
      </w:r>
      <w:r w:rsidR="00A213CD">
        <w:rPr>
          <w:lang w:eastAsia="ru-RU"/>
        </w:rPr>
        <w:t xml:space="preserve"> </w:t>
      </w:r>
      <w:r w:rsidR="00A213CD" w:rsidRPr="00831ACB">
        <w:rPr>
          <w:color w:val="000000"/>
          <w:szCs w:val="28"/>
        </w:rPr>
        <w:t>–</w:t>
      </w:r>
      <w:r w:rsidR="00A213CD">
        <w:rPr>
          <w:color w:val="000000"/>
          <w:szCs w:val="28"/>
        </w:rPr>
        <w:t xml:space="preserve"> Контейнер в </w:t>
      </w:r>
      <w:r w:rsidR="00A213CD">
        <w:rPr>
          <w:color w:val="000000"/>
          <w:szCs w:val="28"/>
          <w:lang w:val="en-US"/>
        </w:rPr>
        <w:t>Docker</w:t>
      </w:r>
      <w:r w:rsidR="00A213CD" w:rsidRPr="00BA7675">
        <w:rPr>
          <w:color w:val="000000"/>
          <w:szCs w:val="28"/>
        </w:rPr>
        <w:t xml:space="preserve"> </w:t>
      </w:r>
      <w:r w:rsidR="00A213CD">
        <w:rPr>
          <w:color w:val="000000"/>
          <w:szCs w:val="28"/>
          <w:lang w:val="en-US"/>
        </w:rPr>
        <w:t>Desktop</w:t>
      </w:r>
    </w:p>
    <w:p w14:paraId="686BC122" w14:textId="7A456959" w:rsidR="00A213CD" w:rsidRDefault="00D91720" w:rsidP="0060770A">
      <w:r>
        <w:t>Как видно, все 3 контейнера есть</w:t>
      </w:r>
      <w:r w:rsidR="00A213CD" w:rsidRPr="00B47AF2">
        <w:t>, критических ошибок при запуске обнаружен не было, значит развертывание прошло успешно</w:t>
      </w:r>
      <w:r w:rsidR="00A213CD">
        <w:t>.</w:t>
      </w:r>
    </w:p>
    <w:p w14:paraId="08DD284C" w14:textId="5F7BE574" w:rsidR="00A213CD" w:rsidRDefault="00131553" w:rsidP="0060770A">
      <w:pPr>
        <w:pStyle w:val="afffc"/>
      </w:pPr>
      <w:bookmarkStart w:id="114" w:name="_Toc128387222"/>
      <w:bookmarkStart w:id="115" w:name="_Toc198277029"/>
      <w:r>
        <w:lastRenderedPageBreak/>
        <w:t>5.3</w:t>
      </w:r>
      <w:r w:rsidR="00A213CD">
        <w:t xml:space="preserve"> Выводы по разделу</w:t>
      </w:r>
      <w:bookmarkEnd w:id="114"/>
      <w:bookmarkEnd w:id="115"/>
    </w:p>
    <w:p w14:paraId="3D9B005C" w14:textId="14EC346B" w:rsidR="005B1D3A" w:rsidRDefault="005B1D3A" w:rsidP="005B1D3A">
      <w:r>
        <w:t>Руководство к приложению играет важнейшую роль в обеспечении удобства использования любого онлайн-аукциона. Даже при наличии интуитивно понятного интерфейса пользователи могут столкнуться с трудностями, связанными с незнанием специфики работы платформы или особенностей проведения торгов. Такие сложности могут замедлить процесс освоения функционала, привести к ошибкам или снизить удовлетворенность от использования приложения. Именно поэтому разработка подробных и доступных инструкций является необходимым этапом при создании любого веб-приложения, особенно в сфере эле</w:t>
      </w:r>
      <w:r w:rsidR="003D11EB">
        <w:t>ктронной коммерции и аукционов.</w:t>
      </w:r>
    </w:p>
    <w:p w14:paraId="23F32629" w14:textId="4AB212D7" w:rsidR="005B1D3A" w:rsidRPr="00980D88" w:rsidRDefault="005B1D3A" w:rsidP="005B1D3A">
      <w:pPr>
        <w:rPr>
          <w:spacing w:val="-4"/>
        </w:rPr>
      </w:pPr>
      <w:r w:rsidRPr="00980D88">
        <w:rPr>
          <w:spacing w:val="-4"/>
        </w:rPr>
        <w:t>Для покупателя предусмотрена инструкция, подробно описывающая ключевые этапы работы с системой. Пользователи могут узнать, как создать учетную запись, войти в систему и настроить свой профиль для удобства использования. Также руководство объясняет, как эффективно искать интересующие лоты, используя фильтры и параметры сортировки. Уделено внимание процессу участия в аукционах. Дополнительно рассмотрены аспекты взаимодействия с продавцом, включая обсуждение условий сделки и согласование доставки.</w:t>
      </w:r>
    </w:p>
    <w:p w14:paraId="5502D049" w14:textId="4E05F8E3" w:rsidR="005B1D3A" w:rsidRDefault="005B1D3A" w:rsidP="005B1D3A">
      <w:r>
        <w:t xml:space="preserve">Руководство для продавца освещает все основные этапы работы с приложением, начиная с размещения лотов. В нем подробно описывается процесс добавления нового товара, включая загрузку фотографий, описание, установку начальной цены и сроков торгов. Также продавец может найти информацию о редактировании уже размещенных лотов, например, в случае необходимости обновления данных или изменения условий продажи. </w:t>
      </w:r>
    </w:p>
    <w:p w14:paraId="7E1B861B" w14:textId="50ECC8AC" w:rsidR="005B1D3A" w:rsidRPr="00980D88" w:rsidRDefault="005B1D3A" w:rsidP="005B1D3A">
      <w:pPr>
        <w:rPr>
          <w:spacing w:val="-2"/>
        </w:rPr>
      </w:pPr>
      <w:r w:rsidRPr="00980D88">
        <w:rPr>
          <w:spacing w:val="-2"/>
        </w:rPr>
        <w:t>Для администратора подготовлено руководство, которое фокусируется на управлении пользователями, анализе статистики и мониторинге работы приложения. Администратор получает доступ к инструментам для контроля всех действий в системе, включая управление учетными записями, просмотр логов и оперативное устранение возникающих проблем. Благодаря этим возможностям администратор может поддерживать стабильную работу платформы, отслеживать потенциальные угрозы и повышать эффективность работы приложения.</w:t>
      </w:r>
    </w:p>
    <w:p w14:paraId="265DC7C7" w14:textId="13D464BA" w:rsidR="002A5104" w:rsidRPr="00EC051D" w:rsidRDefault="005B1D3A" w:rsidP="005B1D3A">
      <w:pPr>
        <w:rPr>
          <w:spacing w:val="-4"/>
        </w:rPr>
        <w:sectPr w:rsidR="002A5104" w:rsidRPr="00EC051D" w:rsidSect="0060770A">
          <w:pgSz w:w="11906" w:h="16838"/>
          <w:pgMar w:top="1134" w:right="851" w:bottom="1134" w:left="1701" w:header="709" w:footer="709" w:gutter="0"/>
          <w:pgNumType w:start="49"/>
          <w:cols w:space="708"/>
          <w:titlePg/>
          <w:docGrid w:linePitch="381"/>
        </w:sectPr>
      </w:pPr>
      <w:r w:rsidRPr="00EC051D">
        <w:rPr>
          <w:spacing w:val="-4"/>
        </w:rPr>
        <w:t xml:space="preserve">Отдельный раздел посвящен развертыванию приложения с использованием </w:t>
      </w:r>
      <w:proofErr w:type="spellStart"/>
      <w:r w:rsidRPr="00EC051D">
        <w:rPr>
          <w:spacing w:val="-4"/>
        </w:rPr>
        <w:t>Docker</w:t>
      </w:r>
      <w:proofErr w:type="spellEnd"/>
      <w:r w:rsidRPr="00EC051D">
        <w:rPr>
          <w:spacing w:val="-4"/>
        </w:rPr>
        <w:t xml:space="preserve">. Это руководство описывает, как настроить контейнерную среду для автоматизации процессов запуска и управления приложением. Пользователи могут найти пошаговые инструкции по созданию и конфигурации контейнеров, что позволяет упростить процесс развертывания, обеспечить изоляцию окружений и повысить масштабируемость системы. </w:t>
      </w:r>
      <w:proofErr w:type="spellStart"/>
      <w:r w:rsidRPr="00EC051D">
        <w:rPr>
          <w:spacing w:val="-4"/>
        </w:rPr>
        <w:t>Docker</w:t>
      </w:r>
      <w:proofErr w:type="spellEnd"/>
      <w:r w:rsidRPr="00EC051D">
        <w:rPr>
          <w:spacing w:val="-4"/>
        </w:rPr>
        <w:t xml:space="preserve"> также помогает сократить время на настройку и сделать процесс обновления приложения более эффективным</w:t>
      </w:r>
      <w:r w:rsidR="00A213CD" w:rsidRPr="00EC051D">
        <w:rPr>
          <w:spacing w:val="-4"/>
        </w:rPr>
        <w:t>.</w:t>
      </w:r>
    </w:p>
    <w:bookmarkStart w:id="116" w:name="_Toc198277030"/>
    <w:p w14:paraId="76C5D4A9" w14:textId="5762DD94" w:rsidR="00372D50" w:rsidRDefault="009068A0" w:rsidP="0060770A">
      <w:pPr>
        <w:pStyle w:val="afffa"/>
      </w:pPr>
      <w:r w:rsidRPr="00604221">
        <w:rPr>
          <w:b w:val="0"/>
          <w:noProof/>
          <w:lang w:eastAsia="ru-RU"/>
        </w:rPr>
        <w:lastRenderedPageBreak/>
        <mc:AlternateContent>
          <mc:Choice Requires="wpg">
            <w:drawing>
              <wp:anchor distT="0" distB="0" distL="114300" distR="114300" simplePos="0" relativeHeight="251852800" behindDoc="0" locked="0" layoutInCell="1" allowOverlap="1" wp14:anchorId="5649A8BD" wp14:editId="0F8DE354">
                <wp:simplePos x="0" y="0"/>
                <wp:positionH relativeFrom="margin">
                  <wp:posOffset>-403860</wp:posOffset>
                </wp:positionH>
                <wp:positionV relativeFrom="margin">
                  <wp:posOffset>-555625</wp:posOffset>
                </wp:positionV>
                <wp:extent cx="6659880" cy="10259695"/>
                <wp:effectExtent l="0" t="0" r="26670" b="27305"/>
                <wp:wrapNone/>
                <wp:docPr id="7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7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FACE47" w14:textId="77777777" w:rsidR="009068A0" w:rsidRDefault="009068A0" w:rsidP="009068A0">
                              <w:pPr>
                                <w:pStyle w:val="afffffa"/>
                              </w:pPr>
                            </w:p>
                          </w:txbxContent>
                        </wps:txbx>
                        <wps:bodyPr rot="0" vert="horz" wrap="square" lIns="12700" tIns="12700" rIns="12700" bIns="12700" anchor="t" anchorCtr="0" upright="1">
                          <a:noAutofit/>
                        </wps:bodyPr>
                      </wps:wsp>
                      <wps:wsp>
                        <wps:cNvPr id="214314763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637765" w14:textId="77777777" w:rsidR="009068A0" w:rsidRDefault="009068A0" w:rsidP="009068A0">
                              <w:pPr>
                                <w:pStyle w:val="afffffa"/>
                              </w:pPr>
                            </w:p>
                          </w:txbxContent>
                        </wps:txbx>
                        <wps:bodyPr rot="0" vert="horz" wrap="square" lIns="12700" tIns="12700" rIns="12700" bIns="12700" anchor="t" anchorCtr="0" upright="1">
                          <a:noAutofit/>
                        </wps:bodyPr>
                      </wps:wsp>
                      <wps:wsp>
                        <wps:cNvPr id="214314763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1D5E9" w14:textId="77777777" w:rsidR="009068A0" w:rsidRPr="0058383F" w:rsidRDefault="009068A0" w:rsidP="009068A0">
                              <w:pPr>
                                <w:pStyle w:val="afffffa"/>
                                <w:ind w:firstLine="0"/>
                                <w:rPr>
                                  <w:i w:val="0"/>
                                  <w:sz w:val="18"/>
                                </w:rPr>
                              </w:pPr>
                              <w:r w:rsidRPr="0058383F">
                                <w:rPr>
                                  <w:i w:val="0"/>
                                  <w:sz w:val="18"/>
                                </w:rPr>
                                <w:t>ФИО</w:t>
                              </w:r>
                            </w:p>
                            <w:p w14:paraId="2EE82855" w14:textId="77777777" w:rsidR="009068A0" w:rsidRPr="0024446F" w:rsidRDefault="009068A0" w:rsidP="009068A0">
                              <w:pPr>
                                <w:pStyle w:val="afffffa"/>
                                <w:rPr>
                                  <w:i w:val="0"/>
                                  <w:iCs/>
                                </w:rPr>
                              </w:pPr>
                            </w:p>
                          </w:txbxContent>
                        </wps:txbx>
                        <wps:bodyPr rot="0" vert="horz" wrap="square" lIns="12700" tIns="12700" rIns="12700" bIns="12700" anchor="t" anchorCtr="0" upright="1">
                          <a:noAutofit/>
                        </wps:bodyPr>
                      </wps:wsp>
                      <wps:wsp>
                        <wps:cNvPr id="214314763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E3F14" w14:textId="77777777" w:rsidR="009068A0" w:rsidRPr="0058383F" w:rsidRDefault="009068A0" w:rsidP="009068A0">
                              <w:pPr>
                                <w:pStyle w:val="afffffa"/>
                                <w:ind w:firstLine="0"/>
                                <w:rPr>
                                  <w:i w:val="0"/>
                                  <w:sz w:val="18"/>
                                </w:rPr>
                              </w:pPr>
                              <w:r w:rsidRPr="0058383F">
                                <w:rPr>
                                  <w:i w:val="0"/>
                                  <w:sz w:val="18"/>
                                </w:rPr>
                                <w:t>Подпись</w:t>
                              </w:r>
                            </w:p>
                            <w:p w14:paraId="5086BEBA" w14:textId="77777777" w:rsidR="009068A0" w:rsidRPr="0024446F" w:rsidRDefault="009068A0" w:rsidP="009068A0">
                              <w:pPr>
                                <w:pStyle w:val="afffffa"/>
                                <w:rPr>
                                  <w:i w:val="0"/>
                                  <w:iCs/>
                                </w:rPr>
                              </w:pPr>
                            </w:p>
                          </w:txbxContent>
                        </wps:txbx>
                        <wps:bodyPr rot="0" vert="horz" wrap="square" lIns="12700" tIns="12700" rIns="12700" bIns="12700" anchor="t" anchorCtr="0" upright="1">
                          <a:noAutofit/>
                        </wps:bodyPr>
                      </wps:wsp>
                      <wps:wsp>
                        <wps:cNvPr id="214314764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3A73E" w14:textId="77777777" w:rsidR="009068A0" w:rsidRPr="0058383F" w:rsidRDefault="009068A0" w:rsidP="009068A0">
                              <w:pPr>
                                <w:pStyle w:val="afffffa"/>
                                <w:ind w:firstLine="0"/>
                                <w:rPr>
                                  <w:i w:val="0"/>
                                  <w:sz w:val="18"/>
                                </w:rPr>
                              </w:pPr>
                              <w:r w:rsidRPr="0058383F">
                                <w:rPr>
                                  <w:i w:val="0"/>
                                  <w:sz w:val="18"/>
                                </w:rPr>
                                <w:t>Дата</w:t>
                              </w:r>
                            </w:p>
                            <w:p w14:paraId="6D73F739" w14:textId="77777777" w:rsidR="009068A0" w:rsidRPr="0024446F" w:rsidRDefault="009068A0" w:rsidP="009068A0">
                              <w:pPr>
                                <w:pStyle w:val="afffffa"/>
                                <w:rPr>
                                  <w:i w:val="0"/>
                                  <w:iCs/>
                                </w:rPr>
                              </w:pPr>
                            </w:p>
                          </w:txbxContent>
                        </wps:txbx>
                        <wps:bodyPr rot="0" vert="horz" wrap="square" lIns="12700" tIns="12700" rIns="12700" bIns="12700" anchor="t" anchorCtr="0" upright="1">
                          <a:noAutofit/>
                        </wps:bodyPr>
                      </wps:wsp>
                      <wps:wsp>
                        <wps:cNvPr id="214314764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3F3AB" w14:textId="77777777" w:rsidR="009068A0" w:rsidRPr="0058383F" w:rsidRDefault="009068A0" w:rsidP="009068A0">
                              <w:pPr>
                                <w:pStyle w:val="afffffa"/>
                                <w:ind w:firstLine="0"/>
                                <w:rPr>
                                  <w:i w:val="0"/>
                                  <w:iCs/>
                                  <w:sz w:val="18"/>
                                </w:rPr>
                              </w:pPr>
                              <w:r w:rsidRPr="0058383F">
                                <w:rPr>
                                  <w:i w:val="0"/>
                                  <w:iCs/>
                                  <w:sz w:val="18"/>
                                </w:rPr>
                                <w:t>Лист</w:t>
                              </w:r>
                            </w:p>
                          </w:txbxContent>
                        </wps:txbx>
                        <wps:bodyPr rot="0" vert="horz" wrap="square" lIns="12700" tIns="12700" rIns="12700" bIns="12700" anchor="t" anchorCtr="0" upright="1">
                          <a:noAutofit/>
                        </wps:bodyPr>
                      </wps:wsp>
                      <wps:wsp>
                        <wps:cNvPr id="2143147645"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414F2D" w14:textId="77777777" w:rsidR="009068A0" w:rsidRPr="0058383F" w:rsidRDefault="009068A0" w:rsidP="009068A0">
                              <w:pPr>
                                <w:pStyle w:val="afffffa"/>
                                <w:ind w:firstLine="0"/>
                                <w:rPr>
                                  <w:i w:val="0"/>
                                  <w:sz w:val="18"/>
                                </w:rPr>
                              </w:pPr>
                              <w:r w:rsidRPr="0058383F">
                                <w:rPr>
                                  <w:i w:val="0"/>
                                  <w:sz w:val="18"/>
                                </w:rPr>
                                <w:t>1</w:t>
                              </w:r>
                            </w:p>
                          </w:txbxContent>
                        </wps:txbx>
                        <wps:bodyPr rot="0" vert="horz" wrap="square" lIns="12700" tIns="12700" rIns="12700" bIns="12700" anchor="t" anchorCtr="0" upright="1">
                          <a:noAutofit/>
                        </wps:bodyPr>
                      </wps:wsp>
                      <wps:wsp>
                        <wps:cNvPr id="214314764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22F8F" w14:textId="1A20C800" w:rsidR="009068A0" w:rsidRPr="00CE51F8" w:rsidRDefault="009068A0" w:rsidP="009068A0">
                              <w:pPr>
                                <w:pStyle w:val="affffe"/>
                                <w:jc w:val="center"/>
                                <w:rPr>
                                  <w:rFonts w:ascii="Times New Roman" w:hAnsi="Times New Roman"/>
                                  <w:sz w:val="24"/>
                                  <w:szCs w:val="14"/>
                                  <w:lang w:val="ru-RU"/>
                                </w:rPr>
                              </w:pPr>
                              <w:r w:rsidRPr="00CE51F8">
                                <w:rPr>
                                  <w:rFonts w:ascii="Times New Roman" w:hAnsi="Times New Roman"/>
                                  <w:sz w:val="24"/>
                                  <w:szCs w:val="24"/>
                                  <w:lang w:val="ru-RU"/>
                                </w:rPr>
                                <w:t>ДП 0</w:t>
                              </w:r>
                              <w:r>
                                <w:rPr>
                                  <w:rFonts w:ascii="Times New Roman" w:hAnsi="Times New Roman"/>
                                  <w:sz w:val="24"/>
                                  <w:szCs w:val="24"/>
                                  <w:lang w:val="ru-RU"/>
                                </w:rPr>
                                <w:t>6</w:t>
                              </w:r>
                              <w:r w:rsidRPr="00CE51F8">
                                <w:rPr>
                                  <w:rFonts w:ascii="Times New Roman" w:hAnsi="Times New Roman"/>
                                  <w:sz w:val="24"/>
                                  <w:szCs w:val="24"/>
                                  <w:lang w:val="ru-RU"/>
                                </w:rPr>
                                <w:t>.</w:t>
                              </w:r>
                              <w:proofErr w:type="gramStart"/>
                              <w:r w:rsidRPr="00CE51F8">
                                <w:rPr>
                                  <w:rFonts w:ascii="Times New Roman" w:hAnsi="Times New Roman"/>
                                  <w:sz w:val="24"/>
                                  <w:szCs w:val="24"/>
                                  <w:lang w:val="ru-RU"/>
                                </w:rPr>
                                <w:t>00.ПЗ</w:t>
                              </w:r>
                              <w:proofErr w:type="gramEnd"/>
                            </w:p>
                            <w:p w14:paraId="6F0759E3" w14:textId="77777777" w:rsidR="009068A0" w:rsidRPr="009005BC" w:rsidRDefault="009068A0" w:rsidP="009068A0"/>
                          </w:txbxContent>
                        </wps:txbx>
                        <wps:bodyPr rot="0" vert="horz" wrap="square" lIns="12700" tIns="12700" rIns="12700" bIns="12700" anchor="t" anchorCtr="0" upright="1">
                          <a:noAutofit/>
                        </wps:bodyPr>
                      </wps:wsp>
                      <wps:wsp>
                        <wps:cNvPr id="214314764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5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68" name="Group 77"/>
                        <wpg:cNvGrpSpPr>
                          <a:grpSpLocks/>
                        </wpg:cNvGrpSpPr>
                        <wpg:grpSpPr bwMode="auto">
                          <a:xfrm>
                            <a:off x="1144" y="14935"/>
                            <a:ext cx="2507" cy="240"/>
                            <a:chOff x="0" y="0"/>
                            <a:chExt cx="19999" cy="20000"/>
                          </a:xfrm>
                        </wpg:grpSpPr>
                        <wps:wsp>
                          <wps:cNvPr id="421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B00EF" w14:textId="77777777" w:rsidR="009068A0" w:rsidRPr="00391803" w:rsidRDefault="009068A0" w:rsidP="009068A0">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90565442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1F6F1D" w14:textId="77777777" w:rsidR="009068A0" w:rsidRPr="003275F5" w:rsidRDefault="009068A0" w:rsidP="009068A0">
                                <w:pPr>
                                  <w:ind w:firstLine="0"/>
                                  <w:jc w:val="left"/>
                                  <w:rPr>
                                    <w:i/>
                                    <w:sz w:val="18"/>
                                    <w:szCs w:val="18"/>
                                  </w:rPr>
                                </w:pPr>
                                <w:r>
                                  <w:rPr>
                                    <w:i/>
                                    <w:sz w:val="18"/>
                                    <w:szCs w:val="18"/>
                                  </w:rPr>
                                  <w:t>Корень М.А.</w:t>
                                </w:r>
                              </w:p>
                            </w:txbxContent>
                          </wps:txbx>
                          <wps:bodyPr rot="0" vert="horz" wrap="square" lIns="12700" tIns="12700" rIns="12700" bIns="12700" anchor="t" anchorCtr="0" upright="1">
                            <a:noAutofit/>
                          </wps:bodyPr>
                        </wps:wsp>
                      </wpg:grpSp>
                      <wpg:grpSp>
                        <wpg:cNvPr id="905654430" name="Group 80"/>
                        <wpg:cNvGrpSpPr>
                          <a:grpSpLocks/>
                        </wpg:cNvGrpSpPr>
                        <wpg:grpSpPr bwMode="auto">
                          <a:xfrm>
                            <a:off x="1144" y="15204"/>
                            <a:ext cx="2507" cy="239"/>
                            <a:chOff x="0" y="0"/>
                            <a:chExt cx="19995" cy="20000"/>
                          </a:xfrm>
                        </wpg:grpSpPr>
                        <wps:wsp>
                          <wps:cNvPr id="90565445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686CA" w14:textId="77777777" w:rsidR="009068A0" w:rsidRPr="00391803" w:rsidRDefault="009068A0" w:rsidP="009068A0">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430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1C8AB8" w14:textId="77777777" w:rsidR="009068A0" w:rsidRPr="009274C0" w:rsidRDefault="009068A0" w:rsidP="009068A0">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Комкова</w:t>
                                </w:r>
                                <w:proofErr w:type="spellEnd"/>
                                <w:r w:rsidRPr="009274C0">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4314" name="Group 83"/>
                        <wpg:cNvGrpSpPr>
                          <a:grpSpLocks/>
                        </wpg:cNvGrpSpPr>
                        <wpg:grpSpPr bwMode="auto">
                          <a:xfrm>
                            <a:off x="1144" y="15479"/>
                            <a:ext cx="2507" cy="239"/>
                            <a:chOff x="-1" y="0"/>
                            <a:chExt cx="20000" cy="20000"/>
                          </a:xfrm>
                        </wpg:grpSpPr>
                        <wps:wsp>
                          <wps:cNvPr id="4315" name="Rectangle 84"/>
                          <wps:cNvSpPr>
                            <a:spLocks noChangeArrowheads="1"/>
                          </wps:cNvSpPr>
                          <wps:spPr bwMode="auto">
                            <a:xfrm>
                              <a:off x="-1"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821443" w14:textId="77777777" w:rsidR="009068A0" w:rsidRPr="004F5CE6" w:rsidRDefault="009068A0" w:rsidP="009068A0">
                                <w:pPr>
                                  <w:pStyle w:val="afffffc"/>
                                  <w:ind w:firstLine="0"/>
                                </w:pPr>
                              </w:p>
                            </w:txbxContent>
                          </wps:txbx>
                          <wps:bodyPr rot="0" vert="horz" wrap="square" lIns="12700" tIns="12700" rIns="12700" bIns="12700" anchor="t" anchorCtr="0" upright="1">
                            <a:noAutofit/>
                          </wps:bodyPr>
                        </wps:wsp>
                        <wps:wsp>
                          <wps:cNvPr id="4316" name="Rectangle 85"/>
                          <wps:cNvSpPr>
                            <a:spLocks noChangeArrowheads="1"/>
                          </wps:cNvSpPr>
                          <wps:spPr bwMode="auto">
                            <a:xfrm>
                              <a:off x="9281" y="0"/>
                              <a:ext cx="10718" cy="19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DAF36" w14:textId="77777777" w:rsidR="009068A0" w:rsidRPr="0007115C" w:rsidRDefault="009068A0" w:rsidP="009068A0">
                                <w:pPr>
                                  <w:ind w:firstLine="0"/>
                                </w:pPr>
                              </w:p>
                            </w:txbxContent>
                          </wps:txbx>
                          <wps:bodyPr rot="0" vert="horz" wrap="square" lIns="12700" tIns="12700" rIns="12700" bIns="12700" anchor="t" anchorCtr="0" upright="1">
                            <a:noAutofit/>
                          </wps:bodyPr>
                        </wps:wsp>
                      </wpg:grpSp>
                      <wpg:grpSp>
                        <wpg:cNvPr id="4317" name="Group 86"/>
                        <wpg:cNvGrpSpPr>
                          <a:grpSpLocks/>
                        </wpg:cNvGrpSpPr>
                        <wpg:grpSpPr bwMode="auto">
                          <a:xfrm>
                            <a:off x="1144" y="15746"/>
                            <a:ext cx="2507" cy="241"/>
                            <a:chOff x="0" y="0"/>
                            <a:chExt cx="20002" cy="20000"/>
                          </a:xfrm>
                        </wpg:grpSpPr>
                        <wps:wsp>
                          <wps:cNvPr id="431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BC25C5" w14:textId="77777777" w:rsidR="009068A0" w:rsidRPr="00391803" w:rsidRDefault="009068A0" w:rsidP="009068A0">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4319"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D9711" w14:textId="77777777" w:rsidR="009068A0" w:rsidRPr="009274C0" w:rsidRDefault="009068A0" w:rsidP="009068A0">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Нистюк</w:t>
                                </w:r>
                                <w:proofErr w:type="spellEnd"/>
                                <w:r w:rsidRPr="009274C0">
                                  <w:rPr>
                                    <w:rFonts w:ascii="Times New Roman" w:hAnsi="Times New Roman"/>
                                    <w:spacing w:val="-4"/>
                                    <w:sz w:val="18"/>
                                    <w:szCs w:val="18"/>
                                    <w:lang w:val="ru-RU"/>
                                  </w:rPr>
                                  <w:t xml:space="preserve"> О.А.</w:t>
                                </w:r>
                              </w:p>
                              <w:p w14:paraId="60893433" w14:textId="77777777" w:rsidR="009068A0" w:rsidRPr="009274C0" w:rsidRDefault="009068A0" w:rsidP="009068A0">
                                <w:pPr>
                                  <w:pStyle w:val="affffe"/>
                                  <w:rPr>
                                    <w:rFonts w:ascii="Times New Roman" w:hAnsi="Times New Roman"/>
                                  </w:rPr>
                                </w:pPr>
                              </w:p>
                              <w:p w14:paraId="0AA47E3E" w14:textId="77777777" w:rsidR="009068A0" w:rsidRPr="009274C0" w:rsidRDefault="009068A0" w:rsidP="009068A0">
                                <w:pPr>
                                  <w:pStyle w:val="affffe"/>
                                  <w:jc w:val="left"/>
                                  <w:rPr>
                                    <w:rFonts w:ascii="Times New Roman" w:hAnsi="Times New Roman"/>
                                    <w:spacing w:val="-4"/>
                                    <w:sz w:val="18"/>
                                    <w:szCs w:val="18"/>
                                    <w:lang w:val="ru-RU"/>
                                  </w:rPr>
                                </w:pPr>
                              </w:p>
                            </w:txbxContent>
                          </wps:txbx>
                          <wps:bodyPr rot="0" vert="horz" wrap="square" lIns="12700" tIns="12700" rIns="12700" bIns="12700" anchor="t" anchorCtr="0" upright="1">
                            <a:noAutofit/>
                          </wps:bodyPr>
                        </wps:wsp>
                      </wpg:grpSp>
                      <wpg:grpSp>
                        <wpg:cNvPr id="4320" name="Group 89"/>
                        <wpg:cNvGrpSpPr>
                          <a:grpSpLocks/>
                        </wpg:cNvGrpSpPr>
                        <wpg:grpSpPr bwMode="auto">
                          <a:xfrm>
                            <a:off x="1144" y="16014"/>
                            <a:ext cx="2524" cy="240"/>
                            <a:chOff x="0" y="0"/>
                            <a:chExt cx="20135" cy="20000"/>
                          </a:xfrm>
                        </wpg:grpSpPr>
                        <wps:wsp>
                          <wps:cNvPr id="432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90E02" w14:textId="77777777" w:rsidR="009068A0" w:rsidRPr="005D4ABD" w:rsidRDefault="009068A0" w:rsidP="009068A0">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4322"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564B4" w14:textId="77777777" w:rsidR="009068A0" w:rsidRPr="009274C0" w:rsidRDefault="009068A0" w:rsidP="009068A0">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Блинова</w:t>
                                </w:r>
                                <w:proofErr w:type="spellEnd"/>
                                <w:r w:rsidRPr="009274C0">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432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2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A3CE3" w14:textId="005E534B" w:rsidR="009068A0" w:rsidRDefault="00BD750D" w:rsidP="009068A0">
                              <w:pPr>
                                <w:pStyle w:val="affffe"/>
                                <w:jc w:val="center"/>
                                <w:rPr>
                                  <w:rFonts w:ascii="Times New Roman" w:hAnsi="Times New Roman"/>
                                  <w:sz w:val="24"/>
                                  <w:lang w:val="ru-RU"/>
                                </w:rPr>
                              </w:pPr>
                              <w:r>
                                <w:rPr>
                                  <w:rFonts w:ascii="Times New Roman" w:hAnsi="Times New Roman"/>
                                  <w:sz w:val="24"/>
                                  <w:lang w:val="ru-RU"/>
                                </w:rPr>
                                <w:t>6</w:t>
                              </w:r>
                              <w:r w:rsidR="009068A0" w:rsidRPr="00BC6D18">
                                <w:rPr>
                                  <w:rFonts w:ascii="Times New Roman" w:hAnsi="Times New Roman"/>
                                  <w:sz w:val="24"/>
                                  <w:lang w:val="ru-RU"/>
                                </w:rPr>
                                <w:t xml:space="preserve"> </w:t>
                              </w:r>
                              <w:r>
                                <w:rPr>
                                  <w:rFonts w:ascii="Times New Roman" w:hAnsi="Times New Roman"/>
                                  <w:sz w:val="24"/>
                                  <w:lang w:val="ru-RU"/>
                                </w:rPr>
                                <w:t>Технико-экономическое</w:t>
                              </w:r>
                            </w:p>
                            <w:p w14:paraId="438E8883" w14:textId="0CA95110" w:rsidR="009068A0" w:rsidRPr="00BC6D18" w:rsidRDefault="00BD750D" w:rsidP="009068A0">
                              <w:pPr>
                                <w:pStyle w:val="affffe"/>
                                <w:jc w:val="center"/>
                                <w:rPr>
                                  <w:rFonts w:ascii="Times New Roman" w:hAnsi="Times New Roman"/>
                                  <w:sz w:val="24"/>
                                  <w:lang w:val="ru-RU"/>
                                </w:rPr>
                              </w:pPr>
                              <w:r>
                                <w:rPr>
                                  <w:rFonts w:ascii="Times New Roman" w:hAnsi="Times New Roman"/>
                                  <w:sz w:val="24"/>
                                  <w:lang w:val="ru-RU"/>
                                </w:rPr>
                                <w:t>Обоснование проекта</w:t>
                              </w:r>
                            </w:p>
                          </w:txbxContent>
                        </wps:txbx>
                        <wps:bodyPr rot="0" vert="horz" wrap="square" lIns="12700" tIns="12700" rIns="12700" bIns="12700" anchor="ctr" anchorCtr="0" upright="1">
                          <a:noAutofit/>
                        </wps:bodyPr>
                      </wps:wsp>
                      <wps:wsp>
                        <wps:cNvPr id="432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2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2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2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B94D6E" w14:textId="77777777" w:rsidR="009068A0" w:rsidRPr="00904616" w:rsidRDefault="009068A0" w:rsidP="009068A0">
                              <w:pPr>
                                <w:pStyle w:val="afffffa"/>
                                <w:ind w:firstLine="0"/>
                                <w:rPr>
                                  <w:i w:val="0"/>
                                  <w:iCs/>
                                </w:rPr>
                              </w:pPr>
                              <w:r w:rsidRPr="0058383F">
                                <w:rPr>
                                  <w:i w:val="0"/>
                                  <w:iCs/>
                                  <w:sz w:val="18"/>
                                </w:rPr>
                                <w:t>Лит</w:t>
                              </w:r>
                              <w:r>
                                <w:rPr>
                                  <w:i w:val="0"/>
                                  <w:iCs/>
                                </w:rPr>
                                <w:t>.</w:t>
                              </w:r>
                            </w:p>
                          </w:txbxContent>
                        </wps:txbx>
                        <wps:bodyPr rot="0" vert="horz" wrap="square" lIns="12700" tIns="12700" rIns="12700" bIns="12700" anchor="t" anchorCtr="0" upright="1">
                          <a:noAutofit/>
                        </wps:bodyPr>
                      </wps:wsp>
                      <wps:wsp>
                        <wps:cNvPr id="432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B74EF6" w14:textId="77777777" w:rsidR="009068A0" w:rsidRPr="0058383F" w:rsidRDefault="009068A0" w:rsidP="009068A0">
                              <w:pPr>
                                <w:pStyle w:val="afffffa"/>
                                <w:ind w:firstLine="0"/>
                                <w:rPr>
                                  <w:i w:val="0"/>
                                  <w:iCs/>
                                  <w:sz w:val="18"/>
                                </w:rPr>
                              </w:pPr>
                              <w:r w:rsidRPr="0058383F">
                                <w:rPr>
                                  <w:i w:val="0"/>
                                  <w:iCs/>
                                  <w:sz w:val="18"/>
                                </w:rPr>
                                <w:t>Листов</w:t>
                              </w:r>
                            </w:p>
                          </w:txbxContent>
                        </wps:txbx>
                        <wps:bodyPr rot="0" vert="horz" wrap="square" lIns="12700" tIns="12700" rIns="12700" bIns="12700" anchor="t" anchorCtr="0" upright="1">
                          <a:noAutofit/>
                        </wps:bodyPr>
                      </wps:wsp>
                      <wps:wsp>
                        <wps:cNvPr id="4330"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188433" w14:textId="77777777" w:rsidR="009068A0" w:rsidRPr="0058383F" w:rsidRDefault="009068A0" w:rsidP="009068A0">
                              <w:pPr>
                                <w:pStyle w:val="afffffa"/>
                                <w:ind w:firstLine="0"/>
                                <w:rPr>
                                  <w:i w:val="0"/>
                                  <w:sz w:val="18"/>
                                </w:rPr>
                              </w:pPr>
                              <w:r>
                                <w:rPr>
                                  <w:i w:val="0"/>
                                  <w:sz w:val="18"/>
                                </w:rPr>
                                <w:t>9</w:t>
                              </w:r>
                            </w:p>
                          </w:txbxContent>
                        </wps:txbx>
                        <wps:bodyPr rot="0" vert="horz" wrap="square" lIns="12700" tIns="12700" rIns="12700" bIns="12700" anchor="t" anchorCtr="0" upright="1">
                          <a:noAutofit/>
                        </wps:bodyPr>
                      </wps:wsp>
                      <wps:wsp>
                        <wps:cNvPr id="433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3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33"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AD8BD" w14:textId="77777777" w:rsidR="009068A0" w:rsidRPr="00BC6D18" w:rsidRDefault="009068A0" w:rsidP="009068A0">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9A8BD" id="_x0000_s1493" style="position:absolute;left:0;text-align:left;margin-left:-31.8pt;margin-top:-43.75pt;width:524.4pt;height:807.85pt;z-index:25185280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">
                <v:rect id="Rectangle 54" o:spid="_x0000_s149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" filled="f" strokeweight="2pt"/>
                <v:line id="Line 55" o:spid="_x0000_s1495"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6" o:spid="_x0000_s149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57" o:spid="_x0000_s149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58" o:spid="_x0000_s149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59" o:spid="_x0000_s149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0" o:spid="_x0000_s150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1" o:spid="_x0000_s150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62" o:spid="_x0000_s150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" strokeweight="1pt"/>
                <v:line id="Line 63" o:spid="_x0000_s150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3tlwwAAANsAAAAPAAAAZHJzL2Rvd25yZXYueG1sRI/dagIx&#10;FITvBd8hHKF3mrUF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UF97ZcMAAADbAAAADwAA&#10;AAAAAAAAAAAAAAAHAgAAZHJzL2Rvd25yZXYueG1sUEsFBgAAAAADAAMAtwAAAPcCAAAAAA==&#10;" strokeweight="1pt"/>
                <v:rect id="Rectangle 64" o:spid="_x0000_s1504"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14:paraId="1BFACE47" w14:textId="77777777" w:rsidR="009068A0" w:rsidRDefault="009068A0" w:rsidP="009068A0">
                        <w:pPr>
                          <w:pStyle w:val="afffffa"/>
                        </w:pPr>
                      </w:p>
                    </w:txbxContent>
                  </v:textbox>
                </v:rect>
                <v:rect id="Rectangle 65" o:spid="_x0000_s1505"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" filled="f" stroked="f" strokeweight=".25pt">
                  <v:textbox inset="1pt,1pt,1pt,1pt">
                    <w:txbxContent>
                      <w:p w14:paraId="3E637765" w14:textId="77777777" w:rsidR="009068A0" w:rsidRDefault="009068A0" w:rsidP="009068A0">
                        <w:pPr>
                          <w:pStyle w:val="afffffa"/>
                        </w:pPr>
                      </w:p>
                    </w:txbxContent>
                  </v:textbox>
                </v:rect>
                <v:rect id="Rectangle 66" o:spid="_x0000_s150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" filled="f" stroked="f" strokeweight=".25pt">
                  <v:textbox inset="1pt,1pt,1pt,1pt">
                    <w:txbxContent>
                      <w:p w14:paraId="4C31D5E9" w14:textId="77777777" w:rsidR="009068A0" w:rsidRPr="0058383F" w:rsidRDefault="009068A0" w:rsidP="009068A0">
                        <w:pPr>
                          <w:pStyle w:val="afffffa"/>
                          <w:ind w:firstLine="0"/>
                          <w:rPr>
                            <w:i w:val="0"/>
                            <w:sz w:val="18"/>
                          </w:rPr>
                        </w:pPr>
                        <w:r w:rsidRPr="0058383F">
                          <w:rPr>
                            <w:i w:val="0"/>
                            <w:sz w:val="18"/>
                          </w:rPr>
                          <w:t>ФИО</w:t>
                        </w:r>
                      </w:p>
                      <w:p w14:paraId="2EE82855" w14:textId="77777777" w:rsidR="009068A0" w:rsidRPr="0024446F" w:rsidRDefault="009068A0" w:rsidP="009068A0">
                        <w:pPr>
                          <w:pStyle w:val="afffffa"/>
                          <w:rPr>
                            <w:i w:val="0"/>
                            <w:iCs/>
                          </w:rPr>
                        </w:pPr>
                      </w:p>
                    </w:txbxContent>
                  </v:textbox>
                </v:rect>
                <v:rect id="Rectangle 67" o:spid="_x0000_s150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" filled="f" stroked="f" strokeweight=".25pt">
                  <v:textbox inset="1pt,1pt,1pt,1pt">
                    <w:txbxContent>
                      <w:p w14:paraId="4FBE3F14" w14:textId="77777777" w:rsidR="009068A0" w:rsidRPr="0058383F" w:rsidRDefault="009068A0" w:rsidP="009068A0">
                        <w:pPr>
                          <w:pStyle w:val="afffffa"/>
                          <w:ind w:firstLine="0"/>
                          <w:rPr>
                            <w:i w:val="0"/>
                            <w:sz w:val="18"/>
                          </w:rPr>
                        </w:pPr>
                        <w:r w:rsidRPr="0058383F">
                          <w:rPr>
                            <w:i w:val="0"/>
                            <w:sz w:val="18"/>
                          </w:rPr>
                          <w:t>Подпись</w:t>
                        </w:r>
                      </w:p>
                      <w:p w14:paraId="5086BEBA" w14:textId="77777777" w:rsidR="009068A0" w:rsidRPr="0024446F" w:rsidRDefault="009068A0" w:rsidP="009068A0">
                        <w:pPr>
                          <w:pStyle w:val="afffffa"/>
                          <w:rPr>
                            <w:i w:val="0"/>
                            <w:iCs/>
                          </w:rPr>
                        </w:pPr>
                      </w:p>
                    </w:txbxContent>
                  </v:textbox>
                </v:rect>
                <v:rect id="Rectangle 68" o:spid="_x0000_s150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" filled="f" stroked="f" strokeweight=".25pt">
                  <v:textbox inset="1pt,1pt,1pt,1pt">
                    <w:txbxContent>
                      <w:p w14:paraId="7B43A73E" w14:textId="77777777" w:rsidR="009068A0" w:rsidRPr="0058383F" w:rsidRDefault="009068A0" w:rsidP="009068A0">
                        <w:pPr>
                          <w:pStyle w:val="afffffa"/>
                          <w:ind w:firstLine="0"/>
                          <w:rPr>
                            <w:i w:val="0"/>
                            <w:sz w:val="18"/>
                          </w:rPr>
                        </w:pPr>
                        <w:r w:rsidRPr="0058383F">
                          <w:rPr>
                            <w:i w:val="0"/>
                            <w:sz w:val="18"/>
                          </w:rPr>
                          <w:t>Дата</w:t>
                        </w:r>
                      </w:p>
                      <w:p w14:paraId="6D73F739" w14:textId="77777777" w:rsidR="009068A0" w:rsidRPr="0024446F" w:rsidRDefault="009068A0" w:rsidP="009068A0">
                        <w:pPr>
                          <w:pStyle w:val="afffffa"/>
                          <w:rPr>
                            <w:i w:val="0"/>
                            <w:iCs/>
                          </w:rPr>
                        </w:pPr>
                      </w:p>
                    </w:txbxContent>
                  </v:textbox>
                </v:rect>
                <v:rect id="Rectangle 69" o:spid="_x0000_s150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" filled="f" stroked="f" strokeweight=".25pt">
                  <v:textbox inset="1pt,1pt,1pt,1pt">
                    <w:txbxContent>
                      <w:p w14:paraId="7793F3AB" w14:textId="77777777" w:rsidR="009068A0" w:rsidRPr="0058383F" w:rsidRDefault="009068A0" w:rsidP="009068A0">
                        <w:pPr>
                          <w:pStyle w:val="afffffa"/>
                          <w:ind w:firstLine="0"/>
                          <w:rPr>
                            <w:i w:val="0"/>
                            <w:iCs/>
                            <w:sz w:val="18"/>
                          </w:rPr>
                        </w:pPr>
                        <w:r w:rsidRPr="0058383F">
                          <w:rPr>
                            <w:i w:val="0"/>
                            <w:iCs/>
                            <w:sz w:val="18"/>
                          </w:rPr>
                          <w:t>Лист</w:t>
                        </w:r>
                      </w:p>
                    </w:txbxContent>
                  </v:textbox>
                </v:rect>
                <v:rect id="_x0000_s1510"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" filled="f" stroked="f" strokeweight=".25pt">
                  <v:textbox inset="1pt,1pt,1pt,1pt">
                    <w:txbxContent>
                      <w:p w14:paraId="1E414F2D" w14:textId="77777777" w:rsidR="009068A0" w:rsidRPr="0058383F" w:rsidRDefault="009068A0" w:rsidP="009068A0">
                        <w:pPr>
                          <w:pStyle w:val="afffffa"/>
                          <w:ind w:firstLine="0"/>
                          <w:rPr>
                            <w:i w:val="0"/>
                            <w:sz w:val="18"/>
                          </w:rPr>
                        </w:pPr>
                        <w:r w:rsidRPr="0058383F">
                          <w:rPr>
                            <w:i w:val="0"/>
                            <w:sz w:val="18"/>
                          </w:rPr>
                          <w:t>1</w:t>
                        </w:r>
                      </w:p>
                    </w:txbxContent>
                  </v:textbox>
                </v:rect>
                <v:rect id="Rectangle 71" o:spid="_x0000_s1511"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" filled="f" stroked="f" strokeweight=".25pt">
                  <v:textbox inset="1pt,1pt,1pt,1pt">
                    <w:txbxContent>
                      <w:p w14:paraId="3EA22F8F" w14:textId="1A20C800" w:rsidR="009068A0" w:rsidRPr="00CE51F8" w:rsidRDefault="009068A0" w:rsidP="009068A0">
                        <w:pPr>
                          <w:pStyle w:val="affffe"/>
                          <w:jc w:val="center"/>
                          <w:rPr>
                            <w:rFonts w:ascii="Times New Roman" w:hAnsi="Times New Roman"/>
                            <w:sz w:val="24"/>
                            <w:szCs w:val="14"/>
                            <w:lang w:val="ru-RU"/>
                          </w:rPr>
                        </w:pPr>
                        <w:r w:rsidRPr="00CE51F8">
                          <w:rPr>
                            <w:rFonts w:ascii="Times New Roman" w:hAnsi="Times New Roman"/>
                            <w:sz w:val="24"/>
                            <w:szCs w:val="24"/>
                            <w:lang w:val="ru-RU"/>
                          </w:rPr>
                          <w:t>ДП 0</w:t>
                        </w:r>
                        <w:r>
                          <w:rPr>
                            <w:rFonts w:ascii="Times New Roman" w:hAnsi="Times New Roman"/>
                            <w:sz w:val="24"/>
                            <w:szCs w:val="24"/>
                            <w:lang w:val="ru-RU"/>
                          </w:rPr>
                          <w:t>6</w:t>
                        </w:r>
                        <w:r w:rsidRPr="00CE51F8">
                          <w:rPr>
                            <w:rFonts w:ascii="Times New Roman" w:hAnsi="Times New Roman"/>
                            <w:sz w:val="24"/>
                            <w:szCs w:val="24"/>
                            <w:lang w:val="ru-RU"/>
                          </w:rPr>
                          <w:t>.</w:t>
                        </w:r>
                        <w:proofErr w:type="gramStart"/>
                        <w:r w:rsidRPr="00CE51F8">
                          <w:rPr>
                            <w:rFonts w:ascii="Times New Roman" w:hAnsi="Times New Roman"/>
                            <w:sz w:val="24"/>
                            <w:szCs w:val="24"/>
                            <w:lang w:val="ru-RU"/>
                          </w:rPr>
                          <w:t>00.ПЗ</w:t>
                        </w:r>
                        <w:proofErr w:type="gramEnd"/>
                      </w:p>
                      <w:p w14:paraId="6F0759E3" w14:textId="77777777" w:rsidR="009068A0" w:rsidRPr="009005BC" w:rsidRDefault="009068A0" w:rsidP="009068A0"/>
                    </w:txbxContent>
                  </v:textbox>
                </v:rect>
                <v:line id="Line 72" o:spid="_x0000_s151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" strokeweight="2pt"/>
                <v:line id="Line 73" o:spid="_x0000_s151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" strokeweight="2pt"/>
                <v:line id="Line 74" o:spid="_x0000_s151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" strokeweight="1pt"/>
                <v:line id="Line 75" o:spid="_x0000_s151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PjxgAAAN0AAAAPAAAAZHJzL2Rvd25yZXYueG1sRI/RagIx&#10;FETfC/5DuELfatbSSl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c3TD48YAAADdAAAA&#10;DwAAAAAAAAAAAAAAAAAHAgAAZHJzL2Rvd25yZXYueG1sUEsFBgAAAAADAAMAtwAAAPoCAAAAAA==&#10;" strokeweight="1pt"/>
                <v:line id="Line 76" o:spid="_x0000_s151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" strokeweight="1pt"/>
                <v:group id="Group 77" o:spid="_x0000_s151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">
                  <v:rect id="Rectangle 78" o:spid="_x0000_s15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" filled="f" stroked="f" strokeweight=".25pt">
                    <v:textbox inset="1pt,1pt,1pt,1pt">
                      <w:txbxContent>
                        <w:p w14:paraId="740B00EF" w14:textId="77777777" w:rsidR="009068A0" w:rsidRPr="00391803" w:rsidRDefault="009068A0" w:rsidP="009068A0">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51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" filled="f" stroked="f" strokeweight=".25pt">
                    <v:textbox inset="1pt,1pt,1pt,1pt">
                      <w:txbxContent>
                        <w:p w14:paraId="761F6F1D" w14:textId="77777777" w:rsidR="009068A0" w:rsidRPr="003275F5" w:rsidRDefault="009068A0" w:rsidP="009068A0">
                          <w:pPr>
                            <w:ind w:firstLine="0"/>
                            <w:jc w:val="left"/>
                            <w:rPr>
                              <w:i/>
                              <w:sz w:val="18"/>
                              <w:szCs w:val="18"/>
                            </w:rPr>
                          </w:pPr>
                          <w:r>
                            <w:rPr>
                              <w:i/>
                              <w:sz w:val="18"/>
                              <w:szCs w:val="18"/>
                            </w:rPr>
                            <w:t>Корень М.А.</w:t>
                          </w:r>
                        </w:p>
                      </w:txbxContent>
                    </v:textbox>
                  </v:rect>
                </v:group>
                <v:group id="Group 80" o:spid="_x0000_s1520"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">
                  <v:rect id="Rectangle 81" o:spid="_x0000_s15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" filled="f" stroked="f" strokeweight=".25pt">
                    <v:textbox inset="1pt,1pt,1pt,1pt">
                      <w:txbxContent>
                        <w:p w14:paraId="451686CA" w14:textId="77777777" w:rsidR="009068A0" w:rsidRPr="00391803" w:rsidRDefault="009068A0" w:rsidP="009068A0">
                          <w:pPr>
                            <w:pStyle w:val="afffffc"/>
                            <w:ind w:firstLine="0"/>
                          </w:pPr>
                          <w:r w:rsidRPr="00391803">
                            <w:t xml:space="preserve"> </w:t>
                          </w:r>
                          <w:r w:rsidRPr="00391803">
                            <w:rPr>
                              <w:i w:val="0"/>
                              <w:sz w:val="18"/>
                            </w:rPr>
                            <w:t>Пров</w:t>
                          </w:r>
                          <w:r w:rsidRPr="00391803">
                            <w:rPr>
                              <w:sz w:val="18"/>
                            </w:rPr>
                            <w:t>.</w:t>
                          </w:r>
                        </w:p>
                      </w:txbxContent>
                    </v:textbox>
                  </v:rect>
                  <v:rect id="Rectangle 82" o:spid="_x0000_s1522"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" filled="f" stroked="f" strokeweight=".25pt">
                    <v:textbox inset="1pt,1pt,1pt,1pt">
                      <w:txbxContent>
                        <w:p w14:paraId="381C8AB8" w14:textId="77777777" w:rsidR="009068A0" w:rsidRPr="009274C0" w:rsidRDefault="009068A0" w:rsidP="009068A0">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Комкова</w:t>
                          </w:r>
                          <w:proofErr w:type="spellEnd"/>
                          <w:r w:rsidRPr="009274C0">
                            <w:rPr>
                              <w:rFonts w:ascii="Times New Roman" w:hAnsi="Times New Roman"/>
                              <w:spacing w:val="-4"/>
                              <w:sz w:val="18"/>
                              <w:szCs w:val="18"/>
                              <w:lang w:val="ru-RU"/>
                            </w:rPr>
                            <w:t xml:space="preserve"> А.В.</w:t>
                          </w:r>
                        </w:p>
                      </w:txbxContent>
                    </v:textbox>
                  </v:rect>
                </v:group>
                <v:group id="Group 83" o:spid="_x0000_s1523" style="position:absolute;left:1144;top:15479;width:2507;height:239" coordorigin="-1"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">
                  <v:rect id="Rectangle 84" o:spid="_x0000_s1524" style="position:absolute;left:-1;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" filled="f" stroked="f" strokeweight=".25pt">
                    <v:textbox inset="1pt,1pt,1pt,1pt">
                      <w:txbxContent>
                        <w:p w14:paraId="0D821443" w14:textId="77777777" w:rsidR="009068A0" w:rsidRPr="004F5CE6" w:rsidRDefault="009068A0" w:rsidP="009068A0">
                          <w:pPr>
                            <w:pStyle w:val="afffffc"/>
                            <w:ind w:firstLine="0"/>
                          </w:pPr>
                        </w:p>
                      </w:txbxContent>
                    </v:textbox>
                  </v:rect>
                  <v:rect id="Rectangle 85" o:spid="_x0000_s1525" style="position:absolute;left:9281;width:10718;height:1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" filled="f" stroked="f" strokeweight=".25pt">
                    <v:textbox inset="1pt,1pt,1pt,1pt">
                      <w:txbxContent>
                        <w:p w14:paraId="611DAF36" w14:textId="77777777" w:rsidR="009068A0" w:rsidRPr="0007115C" w:rsidRDefault="009068A0" w:rsidP="009068A0">
                          <w:pPr>
                            <w:ind w:firstLine="0"/>
                          </w:pPr>
                        </w:p>
                      </w:txbxContent>
                    </v:textbox>
                  </v:rect>
                </v:group>
                <v:group id="Group 86" o:spid="_x0000_s1526"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">
                  <v:rect id="Rectangle 87" o:spid="_x0000_s15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" filled="f" stroked="f" strokeweight=".25pt">
                    <v:textbox inset="1pt,1pt,1pt,1pt">
                      <w:txbxContent>
                        <w:p w14:paraId="49BC25C5" w14:textId="77777777" w:rsidR="009068A0" w:rsidRPr="00391803" w:rsidRDefault="009068A0" w:rsidP="009068A0">
                          <w:pPr>
                            <w:pStyle w:val="afffffc"/>
                            <w:ind w:firstLine="0"/>
                            <w:rPr>
                              <w:i w:val="0"/>
                              <w:sz w:val="18"/>
                            </w:rPr>
                          </w:pPr>
                          <w:r w:rsidRPr="00391803">
                            <w:rPr>
                              <w:i w:val="0"/>
                              <w:sz w:val="18"/>
                            </w:rPr>
                            <w:t xml:space="preserve"> Н. контр.</w:t>
                          </w:r>
                        </w:p>
                      </w:txbxContent>
                    </v:textbox>
                  </v:rect>
                  <v:rect id="Rectangle 88" o:spid="_x0000_s1528"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" filled="f" stroked="f" strokeweight=".25pt">
                    <v:textbox inset="1pt,1pt,1pt,1pt">
                      <w:txbxContent>
                        <w:p w14:paraId="2AAD9711" w14:textId="77777777" w:rsidR="009068A0" w:rsidRPr="009274C0" w:rsidRDefault="009068A0" w:rsidP="009068A0">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Нистюк</w:t>
                          </w:r>
                          <w:proofErr w:type="spellEnd"/>
                          <w:r w:rsidRPr="009274C0">
                            <w:rPr>
                              <w:rFonts w:ascii="Times New Roman" w:hAnsi="Times New Roman"/>
                              <w:spacing w:val="-4"/>
                              <w:sz w:val="18"/>
                              <w:szCs w:val="18"/>
                              <w:lang w:val="ru-RU"/>
                            </w:rPr>
                            <w:t xml:space="preserve"> О.А.</w:t>
                          </w:r>
                        </w:p>
                        <w:p w14:paraId="60893433" w14:textId="77777777" w:rsidR="009068A0" w:rsidRPr="009274C0" w:rsidRDefault="009068A0" w:rsidP="009068A0">
                          <w:pPr>
                            <w:pStyle w:val="affffe"/>
                            <w:rPr>
                              <w:rFonts w:ascii="Times New Roman" w:hAnsi="Times New Roman"/>
                            </w:rPr>
                          </w:pPr>
                        </w:p>
                        <w:p w14:paraId="0AA47E3E" w14:textId="77777777" w:rsidR="009068A0" w:rsidRPr="009274C0" w:rsidRDefault="009068A0" w:rsidP="009068A0">
                          <w:pPr>
                            <w:pStyle w:val="affffe"/>
                            <w:jc w:val="left"/>
                            <w:rPr>
                              <w:rFonts w:ascii="Times New Roman" w:hAnsi="Times New Roman"/>
                              <w:spacing w:val="-4"/>
                              <w:sz w:val="18"/>
                              <w:szCs w:val="18"/>
                              <w:lang w:val="ru-RU"/>
                            </w:rPr>
                          </w:pPr>
                        </w:p>
                      </w:txbxContent>
                    </v:textbox>
                  </v:rect>
                </v:group>
                <v:group id="Group 89" o:spid="_x0000_s1529"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">
                  <v:rect id="Rectangle 90" o:spid="_x0000_s15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" filled="f" stroked="f" strokeweight=".25pt">
                    <v:textbox inset="1pt,1pt,1pt,1pt">
                      <w:txbxContent>
                        <w:p w14:paraId="05F90E02" w14:textId="77777777" w:rsidR="009068A0" w:rsidRPr="005D4ABD" w:rsidRDefault="009068A0" w:rsidP="009068A0">
                          <w:pPr>
                            <w:pStyle w:val="afffffc"/>
                            <w:ind w:firstLine="0"/>
                            <w:rPr>
                              <w:sz w:val="18"/>
                            </w:rPr>
                          </w:pPr>
                          <w:r w:rsidRPr="005D4ABD">
                            <w:rPr>
                              <w:sz w:val="18"/>
                            </w:rPr>
                            <w:t xml:space="preserve"> </w:t>
                          </w:r>
                          <w:r w:rsidRPr="00391803">
                            <w:rPr>
                              <w:i w:val="0"/>
                              <w:sz w:val="18"/>
                            </w:rPr>
                            <w:t>Утв.</w:t>
                          </w:r>
                        </w:p>
                      </w:txbxContent>
                    </v:textbox>
                  </v:rect>
                  <v:rect id="Rectangle 91" o:spid="_x0000_s1531"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" filled="f" stroked="f" strokeweight=".25pt">
                    <v:textbox inset="1pt,1pt,1pt,1pt">
                      <w:txbxContent>
                        <w:p w14:paraId="609564B4" w14:textId="77777777" w:rsidR="009068A0" w:rsidRPr="009274C0" w:rsidRDefault="009068A0" w:rsidP="009068A0">
                          <w:pPr>
                            <w:pStyle w:val="affffe"/>
                            <w:jc w:val="left"/>
                            <w:rPr>
                              <w:rFonts w:ascii="Times New Roman" w:hAnsi="Times New Roman"/>
                              <w:spacing w:val="-4"/>
                              <w:sz w:val="18"/>
                              <w:szCs w:val="18"/>
                              <w:lang w:val="ru-RU"/>
                            </w:rPr>
                          </w:pPr>
                          <w:proofErr w:type="spellStart"/>
                          <w:r w:rsidRPr="009274C0">
                            <w:rPr>
                              <w:rFonts w:ascii="Times New Roman" w:hAnsi="Times New Roman"/>
                              <w:spacing w:val="-4"/>
                              <w:sz w:val="18"/>
                              <w:szCs w:val="18"/>
                              <w:lang w:val="ru-RU"/>
                            </w:rPr>
                            <w:t>Блинова</w:t>
                          </w:r>
                          <w:proofErr w:type="spellEnd"/>
                          <w:r w:rsidRPr="009274C0">
                            <w:rPr>
                              <w:rFonts w:ascii="Times New Roman" w:hAnsi="Times New Roman"/>
                              <w:spacing w:val="-4"/>
                              <w:sz w:val="18"/>
                              <w:szCs w:val="18"/>
                              <w:lang w:val="ru-RU"/>
                            </w:rPr>
                            <w:t xml:space="preserve"> Е.А.</w:t>
                          </w:r>
                        </w:p>
                      </w:txbxContent>
                    </v:textbox>
                  </v:rect>
                </v:group>
                <v:line id="Line 92" o:spid="_x0000_s153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" strokeweight="2pt"/>
                <v:rect id="Rectangle 93" o:spid="_x0000_s153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" filled="f" stroked="f" strokeweight=".25pt">
                  <v:textbox inset="1pt,1pt,1pt,1pt">
                    <w:txbxContent>
                      <w:p w14:paraId="22CA3CE3" w14:textId="005E534B" w:rsidR="009068A0" w:rsidRDefault="00BD750D" w:rsidP="009068A0">
                        <w:pPr>
                          <w:pStyle w:val="affffe"/>
                          <w:jc w:val="center"/>
                          <w:rPr>
                            <w:rFonts w:ascii="Times New Roman" w:hAnsi="Times New Roman"/>
                            <w:sz w:val="24"/>
                            <w:lang w:val="ru-RU"/>
                          </w:rPr>
                        </w:pPr>
                        <w:r>
                          <w:rPr>
                            <w:rFonts w:ascii="Times New Roman" w:hAnsi="Times New Roman"/>
                            <w:sz w:val="24"/>
                            <w:lang w:val="ru-RU"/>
                          </w:rPr>
                          <w:t>6</w:t>
                        </w:r>
                        <w:r w:rsidR="009068A0" w:rsidRPr="00BC6D18">
                          <w:rPr>
                            <w:rFonts w:ascii="Times New Roman" w:hAnsi="Times New Roman"/>
                            <w:sz w:val="24"/>
                            <w:lang w:val="ru-RU"/>
                          </w:rPr>
                          <w:t xml:space="preserve"> </w:t>
                        </w:r>
                        <w:r>
                          <w:rPr>
                            <w:rFonts w:ascii="Times New Roman" w:hAnsi="Times New Roman"/>
                            <w:sz w:val="24"/>
                            <w:lang w:val="ru-RU"/>
                          </w:rPr>
                          <w:t>Технико-экономическое</w:t>
                        </w:r>
                      </w:p>
                      <w:p w14:paraId="438E8883" w14:textId="0CA95110" w:rsidR="009068A0" w:rsidRPr="00BC6D18" w:rsidRDefault="00BD750D" w:rsidP="009068A0">
                        <w:pPr>
                          <w:pStyle w:val="affffe"/>
                          <w:jc w:val="center"/>
                          <w:rPr>
                            <w:rFonts w:ascii="Times New Roman" w:hAnsi="Times New Roman"/>
                            <w:sz w:val="24"/>
                            <w:lang w:val="ru-RU"/>
                          </w:rPr>
                        </w:pPr>
                        <w:r>
                          <w:rPr>
                            <w:rFonts w:ascii="Times New Roman" w:hAnsi="Times New Roman"/>
                            <w:sz w:val="24"/>
                            <w:lang w:val="ru-RU"/>
                          </w:rPr>
                          <w:t>Обоснование проекта</w:t>
                        </w:r>
                      </w:p>
                    </w:txbxContent>
                  </v:textbox>
                </v:rect>
                <v:line id="Line 94" o:spid="_x0000_s153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" strokeweight="2pt"/>
                <v:line id="Line 95" o:spid="_x0000_s153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" strokeweight="2pt"/>
                <v:line id="Line 96" o:spid="_x0000_s153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" strokeweight="2pt"/>
                <v:rect id="Rectangle 97" o:spid="_x0000_s153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" filled="f" stroked="f" strokeweight=".25pt">
                  <v:textbox inset="1pt,1pt,1pt,1pt">
                    <w:txbxContent>
                      <w:p w14:paraId="04B94D6E" w14:textId="77777777" w:rsidR="009068A0" w:rsidRPr="00904616" w:rsidRDefault="009068A0" w:rsidP="009068A0">
                        <w:pPr>
                          <w:pStyle w:val="afffffa"/>
                          <w:ind w:firstLine="0"/>
                          <w:rPr>
                            <w:i w:val="0"/>
                            <w:iCs/>
                          </w:rPr>
                        </w:pPr>
                        <w:r w:rsidRPr="0058383F">
                          <w:rPr>
                            <w:i w:val="0"/>
                            <w:iCs/>
                            <w:sz w:val="18"/>
                          </w:rPr>
                          <w:t>Лит</w:t>
                        </w:r>
                        <w:r>
                          <w:rPr>
                            <w:i w:val="0"/>
                            <w:iCs/>
                          </w:rPr>
                          <w:t>.</w:t>
                        </w:r>
                      </w:p>
                    </w:txbxContent>
                  </v:textbox>
                </v:rect>
                <v:rect id="Rectangle 98" o:spid="_x0000_s153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" filled="f" stroked="f" strokeweight=".25pt">
                  <v:textbox inset="1pt,1pt,1pt,1pt">
                    <w:txbxContent>
                      <w:p w14:paraId="41B74EF6" w14:textId="77777777" w:rsidR="009068A0" w:rsidRPr="0058383F" w:rsidRDefault="009068A0" w:rsidP="009068A0">
                        <w:pPr>
                          <w:pStyle w:val="afffffa"/>
                          <w:ind w:firstLine="0"/>
                          <w:rPr>
                            <w:i w:val="0"/>
                            <w:iCs/>
                            <w:sz w:val="18"/>
                          </w:rPr>
                        </w:pPr>
                        <w:r w:rsidRPr="0058383F">
                          <w:rPr>
                            <w:i w:val="0"/>
                            <w:iCs/>
                            <w:sz w:val="18"/>
                          </w:rPr>
                          <w:t>Листов</w:t>
                        </w:r>
                      </w:p>
                    </w:txbxContent>
                  </v:textbox>
                </v:rect>
                <v:rect id="Rectangle 99" o:spid="_x0000_s1539"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" filled="f" stroked="f" strokeweight=".25pt">
                  <v:textbox inset="1pt,1pt,1pt,1pt">
                    <w:txbxContent>
                      <w:p w14:paraId="7C188433" w14:textId="77777777" w:rsidR="009068A0" w:rsidRPr="0058383F" w:rsidRDefault="009068A0" w:rsidP="009068A0">
                        <w:pPr>
                          <w:pStyle w:val="afffffa"/>
                          <w:ind w:firstLine="0"/>
                          <w:rPr>
                            <w:i w:val="0"/>
                            <w:sz w:val="18"/>
                          </w:rPr>
                        </w:pPr>
                        <w:r>
                          <w:rPr>
                            <w:i w:val="0"/>
                            <w:sz w:val="18"/>
                          </w:rPr>
                          <w:t>9</w:t>
                        </w:r>
                      </w:p>
                    </w:txbxContent>
                  </v:textbox>
                </v:rect>
                <v:line id="Line 100" o:spid="_x0000_s154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" strokeweight="1pt"/>
                <v:line id="Line 101" o:spid="_x0000_s154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" strokeweight="1pt"/>
                <v:rect id="Rectangle 102" o:spid="_x0000_s1542"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" filled="f" stroked="f" strokeweight=".25pt">
                  <v:textbox inset="1pt,1pt,1pt,1pt">
                    <w:txbxContent>
                      <w:p w14:paraId="05EAD8BD" w14:textId="77777777" w:rsidR="009068A0" w:rsidRPr="00BC6D18" w:rsidRDefault="009068A0" w:rsidP="009068A0">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0625CB">
        <w:rPr>
          <w:b w:val="0"/>
          <w:noProof/>
          <w:lang w:eastAsia="ru-RU"/>
        </w:rPr>
        <mc:AlternateContent>
          <mc:Choice Requires="wps">
            <w:drawing>
              <wp:anchor distT="0" distB="0" distL="114300" distR="114300" simplePos="0" relativeHeight="251819008" behindDoc="0" locked="0" layoutInCell="1" allowOverlap="1" wp14:anchorId="22750F60" wp14:editId="06DB593A">
                <wp:simplePos x="0" y="0"/>
                <wp:positionH relativeFrom="column">
                  <wp:posOffset>5709285</wp:posOffset>
                </wp:positionH>
                <wp:positionV relativeFrom="paragraph">
                  <wp:posOffset>-278130</wp:posOffset>
                </wp:positionV>
                <wp:extent cx="297180" cy="236220"/>
                <wp:effectExtent l="0" t="0" r="26670" b="11430"/>
                <wp:wrapNone/>
                <wp:docPr id="66" name="Прямоугольник 66"/>
                <wp:cNvGraphicFramePr/>
                <a:graphic xmlns:a="http://schemas.openxmlformats.org/drawingml/2006/main">
                  <a:graphicData uri="http://schemas.microsoft.com/office/word/2010/wordprocessingShape">
                    <wps:wsp>
                      <wps:cNvSpPr/>
                      <wps:spPr>
                        <a:xfrm>
                          <a:off x="0" y="0"/>
                          <a:ext cx="297180" cy="2362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9EE91" id="Прямоугольник 66" o:spid="_x0000_s1026" style="position:absolute;margin-left:449.55pt;margin-top:-21.9pt;width:23.4pt;height:18.6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" fillcolor="white [3212]" strokecolor="white [3212]" strokeweight="1pt"/>
            </w:pict>
          </mc:Fallback>
        </mc:AlternateContent>
      </w:r>
      <w:r w:rsidR="00D160FD">
        <w:t>6 Технико-экономическое обоснование проекта</w:t>
      </w:r>
      <w:bookmarkEnd w:id="116"/>
    </w:p>
    <w:p w14:paraId="1E7C6084" w14:textId="10211CEC" w:rsidR="00AE7F60" w:rsidRPr="007838B5" w:rsidRDefault="00AE7F60" w:rsidP="0060770A">
      <w:r w:rsidRPr="007838B5">
        <w:t xml:space="preserve">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w:t>
      </w:r>
      <w:r w:rsidR="004C4CAC">
        <w:t>веб-</w:t>
      </w:r>
      <w:r>
        <w:t>приложения</w:t>
      </w:r>
      <w:r w:rsidRPr="007838B5">
        <w:t>.</w:t>
      </w:r>
    </w:p>
    <w:p w14:paraId="248F6B04" w14:textId="72B54C3D" w:rsidR="00AE7F60" w:rsidRPr="00AE7F60" w:rsidRDefault="00AE7F60" w:rsidP="0060770A">
      <w:r w:rsidRPr="007838B5">
        <w:t xml:space="preserve">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w:t>
      </w:r>
      <w:r>
        <w:t xml:space="preserve">с </w:t>
      </w:r>
      <w:r w:rsidRPr="007838B5">
        <w:t>техническ</w:t>
      </w:r>
      <w:r>
        <w:t>ой</w:t>
      </w:r>
      <w:r w:rsidRPr="007838B5">
        <w:t>, так и экономическ</w:t>
      </w:r>
      <w:r>
        <w:t>ой точки зрения</w:t>
      </w:r>
      <w:r w:rsidRPr="007838B5">
        <w:t>.</w:t>
      </w:r>
    </w:p>
    <w:p w14:paraId="2D0941BC" w14:textId="63B5ECEA" w:rsidR="00372D50" w:rsidRDefault="006939E5" w:rsidP="0060770A">
      <w:pPr>
        <w:pStyle w:val="afffc"/>
      </w:pPr>
      <w:bookmarkStart w:id="117" w:name="_Toc198277031"/>
      <w:r w:rsidRPr="00AE7F60">
        <w:t xml:space="preserve">6.1 </w:t>
      </w:r>
      <w:r w:rsidR="00AE7F60">
        <w:t>О</w:t>
      </w:r>
      <w:r>
        <w:t>бщая характеристика разрабатываемого программного средства</w:t>
      </w:r>
      <w:bookmarkEnd w:id="117"/>
    </w:p>
    <w:p w14:paraId="054BAC10" w14:textId="7D61BD84" w:rsidR="002E6A5D" w:rsidRDefault="002E6A5D" w:rsidP="002E6A5D">
      <w:r>
        <w:t>В рамках данного дипломного проекта разработано веб-приложение для организации и управления аукционами, доступное с любых устройств. Оно упрощает процессы создания и проведения аукционов.</w:t>
      </w:r>
    </w:p>
    <w:p w14:paraId="0A4DCB6D" w14:textId="0F2FA312" w:rsidR="002E6A5D" w:rsidRDefault="002E6A5D" w:rsidP="002E6A5D">
      <w:r>
        <w:t xml:space="preserve">Для администраторов и организаторов приложение предоставляет инструменты эффективного управления лотами, пользователями и торговыми процессами. </w:t>
      </w:r>
      <w:r w:rsidRPr="002E6A5D">
        <w:rPr>
          <w:spacing w:val="-2"/>
        </w:rPr>
        <w:t>В отличие от традиционных решений с ручным вводом данных или использованием электронных таблиц, разработка автоматически запускает чат между продавцом и покупателем сразу после завершения аукциона, облегчая обсуждение условий сделки и повышая прозрачность взаимодействия.</w:t>
      </w:r>
    </w:p>
    <w:p w14:paraId="3EA8F54A" w14:textId="50BA1CCC" w:rsidR="002E6A5D" w:rsidRDefault="00D90A3A" w:rsidP="002E6A5D">
      <w:r w:rsidRPr="00D90A3A">
        <w:t xml:space="preserve">Для пользователей </w:t>
      </w:r>
      <w:r w:rsidR="00D5743E">
        <w:t>–</w:t>
      </w:r>
      <w:r w:rsidRPr="00D90A3A">
        <w:t xml:space="preserve"> продавцов и покупателей </w:t>
      </w:r>
      <w:r w:rsidR="00D5743E">
        <w:t>–</w:t>
      </w:r>
      <w:r w:rsidRPr="00D90A3A">
        <w:t xml:space="preserve"> приложение предоставляет удобные инструменты для создания аукционов, поиска интересующих лотов, участия в торгах посредством ставок, а также общения через встроенный чат, что повышает прозрачность и удобство проведения сделок. После завершения аукциона чат автоматически активируется для согласования условий передачи товара и оплаты</w:t>
      </w:r>
      <w:r w:rsidR="002E6A5D">
        <w:t>.</w:t>
      </w:r>
      <w:r>
        <w:t xml:space="preserve"> </w:t>
      </w:r>
    </w:p>
    <w:p w14:paraId="3206D50E" w14:textId="141A5E50" w:rsidR="00B119BE" w:rsidRDefault="002E6A5D" w:rsidP="002E6A5D">
      <w:r>
        <w:t xml:space="preserve">Программное средство реализовано с использованием </w:t>
      </w:r>
      <w:proofErr w:type="spellStart"/>
      <w:r>
        <w:t>Django</w:t>
      </w:r>
      <w:proofErr w:type="spellEnd"/>
      <w:r>
        <w:t xml:space="preserve"> и </w:t>
      </w:r>
      <w:proofErr w:type="spellStart"/>
      <w:r>
        <w:t>Python</w:t>
      </w:r>
      <w:proofErr w:type="spellEnd"/>
      <w:r>
        <w:t xml:space="preserve"> на серверной стороне, </w:t>
      </w:r>
      <w:proofErr w:type="spellStart"/>
      <w:r>
        <w:t>React</w:t>
      </w:r>
      <w:proofErr w:type="spellEnd"/>
      <w:r>
        <w:t xml:space="preserve"> на клиентской, с б</w:t>
      </w:r>
      <w:r w:rsidR="00D90A3A">
        <w:t xml:space="preserve">азой данных </w:t>
      </w:r>
      <w:proofErr w:type="spellStart"/>
      <w:r w:rsidR="00D90A3A">
        <w:t>PostgreSQL</w:t>
      </w:r>
      <w:proofErr w:type="spellEnd"/>
      <w:r w:rsidR="00B119BE">
        <w:t>.</w:t>
      </w:r>
    </w:p>
    <w:p w14:paraId="7E963240" w14:textId="03694C72" w:rsidR="0024539D" w:rsidRDefault="00B119BE" w:rsidP="00B119BE">
      <w:r>
        <w:t>В функционал программного средства входят следующие возможности</w:t>
      </w:r>
      <w:r w:rsidR="0024539D" w:rsidRPr="0024539D">
        <w:t>:</w:t>
      </w:r>
    </w:p>
    <w:p w14:paraId="6312BE61" w14:textId="35D7A989" w:rsidR="0024539D" w:rsidRDefault="0024539D" w:rsidP="0060770A">
      <w:pPr>
        <w:pStyle w:val="a1"/>
      </w:pPr>
      <w:r>
        <w:t xml:space="preserve">регистрация в </w:t>
      </w:r>
      <w:r w:rsidR="00AD5264">
        <w:t>веб-</w:t>
      </w:r>
      <w:r>
        <w:t>приложении;</w:t>
      </w:r>
    </w:p>
    <w:p w14:paraId="611E7643" w14:textId="62496AA1" w:rsidR="00CB0EF7" w:rsidRPr="00B466A1" w:rsidRDefault="00AD5264" w:rsidP="0060770A">
      <w:pPr>
        <w:pStyle w:val="a1"/>
      </w:pPr>
      <w:r>
        <w:t>авторизация в веб-приложении</w:t>
      </w:r>
      <w:r w:rsidR="0024539D">
        <w:t>;</w:t>
      </w:r>
    </w:p>
    <w:p w14:paraId="68ABDF2D" w14:textId="3D5B077C" w:rsidR="0024539D" w:rsidRPr="00070532" w:rsidRDefault="007C7A0F" w:rsidP="0060770A">
      <w:pPr>
        <w:pStyle w:val="a1"/>
      </w:pPr>
      <w:r>
        <w:t>поиск аукционов по заданным критериям</w:t>
      </w:r>
      <w:r w:rsidR="00070532">
        <w:t>;</w:t>
      </w:r>
    </w:p>
    <w:p w14:paraId="249D9E56" w14:textId="1E9C6DE3" w:rsidR="00070532" w:rsidRDefault="007C7A0F" w:rsidP="0060770A">
      <w:pPr>
        <w:pStyle w:val="a1"/>
      </w:pPr>
      <w:r>
        <w:t>создание аукционов с описанием</w:t>
      </w:r>
      <w:r w:rsidR="00070532" w:rsidRPr="00070532">
        <w:t>;</w:t>
      </w:r>
    </w:p>
    <w:p w14:paraId="4DD00CAD" w14:textId="42C41771" w:rsidR="00070532" w:rsidRDefault="00583D03" w:rsidP="0060770A">
      <w:pPr>
        <w:pStyle w:val="a1"/>
      </w:pPr>
      <w:r>
        <w:t>участие в аукционах посредством ставок</w:t>
      </w:r>
      <w:r w:rsidR="00070532" w:rsidRPr="00070532">
        <w:t>;</w:t>
      </w:r>
    </w:p>
    <w:p w14:paraId="418334F8" w14:textId="41CCEB11" w:rsidR="0042440F" w:rsidRDefault="00583D03" w:rsidP="0060770A">
      <w:pPr>
        <w:pStyle w:val="a1"/>
      </w:pPr>
      <w:r>
        <w:t>использование чата для общения между продавцом и покупателем</w:t>
      </w:r>
      <w:r w:rsidR="002F1FA2">
        <w:t>.</w:t>
      </w:r>
    </w:p>
    <w:p w14:paraId="6193EC0D" w14:textId="2537962B" w:rsidR="00B466A1" w:rsidRDefault="00C900D4" w:rsidP="0060770A">
      <w:pPr>
        <w:ind w:firstLine="0"/>
        <w:jc w:val="left"/>
      </w:pPr>
      <w:r>
        <w:rPr>
          <w:noProof/>
          <w:lang w:eastAsia="ru-RU"/>
        </w:rPr>
        <mc:AlternateContent>
          <mc:Choice Requires="wps">
            <w:drawing>
              <wp:anchor distT="0" distB="0" distL="114300" distR="114300" simplePos="0" relativeHeight="251717632" behindDoc="0" locked="0" layoutInCell="1" allowOverlap="1" wp14:anchorId="3D923A7B" wp14:editId="575B7A1E">
                <wp:simplePos x="0" y="0"/>
                <wp:positionH relativeFrom="column">
                  <wp:posOffset>360680</wp:posOffset>
                </wp:positionH>
                <wp:positionV relativeFrom="paragraph">
                  <wp:posOffset>1189990</wp:posOffset>
                </wp:positionV>
                <wp:extent cx="879475" cy="182211"/>
                <wp:effectExtent l="0" t="0" r="15875" b="8890"/>
                <wp:wrapNone/>
                <wp:docPr id="3944"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9475" cy="1822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553F14" w14:textId="09ED3176" w:rsidR="00A218E5" w:rsidRPr="00BF460B" w:rsidRDefault="00F34C05" w:rsidP="00F160F4">
                            <w:pPr>
                              <w:spacing w:before="20"/>
                              <w:ind w:firstLine="0"/>
                              <w:rPr>
                                <w:i/>
                                <w:sz w:val="18"/>
                                <w:szCs w:val="18"/>
                              </w:rPr>
                            </w:pPr>
                            <w:r>
                              <w:rPr>
                                <w:i/>
                                <w:sz w:val="18"/>
                                <w:szCs w:val="18"/>
                              </w:rPr>
                              <w:t>Соболевский А. С.</w:t>
                            </w:r>
                          </w:p>
                        </w:txbxContent>
                      </wps:txbx>
                      <wps:bodyPr rot="0" vert="horz" wrap="square" lIns="0" tIns="0" rIns="0" bIns="0" anchor="t" anchorCtr="0" upright="1">
                        <a:noAutofit/>
                      </wps:bodyPr>
                    </wps:wsp>
                  </a:graphicData>
                </a:graphic>
              </wp:anchor>
            </w:drawing>
          </mc:Choice>
          <mc:Fallback>
            <w:pict>
              <v:rect w14:anchorId="3D923A7B" id="Rectangle 191" o:spid="_x0000_s1543" style="position:absolute;margin-left:28.4pt;margin-top:93.7pt;width:69.25pt;height:14.3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" filled="f" stroked="f" strokeweight=".25pt">
                <v:textbox inset="0,0,0,0">
                  <w:txbxContent>
                    <w:p w14:paraId="33553F14" w14:textId="09ED3176" w:rsidR="00A218E5" w:rsidRPr="00BF460B" w:rsidRDefault="00F34C05" w:rsidP="00F160F4">
                      <w:pPr>
                        <w:spacing w:before="20"/>
                        <w:ind w:firstLine="0"/>
                        <w:rPr>
                          <w:i/>
                          <w:sz w:val="18"/>
                          <w:szCs w:val="18"/>
                        </w:rPr>
                      </w:pPr>
                      <w:r>
                        <w:rPr>
                          <w:i/>
                          <w:sz w:val="18"/>
                          <w:szCs w:val="18"/>
                        </w:rPr>
                        <w:t>Соболевский А. С.</w:t>
                      </w:r>
                    </w:p>
                  </w:txbxContent>
                </v:textbox>
              </v:rect>
            </w:pict>
          </mc:Fallback>
        </mc:AlternateContent>
      </w:r>
      <w:r>
        <w:rPr>
          <w:noProof/>
          <w:lang w:eastAsia="ru-RU"/>
        </w:rPr>
        <mc:AlternateContent>
          <mc:Choice Requires="wps">
            <w:drawing>
              <wp:anchor distT="0" distB="0" distL="114300" distR="114300" simplePos="0" relativeHeight="251715584" behindDoc="0" locked="0" layoutInCell="1" allowOverlap="1" wp14:anchorId="2CB2D9A5" wp14:editId="4A8EE434">
                <wp:simplePos x="0" y="0"/>
                <wp:positionH relativeFrom="column">
                  <wp:posOffset>-377825</wp:posOffset>
                </wp:positionH>
                <wp:positionV relativeFrom="paragraph">
                  <wp:posOffset>1182370</wp:posOffset>
                </wp:positionV>
                <wp:extent cx="712470" cy="176497"/>
                <wp:effectExtent l="0" t="0" r="11430" b="14605"/>
                <wp:wrapNone/>
                <wp:docPr id="3942"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 cy="17649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E1D057" w14:textId="77777777" w:rsidR="00A218E5" w:rsidRDefault="00A218E5" w:rsidP="00F160F4">
                            <w:pPr>
                              <w:spacing w:before="40"/>
                              <w:ind w:firstLine="0"/>
                            </w:pPr>
                            <w:r>
                              <w:rPr>
                                <w:rFonts w:ascii="Journal" w:hAnsi="Journal"/>
                                <w:sz w:val="18"/>
                              </w:rPr>
                              <w:t xml:space="preserve"> </w:t>
                            </w:r>
                            <w:proofErr w:type="spellStart"/>
                            <w:r>
                              <w:rPr>
                                <w:rFonts w:ascii="Journal" w:hAnsi="Journal"/>
                                <w:sz w:val="18"/>
                              </w:rPr>
                              <w:t>Консульт</w:t>
                            </w:r>
                            <w:proofErr w:type="spellEnd"/>
                            <w:r>
                              <w:rPr>
                                <w:rFonts w:ascii="Journal" w:hAnsi="Journal"/>
                                <w:sz w:val="18"/>
                              </w:rPr>
                              <w:t>.</w:t>
                            </w:r>
                          </w:p>
                        </w:txbxContent>
                      </wps:txbx>
                      <wps:bodyPr rot="0" vert="horz" wrap="square" lIns="0" tIns="0" rIns="0" bIns="0" anchor="t" anchorCtr="0" upright="1">
                        <a:noAutofit/>
                      </wps:bodyPr>
                    </wps:wsp>
                  </a:graphicData>
                </a:graphic>
              </wp:anchor>
            </w:drawing>
          </mc:Choice>
          <mc:Fallback>
            <w:pict>
              <v:rect w14:anchorId="2CB2D9A5" id="Rectangle 183" o:spid="_x0000_s1544" style="position:absolute;margin-left:-29.75pt;margin-top:93.1pt;width:56.1pt;height:13.9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" filled="f" stroked="f" strokeweight=".25pt">
                <v:textbox inset="0,0,0,0">
                  <w:txbxContent>
                    <w:p w14:paraId="07E1D057" w14:textId="77777777" w:rsidR="00A218E5" w:rsidRDefault="00A218E5" w:rsidP="00F160F4">
                      <w:pPr>
                        <w:spacing w:before="40"/>
                        <w:ind w:firstLine="0"/>
                      </w:pPr>
                      <w:r>
                        <w:rPr>
                          <w:rFonts w:ascii="Journal" w:hAnsi="Journal"/>
                          <w:sz w:val="18"/>
                        </w:rPr>
                        <w:t xml:space="preserve"> </w:t>
                      </w:r>
                      <w:proofErr w:type="spellStart"/>
                      <w:r>
                        <w:rPr>
                          <w:rFonts w:ascii="Journal" w:hAnsi="Journal"/>
                          <w:sz w:val="18"/>
                        </w:rPr>
                        <w:t>Консульт</w:t>
                      </w:r>
                      <w:proofErr w:type="spellEnd"/>
                      <w:r>
                        <w:rPr>
                          <w:rFonts w:ascii="Journal" w:hAnsi="Journal"/>
                          <w:sz w:val="18"/>
                        </w:rPr>
                        <w:t>.</w:t>
                      </w:r>
                    </w:p>
                  </w:txbxContent>
                </v:textbox>
              </v:rect>
            </w:pict>
          </mc:Fallback>
        </mc:AlternateContent>
      </w:r>
      <w:r w:rsidR="00B13888">
        <w:rPr>
          <w:noProof/>
          <w:lang w:eastAsia="ru-RU"/>
        </w:rPr>
        <mc:AlternateContent>
          <mc:Choice Requires="wps">
            <w:drawing>
              <wp:anchor distT="0" distB="0" distL="114300" distR="114300" simplePos="0" relativeHeight="251854848" behindDoc="0" locked="0" layoutInCell="1" allowOverlap="1" wp14:anchorId="10DA674D" wp14:editId="335E0A7C">
                <wp:simplePos x="0" y="0"/>
                <wp:positionH relativeFrom="column">
                  <wp:posOffset>4335145</wp:posOffset>
                </wp:positionH>
                <wp:positionV relativeFrom="page">
                  <wp:posOffset>9713595</wp:posOffset>
                </wp:positionV>
                <wp:extent cx="532765" cy="162560"/>
                <wp:effectExtent l="0" t="0" r="635" b="8890"/>
                <wp:wrapNone/>
                <wp:docPr id="433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7A0458" w14:textId="77777777" w:rsidR="00B13888" w:rsidRPr="002B3EAF" w:rsidRDefault="00B13888" w:rsidP="00B13888">
                            <w:pPr>
                              <w:pStyle w:val="afffffa"/>
                              <w:ind w:firstLine="0"/>
                              <w:rPr>
                                <w:i w:val="0"/>
                                <w:sz w:val="18"/>
                              </w:rPr>
                            </w:pPr>
                            <w:r w:rsidRPr="002B3EAF">
                              <w:rPr>
                                <w:i w:val="0"/>
                                <w:sz w:val="18"/>
                              </w:rPr>
                              <w:t>У</w:t>
                            </w:r>
                          </w:p>
                        </w:txbxContent>
                      </wps:txbx>
                      <wps:bodyPr rot="0" vert="horz" wrap="square" lIns="12700" tIns="12700" rIns="12700" bIns="12700" anchor="t" anchorCtr="0" upright="1">
                        <a:noAutofit/>
                      </wps:bodyPr>
                    </wps:wsp>
                  </a:graphicData>
                </a:graphic>
              </wp:anchor>
            </w:drawing>
          </mc:Choice>
          <mc:Fallback>
            <w:pict>
              <v:rect w14:anchorId="10DA674D" id="_x0000_s1545" style="position:absolute;margin-left:341.35pt;margin-top:764.85pt;width:41.95pt;height:12.8pt;z-index:2518548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" filled="f" stroked="f" strokeweight=".25pt">
                <v:textbox inset="1pt,1pt,1pt,1pt">
                  <w:txbxContent>
                    <w:p w14:paraId="657A0458" w14:textId="77777777" w:rsidR="00B13888" w:rsidRPr="002B3EAF" w:rsidRDefault="00B13888" w:rsidP="00B13888">
                      <w:pPr>
                        <w:pStyle w:val="afffffa"/>
                        <w:ind w:firstLine="0"/>
                        <w:rPr>
                          <w:i w:val="0"/>
                          <w:sz w:val="18"/>
                        </w:rPr>
                      </w:pPr>
                      <w:r w:rsidRPr="002B3EAF">
                        <w:rPr>
                          <w:i w:val="0"/>
                          <w:sz w:val="18"/>
                        </w:rPr>
                        <w:t>У</w:t>
                      </w:r>
                    </w:p>
                  </w:txbxContent>
                </v:textbox>
                <w10:wrap anchory="page"/>
              </v:rect>
            </w:pict>
          </mc:Fallback>
        </mc:AlternateContent>
      </w:r>
      <w:r w:rsidR="00B466A1">
        <w:br w:type="page"/>
      </w:r>
    </w:p>
    <w:p w14:paraId="02D3A663" w14:textId="1BE23B67" w:rsidR="00B466A1" w:rsidRDefault="00B466A1" w:rsidP="0060770A">
      <w:r w:rsidRPr="00CB0EF7">
        <w:lastRenderedPageBreak/>
        <w:t>Способ монетизации – продажа разработанного программного средства и смежных прав на него заказчику</w:t>
      </w:r>
      <w:r w:rsidR="00B119BE">
        <w:t>.</w:t>
      </w:r>
    </w:p>
    <w:p w14:paraId="0CA2DA84" w14:textId="786ADCA2" w:rsidR="00F95B47" w:rsidRDefault="00F95B47" w:rsidP="0060770A">
      <w:pPr>
        <w:pStyle w:val="afffc"/>
      </w:pPr>
      <w:bookmarkStart w:id="118" w:name="_Toc198277032"/>
      <w:r>
        <w:t>6.2 Исходные данные для проведения расч</w:t>
      </w:r>
      <w:r w:rsidR="00A924AF">
        <w:t>е</w:t>
      </w:r>
      <w:r>
        <w:t>тов и маркетинговый анализ</w:t>
      </w:r>
      <w:bookmarkEnd w:id="118"/>
    </w:p>
    <w:p w14:paraId="5EA5B66C" w14:textId="77777777" w:rsidR="00F95B47" w:rsidRPr="001E11D7" w:rsidRDefault="00F95B47" w:rsidP="001E11D7">
      <w:pPr>
        <w:pStyle w:val="affff6"/>
      </w:pPr>
      <w:r w:rsidRPr="001E11D7">
        <w:t>Исходные данные для расчета представлены в таблице 6.1. Данные взяты из нормативов, действующих на момент написания дипломного проекта.</w:t>
      </w:r>
    </w:p>
    <w:p w14:paraId="16542E1C" w14:textId="77777777" w:rsidR="00F95B47" w:rsidRDefault="00F95B47" w:rsidP="000F0806">
      <w:pPr>
        <w:pStyle w:val="affff8"/>
      </w:pPr>
      <w:r>
        <w:t>Таблица 6.1 – Исходные данные для расчета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6"/>
        <w:gridCol w:w="1842"/>
        <w:gridCol w:w="1418"/>
      </w:tblGrid>
      <w:tr w:rsidR="00A3062B" w:rsidRPr="00797EE1" w14:paraId="01E94D6B" w14:textId="77777777" w:rsidTr="003F1F22">
        <w:trPr>
          <w:trHeight w:val="454"/>
        </w:trPr>
        <w:tc>
          <w:tcPr>
            <w:tcW w:w="6096" w:type="dxa"/>
            <w:tcBorders>
              <w:top w:val="single" w:sz="4" w:space="0" w:color="auto"/>
              <w:left w:val="single" w:sz="4" w:space="0" w:color="auto"/>
              <w:bottom w:val="single" w:sz="4" w:space="0" w:color="auto"/>
              <w:right w:val="single" w:sz="4" w:space="0" w:color="auto"/>
            </w:tcBorders>
            <w:vAlign w:val="center"/>
            <w:hideMark/>
          </w:tcPr>
          <w:p w14:paraId="3679AD68" w14:textId="77777777" w:rsidR="00A3062B" w:rsidRPr="009C271C" w:rsidRDefault="00A3062B" w:rsidP="0060770A">
            <w:pPr>
              <w:ind w:firstLine="0"/>
              <w:jc w:val="center"/>
              <w:rPr>
                <w:sz w:val="24"/>
                <w:szCs w:val="28"/>
              </w:rPr>
            </w:pPr>
            <w:r w:rsidRPr="009C271C">
              <w:rPr>
                <w:sz w:val="24"/>
                <w:szCs w:val="28"/>
              </w:rPr>
              <w:t>Наименование показателя</w:t>
            </w:r>
          </w:p>
        </w:tc>
        <w:tc>
          <w:tcPr>
            <w:tcW w:w="1842" w:type="dxa"/>
            <w:tcBorders>
              <w:top w:val="single" w:sz="4" w:space="0" w:color="auto"/>
              <w:left w:val="single" w:sz="4" w:space="0" w:color="auto"/>
              <w:bottom w:val="single" w:sz="4" w:space="0" w:color="auto"/>
              <w:right w:val="single" w:sz="4" w:space="0" w:color="auto"/>
            </w:tcBorders>
            <w:vAlign w:val="center"/>
            <w:hideMark/>
          </w:tcPr>
          <w:p w14:paraId="74FE4253" w14:textId="77777777" w:rsidR="00A3062B" w:rsidRPr="009C271C" w:rsidRDefault="00A3062B" w:rsidP="0060770A">
            <w:pPr>
              <w:ind w:firstLine="0"/>
              <w:jc w:val="center"/>
              <w:rPr>
                <w:sz w:val="24"/>
                <w:szCs w:val="28"/>
              </w:rPr>
            </w:pPr>
            <w:r w:rsidRPr="009C271C">
              <w:rPr>
                <w:sz w:val="24"/>
                <w:szCs w:val="28"/>
              </w:rPr>
              <w:t>Условные</w:t>
            </w:r>
          </w:p>
          <w:p w14:paraId="5943584C" w14:textId="77777777" w:rsidR="00A3062B" w:rsidRPr="009C271C" w:rsidRDefault="00A3062B" w:rsidP="0060770A">
            <w:pPr>
              <w:ind w:firstLine="0"/>
              <w:jc w:val="center"/>
              <w:rPr>
                <w:sz w:val="24"/>
                <w:szCs w:val="28"/>
              </w:rPr>
            </w:pPr>
            <w:r w:rsidRPr="009C271C">
              <w:rPr>
                <w:sz w:val="24"/>
                <w:szCs w:val="28"/>
              </w:rPr>
              <w:t>обозначения</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79F360D" w14:textId="77777777" w:rsidR="00A3062B" w:rsidRPr="009C271C" w:rsidRDefault="00A3062B" w:rsidP="0060770A">
            <w:pPr>
              <w:ind w:firstLine="0"/>
              <w:jc w:val="center"/>
              <w:rPr>
                <w:sz w:val="24"/>
                <w:szCs w:val="28"/>
              </w:rPr>
            </w:pPr>
            <w:r w:rsidRPr="009C271C">
              <w:rPr>
                <w:sz w:val="24"/>
                <w:szCs w:val="28"/>
              </w:rPr>
              <w:t>Норматив</w:t>
            </w:r>
          </w:p>
        </w:tc>
      </w:tr>
      <w:tr w:rsidR="00A3062B" w:rsidRPr="00797EE1" w14:paraId="24D253E4" w14:textId="77777777" w:rsidTr="003F1F22">
        <w:trPr>
          <w:trHeight w:val="220"/>
        </w:trPr>
        <w:tc>
          <w:tcPr>
            <w:tcW w:w="6096" w:type="dxa"/>
            <w:tcBorders>
              <w:top w:val="single" w:sz="4" w:space="0" w:color="auto"/>
              <w:left w:val="single" w:sz="4" w:space="0" w:color="auto"/>
              <w:bottom w:val="single" w:sz="4" w:space="0" w:color="auto"/>
              <w:right w:val="single" w:sz="4" w:space="0" w:color="auto"/>
            </w:tcBorders>
            <w:vAlign w:val="center"/>
            <w:hideMark/>
          </w:tcPr>
          <w:p w14:paraId="6E4BBA4A" w14:textId="77777777" w:rsidR="00A3062B" w:rsidRPr="009C271C" w:rsidRDefault="00A3062B" w:rsidP="0060770A">
            <w:pPr>
              <w:ind w:firstLine="0"/>
              <w:jc w:val="left"/>
              <w:rPr>
                <w:sz w:val="24"/>
                <w:szCs w:val="28"/>
              </w:rPr>
            </w:pPr>
            <w:r w:rsidRPr="009C271C">
              <w:rPr>
                <w:sz w:val="24"/>
                <w:szCs w:val="28"/>
              </w:rPr>
              <w:t>Численность разработчиков</w:t>
            </w:r>
          </w:p>
        </w:tc>
        <w:tc>
          <w:tcPr>
            <w:tcW w:w="1842" w:type="dxa"/>
            <w:tcBorders>
              <w:top w:val="single" w:sz="4" w:space="0" w:color="auto"/>
              <w:left w:val="single" w:sz="4" w:space="0" w:color="auto"/>
              <w:bottom w:val="single" w:sz="4" w:space="0" w:color="auto"/>
              <w:right w:val="single" w:sz="4" w:space="0" w:color="auto"/>
            </w:tcBorders>
            <w:vAlign w:val="center"/>
            <w:hideMark/>
          </w:tcPr>
          <w:p w14:paraId="6A36A078" w14:textId="77777777" w:rsidR="00A3062B" w:rsidRPr="009C271C" w:rsidRDefault="00A3062B" w:rsidP="0060770A">
            <w:pPr>
              <w:ind w:firstLine="0"/>
              <w:jc w:val="center"/>
              <w:rPr>
                <w:sz w:val="24"/>
                <w:szCs w:val="28"/>
              </w:rPr>
            </w:pPr>
            <w:proofErr w:type="spellStart"/>
            <w:r w:rsidRPr="009C271C">
              <w:rPr>
                <w:sz w:val="24"/>
                <w:szCs w:val="28"/>
              </w:rPr>
              <w:t>Ч</w:t>
            </w:r>
            <w:r w:rsidRPr="009C271C">
              <w:rPr>
                <w:sz w:val="24"/>
                <w:szCs w:val="28"/>
                <w:vertAlign w:val="subscript"/>
              </w:rPr>
              <w:t>р</w:t>
            </w:r>
            <w:proofErr w:type="spellEnd"/>
          </w:p>
        </w:tc>
        <w:tc>
          <w:tcPr>
            <w:tcW w:w="1418" w:type="dxa"/>
            <w:tcBorders>
              <w:top w:val="single" w:sz="4" w:space="0" w:color="auto"/>
              <w:left w:val="single" w:sz="4" w:space="0" w:color="auto"/>
              <w:bottom w:val="single" w:sz="4" w:space="0" w:color="auto"/>
              <w:right w:val="single" w:sz="4" w:space="0" w:color="auto"/>
            </w:tcBorders>
            <w:vAlign w:val="center"/>
            <w:hideMark/>
          </w:tcPr>
          <w:p w14:paraId="4CB7089D" w14:textId="77777777" w:rsidR="00A3062B" w:rsidRPr="009C271C" w:rsidRDefault="00A3062B" w:rsidP="0060770A">
            <w:pPr>
              <w:ind w:firstLine="0"/>
              <w:jc w:val="center"/>
              <w:rPr>
                <w:sz w:val="24"/>
                <w:szCs w:val="28"/>
              </w:rPr>
            </w:pPr>
            <w:r w:rsidRPr="009C271C">
              <w:rPr>
                <w:sz w:val="24"/>
                <w:szCs w:val="24"/>
              </w:rPr>
              <w:t>1</w:t>
            </w:r>
          </w:p>
        </w:tc>
      </w:tr>
      <w:tr w:rsidR="00A3062B" w:rsidRPr="00797EE1" w14:paraId="25AF98D1" w14:textId="77777777" w:rsidTr="003F1F22">
        <w:trPr>
          <w:trHeight w:val="351"/>
        </w:trPr>
        <w:tc>
          <w:tcPr>
            <w:tcW w:w="6096" w:type="dxa"/>
            <w:tcBorders>
              <w:top w:val="single" w:sz="4" w:space="0" w:color="auto"/>
              <w:left w:val="single" w:sz="4" w:space="0" w:color="auto"/>
              <w:bottom w:val="single" w:sz="4" w:space="0" w:color="auto"/>
              <w:right w:val="single" w:sz="4" w:space="0" w:color="auto"/>
            </w:tcBorders>
            <w:vAlign w:val="center"/>
          </w:tcPr>
          <w:p w14:paraId="33E91809" w14:textId="77777777" w:rsidR="00A3062B" w:rsidRPr="009C271C" w:rsidRDefault="00A3062B" w:rsidP="0060770A">
            <w:pPr>
              <w:ind w:firstLine="0"/>
              <w:jc w:val="left"/>
              <w:rPr>
                <w:sz w:val="24"/>
                <w:szCs w:val="28"/>
              </w:rPr>
            </w:pPr>
            <w:r w:rsidRPr="009C271C">
              <w:rPr>
                <w:sz w:val="24"/>
                <w:szCs w:val="28"/>
              </w:rPr>
              <w:t>Норматив дополнительной заработной платы</w:t>
            </w:r>
          </w:p>
        </w:tc>
        <w:tc>
          <w:tcPr>
            <w:tcW w:w="1842" w:type="dxa"/>
            <w:tcBorders>
              <w:top w:val="single" w:sz="4" w:space="0" w:color="auto"/>
              <w:left w:val="single" w:sz="4" w:space="0" w:color="auto"/>
              <w:bottom w:val="single" w:sz="4" w:space="0" w:color="auto"/>
              <w:right w:val="single" w:sz="4" w:space="0" w:color="auto"/>
            </w:tcBorders>
            <w:vAlign w:val="center"/>
          </w:tcPr>
          <w:p w14:paraId="104BF2AE" w14:textId="77777777" w:rsidR="00A3062B" w:rsidRPr="009C271C" w:rsidRDefault="00A3062B" w:rsidP="0060770A">
            <w:pPr>
              <w:ind w:firstLine="0"/>
              <w:jc w:val="center"/>
              <w:rPr>
                <w:sz w:val="24"/>
                <w:szCs w:val="28"/>
              </w:rPr>
            </w:pPr>
            <w:proofErr w:type="spellStart"/>
            <w:r w:rsidRPr="009C271C">
              <w:rPr>
                <w:sz w:val="24"/>
                <w:szCs w:val="28"/>
              </w:rPr>
              <w:t>Н</w:t>
            </w:r>
            <w:r w:rsidRPr="009C271C">
              <w:rPr>
                <w:sz w:val="24"/>
                <w:szCs w:val="28"/>
                <w:vertAlign w:val="subscript"/>
              </w:rPr>
              <w:t>дз</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4CA9B5C8" w14:textId="77777777" w:rsidR="00A3062B" w:rsidRPr="009C271C" w:rsidRDefault="00A3062B" w:rsidP="0060770A">
            <w:pPr>
              <w:ind w:firstLine="0"/>
              <w:jc w:val="center"/>
              <w:rPr>
                <w:sz w:val="24"/>
                <w:szCs w:val="28"/>
              </w:rPr>
            </w:pPr>
            <w:r w:rsidRPr="009C271C">
              <w:rPr>
                <w:sz w:val="24"/>
                <w:szCs w:val="24"/>
              </w:rPr>
              <w:t>15</w:t>
            </w:r>
          </w:p>
        </w:tc>
      </w:tr>
      <w:tr w:rsidR="00A3062B" w:rsidRPr="00797EE1" w14:paraId="76FF8D94" w14:textId="77777777" w:rsidTr="003F1F22">
        <w:trPr>
          <w:trHeight w:val="454"/>
        </w:trPr>
        <w:tc>
          <w:tcPr>
            <w:tcW w:w="6096" w:type="dxa"/>
            <w:tcBorders>
              <w:top w:val="single" w:sz="4" w:space="0" w:color="auto"/>
              <w:left w:val="single" w:sz="4" w:space="0" w:color="auto"/>
              <w:bottom w:val="single" w:sz="4" w:space="0" w:color="auto"/>
              <w:right w:val="single" w:sz="4" w:space="0" w:color="auto"/>
            </w:tcBorders>
            <w:vAlign w:val="center"/>
            <w:hideMark/>
          </w:tcPr>
          <w:p w14:paraId="5C8657A0" w14:textId="77777777" w:rsidR="00A3062B" w:rsidRPr="009C271C" w:rsidRDefault="00A3062B" w:rsidP="0060770A">
            <w:pPr>
              <w:ind w:firstLine="0"/>
              <w:jc w:val="left"/>
              <w:rPr>
                <w:spacing w:val="-8"/>
                <w:sz w:val="24"/>
                <w:szCs w:val="28"/>
              </w:rPr>
            </w:pPr>
            <w:r w:rsidRPr="009C271C">
              <w:rPr>
                <w:spacing w:val="-8"/>
                <w:sz w:val="24"/>
                <w:szCs w:val="28"/>
              </w:rPr>
              <w:t>Ставка отчислений в Фонд социальной защиты населения</w:t>
            </w:r>
          </w:p>
        </w:tc>
        <w:tc>
          <w:tcPr>
            <w:tcW w:w="1842" w:type="dxa"/>
            <w:tcBorders>
              <w:top w:val="single" w:sz="4" w:space="0" w:color="auto"/>
              <w:left w:val="single" w:sz="4" w:space="0" w:color="auto"/>
              <w:bottom w:val="single" w:sz="4" w:space="0" w:color="auto"/>
              <w:right w:val="single" w:sz="4" w:space="0" w:color="auto"/>
            </w:tcBorders>
            <w:vAlign w:val="center"/>
            <w:hideMark/>
          </w:tcPr>
          <w:p w14:paraId="28DC7CD4" w14:textId="77777777" w:rsidR="00A3062B" w:rsidRPr="009C271C" w:rsidRDefault="00A3062B" w:rsidP="0060770A">
            <w:pPr>
              <w:ind w:firstLine="0"/>
              <w:jc w:val="center"/>
              <w:rPr>
                <w:sz w:val="24"/>
                <w:szCs w:val="28"/>
              </w:rPr>
            </w:pPr>
            <w:proofErr w:type="spellStart"/>
            <w:r w:rsidRPr="009C271C">
              <w:rPr>
                <w:sz w:val="24"/>
                <w:szCs w:val="28"/>
              </w:rPr>
              <w:t>Н</w:t>
            </w:r>
            <w:r w:rsidRPr="009C271C">
              <w:rPr>
                <w:sz w:val="24"/>
                <w:szCs w:val="28"/>
                <w:vertAlign w:val="subscript"/>
              </w:rPr>
              <w:t>фсзн</w:t>
            </w:r>
            <w:proofErr w:type="spellEnd"/>
          </w:p>
        </w:tc>
        <w:tc>
          <w:tcPr>
            <w:tcW w:w="1418" w:type="dxa"/>
            <w:tcBorders>
              <w:top w:val="single" w:sz="4" w:space="0" w:color="auto"/>
              <w:left w:val="single" w:sz="4" w:space="0" w:color="auto"/>
              <w:bottom w:val="single" w:sz="4" w:space="0" w:color="auto"/>
              <w:right w:val="single" w:sz="4" w:space="0" w:color="auto"/>
            </w:tcBorders>
            <w:vAlign w:val="center"/>
            <w:hideMark/>
          </w:tcPr>
          <w:p w14:paraId="2DAD937A" w14:textId="77777777" w:rsidR="00A3062B" w:rsidRPr="009C271C" w:rsidRDefault="00A3062B" w:rsidP="0060770A">
            <w:pPr>
              <w:ind w:firstLine="0"/>
              <w:jc w:val="center"/>
              <w:rPr>
                <w:sz w:val="24"/>
                <w:szCs w:val="28"/>
              </w:rPr>
            </w:pPr>
            <w:r w:rsidRPr="009C271C">
              <w:rPr>
                <w:sz w:val="24"/>
                <w:szCs w:val="24"/>
              </w:rPr>
              <w:t>34</w:t>
            </w:r>
          </w:p>
        </w:tc>
      </w:tr>
      <w:tr w:rsidR="00A3062B" w:rsidRPr="00545833" w14:paraId="1E1AD4D6" w14:textId="77777777" w:rsidTr="003F1F22">
        <w:trPr>
          <w:trHeight w:val="469"/>
        </w:trPr>
        <w:tc>
          <w:tcPr>
            <w:tcW w:w="6096" w:type="dxa"/>
            <w:tcBorders>
              <w:top w:val="single" w:sz="4" w:space="0" w:color="auto"/>
              <w:left w:val="single" w:sz="4" w:space="0" w:color="auto"/>
              <w:bottom w:val="single" w:sz="4" w:space="0" w:color="auto"/>
              <w:right w:val="single" w:sz="4" w:space="0" w:color="auto"/>
            </w:tcBorders>
            <w:vAlign w:val="center"/>
          </w:tcPr>
          <w:p w14:paraId="44E753F0" w14:textId="196A8059" w:rsidR="00A3062B" w:rsidRPr="009C271C" w:rsidRDefault="00A3062B" w:rsidP="0060770A">
            <w:pPr>
              <w:ind w:firstLine="0"/>
              <w:jc w:val="left"/>
              <w:rPr>
                <w:spacing w:val="-8"/>
                <w:sz w:val="24"/>
                <w:szCs w:val="28"/>
              </w:rPr>
            </w:pPr>
            <w:r w:rsidRPr="009C271C">
              <w:rPr>
                <w:spacing w:val="-8"/>
                <w:sz w:val="24"/>
                <w:szCs w:val="28"/>
              </w:rPr>
              <w:t xml:space="preserve">Ставка отчислений </w:t>
            </w:r>
            <w:r w:rsidR="00735F0E" w:rsidRPr="009C271C">
              <w:rPr>
                <w:spacing w:val="-8"/>
                <w:sz w:val="24"/>
                <w:szCs w:val="28"/>
              </w:rPr>
              <w:t>в БРУСП «</w:t>
            </w:r>
            <w:proofErr w:type="spellStart"/>
            <w:r w:rsidR="00735F0E" w:rsidRPr="009C271C">
              <w:rPr>
                <w:spacing w:val="-8"/>
                <w:sz w:val="24"/>
                <w:szCs w:val="28"/>
              </w:rPr>
              <w:t>Бел</w:t>
            </w:r>
            <w:r w:rsidRPr="009C271C">
              <w:rPr>
                <w:spacing w:val="-8"/>
                <w:sz w:val="24"/>
                <w:szCs w:val="28"/>
              </w:rPr>
              <w:t>госстрах</w:t>
            </w:r>
            <w:proofErr w:type="spellEnd"/>
            <w:r w:rsidRPr="009C271C">
              <w:rPr>
                <w:spacing w:val="-8"/>
                <w:sz w:val="24"/>
                <w:szCs w:val="28"/>
              </w:rPr>
              <w:t>»</w:t>
            </w:r>
          </w:p>
        </w:tc>
        <w:tc>
          <w:tcPr>
            <w:tcW w:w="1842" w:type="dxa"/>
            <w:tcBorders>
              <w:top w:val="single" w:sz="4" w:space="0" w:color="auto"/>
              <w:left w:val="single" w:sz="4" w:space="0" w:color="auto"/>
              <w:bottom w:val="single" w:sz="4" w:space="0" w:color="auto"/>
              <w:right w:val="single" w:sz="4" w:space="0" w:color="auto"/>
            </w:tcBorders>
            <w:vAlign w:val="center"/>
          </w:tcPr>
          <w:p w14:paraId="798BEAB0" w14:textId="77777777" w:rsidR="00A3062B" w:rsidRPr="009C271C" w:rsidRDefault="00A3062B" w:rsidP="0060770A">
            <w:pPr>
              <w:ind w:firstLine="0"/>
              <w:jc w:val="center"/>
              <w:rPr>
                <w:sz w:val="24"/>
                <w:szCs w:val="28"/>
              </w:rPr>
            </w:pPr>
            <w:proofErr w:type="spellStart"/>
            <w:r w:rsidRPr="009C271C">
              <w:rPr>
                <w:sz w:val="24"/>
                <w:szCs w:val="28"/>
              </w:rPr>
              <w:t>Н</w:t>
            </w:r>
            <w:r w:rsidR="00E85505" w:rsidRPr="009C271C">
              <w:rPr>
                <w:sz w:val="24"/>
                <w:szCs w:val="28"/>
                <w:vertAlign w:val="subscript"/>
              </w:rPr>
              <w:t>б</w:t>
            </w:r>
            <w:r w:rsidRPr="009C271C">
              <w:rPr>
                <w:sz w:val="24"/>
                <w:szCs w:val="28"/>
                <w:vertAlign w:val="subscript"/>
              </w:rPr>
              <w:t>гс</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07B74D3D" w14:textId="77777777" w:rsidR="00A3062B" w:rsidRPr="009C271C" w:rsidRDefault="00A3062B" w:rsidP="0060770A">
            <w:pPr>
              <w:ind w:firstLine="0"/>
              <w:jc w:val="center"/>
              <w:rPr>
                <w:sz w:val="24"/>
                <w:szCs w:val="28"/>
              </w:rPr>
            </w:pPr>
            <w:r w:rsidRPr="009C271C">
              <w:rPr>
                <w:sz w:val="24"/>
                <w:szCs w:val="24"/>
              </w:rPr>
              <w:t>0,6</w:t>
            </w:r>
          </w:p>
        </w:tc>
      </w:tr>
      <w:tr w:rsidR="00A3062B" w:rsidRPr="00797EE1" w14:paraId="1F395570" w14:textId="77777777" w:rsidTr="003F1F22">
        <w:trPr>
          <w:trHeight w:val="312"/>
        </w:trPr>
        <w:tc>
          <w:tcPr>
            <w:tcW w:w="6096" w:type="dxa"/>
            <w:tcBorders>
              <w:top w:val="single" w:sz="4" w:space="0" w:color="auto"/>
              <w:left w:val="single" w:sz="4" w:space="0" w:color="auto"/>
              <w:bottom w:val="single" w:sz="4" w:space="0" w:color="auto"/>
              <w:right w:val="single" w:sz="4" w:space="0" w:color="auto"/>
            </w:tcBorders>
            <w:vAlign w:val="center"/>
          </w:tcPr>
          <w:p w14:paraId="0663C7A6" w14:textId="77777777" w:rsidR="00A3062B" w:rsidRPr="009C271C" w:rsidRDefault="00A3062B" w:rsidP="0060770A">
            <w:pPr>
              <w:ind w:firstLine="0"/>
              <w:jc w:val="left"/>
              <w:rPr>
                <w:sz w:val="24"/>
                <w:szCs w:val="28"/>
              </w:rPr>
            </w:pPr>
            <w:r w:rsidRPr="009C271C">
              <w:rPr>
                <w:sz w:val="24"/>
                <w:szCs w:val="28"/>
              </w:rPr>
              <w:t>Норматив прочих прямых затрат</w:t>
            </w:r>
          </w:p>
        </w:tc>
        <w:tc>
          <w:tcPr>
            <w:tcW w:w="1842" w:type="dxa"/>
            <w:tcBorders>
              <w:top w:val="single" w:sz="4" w:space="0" w:color="auto"/>
              <w:left w:val="single" w:sz="4" w:space="0" w:color="auto"/>
              <w:bottom w:val="single" w:sz="4" w:space="0" w:color="auto"/>
              <w:right w:val="single" w:sz="4" w:space="0" w:color="auto"/>
            </w:tcBorders>
            <w:vAlign w:val="center"/>
          </w:tcPr>
          <w:p w14:paraId="3CEEDDBB" w14:textId="77777777" w:rsidR="00A3062B" w:rsidRPr="009C271C" w:rsidRDefault="00A3062B" w:rsidP="0060770A">
            <w:pPr>
              <w:ind w:firstLine="0"/>
              <w:jc w:val="center"/>
              <w:rPr>
                <w:sz w:val="24"/>
                <w:szCs w:val="28"/>
              </w:rPr>
            </w:pPr>
            <w:proofErr w:type="spellStart"/>
            <w:r w:rsidRPr="009C271C">
              <w:rPr>
                <w:sz w:val="24"/>
                <w:szCs w:val="28"/>
              </w:rPr>
              <w:t>Н</w:t>
            </w:r>
            <w:r w:rsidRPr="009C271C">
              <w:rPr>
                <w:sz w:val="24"/>
                <w:szCs w:val="28"/>
                <w:vertAlign w:val="subscript"/>
              </w:rPr>
              <w:t>пз</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32BD3224" w14:textId="77777777" w:rsidR="00A3062B" w:rsidRPr="009C271C" w:rsidRDefault="00E85505" w:rsidP="0060770A">
            <w:pPr>
              <w:ind w:firstLine="0"/>
              <w:jc w:val="center"/>
              <w:rPr>
                <w:sz w:val="24"/>
                <w:szCs w:val="28"/>
              </w:rPr>
            </w:pPr>
            <w:r w:rsidRPr="009C271C">
              <w:rPr>
                <w:sz w:val="24"/>
                <w:szCs w:val="24"/>
              </w:rPr>
              <w:t>30</w:t>
            </w:r>
          </w:p>
        </w:tc>
      </w:tr>
      <w:tr w:rsidR="00A3062B" w:rsidRPr="00797EE1" w14:paraId="16F1A77D" w14:textId="77777777" w:rsidTr="003F1F22">
        <w:trPr>
          <w:trHeight w:val="262"/>
        </w:trPr>
        <w:tc>
          <w:tcPr>
            <w:tcW w:w="6096" w:type="dxa"/>
            <w:tcBorders>
              <w:top w:val="single" w:sz="4" w:space="0" w:color="auto"/>
              <w:left w:val="single" w:sz="4" w:space="0" w:color="auto"/>
              <w:bottom w:val="single" w:sz="4" w:space="0" w:color="auto"/>
              <w:right w:val="single" w:sz="4" w:space="0" w:color="auto"/>
            </w:tcBorders>
            <w:vAlign w:val="center"/>
          </w:tcPr>
          <w:p w14:paraId="758F72AA" w14:textId="77777777" w:rsidR="00A3062B" w:rsidRPr="009C271C" w:rsidRDefault="00A3062B" w:rsidP="0060770A">
            <w:pPr>
              <w:ind w:firstLine="0"/>
              <w:jc w:val="left"/>
              <w:rPr>
                <w:sz w:val="24"/>
                <w:szCs w:val="28"/>
              </w:rPr>
            </w:pPr>
            <w:r w:rsidRPr="009C271C">
              <w:rPr>
                <w:sz w:val="24"/>
                <w:szCs w:val="28"/>
              </w:rPr>
              <w:t>Норматив накладных расходов</w:t>
            </w:r>
          </w:p>
        </w:tc>
        <w:tc>
          <w:tcPr>
            <w:tcW w:w="1842" w:type="dxa"/>
            <w:tcBorders>
              <w:top w:val="single" w:sz="4" w:space="0" w:color="auto"/>
              <w:left w:val="single" w:sz="4" w:space="0" w:color="auto"/>
              <w:bottom w:val="single" w:sz="4" w:space="0" w:color="auto"/>
              <w:right w:val="single" w:sz="4" w:space="0" w:color="auto"/>
            </w:tcBorders>
            <w:vAlign w:val="center"/>
          </w:tcPr>
          <w:p w14:paraId="1B2EE0D1" w14:textId="77777777" w:rsidR="00A3062B" w:rsidRPr="009C271C" w:rsidRDefault="00A3062B" w:rsidP="0060770A">
            <w:pPr>
              <w:ind w:firstLine="0"/>
              <w:jc w:val="center"/>
              <w:rPr>
                <w:sz w:val="24"/>
                <w:szCs w:val="28"/>
              </w:rPr>
            </w:pPr>
            <w:proofErr w:type="spellStart"/>
            <w:r w:rsidRPr="009C271C">
              <w:rPr>
                <w:sz w:val="24"/>
                <w:szCs w:val="28"/>
              </w:rPr>
              <w:t>Н</w:t>
            </w:r>
            <w:r w:rsidRPr="009C271C">
              <w:rPr>
                <w:sz w:val="24"/>
                <w:szCs w:val="28"/>
                <w:vertAlign w:val="subscript"/>
              </w:rPr>
              <w:t>обп</w:t>
            </w:r>
            <w:proofErr w:type="spellEnd"/>
            <w:r w:rsidRPr="009C271C">
              <w:rPr>
                <w:i/>
                <w:sz w:val="24"/>
                <w:szCs w:val="28"/>
                <w:vertAlign w:val="subscript"/>
              </w:rPr>
              <w:t xml:space="preserve">, </w:t>
            </w:r>
            <w:proofErr w:type="spellStart"/>
            <w:r w:rsidRPr="009C271C">
              <w:rPr>
                <w:sz w:val="24"/>
                <w:szCs w:val="28"/>
                <w:vertAlign w:val="subscript"/>
              </w:rPr>
              <w:t>обх</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70736B8B" w14:textId="29BBF8D8" w:rsidR="00A3062B" w:rsidRPr="009C271C" w:rsidRDefault="003F1F22" w:rsidP="0060770A">
            <w:pPr>
              <w:ind w:firstLine="0"/>
              <w:jc w:val="center"/>
              <w:rPr>
                <w:sz w:val="24"/>
                <w:szCs w:val="28"/>
              </w:rPr>
            </w:pPr>
            <w:r>
              <w:rPr>
                <w:sz w:val="24"/>
                <w:szCs w:val="24"/>
              </w:rPr>
              <w:t>3</w:t>
            </w:r>
            <w:r w:rsidR="00E85505" w:rsidRPr="009C271C">
              <w:rPr>
                <w:sz w:val="24"/>
                <w:szCs w:val="24"/>
              </w:rPr>
              <w:t>0</w:t>
            </w:r>
          </w:p>
        </w:tc>
      </w:tr>
      <w:tr w:rsidR="00A3062B" w:rsidRPr="00797EE1" w14:paraId="5D06E8FE" w14:textId="77777777" w:rsidTr="003F1F22">
        <w:trPr>
          <w:trHeight w:val="70"/>
        </w:trPr>
        <w:tc>
          <w:tcPr>
            <w:tcW w:w="6096" w:type="dxa"/>
            <w:tcBorders>
              <w:top w:val="single" w:sz="4" w:space="0" w:color="auto"/>
              <w:left w:val="single" w:sz="4" w:space="0" w:color="auto"/>
              <w:bottom w:val="single" w:sz="4" w:space="0" w:color="auto"/>
              <w:right w:val="single" w:sz="4" w:space="0" w:color="auto"/>
            </w:tcBorders>
            <w:vAlign w:val="center"/>
          </w:tcPr>
          <w:p w14:paraId="18A42BF9" w14:textId="77777777" w:rsidR="00A3062B" w:rsidRPr="009C271C" w:rsidRDefault="00A3062B" w:rsidP="0060770A">
            <w:pPr>
              <w:ind w:firstLine="0"/>
              <w:jc w:val="left"/>
              <w:rPr>
                <w:sz w:val="24"/>
                <w:szCs w:val="28"/>
              </w:rPr>
            </w:pPr>
            <w:r w:rsidRPr="009C271C">
              <w:rPr>
                <w:sz w:val="24"/>
                <w:szCs w:val="28"/>
              </w:rPr>
              <w:t>Ставка НДС</w:t>
            </w:r>
          </w:p>
        </w:tc>
        <w:tc>
          <w:tcPr>
            <w:tcW w:w="1842" w:type="dxa"/>
            <w:tcBorders>
              <w:top w:val="single" w:sz="4" w:space="0" w:color="auto"/>
              <w:left w:val="single" w:sz="4" w:space="0" w:color="auto"/>
              <w:bottom w:val="single" w:sz="4" w:space="0" w:color="auto"/>
              <w:right w:val="single" w:sz="4" w:space="0" w:color="auto"/>
            </w:tcBorders>
            <w:vAlign w:val="center"/>
          </w:tcPr>
          <w:p w14:paraId="6D37AB9F" w14:textId="77777777" w:rsidR="00A3062B" w:rsidRPr="009C271C" w:rsidRDefault="00A3062B" w:rsidP="0060770A">
            <w:pPr>
              <w:ind w:firstLine="0"/>
              <w:jc w:val="center"/>
              <w:rPr>
                <w:sz w:val="24"/>
                <w:szCs w:val="28"/>
              </w:rPr>
            </w:pPr>
            <w:proofErr w:type="spellStart"/>
            <w:r w:rsidRPr="009C271C">
              <w:rPr>
                <w:sz w:val="24"/>
                <w:szCs w:val="28"/>
              </w:rPr>
              <w:t>Н</w:t>
            </w:r>
            <w:r w:rsidRPr="009C271C">
              <w:rPr>
                <w:sz w:val="24"/>
                <w:szCs w:val="28"/>
                <w:vertAlign w:val="subscript"/>
              </w:rPr>
              <w:t>ндс</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0BBFED7F" w14:textId="77777777" w:rsidR="00A3062B" w:rsidRPr="009C271C" w:rsidRDefault="00A3062B" w:rsidP="0060770A">
            <w:pPr>
              <w:ind w:firstLine="0"/>
              <w:jc w:val="center"/>
              <w:rPr>
                <w:sz w:val="24"/>
                <w:szCs w:val="28"/>
              </w:rPr>
            </w:pPr>
            <w:r w:rsidRPr="009C271C">
              <w:rPr>
                <w:sz w:val="24"/>
                <w:szCs w:val="24"/>
              </w:rPr>
              <w:t>20</w:t>
            </w:r>
          </w:p>
        </w:tc>
      </w:tr>
      <w:tr w:rsidR="00A3062B" w:rsidRPr="00797EE1" w14:paraId="777AC21C" w14:textId="77777777" w:rsidTr="003F1F22">
        <w:trPr>
          <w:trHeight w:val="70"/>
        </w:trPr>
        <w:tc>
          <w:tcPr>
            <w:tcW w:w="6096" w:type="dxa"/>
            <w:tcBorders>
              <w:top w:val="single" w:sz="4" w:space="0" w:color="auto"/>
              <w:left w:val="single" w:sz="4" w:space="0" w:color="auto"/>
              <w:bottom w:val="single" w:sz="4" w:space="0" w:color="auto"/>
              <w:right w:val="single" w:sz="4" w:space="0" w:color="auto"/>
            </w:tcBorders>
            <w:vAlign w:val="center"/>
          </w:tcPr>
          <w:p w14:paraId="6D253987" w14:textId="77777777" w:rsidR="00A3062B" w:rsidRPr="009C271C" w:rsidRDefault="00A3062B" w:rsidP="0060770A">
            <w:pPr>
              <w:ind w:firstLine="0"/>
              <w:jc w:val="left"/>
              <w:rPr>
                <w:sz w:val="24"/>
                <w:szCs w:val="28"/>
              </w:rPr>
            </w:pPr>
            <w:r w:rsidRPr="009C271C">
              <w:rPr>
                <w:sz w:val="24"/>
                <w:szCs w:val="28"/>
              </w:rPr>
              <w:t>Налог на прибыль</w:t>
            </w:r>
          </w:p>
        </w:tc>
        <w:tc>
          <w:tcPr>
            <w:tcW w:w="1842" w:type="dxa"/>
            <w:tcBorders>
              <w:top w:val="single" w:sz="4" w:space="0" w:color="auto"/>
              <w:left w:val="single" w:sz="4" w:space="0" w:color="auto"/>
              <w:bottom w:val="single" w:sz="4" w:space="0" w:color="auto"/>
              <w:right w:val="single" w:sz="4" w:space="0" w:color="auto"/>
            </w:tcBorders>
            <w:vAlign w:val="center"/>
          </w:tcPr>
          <w:p w14:paraId="481CE767" w14:textId="77777777" w:rsidR="00A3062B" w:rsidRPr="009C271C" w:rsidRDefault="00E85505" w:rsidP="0060770A">
            <w:pPr>
              <w:ind w:firstLine="0"/>
              <w:jc w:val="center"/>
              <w:rPr>
                <w:sz w:val="24"/>
                <w:szCs w:val="28"/>
                <w:lang w:val="en-US"/>
              </w:rPr>
            </w:pPr>
            <w:proofErr w:type="spellStart"/>
            <w:r w:rsidRPr="009C271C">
              <w:rPr>
                <w:sz w:val="24"/>
                <w:szCs w:val="28"/>
              </w:rPr>
              <w:t>Н</w:t>
            </w:r>
            <w:r w:rsidRPr="009C271C">
              <w:rPr>
                <w:sz w:val="24"/>
                <w:szCs w:val="28"/>
                <w:vertAlign w:val="subscript"/>
              </w:rPr>
              <w:t>п</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17E641E6" w14:textId="77777777" w:rsidR="00A3062B" w:rsidRPr="009C271C" w:rsidRDefault="00E85505" w:rsidP="0060770A">
            <w:pPr>
              <w:ind w:firstLine="0"/>
              <w:jc w:val="center"/>
              <w:rPr>
                <w:sz w:val="24"/>
                <w:szCs w:val="24"/>
                <w:lang w:val="en-US"/>
              </w:rPr>
            </w:pPr>
            <w:r w:rsidRPr="009C271C">
              <w:rPr>
                <w:sz w:val="24"/>
                <w:szCs w:val="24"/>
                <w:lang w:val="en-US"/>
              </w:rPr>
              <w:t>20</w:t>
            </w:r>
          </w:p>
        </w:tc>
      </w:tr>
    </w:tbl>
    <w:p w14:paraId="3B7596CC" w14:textId="77777777" w:rsidR="00974E5D" w:rsidRPr="005663D2" w:rsidRDefault="00974E5D" w:rsidP="000F0806">
      <w:pPr>
        <w:spacing w:before="120"/>
        <w:rPr>
          <w:color w:val="000000"/>
          <w:szCs w:val="28"/>
        </w:rPr>
      </w:pPr>
      <w:r w:rsidRPr="005663D2">
        <w:rPr>
          <w:color w:val="000000"/>
          <w:szCs w:val="28"/>
        </w:rPr>
        <w:t>Далее эти данные понадобятся для расчета всех необходимых параметров в процессе экономического анализа приложения.</w:t>
      </w:r>
    </w:p>
    <w:p w14:paraId="2926D5DF" w14:textId="77777777" w:rsidR="00780FE5" w:rsidRDefault="00401A4E" w:rsidP="0060770A">
      <w:pPr>
        <w:pStyle w:val="afffd"/>
      </w:pPr>
      <w:bookmarkStart w:id="119" w:name="_Toc198277033"/>
      <w:r w:rsidRPr="006A2843">
        <w:t>6.3</w:t>
      </w:r>
      <w:r w:rsidR="003612F1" w:rsidRPr="006A2843">
        <w:t xml:space="preserve"> </w:t>
      </w:r>
      <w:r w:rsidR="00B740D9">
        <w:t>Обоснование цены программного средства</w:t>
      </w:r>
      <w:bookmarkEnd w:id="119"/>
    </w:p>
    <w:p w14:paraId="51E7839C" w14:textId="77777777" w:rsidR="00AF3246" w:rsidRDefault="006F1AD5" w:rsidP="0060770A">
      <w:r>
        <w:t xml:space="preserve">Цена любого программного средства формируется из набора факторов, которые требуют различные трудовые, материальные и финансовые затраты. </w:t>
      </w:r>
    </w:p>
    <w:p w14:paraId="39B0C8F8" w14:textId="77777777" w:rsidR="006F1AD5" w:rsidRPr="00E35A92" w:rsidRDefault="006F1AD5" w:rsidP="0060770A">
      <w:pPr>
        <w:rPr>
          <w:spacing w:val="6"/>
        </w:rPr>
      </w:pPr>
      <w:r w:rsidRPr="00E35A92">
        <w:rPr>
          <w:spacing w:val="6"/>
        </w:rPr>
        <w:t>Широкое применение вычислительных</w:t>
      </w:r>
      <w:r w:rsidR="00995EF1" w:rsidRPr="00E35A92">
        <w:rPr>
          <w:spacing w:val="6"/>
        </w:rPr>
        <w:t xml:space="preserve"> технологий требует постоянного </w:t>
      </w:r>
      <w:r w:rsidRPr="00E35A92">
        <w:rPr>
          <w:spacing w:val="6"/>
        </w:rPr>
        <w:t>о</w:t>
      </w:r>
      <w:r w:rsidR="006A2843" w:rsidRPr="00E35A92">
        <w:rPr>
          <w:spacing w:val="6"/>
        </w:rPr>
        <w:t xml:space="preserve">бновления и совершенствования программных средств. Выбор эффективных проектов программных средств </w:t>
      </w:r>
      <w:r w:rsidRPr="00E35A92">
        <w:rPr>
          <w:spacing w:val="6"/>
        </w:rPr>
        <w:t xml:space="preserve">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754CF40A" w14:textId="64221936" w:rsidR="006F1AD5" w:rsidRPr="00A028FB" w:rsidRDefault="006F1AD5" w:rsidP="00D6017F">
      <w:pPr>
        <w:rPr>
          <w:spacing w:val="-6"/>
        </w:rPr>
      </w:pPr>
      <w:r w:rsidRPr="00D6017F">
        <w:t>У разработчика экономический эффект выступает в виде чистой прибыли от реализации ПС, остающейся в распоряжении организации, а у пользователя –</w:t>
      </w:r>
      <w:r w:rsidR="00D6017F">
        <w:t xml:space="preserve"> </w:t>
      </w:r>
      <w:r w:rsidRPr="00D6017F">
        <w:t>в виде экономии трудовых, материальных и финансовых ресурсов, получаемой за счет</w:t>
      </w:r>
      <w:r w:rsidR="00D6017F">
        <w:t xml:space="preserve"> следующих факторов</w:t>
      </w:r>
      <w:r w:rsidRPr="00A028FB">
        <w:rPr>
          <w:spacing w:val="-6"/>
        </w:rPr>
        <w:t xml:space="preserve">: </w:t>
      </w:r>
    </w:p>
    <w:p w14:paraId="243B27BC" w14:textId="454B9292" w:rsidR="006F1AD5" w:rsidRPr="000F0806" w:rsidRDefault="000F0806" w:rsidP="0060770A">
      <w:pPr>
        <w:pStyle w:val="a1"/>
      </w:pPr>
      <w:r>
        <w:t>снижения трудоемкости выполнения расчетов, алгоритмизации процесса программирования и дальнейшей отладки разработанных программ</w:t>
      </w:r>
      <w:r w:rsidR="006F1AD5" w:rsidRPr="000F0806">
        <w:t xml:space="preserve">; </w:t>
      </w:r>
    </w:p>
    <w:p w14:paraId="0C7013C4" w14:textId="77777777" w:rsidR="006F1AD5" w:rsidRDefault="006F1AD5" w:rsidP="0060770A">
      <w:pPr>
        <w:pStyle w:val="a1"/>
      </w:pPr>
      <w:r>
        <w:t>сокращения расходов на оплату машинного времени и других рес</w:t>
      </w:r>
      <w:r w:rsidR="00995EF1">
        <w:t xml:space="preserve">урсов на </w:t>
      </w:r>
      <w:r>
        <w:t xml:space="preserve">отладку программных средств; </w:t>
      </w:r>
    </w:p>
    <w:p w14:paraId="42B31015" w14:textId="77777777" w:rsidR="006F1AD5" w:rsidRDefault="006F1AD5" w:rsidP="0060770A">
      <w:pPr>
        <w:pStyle w:val="a1"/>
      </w:pPr>
      <w:r>
        <w:t xml:space="preserve">снижения расходов на материалы; </w:t>
      </w:r>
    </w:p>
    <w:p w14:paraId="6A7CD336" w14:textId="77777777" w:rsidR="006F1AD5" w:rsidRDefault="006F1AD5" w:rsidP="0060770A">
      <w:pPr>
        <w:pStyle w:val="a1"/>
      </w:pPr>
      <w:r>
        <w:t xml:space="preserve">оптимизации программных средств; </w:t>
      </w:r>
    </w:p>
    <w:p w14:paraId="51BFB9CC" w14:textId="77777777" w:rsidR="006F1AD5" w:rsidRDefault="006F1AD5" w:rsidP="0060770A">
      <w:pPr>
        <w:pStyle w:val="a1"/>
      </w:pPr>
      <w:r>
        <w:lastRenderedPageBreak/>
        <w:t>улучшения показателей основной деятельности в результате использования передовых программных средств.</w:t>
      </w:r>
    </w:p>
    <w:p w14:paraId="4347B8A0" w14:textId="77777777" w:rsidR="006F1AD5" w:rsidRPr="00D6017F" w:rsidRDefault="006F1AD5" w:rsidP="0060770A">
      <w:pPr>
        <w:rPr>
          <w:spacing w:val="-4"/>
        </w:rPr>
      </w:pPr>
      <w:r w:rsidRPr="00D6017F">
        <w:rPr>
          <w:spacing w:val="-4"/>
        </w:rPr>
        <w:t xml:space="preserve">Стоимостная оценка программных средств у разработчиков предполагает </w:t>
      </w:r>
    </w:p>
    <w:p w14:paraId="3182B315" w14:textId="77777777" w:rsidR="006F1AD5" w:rsidRDefault="006F1AD5" w:rsidP="0060770A">
      <w:pPr>
        <w:ind w:firstLine="0"/>
      </w:pPr>
      <w:r>
        <w:t xml:space="preserve">определение затрат, что включает следующие статьи: </w:t>
      </w:r>
    </w:p>
    <w:p w14:paraId="7E1D081D" w14:textId="77777777" w:rsidR="006F1AD5" w:rsidRDefault="006F1AD5" w:rsidP="0060770A">
      <w:pPr>
        <w:pStyle w:val="a1"/>
      </w:pPr>
      <w:r>
        <w:t xml:space="preserve">заработная плата исполнителей – основная и дополнительная; </w:t>
      </w:r>
    </w:p>
    <w:p w14:paraId="3ACD386C" w14:textId="77777777" w:rsidR="006F1AD5" w:rsidRDefault="006F1AD5" w:rsidP="0060770A">
      <w:pPr>
        <w:pStyle w:val="a1"/>
      </w:pPr>
      <w:r>
        <w:t xml:space="preserve">отчисления в фонд социальной защиты населения; </w:t>
      </w:r>
    </w:p>
    <w:p w14:paraId="6DFA52AF" w14:textId="77777777" w:rsidR="0084629D" w:rsidRDefault="006F1AD5" w:rsidP="0060770A">
      <w:pPr>
        <w:pStyle w:val="a1"/>
      </w:pPr>
      <w:r>
        <w:t>отчисления по обязательному страхованию от несчастных случаев на производстве и профессиональных заболеваний;</w:t>
      </w:r>
      <w:r w:rsidR="002804F0">
        <w:t xml:space="preserve"> </w:t>
      </w:r>
    </w:p>
    <w:p w14:paraId="37430068" w14:textId="77777777" w:rsidR="003612F1" w:rsidRDefault="003612F1" w:rsidP="0060770A">
      <w:pPr>
        <w:pStyle w:val="a1"/>
      </w:pPr>
      <w:r>
        <w:t xml:space="preserve">прочие прямые затраты; </w:t>
      </w:r>
    </w:p>
    <w:p w14:paraId="207360F0" w14:textId="77777777" w:rsidR="003612F1" w:rsidRDefault="00F40133" w:rsidP="0060770A">
      <w:pPr>
        <w:pStyle w:val="a1"/>
      </w:pPr>
      <w:r>
        <w:t>накладные расходы.</w:t>
      </w:r>
    </w:p>
    <w:p w14:paraId="055A91C9" w14:textId="77777777" w:rsidR="00F40133" w:rsidRDefault="00F40133" w:rsidP="0060770A">
      <w:r>
        <w:t>На основании затрат рассчитывается себестоимость и отпускная цена конечного программного средства</w:t>
      </w:r>
      <w:r w:rsidR="007334C3">
        <w:t>.</w:t>
      </w:r>
    </w:p>
    <w:p w14:paraId="7E978124" w14:textId="6DDCFDF4" w:rsidR="007334C3" w:rsidRDefault="007334C3" w:rsidP="0060770A">
      <w:pPr>
        <w:pStyle w:val="affff"/>
      </w:pPr>
      <w:bookmarkStart w:id="120" w:name="_Toc198277034"/>
      <w:r>
        <w:t>6.3.1 Расч</w:t>
      </w:r>
      <w:r w:rsidR="00A924AF">
        <w:t>е</w:t>
      </w:r>
      <w:r>
        <w:t>т затрат рабочего времени на разработку</w:t>
      </w:r>
      <w:bookmarkEnd w:id="120"/>
      <w:r>
        <w:t xml:space="preserve"> </w:t>
      </w:r>
    </w:p>
    <w:p w14:paraId="154239F7" w14:textId="64708A5B" w:rsidR="00525C6F" w:rsidRDefault="00E60FC9" w:rsidP="00E60FC9">
      <w:r>
        <w:t>Для начала необходимо определить время, затраченное на разработку программного средства. Этот показатель включает три ключевых этапа: анализ и проектирование, непосредственная разработка приложения, а также финальное тестирование. Все этапы учитываются в равной пропорции, так как каждый из них является неотъемлемой частью процесса создания качественного и конкурентоспособного программного продукта. Затраты рабочего времени на разработку программного средства представлены в таблице 6.2</w:t>
      </w:r>
      <w:r w:rsidR="007334C3" w:rsidRPr="00D6017F">
        <w:rPr>
          <w:spacing w:val="-2"/>
        </w:rPr>
        <w:t>.</w:t>
      </w:r>
    </w:p>
    <w:p w14:paraId="28B6842F" w14:textId="77777777" w:rsidR="007334C3" w:rsidRPr="007334C3" w:rsidRDefault="00164033" w:rsidP="0060770A">
      <w:pPr>
        <w:spacing w:before="240"/>
        <w:ind w:right="113" w:firstLine="0"/>
        <w:rPr>
          <w:szCs w:val="28"/>
        </w:rPr>
      </w:pPr>
      <w:r>
        <w:rPr>
          <w:szCs w:val="28"/>
        </w:rPr>
        <w:t>Таблица 6.2</w:t>
      </w:r>
      <w:r w:rsidR="007334C3" w:rsidRPr="007334C3">
        <w:rPr>
          <w:szCs w:val="28"/>
        </w:rPr>
        <w:t xml:space="preserve"> – Затраты рабочего времени на разработку ПС</w:t>
      </w:r>
    </w:p>
    <w:tbl>
      <w:tblPr>
        <w:tblStyle w:val="aa"/>
        <w:tblW w:w="5000" w:type="pct"/>
        <w:jc w:val="center"/>
        <w:tblLook w:val="04A0" w:firstRow="1" w:lastRow="0" w:firstColumn="1" w:lastColumn="0" w:noHBand="0" w:noVBand="1"/>
      </w:tblPr>
      <w:tblGrid>
        <w:gridCol w:w="6974"/>
        <w:gridCol w:w="2370"/>
      </w:tblGrid>
      <w:tr w:rsidR="007334C3" w:rsidRPr="007334C3" w14:paraId="715A0198" w14:textId="77777777" w:rsidTr="00D57253">
        <w:trPr>
          <w:jc w:val="center"/>
        </w:trPr>
        <w:tc>
          <w:tcPr>
            <w:tcW w:w="3732" w:type="pct"/>
            <w:vAlign w:val="center"/>
          </w:tcPr>
          <w:p w14:paraId="7CF9D58A" w14:textId="77777777" w:rsidR="007334C3" w:rsidRPr="009C271C" w:rsidRDefault="007334C3" w:rsidP="0060770A">
            <w:pPr>
              <w:pStyle w:val="affff9"/>
              <w:ind w:firstLine="0"/>
              <w:jc w:val="center"/>
              <w:rPr>
                <w:rFonts w:ascii="Times New Roman" w:hAnsi="Times New Roman" w:cs="Times New Roman"/>
                <w:bCs/>
                <w:sz w:val="24"/>
                <w:szCs w:val="28"/>
              </w:rPr>
            </w:pPr>
            <w:r w:rsidRPr="009C271C">
              <w:rPr>
                <w:rFonts w:ascii="Times New Roman" w:hAnsi="Times New Roman" w:cs="Times New Roman"/>
                <w:bCs/>
                <w:color w:val="000000"/>
                <w:sz w:val="24"/>
                <w:szCs w:val="28"/>
              </w:rPr>
              <w:t>Содержание работ</w:t>
            </w:r>
          </w:p>
        </w:tc>
        <w:tc>
          <w:tcPr>
            <w:tcW w:w="1268" w:type="pct"/>
            <w:vAlign w:val="center"/>
          </w:tcPr>
          <w:p w14:paraId="17820081" w14:textId="77777777" w:rsidR="007334C3" w:rsidRPr="009C271C" w:rsidRDefault="007334C3" w:rsidP="0060770A">
            <w:pPr>
              <w:pStyle w:val="affffb"/>
              <w:spacing w:after="0"/>
              <w:ind w:firstLine="0"/>
              <w:jc w:val="center"/>
              <w:rPr>
                <w:rFonts w:ascii="Times New Roman" w:eastAsiaTheme="minorHAnsi" w:hAnsi="Times New Roman" w:cs="Times New Roman"/>
                <w:b w:val="0"/>
                <w:bCs/>
                <w:color w:val="000000"/>
                <w:sz w:val="24"/>
                <w:szCs w:val="28"/>
                <w:lang w:eastAsia="en-US"/>
              </w:rPr>
            </w:pPr>
            <w:bookmarkStart w:id="121" w:name="_Toc104398420"/>
            <w:r w:rsidRPr="009C271C">
              <w:rPr>
                <w:rFonts w:ascii="Times New Roman" w:eastAsiaTheme="minorHAnsi" w:hAnsi="Times New Roman" w:cs="Times New Roman"/>
                <w:b w:val="0"/>
                <w:bCs/>
                <w:color w:val="000000"/>
                <w:sz w:val="24"/>
                <w:szCs w:val="28"/>
                <w:lang w:eastAsia="en-US"/>
              </w:rPr>
              <w:t xml:space="preserve">Затраты рабочего времени, </w:t>
            </w:r>
            <w:bookmarkEnd w:id="121"/>
            <w:r w:rsidR="00664FEE" w:rsidRPr="009C271C">
              <w:rPr>
                <w:rFonts w:ascii="Times New Roman" w:eastAsiaTheme="minorHAnsi" w:hAnsi="Times New Roman" w:cs="Times New Roman"/>
                <w:b w:val="0"/>
                <w:bCs/>
                <w:color w:val="000000"/>
                <w:sz w:val="24"/>
                <w:szCs w:val="28"/>
                <w:lang w:eastAsia="en-US"/>
              </w:rPr>
              <w:t>часов</w:t>
            </w:r>
          </w:p>
        </w:tc>
      </w:tr>
      <w:tr w:rsidR="007334C3" w:rsidRPr="007334C3" w14:paraId="2E542B0D" w14:textId="77777777" w:rsidTr="00D57253">
        <w:trPr>
          <w:jc w:val="center"/>
        </w:trPr>
        <w:tc>
          <w:tcPr>
            <w:tcW w:w="3732" w:type="pct"/>
            <w:vAlign w:val="center"/>
          </w:tcPr>
          <w:p w14:paraId="24FC0EEB" w14:textId="77777777" w:rsidR="007334C3" w:rsidRPr="009C271C" w:rsidRDefault="00664FEE" w:rsidP="0060770A">
            <w:pPr>
              <w:pStyle w:val="affff9"/>
              <w:ind w:firstLine="0"/>
              <w:jc w:val="left"/>
              <w:rPr>
                <w:rFonts w:ascii="Times New Roman" w:hAnsi="Times New Roman" w:cs="Times New Roman"/>
                <w:bCs/>
                <w:sz w:val="24"/>
                <w:szCs w:val="28"/>
              </w:rPr>
            </w:pPr>
            <w:r w:rsidRPr="009C271C">
              <w:rPr>
                <w:rFonts w:ascii="Times New Roman" w:hAnsi="Times New Roman" w:cs="Times New Roman"/>
                <w:bCs/>
                <w:color w:val="000000"/>
                <w:sz w:val="24"/>
                <w:szCs w:val="28"/>
              </w:rPr>
              <w:t>Рассмотрение аналогов</w:t>
            </w:r>
          </w:p>
        </w:tc>
        <w:tc>
          <w:tcPr>
            <w:tcW w:w="1268" w:type="pct"/>
          </w:tcPr>
          <w:p w14:paraId="74D51A05" w14:textId="77777777" w:rsidR="007334C3" w:rsidRPr="009C271C" w:rsidRDefault="00664FEE" w:rsidP="0060770A">
            <w:pPr>
              <w:pStyle w:val="affff9"/>
              <w:ind w:firstLine="0"/>
              <w:jc w:val="center"/>
              <w:rPr>
                <w:rFonts w:ascii="Times New Roman" w:hAnsi="Times New Roman" w:cs="Times New Roman"/>
                <w:bCs/>
                <w:sz w:val="24"/>
                <w:szCs w:val="28"/>
              </w:rPr>
            </w:pPr>
            <w:r w:rsidRPr="009C271C">
              <w:rPr>
                <w:rFonts w:ascii="Times New Roman" w:hAnsi="Times New Roman" w:cs="Times New Roman"/>
                <w:bCs/>
                <w:color w:val="000000"/>
                <w:sz w:val="24"/>
                <w:szCs w:val="28"/>
              </w:rPr>
              <w:t>8</w:t>
            </w:r>
          </w:p>
        </w:tc>
      </w:tr>
      <w:tr w:rsidR="00664FEE" w:rsidRPr="007334C3" w14:paraId="24D8CEC6" w14:textId="77777777" w:rsidTr="00D57253">
        <w:trPr>
          <w:jc w:val="center"/>
        </w:trPr>
        <w:tc>
          <w:tcPr>
            <w:tcW w:w="3732" w:type="pct"/>
          </w:tcPr>
          <w:p w14:paraId="6E0467AA"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Проектирование базы данных</w:t>
            </w:r>
          </w:p>
        </w:tc>
        <w:tc>
          <w:tcPr>
            <w:tcW w:w="1268" w:type="pct"/>
          </w:tcPr>
          <w:p w14:paraId="3A09CBB6" w14:textId="77777777" w:rsidR="00664FEE" w:rsidRPr="009C271C" w:rsidRDefault="00FD6EB1"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24</w:t>
            </w:r>
          </w:p>
        </w:tc>
      </w:tr>
      <w:tr w:rsidR="00664FEE" w:rsidRPr="007334C3" w14:paraId="74245296" w14:textId="77777777" w:rsidTr="00D57253">
        <w:trPr>
          <w:jc w:val="center"/>
        </w:trPr>
        <w:tc>
          <w:tcPr>
            <w:tcW w:w="3732" w:type="pct"/>
          </w:tcPr>
          <w:p w14:paraId="2C814A9D"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Проектирование серверной части приложения</w:t>
            </w:r>
          </w:p>
        </w:tc>
        <w:tc>
          <w:tcPr>
            <w:tcW w:w="1268" w:type="pct"/>
          </w:tcPr>
          <w:p w14:paraId="771823DA" w14:textId="77777777" w:rsidR="00664FEE" w:rsidRPr="009C271C" w:rsidRDefault="00525C6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lang w:val="en-US"/>
              </w:rPr>
              <w:t>3</w:t>
            </w:r>
            <w:r w:rsidR="00FD6EB1" w:rsidRPr="009C271C">
              <w:rPr>
                <w:rFonts w:ascii="Times New Roman" w:eastAsiaTheme="minorHAnsi" w:hAnsi="Times New Roman" w:cs="Times New Roman"/>
                <w:color w:val="000000" w:themeColor="text1"/>
                <w:sz w:val="24"/>
                <w:szCs w:val="28"/>
                <w:lang w:val="en-US"/>
              </w:rPr>
              <w:t>2</w:t>
            </w:r>
          </w:p>
        </w:tc>
      </w:tr>
      <w:tr w:rsidR="00664FEE" w:rsidRPr="007334C3" w14:paraId="31F19CAE" w14:textId="77777777" w:rsidTr="00D57253">
        <w:trPr>
          <w:jc w:val="center"/>
        </w:trPr>
        <w:tc>
          <w:tcPr>
            <w:tcW w:w="3732" w:type="pct"/>
          </w:tcPr>
          <w:p w14:paraId="30813004"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Проектирование клиентской части приложения</w:t>
            </w:r>
          </w:p>
        </w:tc>
        <w:tc>
          <w:tcPr>
            <w:tcW w:w="1268" w:type="pct"/>
          </w:tcPr>
          <w:p w14:paraId="671BD61A"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4</w:t>
            </w:r>
            <w:r w:rsidR="00FD6EB1" w:rsidRPr="009C271C">
              <w:rPr>
                <w:rFonts w:ascii="Times New Roman" w:eastAsiaTheme="minorHAnsi" w:hAnsi="Times New Roman" w:cs="Times New Roman"/>
                <w:color w:val="000000" w:themeColor="text1"/>
                <w:sz w:val="24"/>
                <w:szCs w:val="28"/>
              </w:rPr>
              <w:t>8</w:t>
            </w:r>
          </w:p>
        </w:tc>
      </w:tr>
      <w:tr w:rsidR="00664FEE" w:rsidRPr="007334C3" w14:paraId="0ED7FAFD" w14:textId="77777777" w:rsidTr="00D57253">
        <w:trPr>
          <w:jc w:val="center"/>
        </w:trPr>
        <w:tc>
          <w:tcPr>
            <w:tcW w:w="3732" w:type="pct"/>
          </w:tcPr>
          <w:p w14:paraId="1D149502"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Разработка серверной части приложения</w:t>
            </w:r>
          </w:p>
        </w:tc>
        <w:tc>
          <w:tcPr>
            <w:tcW w:w="1268" w:type="pct"/>
          </w:tcPr>
          <w:p w14:paraId="39A52061" w14:textId="77777777" w:rsidR="00664FEE" w:rsidRPr="009C271C" w:rsidRDefault="00FD6EB1"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168</w:t>
            </w:r>
          </w:p>
        </w:tc>
      </w:tr>
      <w:tr w:rsidR="00664FEE" w:rsidRPr="007334C3" w14:paraId="78171517" w14:textId="77777777" w:rsidTr="00D57253">
        <w:trPr>
          <w:jc w:val="center"/>
        </w:trPr>
        <w:tc>
          <w:tcPr>
            <w:tcW w:w="3732" w:type="pct"/>
          </w:tcPr>
          <w:p w14:paraId="0EC475E8"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Разработка клиентской части приложения</w:t>
            </w:r>
          </w:p>
        </w:tc>
        <w:tc>
          <w:tcPr>
            <w:tcW w:w="1268" w:type="pct"/>
          </w:tcPr>
          <w:p w14:paraId="21EC0F63" w14:textId="77777777" w:rsidR="00664FEE" w:rsidRPr="009C271C" w:rsidRDefault="00FD6EB1"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256</w:t>
            </w:r>
          </w:p>
        </w:tc>
      </w:tr>
      <w:tr w:rsidR="00664FEE" w:rsidRPr="007334C3" w14:paraId="3E116463" w14:textId="77777777" w:rsidTr="00D57253">
        <w:trPr>
          <w:jc w:val="center"/>
        </w:trPr>
        <w:tc>
          <w:tcPr>
            <w:tcW w:w="3732" w:type="pct"/>
          </w:tcPr>
          <w:p w14:paraId="2891022D"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Тестирование приложения</w:t>
            </w:r>
          </w:p>
        </w:tc>
        <w:tc>
          <w:tcPr>
            <w:tcW w:w="1268" w:type="pct"/>
          </w:tcPr>
          <w:p w14:paraId="5E0D44B3"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40</w:t>
            </w:r>
          </w:p>
        </w:tc>
      </w:tr>
      <w:tr w:rsidR="00664FEE" w:rsidRPr="007334C3" w14:paraId="7A2E4976" w14:textId="77777777" w:rsidTr="00D57253">
        <w:trPr>
          <w:jc w:val="center"/>
        </w:trPr>
        <w:tc>
          <w:tcPr>
            <w:tcW w:w="3732" w:type="pct"/>
          </w:tcPr>
          <w:p w14:paraId="3C45103E"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eastAsiaTheme="minorHAnsi" w:hAnsi="Times New Roman" w:cs="Times New Roman"/>
                <w:color w:val="000000" w:themeColor="text1"/>
                <w:sz w:val="24"/>
                <w:szCs w:val="28"/>
              </w:rPr>
            </w:pPr>
            <w:r w:rsidRPr="009C271C">
              <w:rPr>
                <w:rFonts w:ascii="Times New Roman" w:eastAsiaTheme="minorHAnsi" w:hAnsi="Times New Roman" w:cs="Times New Roman"/>
                <w:color w:val="000000" w:themeColor="text1"/>
                <w:sz w:val="24"/>
                <w:szCs w:val="28"/>
              </w:rPr>
              <w:t>Всего</w:t>
            </w:r>
          </w:p>
        </w:tc>
        <w:tc>
          <w:tcPr>
            <w:tcW w:w="1268" w:type="pct"/>
          </w:tcPr>
          <w:p w14:paraId="408CF20A" w14:textId="77777777" w:rsidR="00664FEE" w:rsidRPr="009C271C" w:rsidRDefault="00664FE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heme="minorHAnsi" w:hAnsi="Times New Roman" w:cs="Times New Roman"/>
                <w:color w:val="000000" w:themeColor="text1"/>
                <w:sz w:val="24"/>
                <w:szCs w:val="28"/>
              </w:rPr>
            </w:pPr>
            <w:r w:rsidRPr="009C271C">
              <w:rPr>
                <w:rFonts w:ascii="Times New Roman" w:hAnsi="Times New Roman" w:cs="Times New Roman"/>
                <w:sz w:val="24"/>
                <w:szCs w:val="28"/>
              </w:rPr>
              <w:t>576</w:t>
            </w:r>
          </w:p>
        </w:tc>
      </w:tr>
    </w:tbl>
    <w:p w14:paraId="5CC54048" w14:textId="77777777" w:rsidR="00525C6F" w:rsidRPr="001E11D7" w:rsidRDefault="00525C6F" w:rsidP="0060770A">
      <w:pPr>
        <w:pStyle w:val="afffff1"/>
        <w:spacing w:before="240"/>
        <w:rPr>
          <w:spacing w:val="-2"/>
          <w:szCs w:val="28"/>
          <w:lang w:val="ru-RU" w:eastAsia="ru-RU"/>
        </w:rPr>
      </w:pPr>
      <w:r w:rsidRPr="001E11D7">
        <w:rPr>
          <w:spacing w:val="-2"/>
          <w:szCs w:val="28"/>
          <w:lang w:val="ru-RU" w:eastAsia="ru-RU"/>
        </w:rPr>
        <w:t xml:space="preserve">Наиболее трудоемкими затратами рабочего времени являются разработка серверной и клиентской части приложения. </w:t>
      </w:r>
      <w:r w:rsidR="007E07E0" w:rsidRPr="001E11D7">
        <w:rPr>
          <w:spacing w:val="-2"/>
          <w:szCs w:val="28"/>
          <w:lang w:val="ru-RU" w:eastAsia="ru-RU"/>
        </w:rPr>
        <w:t>Их разработка заняла в сумме 424</w:t>
      </w:r>
      <w:r w:rsidRPr="001E11D7">
        <w:rPr>
          <w:spacing w:val="-2"/>
          <w:szCs w:val="28"/>
          <w:lang w:val="ru-RU" w:eastAsia="ru-RU"/>
        </w:rPr>
        <w:t xml:space="preserve"> часов времени, в клиентской части</w:t>
      </w:r>
      <w:r w:rsidR="00EF6A7C" w:rsidRPr="001E11D7">
        <w:rPr>
          <w:spacing w:val="-2"/>
          <w:szCs w:val="28"/>
          <w:lang w:val="ru-RU" w:eastAsia="ru-RU"/>
        </w:rPr>
        <w:t xml:space="preserve"> включена работа по верстке всего приложения</w:t>
      </w:r>
      <w:r w:rsidR="00E011C0" w:rsidRPr="001E11D7">
        <w:rPr>
          <w:spacing w:val="-2"/>
          <w:szCs w:val="28"/>
          <w:lang w:val="ru-RU" w:eastAsia="ru-RU"/>
        </w:rPr>
        <w:t>, из-за чего клиентская часть обыч</w:t>
      </w:r>
      <w:r w:rsidR="0067438E" w:rsidRPr="001E11D7">
        <w:rPr>
          <w:spacing w:val="-2"/>
          <w:szCs w:val="28"/>
          <w:lang w:val="ru-RU" w:eastAsia="ru-RU"/>
        </w:rPr>
        <w:t>но занимает на процент больше в</w:t>
      </w:r>
      <w:r w:rsidR="00E011C0" w:rsidRPr="001E11D7">
        <w:rPr>
          <w:spacing w:val="-2"/>
          <w:szCs w:val="28"/>
          <w:lang w:val="ru-RU" w:eastAsia="ru-RU"/>
        </w:rPr>
        <w:t>ремени</w:t>
      </w:r>
      <w:r w:rsidR="00FE4ACA" w:rsidRPr="001E11D7">
        <w:rPr>
          <w:spacing w:val="-2"/>
          <w:szCs w:val="28"/>
          <w:lang w:val="ru-RU" w:eastAsia="ru-RU"/>
        </w:rPr>
        <w:t>, чем серверная часть</w:t>
      </w:r>
      <w:r w:rsidR="00E011C0" w:rsidRPr="001E11D7">
        <w:rPr>
          <w:spacing w:val="-2"/>
          <w:szCs w:val="28"/>
          <w:lang w:val="ru-RU" w:eastAsia="ru-RU"/>
        </w:rPr>
        <w:t>.</w:t>
      </w:r>
      <w:r w:rsidRPr="001E11D7">
        <w:rPr>
          <w:spacing w:val="-2"/>
          <w:szCs w:val="28"/>
          <w:lang w:val="ru-RU" w:eastAsia="ru-RU"/>
        </w:rPr>
        <w:t xml:space="preserve"> </w:t>
      </w:r>
      <w:r w:rsidR="0018707A" w:rsidRPr="001E11D7">
        <w:rPr>
          <w:spacing w:val="-2"/>
          <w:szCs w:val="28"/>
          <w:lang w:val="ru-RU" w:eastAsia="ru-RU"/>
        </w:rPr>
        <w:t>Также дополнительно было выделено время на тестирование всего приложения для выявления неточност</w:t>
      </w:r>
      <w:r w:rsidR="00C15D75" w:rsidRPr="001E11D7">
        <w:rPr>
          <w:spacing w:val="-2"/>
          <w:szCs w:val="28"/>
          <w:lang w:val="ru-RU" w:eastAsia="ru-RU"/>
        </w:rPr>
        <w:t xml:space="preserve">ей в логик и работе приложения. </w:t>
      </w:r>
      <w:r w:rsidRPr="001E11D7">
        <w:rPr>
          <w:spacing w:val="-2"/>
          <w:szCs w:val="28"/>
          <w:lang w:val="ru-RU" w:eastAsia="ru-RU"/>
        </w:rPr>
        <w:t>Всего времени на все этапы ушло</w:t>
      </w:r>
      <w:r w:rsidR="007E07E0" w:rsidRPr="001E11D7">
        <w:rPr>
          <w:spacing w:val="-2"/>
          <w:szCs w:val="28"/>
          <w:lang w:val="ru-RU" w:eastAsia="ru-RU"/>
        </w:rPr>
        <w:t xml:space="preserve"> 576</w:t>
      </w:r>
      <w:r w:rsidRPr="001E11D7">
        <w:rPr>
          <w:spacing w:val="-2"/>
          <w:szCs w:val="28"/>
          <w:lang w:val="ru-RU" w:eastAsia="ru-RU"/>
        </w:rPr>
        <w:t xml:space="preserve"> часа рабочего времени.</w:t>
      </w:r>
    </w:p>
    <w:p w14:paraId="163FF349" w14:textId="516FC7A9" w:rsidR="00FE77BE" w:rsidRPr="00FE77BE" w:rsidRDefault="00FE77BE" w:rsidP="0060770A">
      <w:pPr>
        <w:pStyle w:val="affff"/>
      </w:pPr>
      <w:bookmarkStart w:id="122" w:name="_Toc198277035"/>
      <w:r>
        <w:lastRenderedPageBreak/>
        <w:t>6.3.</w:t>
      </w:r>
      <w:r w:rsidRPr="00CA3356">
        <w:t>2</w:t>
      </w:r>
      <w:r>
        <w:t xml:space="preserve"> Расч</w:t>
      </w:r>
      <w:r w:rsidR="00A924AF">
        <w:t>е</w:t>
      </w:r>
      <w:r>
        <w:t xml:space="preserve">т </w:t>
      </w:r>
      <w:r w:rsidRPr="00CA3356">
        <w:t>основной заработной платы</w:t>
      </w:r>
      <w:bookmarkEnd w:id="122"/>
    </w:p>
    <w:p w14:paraId="730DF80B" w14:textId="29C41866" w:rsidR="008B78A9" w:rsidRPr="009A2037" w:rsidRDefault="008B78A9" w:rsidP="008B78A9">
      <w:pPr>
        <w:rPr>
          <w:spacing w:val="-2"/>
        </w:rPr>
      </w:pPr>
      <w:r w:rsidRPr="009A2037">
        <w:rPr>
          <w:spacing w:val="-2"/>
        </w:rPr>
        <w:t xml:space="preserve">Для определения величины основной заработной платы было проведено исследование уровня оплаты труда специалистов в сфере разработки на </w:t>
      </w:r>
      <w:proofErr w:type="spellStart"/>
      <w:r w:rsidRPr="009A2037">
        <w:rPr>
          <w:spacing w:val="-2"/>
        </w:rPr>
        <w:t>Django</w:t>
      </w:r>
      <w:proofErr w:type="spellEnd"/>
      <w:r w:rsidR="009A2037" w:rsidRPr="009A2037">
        <w:rPr>
          <w:spacing w:val="-2"/>
        </w:rPr>
        <w:t xml:space="preserve"> и</w:t>
      </w:r>
      <w:r w:rsidRPr="009A2037">
        <w:rPr>
          <w:spacing w:val="-2"/>
        </w:rPr>
        <w:t xml:space="preserve"> </w:t>
      </w:r>
      <w:proofErr w:type="spellStart"/>
      <w:r w:rsidRPr="009A2037">
        <w:rPr>
          <w:spacing w:val="-2"/>
        </w:rPr>
        <w:t>React</w:t>
      </w:r>
      <w:proofErr w:type="spellEnd"/>
      <w:r w:rsidRPr="009A2037">
        <w:rPr>
          <w:spacing w:val="-2"/>
        </w:rPr>
        <w:t xml:space="preserve">. Такие специалисты являются </w:t>
      </w:r>
      <w:proofErr w:type="spellStart"/>
      <w:r w:rsidRPr="009A2037">
        <w:rPr>
          <w:spacing w:val="-2"/>
        </w:rPr>
        <w:t>Full-stack</w:t>
      </w:r>
      <w:proofErr w:type="spellEnd"/>
      <w:r w:rsidRPr="009A2037">
        <w:rPr>
          <w:spacing w:val="-2"/>
        </w:rPr>
        <w:t xml:space="preserve"> разработчиками, что предполагает повышенную оплату труда благодаря специализации как на клиентской, так и на серверной части разработки. </w:t>
      </w:r>
      <w:r w:rsidRPr="009A2037">
        <w:rPr>
          <w:spacing w:val="-4"/>
        </w:rPr>
        <w:t>Источниками данных послужили открытые веб-порталы, профессиональные форумы, отчёты по рынку труда, а также общий средний уровень заработной платы в сфере информационных технологий.</w:t>
      </w:r>
    </w:p>
    <w:p w14:paraId="2E64E4ED" w14:textId="3C9F4F09" w:rsidR="00CA3356" w:rsidRPr="00DB0676" w:rsidRDefault="008B78A9" w:rsidP="008B78A9">
      <w:r>
        <w:t xml:space="preserve">По результатам анализа установлено, что средняя месячная заработная плата для </w:t>
      </w:r>
      <w:proofErr w:type="spellStart"/>
      <w:r>
        <w:t>junior</w:t>
      </w:r>
      <w:proofErr w:type="spellEnd"/>
      <w:r>
        <w:t>-разработчиков составляет около 1600 рублей, что соответствует часовой ставке 9,52 руб./час.</w:t>
      </w:r>
    </w:p>
    <w:p w14:paraId="6FAF34C8" w14:textId="116B410E" w:rsidR="00F72131" w:rsidRPr="001E11D7" w:rsidRDefault="00F72131" w:rsidP="0060770A">
      <w:pPr>
        <w:rPr>
          <w:szCs w:val="28"/>
        </w:rPr>
      </w:pPr>
      <w:r w:rsidRPr="001E11D7">
        <w:rPr>
          <w:rFonts w:eastAsia="Times New Roman"/>
          <w:szCs w:val="28"/>
          <w:lang w:eastAsia="ru-RU"/>
        </w:rPr>
        <w:t>Согласно таблице 6.2, проект</w:t>
      </w:r>
      <w:r w:rsidR="001E11D7">
        <w:rPr>
          <w:rFonts w:eastAsia="Times New Roman"/>
          <w:szCs w:val="28"/>
          <w:lang w:eastAsia="ru-RU"/>
        </w:rPr>
        <w:t xml:space="preserve"> проектировался</w:t>
      </w:r>
      <w:r w:rsidR="001E11D7" w:rsidRPr="001E11D7">
        <w:rPr>
          <w:rFonts w:eastAsia="Times New Roman"/>
          <w:szCs w:val="28"/>
          <w:lang w:eastAsia="ru-RU"/>
        </w:rPr>
        <w:t>,</w:t>
      </w:r>
      <w:r w:rsidRPr="001E11D7">
        <w:rPr>
          <w:rFonts w:eastAsia="Times New Roman"/>
          <w:szCs w:val="28"/>
          <w:lang w:eastAsia="ru-RU"/>
        </w:rPr>
        <w:t xml:space="preserve"> разрабатывался</w:t>
      </w:r>
      <w:r w:rsidR="001E11D7" w:rsidRPr="001E11D7">
        <w:rPr>
          <w:rFonts w:eastAsia="Times New Roman"/>
          <w:szCs w:val="28"/>
          <w:lang w:eastAsia="ru-RU"/>
        </w:rPr>
        <w:t xml:space="preserve"> </w:t>
      </w:r>
      <w:r w:rsidR="001E11D7">
        <w:rPr>
          <w:rFonts w:eastAsia="Times New Roman"/>
          <w:szCs w:val="28"/>
          <w:lang w:eastAsia="ru-RU"/>
        </w:rPr>
        <w:t>и тестировался</w:t>
      </w:r>
      <w:r w:rsidRPr="001E11D7">
        <w:rPr>
          <w:rFonts w:eastAsia="Times New Roman"/>
          <w:szCs w:val="28"/>
          <w:lang w:eastAsia="ru-RU"/>
        </w:rPr>
        <w:t xml:space="preserve"> одни</w:t>
      </w:r>
      <w:r w:rsidR="00250249" w:rsidRPr="001E11D7">
        <w:rPr>
          <w:rFonts w:eastAsia="Times New Roman"/>
          <w:szCs w:val="28"/>
          <w:lang w:eastAsia="ru-RU"/>
        </w:rPr>
        <w:t>м специалистом на протяжении 576</w:t>
      </w:r>
      <w:r w:rsidRPr="001E11D7">
        <w:rPr>
          <w:rFonts w:eastAsia="Times New Roman"/>
          <w:szCs w:val="28"/>
          <w:lang w:eastAsia="ru-RU"/>
        </w:rPr>
        <w:t xml:space="preserve"> часов</w:t>
      </w:r>
      <w:r w:rsidRPr="001E11D7">
        <w:rPr>
          <w:szCs w:val="28"/>
        </w:rPr>
        <w:t>. Основная заработная плата будет рассчитываться по формуле (6.1):</w:t>
      </w:r>
    </w:p>
    <w:tbl>
      <w:tblPr>
        <w:tblW w:w="5000" w:type="pct"/>
        <w:tblLook w:val="04A0" w:firstRow="1" w:lastRow="0" w:firstColumn="1" w:lastColumn="0" w:noHBand="0" w:noVBand="1"/>
      </w:tblPr>
      <w:tblGrid>
        <w:gridCol w:w="1559"/>
        <w:gridCol w:w="6237"/>
        <w:gridCol w:w="1558"/>
      </w:tblGrid>
      <w:tr w:rsidR="001D26C6" w:rsidRPr="004E5008" w14:paraId="7D539BA7" w14:textId="77777777" w:rsidTr="00ED1747">
        <w:tc>
          <w:tcPr>
            <w:tcW w:w="833" w:type="pct"/>
          </w:tcPr>
          <w:p w14:paraId="2F88D0F2" w14:textId="77777777" w:rsidR="001D26C6" w:rsidRPr="004E5008" w:rsidRDefault="001D26C6" w:rsidP="0060770A">
            <w:pPr>
              <w:tabs>
                <w:tab w:val="left" w:pos="750"/>
                <w:tab w:val="left" w:pos="3945"/>
              </w:tabs>
              <w:spacing w:before="240" w:after="240"/>
              <w:jc w:val="center"/>
              <w:rPr>
                <w:szCs w:val="28"/>
              </w:rPr>
            </w:pPr>
          </w:p>
        </w:tc>
        <w:tc>
          <w:tcPr>
            <w:tcW w:w="3333" w:type="pct"/>
          </w:tcPr>
          <w:p w14:paraId="2EC4AA28" w14:textId="77777777" w:rsidR="001D26C6" w:rsidRPr="005A3B44" w:rsidRDefault="00D34C7C" w:rsidP="0060770A">
            <w:pPr>
              <w:tabs>
                <w:tab w:val="left" w:pos="750"/>
                <w:tab w:val="left" w:pos="3997"/>
              </w:tabs>
              <w:spacing w:before="240" w:after="240"/>
              <w:ind w:firstLine="0"/>
              <w:jc w:val="center"/>
              <w:rPr>
                <w:szCs w:val="28"/>
              </w:rPr>
            </w:pPr>
            <m:oMath>
              <m:sSub>
                <m:sSubPr>
                  <m:ctrlPr>
                    <w:rPr>
                      <w:rFonts w:ascii="Cambria Math" w:hAnsi="Cambria Math"/>
                      <w:szCs w:val="28"/>
                    </w:rPr>
                  </m:ctrlPr>
                </m:sSubPr>
                <m:e>
                  <m:r>
                    <m:rPr>
                      <m:nor/>
                    </m:rPr>
                    <w:rPr>
                      <w:szCs w:val="28"/>
                    </w:rPr>
                    <m:t>С</m:t>
                  </m:r>
                </m:e>
                <m:sub>
                  <m:r>
                    <m:rPr>
                      <m:nor/>
                    </m:rPr>
                    <w:rPr>
                      <w:szCs w:val="28"/>
                    </w:rPr>
                    <m:t>оз</m:t>
                  </m:r>
                </m:sub>
              </m:sSub>
              <m:r>
                <m:rPr>
                  <m:nor/>
                </m:rPr>
                <w:rPr>
                  <w:szCs w:val="28"/>
                </w:rPr>
                <m:t xml:space="preserve">= </m:t>
              </m:r>
              <m:sSub>
                <m:sSubPr>
                  <m:ctrlPr>
                    <w:rPr>
                      <w:rFonts w:ascii="Cambria Math" w:hAnsi="Cambria Math"/>
                      <w:szCs w:val="28"/>
                    </w:rPr>
                  </m:ctrlPr>
                </m:sSubPr>
                <m:e>
                  <m:r>
                    <m:rPr>
                      <m:nor/>
                    </m:rPr>
                    <w:rPr>
                      <w:szCs w:val="28"/>
                    </w:rPr>
                    <m:t>Т</m:t>
                  </m:r>
                </m:e>
                <m:sub>
                  <m:r>
                    <m:rPr>
                      <m:nor/>
                    </m:rPr>
                    <w:rPr>
                      <w:szCs w:val="28"/>
                    </w:rPr>
                    <m:t>раз</m:t>
                  </m:r>
                </m:sub>
              </m:sSub>
              <m:r>
                <m:rPr>
                  <m:sty m:val="p"/>
                </m:rPr>
                <w:rPr>
                  <w:rFonts w:ascii="Cambria Math" w:hAnsi="Cambria Math"/>
                  <w:szCs w:val="28"/>
                </w:rPr>
                <m:t xml:space="preserve"> </m:t>
              </m:r>
              <m:r>
                <m:rPr>
                  <m:nor/>
                </m:rPr>
                <w:rPr>
                  <w:szCs w:val="28"/>
                </w:rPr>
                <m:t xml:space="preserve">∙ </m:t>
              </m:r>
              <m:sSub>
                <m:sSubPr>
                  <m:ctrlPr>
                    <w:rPr>
                      <w:rFonts w:ascii="Cambria Math" w:hAnsi="Cambria Math"/>
                      <w:szCs w:val="28"/>
                    </w:rPr>
                  </m:ctrlPr>
                </m:sSubPr>
                <m:e>
                  <m:r>
                    <m:rPr>
                      <m:nor/>
                    </m:rPr>
                    <w:rPr>
                      <w:szCs w:val="28"/>
                    </w:rPr>
                    <m:t>К</m:t>
                  </m:r>
                </m:e>
                <m:sub>
                  <m:r>
                    <m:rPr>
                      <m:nor/>
                    </m:rPr>
                    <w:rPr>
                      <w:szCs w:val="28"/>
                    </w:rPr>
                    <m:t>раз</m:t>
                  </m:r>
                </m:sub>
              </m:sSub>
              <m:r>
                <m:rPr>
                  <m:nor/>
                </m:rPr>
                <w:rPr>
                  <w:szCs w:val="28"/>
                </w:rPr>
                <m:t xml:space="preserve">∙ </m:t>
              </m:r>
              <m:sSub>
                <m:sSubPr>
                  <m:ctrlPr>
                    <w:rPr>
                      <w:rFonts w:ascii="Cambria Math" w:hAnsi="Cambria Math"/>
                      <w:szCs w:val="28"/>
                    </w:rPr>
                  </m:ctrlPr>
                </m:sSubPr>
                <m:e>
                  <m:r>
                    <m:rPr>
                      <m:nor/>
                    </m:rPr>
                    <w:rPr>
                      <w:szCs w:val="28"/>
                    </w:rPr>
                    <m:t>С</m:t>
                  </m:r>
                </m:e>
                <m:sub>
                  <m:r>
                    <m:rPr>
                      <m:nor/>
                    </m:rPr>
                    <w:rPr>
                      <w:szCs w:val="28"/>
                    </w:rPr>
                    <m:t>зп</m:t>
                  </m:r>
                </m:sub>
              </m:sSub>
            </m:oMath>
            <w:r w:rsidR="001D26C6" w:rsidRPr="005A3B44">
              <w:rPr>
                <w:rFonts w:eastAsia="Times New Roman"/>
                <w:szCs w:val="28"/>
              </w:rPr>
              <w:t>,</w:t>
            </w:r>
          </w:p>
        </w:tc>
        <w:tc>
          <w:tcPr>
            <w:tcW w:w="833" w:type="pct"/>
          </w:tcPr>
          <w:p w14:paraId="49C09CFE" w14:textId="77777777" w:rsidR="001D26C6" w:rsidRPr="004E5008" w:rsidRDefault="001D26C6" w:rsidP="0060770A">
            <w:pPr>
              <w:tabs>
                <w:tab w:val="left" w:pos="436"/>
                <w:tab w:val="left" w:pos="3945"/>
              </w:tabs>
              <w:spacing w:before="240" w:after="240"/>
              <w:ind w:right="-284" w:firstLine="704"/>
              <w:jc w:val="left"/>
              <w:rPr>
                <w:szCs w:val="28"/>
              </w:rPr>
            </w:pPr>
            <w:r>
              <w:rPr>
                <w:szCs w:val="28"/>
              </w:rPr>
              <w:t xml:space="preserve">  </w:t>
            </w:r>
            <w:r w:rsidRPr="004E5008">
              <w:rPr>
                <w:szCs w:val="28"/>
              </w:rPr>
              <w:t>(6.</w:t>
            </w:r>
            <w:r>
              <w:rPr>
                <w:szCs w:val="28"/>
                <w:lang w:val="en-US"/>
              </w:rPr>
              <w:t>1</w:t>
            </w:r>
            <w:r w:rsidRPr="004E5008">
              <w:rPr>
                <w:szCs w:val="28"/>
              </w:rPr>
              <w:t>)</w:t>
            </w:r>
          </w:p>
        </w:tc>
      </w:tr>
    </w:tbl>
    <w:p w14:paraId="0B875EA4" w14:textId="77777777" w:rsidR="00F72131" w:rsidRPr="004E5008" w:rsidRDefault="00F72131" w:rsidP="0060770A">
      <w:pPr>
        <w:suppressAutoHyphens/>
        <w:ind w:firstLine="0"/>
        <w:rPr>
          <w:szCs w:val="28"/>
          <w:lang w:val="be-BY"/>
        </w:rPr>
      </w:pPr>
      <w:r>
        <w:rPr>
          <w:szCs w:val="28"/>
          <w:lang w:val="be-BY"/>
        </w:rPr>
        <w:t>г</w:t>
      </w:r>
      <w:r w:rsidRPr="004E5008">
        <w:rPr>
          <w:szCs w:val="28"/>
          <w:lang w:val="be-BY"/>
        </w:rPr>
        <w:t>де</w:t>
      </w:r>
      <w:r>
        <w:rPr>
          <w:szCs w:val="28"/>
        </w:rPr>
        <w:t xml:space="preserve"> </w:t>
      </w:r>
      <w:r w:rsidRPr="004E5008">
        <w:rPr>
          <w:szCs w:val="28"/>
          <w:lang w:val="be-BY"/>
        </w:rPr>
        <w:t>С</w:t>
      </w:r>
      <w:r w:rsidRPr="004E5008">
        <w:rPr>
          <w:szCs w:val="28"/>
          <w:vertAlign w:val="subscript"/>
          <w:lang w:val="be-BY"/>
        </w:rPr>
        <w:t xml:space="preserve">оз </w:t>
      </w:r>
      <w:r w:rsidR="00EC07D9">
        <w:rPr>
          <w:szCs w:val="28"/>
          <w:vertAlign w:val="subscript"/>
          <w:lang w:val="be-BY"/>
        </w:rPr>
        <w:t xml:space="preserve"> </w:t>
      </w:r>
      <w:r w:rsidR="00EC07D9">
        <w:rPr>
          <w:szCs w:val="28"/>
          <w:lang w:val="be-BY"/>
        </w:rPr>
        <w:t xml:space="preserve">– </w:t>
      </w:r>
      <w:r w:rsidRPr="004E5008">
        <w:rPr>
          <w:szCs w:val="28"/>
          <w:lang w:val="be-BY"/>
        </w:rPr>
        <w:t>основная заработная плата, руб.;</w:t>
      </w:r>
    </w:p>
    <w:p w14:paraId="63466E8D" w14:textId="77777777" w:rsidR="00F72131" w:rsidRPr="004E5008" w:rsidRDefault="00F72131" w:rsidP="0060770A">
      <w:pPr>
        <w:suppressAutoHyphens/>
        <w:ind w:left="454" w:firstLine="0"/>
        <w:rPr>
          <w:szCs w:val="28"/>
        </w:rPr>
      </w:pPr>
      <w:r w:rsidRPr="004E5008">
        <w:rPr>
          <w:szCs w:val="28"/>
          <w:lang w:val="be-BY"/>
        </w:rPr>
        <w:t>Т</w:t>
      </w:r>
      <w:r w:rsidRPr="004E5008">
        <w:rPr>
          <w:szCs w:val="28"/>
          <w:vertAlign w:val="subscript"/>
          <w:lang w:val="be-BY"/>
        </w:rPr>
        <w:t>раз</w:t>
      </w:r>
      <w:r w:rsidRPr="004E5008">
        <w:rPr>
          <w:szCs w:val="28"/>
          <w:lang w:val="be-BY"/>
        </w:rPr>
        <w:t xml:space="preserve"> </w:t>
      </w:r>
      <w:r w:rsidR="00EC07D9">
        <w:rPr>
          <w:szCs w:val="28"/>
          <w:lang w:val="be-BY"/>
        </w:rPr>
        <w:t>–</w:t>
      </w:r>
      <w:r w:rsidRPr="004E5008">
        <w:rPr>
          <w:szCs w:val="28"/>
          <w:lang w:val="be-BY"/>
        </w:rPr>
        <w:t xml:space="preserve"> время раработки, месяцев;</w:t>
      </w:r>
    </w:p>
    <w:p w14:paraId="200C012C" w14:textId="77777777" w:rsidR="00F72131" w:rsidRPr="004E5008" w:rsidRDefault="00F72131" w:rsidP="0060770A">
      <w:pPr>
        <w:suppressAutoHyphens/>
        <w:ind w:left="454" w:firstLine="0"/>
        <w:rPr>
          <w:szCs w:val="28"/>
          <w:lang w:val="be-BY"/>
        </w:rPr>
      </w:pPr>
      <w:r w:rsidRPr="004E5008">
        <w:rPr>
          <w:szCs w:val="28"/>
          <w:lang w:val="be-BY"/>
        </w:rPr>
        <w:t>К</w:t>
      </w:r>
      <w:r w:rsidRPr="004E5008">
        <w:rPr>
          <w:szCs w:val="28"/>
          <w:vertAlign w:val="subscript"/>
          <w:lang w:val="be-BY"/>
        </w:rPr>
        <w:t>раз</w:t>
      </w:r>
      <w:r w:rsidRPr="004E5008">
        <w:rPr>
          <w:szCs w:val="28"/>
          <w:lang w:val="be-BY"/>
        </w:rPr>
        <w:t xml:space="preserve"> </w:t>
      </w:r>
      <w:r w:rsidR="00EC07D9">
        <w:rPr>
          <w:szCs w:val="28"/>
          <w:lang w:val="be-BY"/>
        </w:rPr>
        <w:t>–</w:t>
      </w:r>
      <w:r w:rsidRPr="004E5008">
        <w:rPr>
          <w:szCs w:val="28"/>
          <w:lang w:val="be-BY"/>
        </w:rPr>
        <w:t xml:space="preserve"> количество разработчиков, человек;</w:t>
      </w:r>
    </w:p>
    <w:p w14:paraId="0795C8AF" w14:textId="77777777" w:rsidR="00F72131" w:rsidRPr="004E5008" w:rsidRDefault="00F72131" w:rsidP="0060770A">
      <w:pPr>
        <w:suppressAutoHyphens/>
        <w:ind w:left="454" w:firstLine="0"/>
        <w:rPr>
          <w:szCs w:val="28"/>
          <w:lang w:val="be-BY"/>
        </w:rPr>
      </w:pPr>
      <w:r w:rsidRPr="004E5008">
        <w:rPr>
          <w:szCs w:val="28"/>
          <w:lang w:val="be-BY"/>
        </w:rPr>
        <w:t>С</w:t>
      </w:r>
      <w:r w:rsidRPr="004E5008">
        <w:rPr>
          <w:szCs w:val="28"/>
          <w:vertAlign w:val="subscript"/>
          <w:lang w:val="be-BY"/>
        </w:rPr>
        <w:t>зп</w:t>
      </w:r>
      <w:r>
        <w:rPr>
          <w:szCs w:val="28"/>
          <w:lang w:val="be-BY"/>
        </w:rPr>
        <w:t xml:space="preserve"> </w:t>
      </w:r>
      <w:r w:rsidR="00EC07D9">
        <w:rPr>
          <w:szCs w:val="28"/>
          <w:lang w:val="be-BY"/>
        </w:rPr>
        <w:t>–</w:t>
      </w:r>
      <w:r w:rsidRPr="004E5008">
        <w:rPr>
          <w:szCs w:val="28"/>
          <w:lang w:val="be-BY"/>
        </w:rPr>
        <w:t xml:space="preserve"> </w:t>
      </w:r>
      <w:r w:rsidRPr="004E5008">
        <w:rPr>
          <w:szCs w:val="28"/>
        </w:rPr>
        <w:t>средняя месячная заработная плата.</w:t>
      </w:r>
    </w:p>
    <w:tbl>
      <w:tblPr>
        <w:tblW w:w="5000" w:type="pct"/>
        <w:tblLook w:val="04A0" w:firstRow="1" w:lastRow="0" w:firstColumn="1" w:lastColumn="0" w:noHBand="0" w:noVBand="1"/>
      </w:tblPr>
      <w:tblGrid>
        <w:gridCol w:w="9354"/>
      </w:tblGrid>
      <w:tr w:rsidR="00F72131" w:rsidRPr="004E5008" w14:paraId="0004CC83" w14:textId="77777777" w:rsidTr="00EC1B0C">
        <w:trPr>
          <w:trHeight w:val="599"/>
        </w:trPr>
        <w:tc>
          <w:tcPr>
            <w:tcW w:w="5000" w:type="pct"/>
            <w:hideMark/>
          </w:tcPr>
          <w:p w14:paraId="184090EF" w14:textId="2DAC8BDE" w:rsidR="00F72131" w:rsidRPr="00C67654" w:rsidRDefault="00F72131" w:rsidP="0060770A">
            <w:pPr>
              <w:tabs>
                <w:tab w:val="left" w:pos="3945"/>
              </w:tabs>
              <w:spacing w:before="240" w:after="240"/>
              <w:ind w:firstLine="0"/>
              <w:jc w:val="center"/>
              <w:rPr>
                <w:szCs w:val="28"/>
              </w:rPr>
            </w:pPr>
            <m:oMath>
              <m:r>
                <m:rPr>
                  <m:nor/>
                </m:rPr>
                <w:rPr>
                  <w:szCs w:val="28"/>
                  <w:lang w:val="en-US"/>
                </w:rPr>
                <m:t>C</m:t>
              </m:r>
              <m:r>
                <m:rPr>
                  <m:nor/>
                </m:rPr>
                <w:rPr>
                  <w:szCs w:val="28"/>
                  <w:vertAlign w:val="subscript"/>
                </w:rPr>
                <m:t>оз</m:t>
              </m:r>
              <m:r>
                <m:rPr>
                  <m:nor/>
                </m:rPr>
                <w:rPr>
                  <w:szCs w:val="28"/>
                </w:rPr>
                <m:t xml:space="preserve">= 576 ∙ 1 ∙ 9,52  = </m:t>
              </m:r>
              <m:r>
                <m:rPr>
                  <m:nor/>
                </m:rPr>
                <w:rPr>
                  <w:rFonts w:eastAsia="Times New Roman"/>
                  <w:szCs w:val="28"/>
                  <w:lang w:eastAsia="ru-RU"/>
                </w:rPr>
                <m:t xml:space="preserve">5483,52 </m:t>
              </m:r>
            </m:oMath>
            <w:r w:rsidRPr="00C67654">
              <w:rPr>
                <w:szCs w:val="28"/>
              </w:rPr>
              <w:t>(</w:t>
            </w:r>
            <w:r w:rsidRPr="004E5008">
              <w:rPr>
                <w:szCs w:val="28"/>
              </w:rPr>
              <w:t>руб.</w:t>
            </w:r>
            <w:r w:rsidRPr="00C67654">
              <w:rPr>
                <w:szCs w:val="28"/>
              </w:rPr>
              <w:t>)</w:t>
            </w:r>
          </w:p>
        </w:tc>
      </w:tr>
    </w:tbl>
    <w:p w14:paraId="53266D18" w14:textId="406A3D36" w:rsidR="00F72131" w:rsidRPr="00F7013A" w:rsidRDefault="00F72131"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8"/>
          <w:lang w:eastAsia="ru-RU"/>
        </w:rPr>
      </w:pPr>
      <w:bookmarkStart w:id="123" w:name="_Toc74146607"/>
      <w:r w:rsidRPr="005F4078">
        <w:rPr>
          <w:rFonts w:eastAsia="Times New Roman"/>
          <w:szCs w:val="28"/>
          <w:lang w:eastAsia="ru-RU"/>
        </w:rPr>
        <w:t>Основная заработна</w:t>
      </w:r>
      <w:r w:rsidR="00C67654">
        <w:rPr>
          <w:rFonts w:eastAsia="Times New Roman"/>
          <w:szCs w:val="28"/>
          <w:lang w:eastAsia="ru-RU"/>
        </w:rPr>
        <w:t xml:space="preserve">я плата </w:t>
      </w:r>
      <w:r w:rsidR="00430F85">
        <w:rPr>
          <w:rFonts w:eastAsia="Times New Roman"/>
          <w:szCs w:val="28"/>
          <w:lang w:eastAsia="ru-RU"/>
        </w:rPr>
        <w:t>разработчику составила 5483,52</w:t>
      </w:r>
      <w:r w:rsidRPr="005F4078">
        <w:rPr>
          <w:rFonts w:eastAsia="Times New Roman"/>
          <w:szCs w:val="28"/>
          <w:lang w:eastAsia="ru-RU"/>
        </w:rPr>
        <w:t xml:space="preserve"> руб.</w:t>
      </w:r>
    </w:p>
    <w:p w14:paraId="043411B5" w14:textId="5039E2D8" w:rsidR="00F72131" w:rsidRPr="00FE77BE" w:rsidRDefault="00F72131" w:rsidP="0060770A">
      <w:pPr>
        <w:pStyle w:val="affff"/>
      </w:pPr>
      <w:bookmarkStart w:id="124" w:name="_Toc198277036"/>
      <w:bookmarkEnd w:id="123"/>
      <w:r>
        <w:t>6.3.3 Расч</w:t>
      </w:r>
      <w:r w:rsidR="00A924AF">
        <w:t>е</w:t>
      </w:r>
      <w:r>
        <w:t xml:space="preserve">т дополнительной </w:t>
      </w:r>
      <w:r w:rsidRPr="00CA3356">
        <w:t>заработной платы</w:t>
      </w:r>
      <w:bookmarkEnd w:id="124"/>
    </w:p>
    <w:p w14:paraId="5C9801E0" w14:textId="77777777" w:rsidR="00F72131" w:rsidRPr="004E5008" w:rsidRDefault="00F72131" w:rsidP="0060770A">
      <w:pPr>
        <w:widowControl w:val="0"/>
        <w:rPr>
          <w:rFonts w:eastAsia="Times New Roman"/>
          <w:color w:val="000000"/>
          <w:szCs w:val="28"/>
          <w:lang w:eastAsia="ru-RU"/>
        </w:rPr>
      </w:pPr>
      <w:r w:rsidRPr="004E5008">
        <w:rPr>
          <w:rFonts w:eastAsia="Times New Roman"/>
          <w:color w:val="000000"/>
          <w:szCs w:val="28"/>
          <w:lang w:eastAsia="ru-RU"/>
        </w:rPr>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(6.</w:t>
      </w:r>
      <w:r>
        <w:rPr>
          <w:rFonts w:eastAsia="Times New Roman"/>
          <w:color w:val="000000"/>
          <w:szCs w:val="28"/>
          <w:lang w:eastAsia="ru-RU"/>
        </w:rPr>
        <w:t>2</w:t>
      </w:r>
      <w:r w:rsidRPr="004E5008">
        <w:rPr>
          <w:rFonts w:eastAsia="Times New Roman"/>
          <w:color w:val="000000"/>
          <w:szCs w:val="28"/>
          <w:lang w:eastAsia="ru-RU"/>
        </w:rPr>
        <w:t>):</w:t>
      </w:r>
    </w:p>
    <w:tbl>
      <w:tblPr>
        <w:tblW w:w="10065" w:type="dxa"/>
        <w:tblLook w:val="04A0" w:firstRow="1" w:lastRow="0" w:firstColumn="1" w:lastColumn="0" w:noHBand="0" w:noVBand="1"/>
      </w:tblPr>
      <w:tblGrid>
        <w:gridCol w:w="8742"/>
        <w:gridCol w:w="1323"/>
      </w:tblGrid>
      <w:tr w:rsidR="001D26C6" w:rsidRPr="004E5008" w14:paraId="22833937" w14:textId="77777777" w:rsidTr="00F80419">
        <w:tc>
          <w:tcPr>
            <w:tcW w:w="8742" w:type="dxa"/>
            <w:hideMark/>
          </w:tcPr>
          <w:p w14:paraId="4E8CE642" w14:textId="1A8C003E" w:rsidR="001D26C6" w:rsidRPr="000E2C5A" w:rsidRDefault="00D34C7C" w:rsidP="0060770A">
            <w:pPr>
              <w:tabs>
                <w:tab w:val="left" w:pos="750"/>
                <w:tab w:val="left" w:pos="3945"/>
              </w:tabs>
              <w:spacing w:before="240" w:after="240"/>
              <w:ind w:left="1455" w:hanging="134"/>
              <w:jc w:val="center"/>
              <w:rPr>
                <w:szCs w:val="28"/>
                <w:lang w:val="en-US"/>
              </w:rPr>
            </w:pPr>
            <m:oMathPara>
              <m:oMathParaPr>
                <m:jc m:val="center"/>
              </m:oMathParaPr>
              <m:oMath>
                <m:sSub>
                  <m:sSubPr>
                    <m:ctrlPr>
                      <w:rPr>
                        <w:rFonts w:ascii="Cambria Math" w:hAnsi="Cambria Math"/>
                        <w:szCs w:val="28"/>
                        <w:lang w:val="en-US"/>
                      </w:rPr>
                    </m:ctrlPr>
                  </m:sSubPr>
                  <m:e>
                    <m:r>
                      <m:rPr>
                        <m:nor/>
                      </m:rPr>
                      <w:rPr>
                        <w:szCs w:val="28"/>
                        <w:lang w:val="en-US"/>
                      </w:rPr>
                      <m:t>С</m:t>
                    </m:r>
                  </m:e>
                  <m:sub>
                    <m:r>
                      <m:rPr>
                        <m:nor/>
                      </m:rPr>
                      <w:rPr>
                        <w:szCs w:val="28"/>
                        <w:lang w:val="en-US"/>
                      </w:rPr>
                      <m:t>дз</m:t>
                    </m:r>
                  </m:sub>
                </m:sSub>
                <m:r>
                  <m:rPr>
                    <m:nor/>
                  </m:rPr>
                  <w:rPr>
                    <w:szCs w:val="28"/>
                  </w:rPr>
                  <m:t>=</m:t>
                </m:r>
                <m:f>
                  <m:fPr>
                    <m:ctrlPr>
                      <w:rPr>
                        <w:rFonts w:ascii="Cambria Math" w:hAnsi="Cambria Math"/>
                        <w:szCs w:val="28"/>
                      </w:rPr>
                    </m:ctrlPr>
                  </m:fPr>
                  <m:num>
                    <m:sSub>
                      <m:sSubPr>
                        <m:ctrlPr>
                          <w:rPr>
                            <w:rFonts w:ascii="Cambria Math" w:hAnsi="Cambria Math"/>
                            <w:szCs w:val="28"/>
                          </w:rPr>
                        </m:ctrlPr>
                      </m:sSubPr>
                      <m:e>
                        <m:r>
                          <m:rPr>
                            <m:nor/>
                          </m:rPr>
                          <w:rPr>
                            <w:szCs w:val="28"/>
                          </w:rPr>
                          <m:t>С</m:t>
                        </m:r>
                      </m:e>
                      <m:sub>
                        <m:r>
                          <m:rPr>
                            <m:nor/>
                          </m:rPr>
                          <w:rPr>
                            <w:szCs w:val="28"/>
                          </w:rPr>
                          <m:t>оз</m:t>
                        </m:r>
                      </m:sub>
                    </m:sSub>
                    <m:r>
                      <m:rPr>
                        <m:nor/>
                      </m:rPr>
                      <w:rPr>
                        <w:szCs w:val="28"/>
                      </w:rPr>
                      <m:t xml:space="preserve"> ∙ </m:t>
                    </m:r>
                    <m:sSub>
                      <m:sSubPr>
                        <m:ctrlPr>
                          <w:rPr>
                            <w:rFonts w:ascii="Cambria Math" w:hAnsi="Cambria Math"/>
                            <w:szCs w:val="28"/>
                          </w:rPr>
                        </m:ctrlPr>
                      </m:sSubPr>
                      <m:e>
                        <m:r>
                          <m:rPr>
                            <m:nor/>
                          </m:rPr>
                          <w:rPr>
                            <w:szCs w:val="28"/>
                            <w:lang w:val="en-US"/>
                          </w:rPr>
                          <m:t>H</m:t>
                        </m:r>
                      </m:e>
                      <m:sub>
                        <m:r>
                          <m:rPr>
                            <m:nor/>
                          </m:rPr>
                          <w:rPr>
                            <w:szCs w:val="28"/>
                          </w:rPr>
                          <m:t>дз</m:t>
                        </m:r>
                      </m:sub>
                    </m:sSub>
                  </m:num>
                  <m:den>
                    <m:r>
                      <m:rPr>
                        <m:nor/>
                      </m:rPr>
                      <w:rPr>
                        <w:szCs w:val="28"/>
                      </w:rPr>
                      <m:t>100</m:t>
                    </m:r>
                  </m:den>
                </m:f>
                <m:r>
                  <m:rPr>
                    <m:nor/>
                  </m:rPr>
                  <w:rPr>
                    <w:szCs w:val="28"/>
                  </w:rPr>
                  <m:t>,</m:t>
                </m:r>
              </m:oMath>
            </m:oMathPara>
          </w:p>
        </w:tc>
        <w:tc>
          <w:tcPr>
            <w:tcW w:w="1323" w:type="dxa"/>
            <w:vAlign w:val="center"/>
            <w:hideMark/>
          </w:tcPr>
          <w:p w14:paraId="0E6A63CC" w14:textId="77777777" w:rsidR="001D26C6" w:rsidRPr="004E5008" w:rsidRDefault="001D26C6" w:rsidP="0060770A">
            <w:pPr>
              <w:tabs>
                <w:tab w:val="left" w:pos="750"/>
                <w:tab w:val="left" w:pos="3945"/>
              </w:tabs>
              <w:spacing w:before="240" w:after="240"/>
              <w:ind w:left="360" w:right="-288" w:firstLine="0"/>
              <w:jc w:val="center"/>
              <w:rPr>
                <w:szCs w:val="28"/>
                <w:lang w:val="en-US"/>
              </w:rPr>
            </w:pPr>
            <w:r>
              <w:rPr>
                <w:szCs w:val="28"/>
              </w:rPr>
              <w:t xml:space="preserve"> </w:t>
            </w:r>
            <w:r w:rsidRPr="004E5008">
              <w:rPr>
                <w:szCs w:val="28"/>
                <w:lang w:val="en-US"/>
              </w:rPr>
              <w:t>(</w:t>
            </w:r>
            <w:r w:rsidRPr="004E5008">
              <w:rPr>
                <w:szCs w:val="28"/>
              </w:rPr>
              <w:t>6.</w:t>
            </w:r>
            <w:r>
              <w:rPr>
                <w:szCs w:val="28"/>
              </w:rPr>
              <w:t>2</w:t>
            </w:r>
            <w:r w:rsidRPr="004E5008">
              <w:rPr>
                <w:szCs w:val="28"/>
                <w:lang w:val="en-US"/>
              </w:rPr>
              <w:t>)</w:t>
            </w:r>
          </w:p>
        </w:tc>
      </w:tr>
    </w:tbl>
    <w:p w14:paraId="1F36BDFC" w14:textId="77777777" w:rsidR="00F72131" w:rsidRPr="004E5008" w:rsidRDefault="00F72131" w:rsidP="0060770A">
      <w:pPr>
        <w:ind w:firstLine="0"/>
        <w:rPr>
          <w:szCs w:val="28"/>
        </w:rPr>
      </w:pPr>
      <w:r>
        <w:rPr>
          <w:szCs w:val="28"/>
          <w:lang w:val="be-BY"/>
        </w:rPr>
        <w:t>г</w:t>
      </w:r>
      <w:r w:rsidRPr="004E5008">
        <w:rPr>
          <w:szCs w:val="28"/>
          <w:lang w:val="be-BY"/>
        </w:rPr>
        <w:t>де</w:t>
      </w:r>
      <w:r>
        <w:rPr>
          <w:szCs w:val="28"/>
        </w:rPr>
        <w:t xml:space="preserve"> </w:t>
      </w:r>
      <w:r w:rsidRPr="004E5008">
        <w:rPr>
          <w:szCs w:val="28"/>
          <w:lang w:val="be-BY"/>
        </w:rPr>
        <w:t>С</w:t>
      </w:r>
      <w:r w:rsidRPr="004E5008">
        <w:rPr>
          <w:szCs w:val="28"/>
          <w:vertAlign w:val="subscript"/>
          <w:lang w:val="be-BY"/>
        </w:rPr>
        <w:t xml:space="preserve">оз </w:t>
      </w:r>
      <w:r w:rsidR="00EC07D9">
        <w:rPr>
          <w:szCs w:val="28"/>
          <w:vertAlign w:val="subscript"/>
          <w:lang w:val="be-BY"/>
        </w:rPr>
        <w:t xml:space="preserve"> </w:t>
      </w:r>
      <w:r w:rsidR="00EC07D9">
        <w:rPr>
          <w:szCs w:val="28"/>
          <w:lang w:val="be-BY"/>
        </w:rPr>
        <w:t>–</w:t>
      </w:r>
      <w:r w:rsidRPr="004E5008">
        <w:rPr>
          <w:szCs w:val="28"/>
          <w:lang w:val="be-BY"/>
        </w:rPr>
        <w:t xml:space="preserve"> основная заработная плата, руб.; </w:t>
      </w:r>
    </w:p>
    <w:p w14:paraId="12233F92" w14:textId="77777777" w:rsidR="00F72131" w:rsidRPr="004E5008" w:rsidRDefault="00F72131" w:rsidP="0060770A">
      <w:pPr>
        <w:ind w:left="454" w:firstLine="0"/>
        <w:rPr>
          <w:szCs w:val="28"/>
          <w:lang w:val="be-BY"/>
        </w:rPr>
      </w:pPr>
      <w:r w:rsidRPr="004E5008">
        <w:rPr>
          <w:szCs w:val="28"/>
          <w:lang w:val="be-BY"/>
        </w:rPr>
        <w:t>Н</w:t>
      </w:r>
      <w:r w:rsidRPr="004E5008">
        <w:rPr>
          <w:szCs w:val="28"/>
          <w:vertAlign w:val="subscript"/>
          <w:lang w:val="be-BY"/>
        </w:rPr>
        <w:t>дз</w:t>
      </w:r>
      <w:r w:rsidR="00EC07D9">
        <w:rPr>
          <w:szCs w:val="28"/>
          <w:lang w:val="be-BY"/>
        </w:rPr>
        <w:t xml:space="preserve"> –</w:t>
      </w:r>
      <w:r w:rsidRPr="004E5008">
        <w:rPr>
          <w:szCs w:val="28"/>
          <w:lang w:val="be-BY"/>
        </w:rPr>
        <w:t xml:space="preserve"> норматив дополнительной заработной платы, %.</w:t>
      </w:r>
    </w:p>
    <w:p w14:paraId="6D4A8167" w14:textId="11462A6E" w:rsidR="00F72131" w:rsidRPr="000E2C5A" w:rsidRDefault="00D34C7C" w:rsidP="0060770A">
      <w:pPr>
        <w:spacing w:before="240" w:after="240"/>
        <w:ind w:left="142" w:firstLine="0"/>
        <w:jc w:val="center"/>
        <w:rPr>
          <w:szCs w:val="28"/>
        </w:rPr>
      </w:pPr>
      <m:oMath>
        <m:sSub>
          <m:sSubPr>
            <m:ctrlPr>
              <w:rPr>
                <w:rFonts w:ascii="Cambria Math" w:hAnsi="Cambria Math"/>
                <w:szCs w:val="28"/>
              </w:rPr>
            </m:ctrlPr>
          </m:sSubPr>
          <m:e>
            <m:r>
              <m:rPr>
                <m:nor/>
              </m:rPr>
              <w:rPr>
                <w:szCs w:val="28"/>
              </w:rPr>
              <m:t>С</m:t>
            </m:r>
          </m:e>
          <m:sub>
            <m:r>
              <m:rPr>
                <m:nor/>
              </m:rPr>
              <w:rPr>
                <w:szCs w:val="28"/>
              </w:rPr>
              <m:t>дз</m:t>
            </m:r>
          </m:sub>
        </m:sSub>
        <m:r>
          <m:rPr>
            <m:nor/>
          </m:rPr>
          <w:rPr>
            <w:szCs w:val="28"/>
          </w:rPr>
          <m:t xml:space="preserve"> = </m:t>
        </m:r>
        <m:r>
          <m:rPr>
            <m:nor/>
          </m:rPr>
          <w:rPr>
            <w:rFonts w:eastAsia="Times New Roman"/>
            <w:szCs w:val="28"/>
            <w:lang w:eastAsia="ru-RU"/>
          </w:rPr>
          <m:t xml:space="preserve">5483,52 </m:t>
        </m:r>
        <m:r>
          <m:rPr>
            <m:nor/>
          </m:rPr>
          <w:rPr>
            <w:szCs w:val="28"/>
          </w:rPr>
          <m:t>∙ 15 / 100 = 822,53</m:t>
        </m:r>
      </m:oMath>
      <w:r w:rsidR="00F72131" w:rsidRPr="000E2C5A">
        <w:rPr>
          <w:szCs w:val="28"/>
        </w:rPr>
        <w:t xml:space="preserve"> (руб.).</w:t>
      </w:r>
    </w:p>
    <w:p w14:paraId="5E53438D" w14:textId="29D66E8B" w:rsidR="00F72131" w:rsidRPr="005F4078" w:rsidRDefault="00F72131"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8"/>
          <w:lang w:eastAsia="ru-RU"/>
        </w:rPr>
      </w:pPr>
      <w:bookmarkStart w:id="125" w:name="_Toc74146608"/>
      <w:r w:rsidRPr="005F4078">
        <w:rPr>
          <w:rFonts w:eastAsia="Times New Roman"/>
          <w:szCs w:val="28"/>
          <w:lang w:eastAsia="ru-RU"/>
        </w:rPr>
        <w:t xml:space="preserve">Дополнительная заработная плата разработчику составила </w:t>
      </w:r>
      <m:oMath>
        <m:r>
          <m:rPr>
            <m:nor/>
          </m:rPr>
          <w:rPr>
            <w:szCs w:val="28"/>
          </w:rPr>
          <m:t>822,53</m:t>
        </m:r>
      </m:oMath>
      <w:r w:rsidRPr="005F4078">
        <w:rPr>
          <w:rFonts w:eastAsia="Times New Roman"/>
          <w:szCs w:val="28"/>
          <w:lang w:eastAsia="ru-RU"/>
        </w:rPr>
        <w:t xml:space="preserve"> руб.</w:t>
      </w:r>
    </w:p>
    <w:p w14:paraId="3B53713C" w14:textId="77777777" w:rsidR="00F72131" w:rsidRPr="00FE77BE" w:rsidRDefault="00F72131" w:rsidP="0060770A">
      <w:pPr>
        <w:pStyle w:val="affff"/>
      </w:pPr>
      <w:bookmarkStart w:id="126" w:name="_Toc198277037"/>
      <w:bookmarkEnd w:id="125"/>
      <w:r>
        <w:lastRenderedPageBreak/>
        <w:t>6.3.</w:t>
      </w:r>
      <w:r w:rsidR="00CC1A4C">
        <w:t>4</w:t>
      </w:r>
      <w:r>
        <w:t xml:space="preserve"> Отчисления в Ф</w:t>
      </w:r>
      <w:r w:rsidR="00853185">
        <w:t>онд социальной защиты населения</w:t>
      </w:r>
      <w:bookmarkEnd w:id="126"/>
    </w:p>
    <w:p w14:paraId="0B2BCBB0" w14:textId="77777777" w:rsidR="00F72131" w:rsidRPr="004E5008" w:rsidRDefault="00F72131" w:rsidP="0060770A">
      <w:pPr>
        <w:rPr>
          <w:szCs w:val="28"/>
          <w:lang w:val="be-BY"/>
        </w:rPr>
      </w:pPr>
      <w:r w:rsidRPr="004E5008">
        <w:rPr>
          <w:szCs w:val="28"/>
        </w:rPr>
        <w:t>Отчисления в Фонд социальной защиты населения (ФСЗН)</w:t>
      </w:r>
      <w:r>
        <w:rPr>
          <w:szCs w:val="28"/>
        </w:rPr>
        <w:t xml:space="preserve"> </w:t>
      </w:r>
      <w:r w:rsidRPr="005F4078">
        <w:rPr>
          <w:rFonts w:eastAsia="Times New Roman"/>
          <w:color w:val="000000"/>
          <w:szCs w:val="28"/>
          <w:lang w:eastAsia="ru-RU"/>
        </w:rPr>
        <w:t>и по обязательному страхованию от несчастных случаев на производстве</w:t>
      </w:r>
      <w:r w:rsidRPr="003642F6">
        <w:rPr>
          <w:rFonts w:eastAsia="Times New Roman"/>
          <w:color w:val="000000"/>
          <w:szCs w:val="28"/>
          <w:lang w:eastAsia="ru-RU"/>
        </w:rPr>
        <w:t xml:space="preserve">, </w:t>
      </w:r>
      <w:r w:rsidRPr="005F4078">
        <w:rPr>
          <w:rFonts w:eastAsia="Times New Roman"/>
          <w:color w:val="000000"/>
          <w:szCs w:val="28"/>
          <w:lang w:eastAsia="ru-RU"/>
        </w:rPr>
        <w:t>и профессиональных заболеваний в БРУСП «</w:t>
      </w:r>
      <w:proofErr w:type="spellStart"/>
      <w:r w:rsidRPr="005F4078">
        <w:rPr>
          <w:rFonts w:eastAsia="Times New Roman"/>
          <w:color w:val="000000"/>
          <w:szCs w:val="28"/>
          <w:lang w:eastAsia="ru-RU"/>
        </w:rPr>
        <w:t>Белгосстрах</w:t>
      </w:r>
      <w:proofErr w:type="spellEnd"/>
      <w:r w:rsidRPr="005F4078">
        <w:rPr>
          <w:rFonts w:eastAsia="Times New Roman"/>
          <w:color w:val="000000"/>
          <w:szCs w:val="28"/>
          <w:lang w:eastAsia="ru-RU"/>
        </w:rPr>
        <w:t>»</w:t>
      </w:r>
      <w:r w:rsidRPr="004E5008">
        <w:rPr>
          <w:szCs w:val="28"/>
        </w:rPr>
        <w:t xml:space="preserve">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 (6.</w:t>
      </w:r>
      <w:r w:rsidRPr="00EF613D">
        <w:rPr>
          <w:szCs w:val="28"/>
        </w:rPr>
        <w:t>3</w:t>
      </w:r>
      <w:r w:rsidRPr="004E5008">
        <w:rPr>
          <w:szCs w:val="28"/>
        </w:rPr>
        <w:t>):</w:t>
      </w:r>
    </w:p>
    <w:tbl>
      <w:tblPr>
        <w:tblW w:w="10090" w:type="dxa"/>
        <w:jc w:val="center"/>
        <w:tblLook w:val="04A0" w:firstRow="1" w:lastRow="0" w:firstColumn="1" w:lastColumn="0" w:noHBand="0" w:noVBand="1"/>
      </w:tblPr>
      <w:tblGrid>
        <w:gridCol w:w="8628"/>
        <w:gridCol w:w="1462"/>
      </w:tblGrid>
      <w:tr w:rsidR="005D4413" w:rsidRPr="004E5008" w14:paraId="24BCB744" w14:textId="77777777" w:rsidTr="005D4413">
        <w:trPr>
          <w:jc w:val="center"/>
        </w:trPr>
        <w:tc>
          <w:tcPr>
            <w:tcW w:w="8630" w:type="dxa"/>
            <w:hideMark/>
          </w:tcPr>
          <w:p w14:paraId="2A31DDF4" w14:textId="700D762F" w:rsidR="005D4413" w:rsidRPr="004E5008" w:rsidRDefault="00D34C7C" w:rsidP="0060770A">
            <w:pPr>
              <w:widowControl w:val="0"/>
              <w:snapToGrid w:val="0"/>
              <w:spacing w:before="240" w:after="240"/>
              <w:ind w:left="888" w:firstLine="0"/>
              <w:jc w:val="center"/>
              <w:rPr>
                <w:rFonts w:eastAsia="Times New Roman"/>
                <w:color w:val="171717"/>
                <w:szCs w:val="28"/>
                <w:lang w:val="be-BY" w:eastAsia="ru-RU"/>
              </w:rPr>
            </w:pPr>
            <m:oMathPara>
              <m:oMath>
                <m:sSub>
                  <m:sSubPr>
                    <m:ctrlPr>
                      <w:rPr>
                        <w:rFonts w:ascii="Cambria Math" w:eastAsia="Times New Roman" w:hAnsi="Cambria Math"/>
                        <w:szCs w:val="28"/>
                        <w:lang w:val="en-US" w:eastAsia="ru-RU"/>
                      </w:rPr>
                    </m:ctrlPr>
                  </m:sSubPr>
                  <m:e>
                    <m:r>
                      <m:rPr>
                        <m:nor/>
                      </m:rPr>
                      <w:rPr>
                        <w:rFonts w:ascii="Cambria Math" w:eastAsia="Times New Roman"/>
                        <w:szCs w:val="28"/>
                        <w:lang w:val="be-BY" w:eastAsia="ru-RU"/>
                      </w:rPr>
                      <m:t xml:space="preserve"> </m:t>
                    </m:r>
                    <m:r>
                      <m:rPr>
                        <m:nor/>
                      </m:rPr>
                      <w:rPr>
                        <w:rFonts w:eastAsia="Times New Roman"/>
                        <w:szCs w:val="28"/>
                        <w:lang w:val="en-US" w:eastAsia="ru-RU"/>
                      </w:rPr>
                      <m:t>C</m:t>
                    </m:r>
                  </m:e>
                  <m:sub>
                    <m:r>
                      <m:rPr>
                        <m:nor/>
                      </m:rPr>
                      <w:rPr>
                        <w:rFonts w:eastAsia="Times New Roman"/>
                        <w:szCs w:val="28"/>
                        <w:lang w:val="be-BY" w:eastAsia="ru-RU"/>
                      </w:rPr>
                      <m:t>фсзн</m:t>
                    </m:r>
                  </m:sub>
                </m:sSub>
                <m:r>
                  <m:rPr>
                    <m:nor/>
                  </m:rPr>
                  <w:rPr>
                    <w:rFonts w:eastAsia="Times New Roman"/>
                    <w:szCs w:val="28"/>
                    <w:lang w:val="be-BY" w:eastAsia="ru-RU"/>
                  </w:rPr>
                  <m:t>=</m:t>
                </m:r>
                <m:f>
                  <m:fPr>
                    <m:ctrlPr>
                      <w:rPr>
                        <w:rFonts w:ascii="Cambria Math" w:eastAsia="Times New Roman" w:hAnsi="Cambria Math"/>
                        <w:szCs w:val="28"/>
                        <w:lang w:eastAsia="ru-RU"/>
                      </w:rPr>
                    </m:ctrlPr>
                  </m:fPr>
                  <m:num>
                    <m:r>
                      <m:rPr>
                        <m:nor/>
                      </m:rPr>
                      <w:rPr>
                        <w:rFonts w:eastAsia="Times New Roman"/>
                        <w:szCs w:val="28"/>
                        <w:lang w:val="be-BY" w:eastAsia="ru-RU"/>
                      </w:rPr>
                      <m:t>(</m:t>
                    </m:r>
                    <m:sSub>
                      <m:sSubPr>
                        <m:ctrlPr>
                          <w:rPr>
                            <w:rFonts w:ascii="Cambria Math" w:eastAsia="Times New Roman" w:hAnsi="Cambria Math"/>
                            <w:szCs w:val="28"/>
                            <w:lang w:eastAsia="ru-RU"/>
                          </w:rPr>
                        </m:ctrlPr>
                      </m:sSubPr>
                      <m:e>
                        <m:r>
                          <m:rPr>
                            <m:nor/>
                          </m:rPr>
                          <w:rPr>
                            <w:rFonts w:eastAsia="Times New Roman"/>
                            <w:szCs w:val="28"/>
                            <w:lang w:val="en-US" w:eastAsia="ru-RU"/>
                          </w:rPr>
                          <m:t>C</m:t>
                        </m:r>
                      </m:e>
                      <m:sub>
                        <m:r>
                          <m:rPr>
                            <m:nor/>
                          </m:rPr>
                          <w:rPr>
                            <w:rFonts w:eastAsia="Times New Roman"/>
                            <w:szCs w:val="28"/>
                            <w:lang w:val="be-BY" w:eastAsia="ru-RU"/>
                          </w:rPr>
                          <m:t>оз</m:t>
                        </m:r>
                      </m:sub>
                    </m:sSub>
                    <m:r>
                      <m:rPr>
                        <m:nor/>
                      </m:rPr>
                      <w:rPr>
                        <w:rFonts w:eastAsia="Times New Roman"/>
                        <w:szCs w:val="28"/>
                        <w:lang w:val="be-BY" w:eastAsia="ru-RU"/>
                      </w:rPr>
                      <m:t>+</m:t>
                    </m:r>
                    <m:sSub>
                      <m:sSubPr>
                        <m:ctrlPr>
                          <w:rPr>
                            <w:rFonts w:ascii="Cambria Math" w:eastAsia="Times New Roman" w:hAnsi="Cambria Math"/>
                            <w:szCs w:val="28"/>
                            <w:lang w:eastAsia="ru-RU"/>
                          </w:rPr>
                        </m:ctrlPr>
                      </m:sSubPr>
                      <m:e>
                        <m:r>
                          <m:rPr>
                            <m:nor/>
                          </m:rPr>
                          <w:rPr>
                            <w:rFonts w:eastAsia="Times New Roman"/>
                            <w:szCs w:val="28"/>
                            <w:lang w:val="en-US" w:eastAsia="ru-RU"/>
                          </w:rPr>
                          <m:t>C</m:t>
                        </m:r>
                      </m:e>
                      <m:sub>
                        <m:r>
                          <m:rPr>
                            <m:nor/>
                          </m:rPr>
                          <w:rPr>
                            <w:rFonts w:eastAsia="Times New Roman"/>
                            <w:szCs w:val="28"/>
                            <w:lang w:val="be-BY" w:eastAsia="ru-RU"/>
                          </w:rPr>
                          <m:t>дз</m:t>
                        </m:r>
                      </m:sub>
                    </m:sSub>
                    <m:r>
                      <m:rPr>
                        <m:nor/>
                      </m:rPr>
                      <w:rPr>
                        <w:rFonts w:eastAsia="Times New Roman"/>
                        <w:szCs w:val="28"/>
                        <w:lang w:val="be-BY" w:eastAsia="ru-RU"/>
                      </w:rPr>
                      <m:t>)</m:t>
                    </m:r>
                    <m:r>
                      <m:rPr>
                        <m:nor/>
                      </m:rPr>
                      <w:rPr>
                        <w:rFonts w:ascii="Cambria Math" w:eastAsia="Times New Roman"/>
                        <w:szCs w:val="28"/>
                        <w:lang w:val="be-BY" w:eastAsia="ru-RU"/>
                      </w:rPr>
                      <m:t xml:space="preserve"> </m:t>
                    </m:r>
                    <m:r>
                      <m:rPr>
                        <m:nor/>
                      </m:rPr>
                      <w:rPr>
                        <w:rFonts w:eastAsia="Times New Roman"/>
                        <w:szCs w:val="28"/>
                        <w:lang w:val="be-BY" w:eastAsia="ru-RU"/>
                      </w:rPr>
                      <m:t>∙</m:t>
                    </m:r>
                    <m:r>
                      <m:rPr>
                        <m:nor/>
                      </m:rPr>
                      <w:rPr>
                        <w:rFonts w:ascii="Cambria Math" w:eastAsia="Times New Roman"/>
                        <w:szCs w:val="28"/>
                        <w:lang w:val="be-BY" w:eastAsia="ru-RU"/>
                      </w:rPr>
                      <m:t xml:space="preserve"> </m:t>
                    </m:r>
                    <m:sSub>
                      <m:sSubPr>
                        <m:ctrlPr>
                          <w:rPr>
                            <w:rFonts w:ascii="Cambria Math" w:eastAsia="Times New Roman" w:hAnsi="Cambria Math"/>
                            <w:szCs w:val="28"/>
                            <w:lang w:eastAsia="ru-RU"/>
                          </w:rPr>
                        </m:ctrlPr>
                      </m:sSubPr>
                      <m:e>
                        <m:r>
                          <m:rPr>
                            <m:nor/>
                          </m:rPr>
                          <w:rPr>
                            <w:rFonts w:eastAsia="Times New Roman"/>
                            <w:szCs w:val="28"/>
                            <w:lang w:eastAsia="ru-RU"/>
                          </w:rPr>
                          <m:t>H</m:t>
                        </m:r>
                      </m:e>
                      <m:sub>
                        <m:r>
                          <m:rPr>
                            <m:nor/>
                          </m:rPr>
                          <w:rPr>
                            <w:rFonts w:eastAsia="Times New Roman"/>
                            <w:szCs w:val="28"/>
                            <w:lang w:val="be-BY" w:eastAsia="ru-RU"/>
                          </w:rPr>
                          <m:t>фсзн</m:t>
                        </m:r>
                      </m:sub>
                    </m:sSub>
                  </m:num>
                  <m:den>
                    <m:r>
                      <m:rPr>
                        <m:nor/>
                      </m:rPr>
                      <w:rPr>
                        <w:rFonts w:eastAsia="Times New Roman"/>
                        <w:szCs w:val="28"/>
                        <w:lang w:val="be-BY" w:eastAsia="ru-RU"/>
                      </w:rPr>
                      <m:t>100</m:t>
                    </m:r>
                  </m:den>
                </m:f>
                <m:r>
                  <m:rPr>
                    <m:nor/>
                  </m:rPr>
                  <w:rPr>
                    <w:rFonts w:eastAsia="Times New Roman"/>
                    <w:szCs w:val="28"/>
                    <w:lang w:val="be-BY" w:eastAsia="ru-RU"/>
                  </w:rPr>
                  <m:t>,</m:t>
                </m:r>
              </m:oMath>
            </m:oMathPara>
          </w:p>
        </w:tc>
        <w:tc>
          <w:tcPr>
            <w:tcW w:w="1460" w:type="dxa"/>
            <w:vAlign w:val="center"/>
            <w:hideMark/>
          </w:tcPr>
          <w:p w14:paraId="561CAA43" w14:textId="77777777" w:rsidR="005D4413" w:rsidRPr="004E5008" w:rsidRDefault="005D4413" w:rsidP="0060770A">
            <w:pPr>
              <w:snapToGrid w:val="0"/>
              <w:spacing w:before="240" w:after="240"/>
              <w:ind w:right="-96"/>
              <w:jc w:val="right"/>
              <w:rPr>
                <w:szCs w:val="28"/>
                <w:lang w:val="en-US"/>
              </w:rPr>
            </w:pPr>
            <w:r w:rsidRPr="004E5008">
              <w:rPr>
                <w:szCs w:val="28"/>
                <w:lang w:val="en-US"/>
              </w:rPr>
              <w:t>(6.</w:t>
            </w:r>
            <w:r>
              <w:rPr>
                <w:szCs w:val="28"/>
                <w:lang w:val="en-US"/>
              </w:rPr>
              <w:t>3</w:t>
            </w:r>
            <w:r w:rsidRPr="004E5008">
              <w:rPr>
                <w:szCs w:val="28"/>
                <w:lang w:val="en-US"/>
              </w:rPr>
              <w:t>)</w:t>
            </w:r>
          </w:p>
        </w:tc>
      </w:tr>
    </w:tbl>
    <w:p w14:paraId="76CF66E5" w14:textId="77777777" w:rsidR="00F72131" w:rsidRPr="004E5008" w:rsidRDefault="00F72131" w:rsidP="004618CE">
      <w:pPr>
        <w:suppressAutoHyphens/>
        <w:rPr>
          <w:color w:val="000000"/>
          <w:szCs w:val="28"/>
        </w:rPr>
      </w:pPr>
      <w:r w:rsidRPr="004E5008">
        <w:rPr>
          <w:color w:val="000000"/>
          <w:szCs w:val="28"/>
          <w:lang w:val="be-BY"/>
        </w:rPr>
        <w:t>где</w:t>
      </w:r>
      <w:r w:rsidRPr="004E5008">
        <w:rPr>
          <w:color w:val="000000"/>
          <w:szCs w:val="28"/>
        </w:rPr>
        <w:t xml:space="preserve"> </w:t>
      </w:r>
      <w:r w:rsidRPr="004E5008">
        <w:rPr>
          <w:color w:val="000000"/>
          <w:szCs w:val="28"/>
          <w:lang w:val="be-BY"/>
        </w:rPr>
        <w:t>С</w:t>
      </w:r>
      <w:r w:rsidRPr="004E5008">
        <w:rPr>
          <w:color w:val="000000"/>
          <w:szCs w:val="28"/>
          <w:vertAlign w:val="subscript"/>
          <w:lang w:val="be-BY"/>
        </w:rPr>
        <w:t>оз</w:t>
      </w:r>
      <w:r w:rsidRPr="004E5008">
        <w:rPr>
          <w:color w:val="000000"/>
          <w:szCs w:val="28"/>
          <w:lang w:val="be-BY"/>
        </w:rPr>
        <w:t xml:space="preserve"> </w:t>
      </w:r>
      <w:r w:rsidR="00EC07D9">
        <w:rPr>
          <w:color w:val="000000"/>
          <w:szCs w:val="28"/>
          <w:lang w:val="be-BY"/>
        </w:rPr>
        <w:t>–</w:t>
      </w:r>
      <w:r w:rsidRPr="004E5008">
        <w:rPr>
          <w:color w:val="000000"/>
          <w:szCs w:val="28"/>
          <w:lang w:val="be-BY"/>
        </w:rPr>
        <w:t xml:space="preserve"> основная заработная плата, руб.;</w:t>
      </w:r>
    </w:p>
    <w:p w14:paraId="0DAB4C11" w14:textId="77777777" w:rsidR="00F72131" w:rsidRPr="004E5008" w:rsidRDefault="00F72131" w:rsidP="004618CE">
      <w:pPr>
        <w:suppressAutoHyphens/>
        <w:rPr>
          <w:color w:val="000000"/>
          <w:szCs w:val="28"/>
        </w:rPr>
      </w:pPr>
      <w:r w:rsidRPr="004E5008">
        <w:rPr>
          <w:color w:val="000000"/>
          <w:szCs w:val="28"/>
          <w:lang w:val="be-BY"/>
        </w:rPr>
        <w:t>С</w:t>
      </w:r>
      <w:r w:rsidRPr="004E5008">
        <w:rPr>
          <w:color w:val="000000"/>
          <w:szCs w:val="28"/>
          <w:vertAlign w:val="subscript"/>
          <w:lang w:val="be-BY"/>
        </w:rPr>
        <w:t>дз</w:t>
      </w:r>
      <w:r w:rsidRPr="004E5008">
        <w:rPr>
          <w:color w:val="000000"/>
          <w:szCs w:val="28"/>
          <w:lang w:val="be-BY"/>
        </w:rPr>
        <w:t xml:space="preserve"> </w:t>
      </w:r>
      <w:r w:rsidR="00EC07D9">
        <w:rPr>
          <w:color w:val="000000"/>
          <w:szCs w:val="28"/>
          <w:lang w:val="be-BY"/>
        </w:rPr>
        <w:t>–</w:t>
      </w:r>
      <w:r w:rsidRPr="004E5008">
        <w:rPr>
          <w:color w:val="000000"/>
          <w:szCs w:val="28"/>
          <w:lang w:val="be-BY"/>
        </w:rPr>
        <w:t xml:space="preserve"> дополнительная заработная плата на конкретное </w:t>
      </w:r>
      <w:r w:rsidR="008E183F">
        <w:rPr>
          <w:color w:val="000000"/>
          <w:szCs w:val="28"/>
          <w:lang w:val="be-BY"/>
        </w:rPr>
        <w:t>ПС</w:t>
      </w:r>
      <w:r w:rsidRPr="004E5008">
        <w:rPr>
          <w:color w:val="000000"/>
          <w:szCs w:val="28"/>
          <w:lang w:val="be-BY"/>
        </w:rPr>
        <w:t xml:space="preserve">, руб.; </w:t>
      </w:r>
    </w:p>
    <w:p w14:paraId="7F91D8CD" w14:textId="77777777" w:rsidR="00F72131" w:rsidRPr="004E5008" w:rsidRDefault="00F72131" w:rsidP="004618CE">
      <w:pPr>
        <w:suppressAutoHyphens/>
        <w:rPr>
          <w:color w:val="000000"/>
          <w:szCs w:val="28"/>
        </w:rPr>
      </w:pPr>
      <w:r w:rsidRPr="004E5008">
        <w:rPr>
          <w:color w:val="000000"/>
          <w:szCs w:val="28"/>
          <w:lang w:val="be-BY"/>
        </w:rPr>
        <w:t>Н</w:t>
      </w:r>
      <w:r w:rsidRPr="004E5008">
        <w:rPr>
          <w:color w:val="000000"/>
          <w:szCs w:val="28"/>
          <w:vertAlign w:val="subscript"/>
          <w:lang w:val="be-BY"/>
        </w:rPr>
        <w:t xml:space="preserve">фсзн </w:t>
      </w:r>
      <w:r w:rsidR="00EC07D9">
        <w:rPr>
          <w:color w:val="000000"/>
          <w:szCs w:val="28"/>
          <w:vertAlign w:val="subscript"/>
          <w:lang w:val="be-BY"/>
        </w:rPr>
        <w:t xml:space="preserve"> </w:t>
      </w:r>
      <w:r w:rsidR="00EC07D9">
        <w:rPr>
          <w:color w:val="000000"/>
          <w:szCs w:val="28"/>
          <w:lang w:val="be-BY"/>
        </w:rPr>
        <w:t>–</w:t>
      </w:r>
      <w:r w:rsidRPr="004E5008">
        <w:rPr>
          <w:color w:val="000000"/>
          <w:szCs w:val="28"/>
          <w:lang w:val="be-BY"/>
        </w:rPr>
        <w:t xml:space="preserve"> норматив отчислений в Фонд социальной защиты, %</w:t>
      </w:r>
      <w:r w:rsidRPr="004E5008">
        <w:rPr>
          <w:color w:val="000000"/>
          <w:szCs w:val="28"/>
        </w:rPr>
        <w:t>.</w:t>
      </w:r>
    </w:p>
    <w:p w14:paraId="19372C42" w14:textId="77777777" w:rsidR="00F72131" w:rsidRPr="004E5008" w:rsidRDefault="00F72131" w:rsidP="004618CE">
      <w:r w:rsidRPr="004E5008">
        <w:t>Отчисления в БРУСП «</w:t>
      </w:r>
      <w:proofErr w:type="spellStart"/>
      <w:r w:rsidRPr="004E5008">
        <w:t>Белгосстрах</w:t>
      </w:r>
      <w:proofErr w:type="spellEnd"/>
      <w:r w:rsidRPr="004E5008">
        <w:t>» вычисляются по формуле (6.</w:t>
      </w:r>
      <w:r w:rsidRPr="00EF613D">
        <w:t>4</w:t>
      </w:r>
      <w:r w:rsidRPr="004E5008">
        <w:t>):</w:t>
      </w:r>
    </w:p>
    <w:tbl>
      <w:tblPr>
        <w:tblW w:w="5000" w:type="pct"/>
        <w:jc w:val="center"/>
        <w:tblLook w:val="04A0" w:firstRow="1" w:lastRow="0" w:firstColumn="1" w:lastColumn="0" w:noHBand="0" w:noVBand="1"/>
      </w:tblPr>
      <w:tblGrid>
        <w:gridCol w:w="7816"/>
        <w:gridCol w:w="1538"/>
      </w:tblGrid>
      <w:tr w:rsidR="005D4413" w:rsidRPr="004E5008" w14:paraId="6A48DB2A" w14:textId="77777777" w:rsidTr="00ED1747">
        <w:trPr>
          <w:jc w:val="center"/>
        </w:trPr>
        <w:tc>
          <w:tcPr>
            <w:tcW w:w="4178" w:type="pct"/>
            <w:hideMark/>
          </w:tcPr>
          <w:p w14:paraId="74A99626" w14:textId="77777777" w:rsidR="005D4413" w:rsidRPr="000E2C5A" w:rsidRDefault="00D34C7C" w:rsidP="0060770A">
            <w:pPr>
              <w:widowControl w:val="0"/>
              <w:snapToGrid w:val="0"/>
              <w:spacing w:before="240" w:after="240"/>
              <w:ind w:left="1455" w:right="-84" w:firstLine="0"/>
              <w:jc w:val="center"/>
              <w:rPr>
                <w:rFonts w:eastAsia="Times New Roman"/>
                <w:i/>
                <w:color w:val="171717"/>
                <w:szCs w:val="28"/>
                <w:lang w:eastAsia="ru-RU"/>
              </w:rPr>
            </w:pPr>
            <m:oMathPara>
              <m:oMathParaPr>
                <m:jc m:val="center"/>
              </m:oMathParaPr>
              <m:oMath>
                <m:sSub>
                  <m:sSubPr>
                    <m:ctrlPr>
                      <w:rPr>
                        <w:rFonts w:ascii="Cambria Math" w:eastAsia="Times New Roman" w:hAnsi="Cambria Math"/>
                        <w:szCs w:val="28"/>
                        <w:lang w:val="en-US" w:eastAsia="ru-RU"/>
                      </w:rPr>
                    </m:ctrlPr>
                  </m:sSubPr>
                  <m:e>
                    <m:r>
                      <m:rPr>
                        <m:nor/>
                      </m:rPr>
                      <w:rPr>
                        <w:rFonts w:eastAsia="Times New Roman"/>
                        <w:szCs w:val="28"/>
                        <w:lang w:eastAsia="ru-RU"/>
                      </w:rPr>
                      <m:t xml:space="preserve"> </m:t>
                    </m:r>
                    <m:r>
                      <m:rPr>
                        <m:nor/>
                      </m:rPr>
                      <w:rPr>
                        <w:rFonts w:eastAsia="Times New Roman"/>
                        <w:szCs w:val="28"/>
                        <w:lang w:val="en-US" w:eastAsia="ru-RU"/>
                      </w:rPr>
                      <m:t>C</m:t>
                    </m:r>
                  </m:e>
                  <m:sub>
                    <m:r>
                      <m:rPr>
                        <m:sty m:val="p"/>
                      </m:rPr>
                      <w:rPr>
                        <w:rFonts w:ascii="Cambria Math" w:eastAsia="Times New Roman" w:hAnsi="Cambria Math"/>
                        <w:szCs w:val="28"/>
                        <w:lang w:val="be-BY" w:eastAsia="ru-RU"/>
                      </w:rPr>
                      <m:t>бгс</m:t>
                    </m:r>
                  </m:sub>
                </m:sSub>
                <m:r>
                  <m:rPr>
                    <m:nor/>
                  </m:rPr>
                  <w:rPr>
                    <w:rFonts w:eastAsia="Times New Roman"/>
                    <w:szCs w:val="28"/>
                    <w:lang w:eastAsia="ru-RU"/>
                  </w:rPr>
                  <m:t xml:space="preserve"> </m:t>
                </m:r>
                <m:r>
                  <m:rPr>
                    <m:nor/>
                  </m:rPr>
                  <w:rPr>
                    <w:rFonts w:eastAsia="Times New Roman"/>
                    <w:szCs w:val="28"/>
                    <w:lang w:val="be-BY" w:eastAsia="ru-RU"/>
                  </w:rPr>
                  <m:t>=</m:t>
                </m:r>
                <m:r>
                  <m:rPr>
                    <m:nor/>
                  </m:rPr>
                  <w:rPr>
                    <w:rFonts w:eastAsia="Times New Roman"/>
                    <w:szCs w:val="28"/>
                    <w:lang w:eastAsia="ru-RU"/>
                  </w:rPr>
                  <m:t xml:space="preserve"> </m:t>
                </m:r>
                <m:f>
                  <m:fPr>
                    <m:ctrlPr>
                      <w:rPr>
                        <w:rFonts w:ascii="Cambria Math" w:eastAsia="Times New Roman" w:hAnsi="Cambria Math"/>
                        <w:szCs w:val="28"/>
                        <w:lang w:eastAsia="ru-RU"/>
                      </w:rPr>
                    </m:ctrlPr>
                  </m:fPr>
                  <m:num>
                    <m:r>
                      <m:rPr>
                        <m:nor/>
                      </m:rPr>
                      <w:rPr>
                        <w:rFonts w:eastAsia="Times New Roman"/>
                        <w:szCs w:val="28"/>
                        <w:lang w:val="be-BY" w:eastAsia="ru-RU"/>
                      </w:rPr>
                      <m:t>(</m:t>
                    </m:r>
                    <m:sSub>
                      <m:sSubPr>
                        <m:ctrlPr>
                          <w:rPr>
                            <w:rFonts w:ascii="Cambria Math" w:eastAsia="Times New Roman" w:hAnsi="Cambria Math"/>
                            <w:szCs w:val="28"/>
                            <w:lang w:eastAsia="ru-RU"/>
                          </w:rPr>
                        </m:ctrlPr>
                      </m:sSubPr>
                      <m:e>
                        <m:r>
                          <m:rPr>
                            <m:nor/>
                          </m:rPr>
                          <w:rPr>
                            <w:rFonts w:eastAsia="Times New Roman"/>
                            <w:szCs w:val="28"/>
                            <w:lang w:val="en-US" w:eastAsia="ru-RU"/>
                          </w:rPr>
                          <m:t>C</m:t>
                        </m:r>
                      </m:e>
                      <m:sub>
                        <m:r>
                          <m:rPr>
                            <m:nor/>
                          </m:rPr>
                          <w:rPr>
                            <w:rFonts w:eastAsia="Times New Roman"/>
                            <w:szCs w:val="28"/>
                            <w:lang w:val="be-BY" w:eastAsia="ru-RU"/>
                          </w:rPr>
                          <m:t>оз</m:t>
                        </m:r>
                      </m:sub>
                    </m:sSub>
                    <m:r>
                      <m:rPr>
                        <m:nor/>
                      </m:rPr>
                      <w:rPr>
                        <w:rFonts w:eastAsia="Times New Roman"/>
                        <w:szCs w:val="28"/>
                        <w:lang w:eastAsia="ru-RU"/>
                      </w:rPr>
                      <m:t xml:space="preserve"> </m:t>
                    </m:r>
                    <m:r>
                      <m:rPr>
                        <m:nor/>
                      </m:rPr>
                      <w:rPr>
                        <w:rFonts w:eastAsia="Times New Roman"/>
                        <w:szCs w:val="28"/>
                        <w:lang w:val="be-BY" w:eastAsia="ru-RU"/>
                      </w:rPr>
                      <m:t>+</m:t>
                    </m:r>
                    <m:r>
                      <m:rPr>
                        <m:nor/>
                      </m:rPr>
                      <w:rPr>
                        <w:rFonts w:eastAsia="Times New Roman"/>
                        <w:szCs w:val="28"/>
                        <w:lang w:eastAsia="ru-RU"/>
                      </w:rPr>
                      <m:t xml:space="preserve"> </m:t>
                    </m:r>
                    <m:sSub>
                      <m:sSubPr>
                        <m:ctrlPr>
                          <w:rPr>
                            <w:rFonts w:ascii="Cambria Math" w:eastAsia="Times New Roman" w:hAnsi="Cambria Math"/>
                            <w:szCs w:val="28"/>
                            <w:lang w:eastAsia="ru-RU"/>
                          </w:rPr>
                        </m:ctrlPr>
                      </m:sSubPr>
                      <m:e>
                        <m:r>
                          <m:rPr>
                            <m:nor/>
                          </m:rPr>
                          <w:rPr>
                            <w:rFonts w:eastAsia="Times New Roman"/>
                            <w:szCs w:val="28"/>
                            <w:lang w:val="en-US" w:eastAsia="ru-RU"/>
                          </w:rPr>
                          <m:t>C</m:t>
                        </m:r>
                      </m:e>
                      <m:sub>
                        <m:r>
                          <m:rPr>
                            <m:nor/>
                          </m:rPr>
                          <w:rPr>
                            <w:rFonts w:eastAsia="Times New Roman"/>
                            <w:szCs w:val="28"/>
                            <w:lang w:val="be-BY" w:eastAsia="ru-RU"/>
                          </w:rPr>
                          <m:t>дз</m:t>
                        </m:r>
                      </m:sub>
                    </m:sSub>
                    <m:r>
                      <m:rPr>
                        <m:nor/>
                      </m:rPr>
                      <w:rPr>
                        <w:rFonts w:eastAsia="Times New Roman"/>
                        <w:szCs w:val="28"/>
                        <w:lang w:val="be-BY" w:eastAsia="ru-RU"/>
                      </w:rPr>
                      <m:t>)</m:t>
                    </m:r>
                    <m:r>
                      <m:rPr>
                        <m:nor/>
                      </m:rPr>
                      <w:rPr>
                        <w:rFonts w:eastAsia="Times New Roman"/>
                        <w:szCs w:val="28"/>
                        <w:lang w:eastAsia="ru-RU"/>
                      </w:rPr>
                      <m:t xml:space="preserve"> </m:t>
                    </m:r>
                    <m:r>
                      <m:rPr>
                        <m:nor/>
                      </m:rPr>
                      <w:rPr>
                        <w:rFonts w:eastAsia="Times New Roman"/>
                        <w:szCs w:val="28"/>
                        <w:lang w:val="be-BY" w:eastAsia="ru-RU"/>
                      </w:rPr>
                      <m:t>∙</m:t>
                    </m:r>
                    <m:r>
                      <m:rPr>
                        <m:nor/>
                      </m:rPr>
                      <w:rPr>
                        <w:rFonts w:eastAsia="Times New Roman"/>
                        <w:szCs w:val="28"/>
                        <w:lang w:eastAsia="ru-RU"/>
                      </w:rPr>
                      <m:t xml:space="preserve"> </m:t>
                    </m:r>
                    <m:sSub>
                      <m:sSubPr>
                        <m:ctrlPr>
                          <w:rPr>
                            <w:rFonts w:ascii="Cambria Math" w:eastAsia="Times New Roman" w:hAnsi="Cambria Math"/>
                            <w:szCs w:val="28"/>
                            <w:lang w:eastAsia="ru-RU"/>
                          </w:rPr>
                        </m:ctrlPr>
                      </m:sSubPr>
                      <m:e>
                        <m:r>
                          <m:rPr>
                            <m:nor/>
                          </m:rPr>
                          <w:rPr>
                            <w:rFonts w:eastAsia="Times New Roman"/>
                            <w:szCs w:val="28"/>
                            <w:lang w:eastAsia="ru-RU"/>
                          </w:rPr>
                          <m:t>H</m:t>
                        </m:r>
                      </m:e>
                      <m:sub>
                        <m:r>
                          <m:rPr>
                            <m:sty m:val="p"/>
                          </m:rPr>
                          <w:rPr>
                            <w:rFonts w:ascii="Cambria Math" w:eastAsia="Times New Roman" w:hAnsi="Cambria Math"/>
                            <w:szCs w:val="28"/>
                            <w:lang w:val="be-BY" w:eastAsia="ru-RU"/>
                          </w:rPr>
                          <m:t>бгс</m:t>
                        </m:r>
                      </m:sub>
                    </m:sSub>
                  </m:num>
                  <m:den>
                    <m:r>
                      <m:rPr>
                        <m:nor/>
                      </m:rPr>
                      <w:rPr>
                        <w:rFonts w:eastAsia="Times New Roman"/>
                        <w:szCs w:val="28"/>
                        <w:lang w:val="be-BY" w:eastAsia="ru-RU"/>
                      </w:rPr>
                      <m:t>100</m:t>
                    </m:r>
                  </m:den>
                </m:f>
              </m:oMath>
            </m:oMathPara>
          </w:p>
        </w:tc>
        <w:tc>
          <w:tcPr>
            <w:tcW w:w="822" w:type="pct"/>
            <w:vAlign w:val="center"/>
            <w:hideMark/>
          </w:tcPr>
          <w:p w14:paraId="28F21629" w14:textId="77777777" w:rsidR="005D4413" w:rsidRPr="004E5008" w:rsidRDefault="005D4413" w:rsidP="0060770A">
            <w:pPr>
              <w:snapToGrid w:val="0"/>
              <w:spacing w:before="240" w:after="240"/>
              <w:ind w:right="-152"/>
              <w:jc w:val="center"/>
              <w:rPr>
                <w:szCs w:val="28"/>
                <w:lang w:val="en-US"/>
              </w:rPr>
            </w:pPr>
            <w:r>
              <w:rPr>
                <w:szCs w:val="28"/>
              </w:rPr>
              <w:t xml:space="preserve">  </w:t>
            </w:r>
            <w:r w:rsidRPr="004E5008">
              <w:rPr>
                <w:szCs w:val="28"/>
                <w:lang w:val="en-US"/>
              </w:rPr>
              <w:t>(6.</w:t>
            </w:r>
            <w:r>
              <w:rPr>
                <w:szCs w:val="28"/>
                <w:lang w:val="en-US"/>
              </w:rPr>
              <w:t>4</w:t>
            </w:r>
            <w:r>
              <w:rPr>
                <w:szCs w:val="28"/>
              </w:rPr>
              <w:t>)</w:t>
            </w:r>
          </w:p>
        </w:tc>
      </w:tr>
    </w:tbl>
    <w:p w14:paraId="080CC3E9" w14:textId="68FA1627" w:rsidR="00F72131" w:rsidRPr="000E2C5A" w:rsidRDefault="00D34C7C"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567" w:firstLine="0"/>
        <w:jc w:val="center"/>
        <w:rPr>
          <w:rFonts w:eastAsia="Times New Roman"/>
          <w:color w:val="000000"/>
          <w:szCs w:val="28"/>
          <w:lang w:eastAsia="ru-RU"/>
        </w:rPr>
      </w:pPr>
      <m:oMathPara>
        <m:oMathParaPr>
          <m:jc m:val="center"/>
        </m:oMathParaPr>
        <m:oMath>
          <m:sSub>
            <m:sSubPr>
              <m:ctrlPr>
                <w:rPr>
                  <w:rFonts w:ascii="Cambria Math" w:hAnsi="Cambria Math"/>
                  <w:szCs w:val="28"/>
                </w:rPr>
              </m:ctrlPr>
            </m:sSubPr>
            <m:e>
              <m:r>
                <m:rPr>
                  <m:lit/>
                  <m:nor/>
                </m:rPr>
                <w:rPr>
                  <w:szCs w:val="28"/>
                </w:rPr>
                <m:t>С</m:t>
              </m:r>
            </m:e>
            <m:sub>
              <m:r>
                <m:rPr>
                  <m:lit/>
                  <m:nor/>
                </m:rPr>
                <w:rPr>
                  <w:szCs w:val="28"/>
                </w:rPr>
                <m:t>фсзн</m:t>
              </m:r>
            </m:sub>
          </m:sSub>
          <m:r>
            <m:rPr>
              <m:lit/>
              <m:nor/>
            </m:rPr>
            <w:rPr>
              <w:szCs w:val="28"/>
            </w:rPr>
            <m:t xml:space="preserve"> = </m:t>
          </m:r>
          <m:f>
            <m:fPr>
              <m:ctrlPr>
                <w:rPr>
                  <w:rFonts w:ascii="Cambria Math" w:hAnsi="Cambria Math"/>
                  <w:szCs w:val="28"/>
                </w:rPr>
              </m:ctrlPr>
            </m:fPr>
            <m:num>
              <m:r>
                <m:rPr>
                  <m:lit/>
                  <m:nor/>
                </m:rPr>
                <w:rPr>
                  <w:szCs w:val="28"/>
                </w:rPr>
                <m:t>(</m:t>
              </m:r>
              <m:r>
                <m:rPr>
                  <m:nor/>
                </m:rPr>
                <w:rPr>
                  <w:rFonts w:eastAsia="Times New Roman"/>
                  <w:szCs w:val="28"/>
                  <w:lang w:eastAsia="ru-RU"/>
                </w:rPr>
                <m:t>5483,52</m:t>
              </m:r>
              <m:r>
                <m:rPr>
                  <m:lit/>
                  <m:nor/>
                </m:rPr>
                <w:rPr>
                  <w:szCs w:val="28"/>
                </w:rPr>
                <m:t xml:space="preserve"> + </m:t>
              </m:r>
              <m:r>
                <m:rPr>
                  <m:nor/>
                </m:rPr>
                <w:rPr>
                  <w:szCs w:val="28"/>
                </w:rPr>
                <m:t>822,53</m:t>
              </m:r>
              <m:r>
                <m:rPr>
                  <m:lit/>
                  <m:nor/>
                </m:rPr>
                <w:rPr>
                  <w:szCs w:val="28"/>
                </w:rPr>
                <m:t xml:space="preserve">) </m:t>
              </m:r>
              <m:r>
                <m:rPr>
                  <m:lit/>
                  <m:nor/>
                </m:rPr>
                <w:rPr>
                  <w:rFonts w:ascii="Cambria Math" w:hAnsi="Cambria Math" w:cs="Cambria Math"/>
                  <w:szCs w:val="28"/>
                </w:rPr>
                <m:t>⋅</m:t>
              </m:r>
              <m:r>
                <m:rPr>
                  <m:lit/>
                  <m:nor/>
                </m:rPr>
                <w:rPr>
                  <w:szCs w:val="28"/>
                </w:rPr>
                <m:t xml:space="preserve"> 34</m:t>
              </m:r>
            </m:num>
            <m:den>
              <m:r>
                <m:rPr>
                  <m:lit/>
                  <m:nor/>
                </m:rPr>
                <w:rPr>
                  <w:szCs w:val="28"/>
                </w:rPr>
                <m:t>100</m:t>
              </m:r>
            </m:den>
          </m:f>
          <m:r>
            <m:rPr>
              <m:lit/>
              <m:nor/>
            </m:rPr>
            <w:rPr>
              <w:szCs w:val="28"/>
            </w:rPr>
            <m:t xml:space="preserve"> = </m:t>
          </m:r>
          <m:r>
            <m:rPr>
              <m:nor/>
            </m:rPr>
            <w:rPr>
              <w:szCs w:val="28"/>
            </w:rPr>
            <m:t>2144,06</m:t>
          </m:r>
          <m:r>
            <m:rPr>
              <m:lit/>
              <m:nor/>
            </m:rPr>
            <w:rPr>
              <w:szCs w:val="28"/>
            </w:rPr>
            <m:t xml:space="preserve"> руб.</m:t>
          </m:r>
        </m:oMath>
      </m:oMathPara>
    </w:p>
    <w:p w14:paraId="6CC47977" w14:textId="74DE0497" w:rsidR="00F72131" w:rsidRPr="000E2C5A" w:rsidRDefault="00D34C7C"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426" w:firstLine="0"/>
        <w:jc w:val="center"/>
        <w:rPr>
          <w:rFonts w:eastAsia="Times New Roman"/>
          <w:color w:val="000000"/>
          <w:szCs w:val="28"/>
          <w:lang w:eastAsia="ru-RU"/>
        </w:rPr>
      </w:pPr>
      <m:oMathPara>
        <m:oMathParaPr>
          <m:jc m:val="center"/>
        </m:oMathParaPr>
        <m:oMath>
          <m:sSub>
            <m:sSubPr>
              <m:ctrlPr>
                <w:rPr>
                  <w:rFonts w:ascii="Cambria Math" w:hAnsi="Cambria Math"/>
                  <w:szCs w:val="28"/>
                </w:rPr>
              </m:ctrlPr>
            </m:sSubPr>
            <m:e>
              <m:r>
                <m:rPr>
                  <m:lit/>
                  <m:nor/>
                </m:rPr>
                <w:rPr>
                  <w:szCs w:val="28"/>
                </w:rPr>
                <m:t>С</m:t>
              </m:r>
            </m:e>
            <m:sub>
              <m:r>
                <m:rPr>
                  <m:lit/>
                  <m:nor/>
                </m:rPr>
                <w:rPr>
                  <w:szCs w:val="28"/>
                </w:rPr>
                <m:t>бгс</m:t>
              </m:r>
            </m:sub>
          </m:sSub>
          <m:r>
            <m:rPr>
              <m:lit/>
              <m:nor/>
            </m:rPr>
            <w:rPr>
              <w:szCs w:val="28"/>
            </w:rPr>
            <m:t xml:space="preserve"> = </m:t>
          </m:r>
          <m:f>
            <m:fPr>
              <m:ctrlPr>
                <w:rPr>
                  <w:rFonts w:ascii="Cambria Math" w:hAnsi="Cambria Math"/>
                  <w:szCs w:val="28"/>
                </w:rPr>
              </m:ctrlPr>
            </m:fPr>
            <m:num>
              <m:r>
                <m:rPr>
                  <m:lit/>
                  <m:nor/>
                </m:rPr>
                <w:rPr>
                  <w:szCs w:val="28"/>
                </w:rPr>
                <m:t>(</m:t>
              </m:r>
              <m:r>
                <m:rPr>
                  <m:nor/>
                </m:rPr>
                <w:rPr>
                  <w:rFonts w:eastAsia="Times New Roman"/>
                  <w:szCs w:val="28"/>
                  <w:lang w:eastAsia="ru-RU"/>
                </w:rPr>
                <m:t>5483,52</m:t>
              </m:r>
              <m:r>
                <m:rPr>
                  <m:nor/>
                </m:rPr>
                <w:rPr>
                  <w:szCs w:val="28"/>
                </w:rPr>
                <m:t xml:space="preserve">  + 822,53</m:t>
              </m:r>
              <m:r>
                <m:rPr>
                  <m:lit/>
                  <m:nor/>
                </m:rPr>
                <w:rPr>
                  <w:szCs w:val="28"/>
                </w:rPr>
                <m:t xml:space="preserve">) </m:t>
              </m:r>
              <m:r>
                <m:rPr>
                  <m:lit/>
                  <m:nor/>
                </m:rPr>
                <w:rPr>
                  <w:rFonts w:ascii="Cambria Math" w:hAnsi="Cambria Math" w:cs="Cambria Math"/>
                  <w:szCs w:val="28"/>
                </w:rPr>
                <m:t>⋅</m:t>
              </m:r>
              <m:r>
                <m:rPr>
                  <m:lit/>
                  <m:nor/>
                </m:rPr>
                <w:rPr>
                  <w:szCs w:val="28"/>
                </w:rPr>
                <m:t xml:space="preserve"> 0,6</m:t>
              </m:r>
            </m:num>
            <m:den>
              <m:r>
                <m:rPr>
                  <m:lit/>
                  <m:nor/>
                </m:rPr>
                <w:rPr>
                  <w:szCs w:val="28"/>
                </w:rPr>
                <m:t>100</m:t>
              </m:r>
            </m:den>
          </m:f>
          <m:r>
            <m:rPr>
              <m:lit/>
              <m:nor/>
            </m:rPr>
            <w:rPr>
              <w:szCs w:val="28"/>
            </w:rPr>
            <m:t xml:space="preserve"> = </m:t>
          </m:r>
          <m:r>
            <m:rPr>
              <m:nor/>
            </m:rPr>
            <w:rPr>
              <w:szCs w:val="28"/>
            </w:rPr>
            <m:t>37,84</m:t>
          </m:r>
          <m:r>
            <m:rPr>
              <m:lit/>
              <m:nor/>
            </m:rPr>
            <w:rPr>
              <w:szCs w:val="28"/>
            </w:rPr>
            <m:t xml:space="preserve"> руб.</m:t>
          </m:r>
        </m:oMath>
      </m:oMathPara>
    </w:p>
    <w:p w14:paraId="4874B06F" w14:textId="5F80325C" w:rsidR="00F72131" w:rsidRPr="004E5008" w:rsidRDefault="00F72131" w:rsidP="0060770A">
      <w:pPr>
        <w:pStyle w:val="aff1"/>
        <w:ind w:left="0"/>
        <w:contextualSpacing w:val="0"/>
        <w:rPr>
          <w:szCs w:val="28"/>
        </w:rPr>
      </w:pPr>
      <w:r w:rsidRPr="004E5008">
        <w:rPr>
          <w:color w:val="000000"/>
          <w:szCs w:val="28"/>
        </w:rPr>
        <w:t>Таким образом, общие отчисления в БРУСП «</w:t>
      </w:r>
      <w:proofErr w:type="spellStart"/>
      <w:r w:rsidRPr="004E5008">
        <w:rPr>
          <w:color w:val="000000"/>
          <w:szCs w:val="28"/>
        </w:rPr>
        <w:t>Белгосстрах</w:t>
      </w:r>
      <w:proofErr w:type="spellEnd"/>
      <w:r w:rsidRPr="004E5008">
        <w:rPr>
          <w:color w:val="000000"/>
          <w:szCs w:val="28"/>
        </w:rPr>
        <w:t xml:space="preserve">» составили </w:t>
      </w:r>
      <w:r w:rsidR="005002B4">
        <w:rPr>
          <w:color w:val="000000"/>
          <w:szCs w:val="28"/>
        </w:rPr>
        <w:t>37</w:t>
      </w:r>
      <w:r w:rsidR="00713AF2">
        <w:rPr>
          <w:color w:val="000000"/>
          <w:szCs w:val="28"/>
        </w:rPr>
        <w:t>,</w:t>
      </w:r>
      <w:r w:rsidR="005002B4">
        <w:rPr>
          <w:color w:val="000000"/>
          <w:szCs w:val="28"/>
        </w:rPr>
        <w:t>84</w:t>
      </w:r>
      <w:r w:rsidRPr="004E5008">
        <w:rPr>
          <w:color w:val="000000"/>
          <w:szCs w:val="28"/>
        </w:rPr>
        <w:t xml:space="preserve"> руб., а в фонд социальной защиты населения – </w:t>
      </w:r>
      <w:r w:rsidR="005002B4">
        <w:rPr>
          <w:color w:val="000000"/>
          <w:szCs w:val="28"/>
        </w:rPr>
        <w:t>2144,06</w:t>
      </w:r>
      <w:r w:rsidRPr="004E5008">
        <w:rPr>
          <w:color w:val="000000"/>
          <w:szCs w:val="28"/>
        </w:rPr>
        <w:t xml:space="preserve"> руб</w:t>
      </w:r>
      <w:r w:rsidRPr="004E5008">
        <w:rPr>
          <w:szCs w:val="28"/>
        </w:rPr>
        <w:t>.</w:t>
      </w:r>
    </w:p>
    <w:p w14:paraId="3FA162DF" w14:textId="77777777" w:rsidR="008219BF" w:rsidRPr="00FE77BE" w:rsidRDefault="008219BF" w:rsidP="0060770A">
      <w:pPr>
        <w:pStyle w:val="affff"/>
      </w:pPr>
      <w:bookmarkStart w:id="127" w:name="_Toc198277038"/>
      <w:r>
        <w:t>6.3.5 Расчет суммы прочих прямых затрат</w:t>
      </w:r>
      <w:bookmarkEnd w:id="127"/>
    </w:p>
    <w:p w14:paraId="2D5AE8F8" w14:textId="3BA3D3BF" w:rsidR="003A4870" w:rsidRPr="008219BF" w:rsidRDefault="003A4870" w:rsidP="0060770A">
      <w:pPr>
        <w:pStyle w:val="afffff1"/>
        <w:rPr>
          <w:rFonts w:eastAsia="Calibri"/>
          <w:szCs w:val="28"/>
          <w:lang w:val="ru-RU"/>
        </w:rPr>
      </w:pPr>
      <w:r>
        <w:rPr>
          <w:rFonts w:eastAsia="Calibri"/>
          <w:szCs w:val="28"/>
          <w:lang w:val="ru-RU"/>
        </w:rPr>
        <w:t>В таблице 6.</w:t>
      </w:r>
      <w:r w:rsidR="00164033">
        <w:rPr>
          <w:rFonts w:eastAsia="Calibri"/>
          <w:szCs w:val="28"/>
          <w:lang w:val="ru-RU"/>
        </w:rPr>
        <w:t>3</w:t>
      </w:r>
      <w:r w:rsidR="008219BF" w:rsidRPr="008219BF">
        <w:rPr>
          <w:rFonts w:eastAsia="Calibri"/>
          <w:szCs w:val="28"/>
          <w:lang w:val="ru-RU"/>
        </w:rPr>
        <w:t xml:space="preserve"> представлена информация о прямых затратах в белорусских рублях по курсу Национального банка</w:t>
      </w:r>
      <w:r w:rsidR="008D146F">
        <w:rPr>
          <w:rFonts w:eastAsia="Calibri"/>
          <w:szCs w:val="28"/>
          <w:lang w:val="ru-RU"/>
        </w:rPr>
        <w:t xml:space="preserve"> на 20</w:t>
      </w:r>
      <w:r w:rsidR="008219BF" w:rsidRPr="008219BF">
        <w:rPr>
          <w:rFonts w:eastAsia="Calibri"/>
          <w:szCs w:val="28"/>
          <w:lang w:val="ru-RU"/>
        </w:rPr>
        <w:t xml:space="preserve"> мая 202</w:t>
      </w:r>
      <w:r w:rsidR="004618CE">
        <w:rPr>
          <w:rFonts w:eastAsia="Calibri"/>
          <w:szCs w:val="28"/>
          <w:lang w:val="ru-RU"/>
        </w:rPr>
        <w:t>5</w:t>
      </w:r>
      <w:r w:rsidR="008219BF" w:rsidRPr="008219BF">
        <w:rPr>
          <w:rFonts w:eastAsia="Calibri"/>
          <w:szCs w:val="28"/>
          <w:lang w:val="ru-RU"/>
        </w:rPr>
        <w:t xml:space="preserve"> года, требуемых в ходе разработки </w:t>
      </w:r>
      <w:r w:rsidR="008D146F">
        <w:rPr>
          <w:rFonts w:eastAsia="Calibri"/>
          <w:szCs w:val="28"/>
          <w:lang w:val="ru-RU"/>
        </w:rPr>
        <w:t>программного средства</w:t>
      </w:r>
      <w:r w:rsidR="008219BF" w:rsidRPr="008219BF">
        <w:rPr>
          <w:rFonts w:eastAsia="Calibri"/>
          <w:szCs w:val="28"/>
          <w:lang w:val="ru-RU"/>
        </w:rPr>
        <w:t xml:space="preserve">. </w:t>
      </w:r>
    </w:p>
    <w:p w14:paraId="13A83169" w14:textId="77777777" w:rsidR="008219BF" w:rsidRPr="005F4078" w:rsidRDefault="00164033"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firstLine="0"/>
        <w:rPr>
          <w:rFonts w:eastAsia="Times New Roman"/>
          <w:szCs w:val="28"/>
          <w:lang w:eastAsia="ru-RU"/>
        </w:rPr>
      </w:pPr>
      <w:r>
        <w:rPr>
          <w:rFonts w:eastAsia="Times New Roman"/>
          <w:szCs w:val="28"/>
          <w:lang w:eastAsia="ru-RU"/>
        </w:rPr>
        <w:t>Таблица 6.3</w:t>
      </w:r>
      <w:r w:rsidR="008219BF" w:rsidRPr="005F4078">
        <w:rPr>
          <w:rFonts w:eastAsia="Times New Roman"/>
          <w:szCs w:val="28"/>
          <w:lang w:eastAsia="ru-RU"/>
        </w:rPr>
        <w:t xml:space="preserve"> – Прямые затраты при разработке веб-приложения</w:t>
      </w:r>
    </w:p>
    <w:tbl>
      <w:tblPr>
        <w:tblW w:w="9341" w:type="dxa"/>
        <w:jc w:val="right"/>
        <w:tblLayout w:type="fixed"/>
        <w:tblLook w:val="04A0" w:firstRow="1" w:lastRow="0" w:firstColumn="1" w:lastColumn="0" w:noHBand="0" w:noVBand="1"/>
      </w:tblPr>
      <w:tblGrid>
        <w:gridCol w:w="6799"/>
        <w:gridCol w:w="2542"/>
      </w:tblGrid>
      <w:tr w:rsidR="008219BF" w:rsidRPr="005F4078" w14:paraId="6E3F877C" w14:textId="77777777" w:rsidTr="004618CE">
        <w:trPr>
          <w:jc w:val="right"/>
        </w:trPr>
        <w:tc>
          <w:tcPr>
            <w:tcW w:w="6799" w:type="dxa"/>
            <w:tcBorders>
              <w:top w:val="single" w:sz="4" w:space="0" w:color="000000"/>
              <w:left w:val="single" w:sz="4" w:space="0" w:color="000000"/>
              <w:bottom w:val="single" w:sz="4" w:space="0" w:color="000000"/>
              <w:right w:val="single" w:sz="4" w:space="0" w:color="000000"/>
            </w:tcBorders>
            <w:vAlign w:val="center"/>
          </w:tcPr>
          <w:p w14:paraId="367C4F47" w14:textId="77777777" w:rsidR="008219BF" w:rsidRPr="004618CE" w:rsidRDefault="008219B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 w:val="24"/>
                <w:szCs w:val="28"/>
                <w:lang w:eastAsia="ru-RU"/>
              </w:rPr>
            </w:pPr>
            <w:r w:rsidRPr="004618CE">
              <w:rPr>
                <w:rFonts w:eastAsia="Times New Roman"/>
                <w:sz w:val="24"/>
                <w:szCs w:val="28"/>
                <w:lang w:eastAsia="ru-RU"/>
              </w:rPr>
              <w:t>Содержание затрат</w:t>
            </w:r>
          </w:p>
        </w:tc>
        <w:tc>
          <w:tcPr>
            <w:tcW w:w="2542" w:type="dxa"/>
            <w:tcBorders>
              <w:top w:val="single" w:sz="4" w:space="0" w:color="000000"/>
              <w:left w:val="single" w:sz="4" w:space="0" w:color="000000"/>
              <w:bottom w:val="single" w:sz="4" w:space="0" w:color="000000"/>
              <w:right w:val="single" w:sz="4" w:space="0" w:color="000000"/>
            </w:tcBorders>
            <w:vAlign w:val="center"/>
          </w:tcPr>
          <w:p w14:paraId="59FA313B" w14:textId="77777777" w:rsidR="008219BF" w:rsidRPr="004618CE" w:rsidRDefault="008219B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 w:val="24"/>
                <w:szCs w:val="28"/>
                <w:lang w:eastAsia="ru-RU"/>
              </w:rPr>
            </w:pPr>
            <w:r w:rsidRPr="004618CE">
              <w:rPr>
                <w:rFonts w:eastAsia="Times New Roman"/>
                <w:sz w:val="24"/>
                <w:szCs w:val="28"/>
                <w:lang w:eastAsia="ru-RU"/>
              </w:rPr>
              <w:t>Значение, руб.</w:t>
            </w:r>
          </w:p>
        </w:tc>
      </w:tr>
      <w:tr w:rsidR="008219BF" w:rsidRPr="005F4078" w14:paraId="0970CBC8" w14:textId="77777777" w:rsidTr="004618CE">
        <w:trPr>
          <w:jc w:val="right"/>
        </w:trPr>
        <w:tc>
          <w:tcPr>
            <w:tcW w:w="6799" w:type="dxa"/>
            <w:tcBorders>
              <w:top w:val="single" w:sz="4" w:space="0" w:color="000000"/>
              <w:left w:val="single" w:sz="4" w:space="0" w:color="000000"/>
              <w:bottom w:val="single" w:sz="4" w:space="0" w:color="000000"/>
              <w:right w:val="single" w:sz="4" w:space="0" w:color="000000"/>
            </w:tcBorders>
          </w:tcPr>
          <w:p w14:paraId="163DA533" w14:textId="71DB580A" w:rsidR="008219BF" w:rsidRPr="004618CE" w:rsidRDefault="008219B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 w:val="24"/>
                <w:szCs w:val="28"/>
                <w:lang w:eastAsia="ru-RU"/>
              </w:rPr>
            </w:pPr>
            <w:r w:rsidRPr="004618CE">
              <w:rPr>
                <w:rFonts w:eastAsia="Times New Roman"/>
                <w:sz w:val="24"/>
                <w:szCs w:val="28"/>
                <w:lang w:eastAsia="ru-RU"/>
              </w:rPr>
              <w:t>Оплата хостинга</w:t>
            </w:r>
            <w:r w:rsidR="00C13450" w:rsidRPr="004618CE">
              <w:rPr>
                <w:rFonts w:eastAsia="Times New Roman"/>
                <w:sz w:val="24"/>
                <w:szCs w:val="28"/>
                <w:lang w:val="en-US" w:eastAsia="ru-RU"/>
              </w:rPr>
              <w:t xml:space="preserve"> </w:t>
            </w:r>
            <w:r w:rsidR="00C13450" w:rsidRPr="004618CE">
              <w:rPr>
                <w:rFonts w:eastAsia="Times New Roman"/>
                <w:sz w:val="24"/>
                <w:szCs w:val="28"/>
                <w:lang w:eastAsia="ru-RU"/>
              </w:rPr>
              <w:t>(1 год)</w:t>
            </w:r>
          </w:p>
        </w:tc>
        <w:tc>
          <w:tcPr>
            <w:tcW w:w="2542" w:type="dxa"/>
            <w:tcBorders>
              <w:top w:val="single" w:sz="4" w:space="0" w:color="000000"/>
              <w:left w:val="single" w:sz="4" w:space="0" w:color="000000"/>
              <w:bottom w:val="single" w:sz="4" w:space="0" w:color="000000"/>
              <w:right w:val="single" w:sz="4" w:space="0" w:color="000000"/>
            </w:tcBorders>
          </w:tcPr>
          <w:p w14:paraId="55F74076" w14:textId="77777777" w:rsidR="008219BF" w:rsidRPr="004618CE" w:rsidRDefault="008219B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 w:val="24"/>
                <w:szCs w:val="28"/>
                <w:lang w:eastAsia="ru-RU"/>
              </w:rPr>
            </w:pPr>
            <w:r w:rsidRPr="004618CE">
              <w:rPr>
                <w:sz w:val="24"/>
                <w:szCs w:val="28"/>
              </w:rPr>
              <w:t>290,00</w:t>
            </w:r>
          </w:p>
        </w:tc>
      </w:tr>
      <w:tr w:rsidR="008219BF" w:rsidRPr="005F4078" w14:paraId="12966774" w14:textId="77777777" w:rsidTr="004618CE">
        <w:trPr>
          <w:jc w:val="right"/>
        </w:trPr>
        <w:tc>
          <w:tcPr>
            <w:tcW w:w="6799" w:type="dxa"/>
            <w:tcBorders>
              <w:top w:val="single" w:sz="4" w:space="0" w:color="000000"/>
              <w:left w:val="single" w:sz="4" w:space="0" w:color="000000"/>
              <w:bottom w:val="single" w:sz="4" w:space="0" w:color="000000"/>
              <w:right w:val="single" w:sz="4" w:space="0" w:color="000000"/>
            </w:tcBorders>
          </w:tcPr>
          <w:p w14:paraId="47467420" w14:textId="62E57E82" w:rsidR="008219BF" w:rsidRPr="004618CE" w:rsidRDefault="008219B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 w:val="24"/>
                <w:szCs w:val="28"/>
                <w:lang w:eastAsia="ru-RU"/>
              </w:rPr>
            </w:pPr>
            <w:r w:rsidRPr="004618CE">
              <w:rPr>
                <w:rFonts w:eastAsia="Times New Roman"/>
                <w:sz w:val="24"/>
                <w:szCs w:val="28"/>
                <w:lang w:eastAsia="ru-RU"/>
              </w:rPr>
              <w:t>Покупка доменного имени</w:t>
            </w:r>
            <w:r w:rsidR="00C13450" w:rsidRPr="004618CE">
              <w:rPr>
                <w:rFonts w:eastAsia="Times New Roman"/>
                <w:sz w:val="24"/>
                <w:szCs w:val="28"/>
                <w:lang w:eastAsia="ru-RU"/>
              </w:rPr>
              <w:t xml:space="preserve"> (1 год)</w:t>
            </w:r>
          </w:p>
        </w:tc>
        <w:tc>
          <w:tcPr>
            <w:tcW w:w="2542" w:type="dxa"/>
            <w:tcBorders>
              <w:top w:val="single" w:sz="4" w:space="0" w:color="000000"/>
              <w:left w:val="single" w:sz="4" w:space="0" w:color="000000"/>
              <w:bottom w:val="single" w:sz="4" w:space="0" w:color="000000"/>
              <w:right w:val="single" w:sz="4" w:space="0" w:color="000000"/>
            </w:tcBorders>
          </w:tcPr>
          <w:p w14:paraId="74E1B980" w14:textId="77777777" w:rsidR="008219BF" w:rsidRPr="004618CE" w:rsidRDefault="008D146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sz w:val="24"/>
                <w:szCs w:val="28"/>
                <w:lang w:val="en-US"/>
              </w:rPr>
            </w:pPr>
            <w:r w:rsidRPr="004618CE">
              <w:rPr>
                <w:sz w:val="24"/>
                <w:szCs w:val="28"/>
              </w:rPr>
              <w:t>33</w:t>
            </w:r>
            <w:r w:rsidR="008219BF" w:rsidRPr="004618CE">
              <w:rPr>
                <w:sz w:val="24"/>
                <w:szCs w:val="28"/>
                <w:lang w:val="en-US"/>
              </w:rPr>
              <w:t>,00</w:t>
            </w:r>
          </w:p>
        </w:tc>
      </w:tr>
      <w:tr w:rsidR="008219BF" w:rsidRPr="005F4078" w14:paraId="618BE225" w14:textId="77777777" w:rsidTr="004618CE">
        <w:trPr>
          <w:jc w:val="right"/>
        </w:trPr>
        <w:tc>
          <w:tcPr>
            <w:tcW w:w="6799" w:type="dxa"/>
            <w:tcBorders>
              <w:top w:val="single" w:sz="4" w:space="0" w:color="000000"/>
              <w:left w:val="single" w:sz="4" w:space="0" w:color="000000"/>
              <w:bottom w:val="single" w:sz="4" w:space="0" w:color="000000"/>
              <w:right w:val="single" w:sz="4" w:space="0" w:color="000000"/>
            </w:tcBorders>
          </w:tcPr>
          <w:p w14:paraId="2F0B7BAC" w14:textId="77777777" w:rsidR="008219BF" w:rsidRPr="004618CE" w:rsidRDefault="008219B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 w:val="24"/>
                <w:szCs w:val="28"/>
                <w:lang w:eastAsia="ru-RU"/>
              </w:rPr>
            </w:pPr>
            <w:r w:rsidRPr="004618CE">
              <w:rPr>
                <w:rFonts w:eastAsia="Times New Roman"/>
                <w:sz w:val="24"/>
                <w:szCs w:val="28"/>
                <w:lang w:eastAsia="ru-RU"/>
              </w:rPr>
              <w:t>Покупка сертификата безопасности</w:t>
            </w:r>
          </w:p>
        </w:tc>
        <w:tc>
          <w:tcPr>
            <w:tcW w:w="2542" w:type="dxa"/>
            <w:tcBorders>
              <w:top w:val="single" w:sz="4" w:space="0" w:color="000000"/>
              <w:left w:val="single" w:sz="4" w:space="0" w:color="000000"/>
              <w:bottom w:val="single" w:sz="4" w:space="0" w:color="000000"/>
              <w:right w:val="single" w:sz="4" w:space="0" w:color="000000"/>
            </w:tcBorders>
          </w:tcPr>
          <w:p w14:paraId="6694479B" w14:textId="77777777" w:rsidR="008219BF" w:rsidRPr="004618CE" w:rsidRDefault="008D146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sz w:val="24"/>
                <w:szCs w:val="28"/>
                <w:lang w:val="en-US"/>
              </w:rPr>
            </w:pPr>
            <w:r w:rsidRPr="004618CE">
              <w:rPr>
                <w:sz w:val="24"/>
                <w:szCs w:val="28"/>
              </w:rPr>
              <w:t>60</w:t>
            </w:r>
            <w:r w:rsidR="008219BF" w:rsidRPr="004618CE">
              <w:rPr>
                <w:sz w:val="24"/>
                <w:szCs w:val="28"/>
                <w:lang w:val="en-US"/>
              </w:rPr>
              <w:t>,00</w:t>
            </w:r>
          </w:p>
        </w:tc>
      </w:tr>
      <w:tr w:rsidR="008219BF" w:rsidRPr="005F4078" w14:paraId="3C7CCF74" w14:textId="77777777" w:rsidTr="004618CE">
        <w:trPr>
          <w:jc w:val="right"/>
        </w:trPr>
        <w:tc>
          <w:tcPr>
            <w:tcW w:w="6799" w:type="dxa"/>
            <w:tcBorders>
              <w:top w:val="single" w:sz="4" w:space="0" w:color="000000"/>
              <w:left w:val="single" w:sz="4" w:space="0" w:color="000000"/>
              <w:bottom w:val="single" w:sz="4" w:space="0" w:color="000000"/>
              <w:right w:val="single" w:sz="4" w:space="0" w:color="000000"/>
            </w:tcBorders>
          </w:tcPr>
          <w:p w14:paraId="4E6F814E" w14:textId="0F4D9A1E" w:rsidR="00C13450" w:rsidRPr="004618CE" w:rsidRDefault="008219B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sz w:val="24"/>
                <w:szCs w:val="28"/>
              </w:rPr>
            </w:pPr>
            <w:r w:rsidRPr="004618CE">
              <w:rPr>
                <w:sz w:val="24"/>
                <w:szCs w:val="28"/>
              </w:rPr>
              <w:t>Оплата лицензии интегрированной среды разработки</w:t>
            </w:r>
            <w:r w:rsidR="004618CE">
              <w:rPr>
                <w:sz w:val="24"/>
                <w:szCs w:val="28"/>
              </w:rPr>
              <w:t xml:space="preserve"> </w:t>
            </w:r>
            <w:r w:rsidR="00C13450" w:rsidRPr="004618CE">
              <w:rPr>
                <w:sz w:val="24"/>
                <w:szCs w:val="28"/>
              </w:rPr>
              <w:t>(3 месяца)</w:t>
            </w:r>
          </w:p>
        </w:tc>
        <w:tc>
          <w:tcPr>
            <w:tcW w:w="2542" w:type="dxa"/>
            <w:tcBorders>
              <w:top w:val="single" w:sz="4" w:space="0" w:color="000000"/>
              <w:left w:val="single" w:sz="4" w:space="0" w:color="000000"/>
              <w:bottom w:val="single" w:sz="4" w:space="0" w:color="000000"/>
              <w:right w:val="single" w:sz="4" w:space="0" w:color="000000"/>
            </w:tcBorders>
          </w:tcPr>
          <w:p w14:paraId="26C05B57" w14:textId="77777777" w:rsidR="008219BF" w:rsidRPr="004618CE" w:rsidRDefault="008D146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sz w:val="24"/>
                <w:szCs w:val="28"/>
                <w:lang w:val="en-US"/>
              </w:rPr>
            </w:pPr>
            <w:r w:rsidRPr="004618CE">
              <w:rPr>
                <w:rFonts w:eastAsia="Times New Roman"/>
                <w:sz w:val="24"/>
                <w:szCs w:val="28"/>
                <w:lang w:eastAsia="ru-RU"/>
              </w:rPr>
              <w:t>126</w:t>
            </w:r>
            <w:r w:rsidR="008219BF" w:rsidRPr="004618CE">
              <w:rPr>
                <w:rFonts w:eastAsia="Times New Roman"/>
                <w:sz w:val="24"/>
                <w:szCs w:val="28"/>
                <w:lang w:val="en-US" w:eastAsia="ru-RU"/>
              </w:rPr>
              <w:t>,00</w:t>
            </w:r>
          </w:p>
        </w:tc>
      </w:tr>
      <w:tr w:rsidR="008219BF" w:rsidRPr="005F4078" w14:paraId="49C6B922" w14:textId="77777777" w:rsidTr="004618CE">
        <w:trPr>
          <w:jc w:val="right"/>
        </w:trPr>
        <w:tc>
          <w:tcPr>
            <w:tcW w:w="6799" w:type="dxa"/>
            <w:tcBorders>
              <w:left w:val="single" w:sz="4" w:space="0" w:color="000000"/>
              <w:bottom w:val="single" w:sz="4" w:space="0" w:color="000000"/>
              <w:right w:val="single" w:sz="4" w:space="0" w:color="000000"/>
            </w:tcBorders>
          </w:tcPr>
          <w:p w14:paraId="1B2F6D7C" w14:textId="77777777" w:rsidR="008219BF" w:rsidRPr="004618CE" w:rsidRDefault="00D24E5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 w:val="24"/>
                <w:szCs w:val="28"/>
                <w:lang w:eastAsia="ru-RU"/>
              </w:rPr>
            </w:pPr>
            <w:r w:rsidRPr="004618CE">
              <w:rPr>
                <w:rFonts w:eastAsia="Times New Roman"/>
                <w:sz w:val="24"/>
                <w:szCs w:val="28"/>
                <w:lang w:eastAsia="ru-RU"/>
              </w:rPr>
              <w:t>Покупка изображений блюд</w:t>
            </w:r>
          </w:p>
        </w:tc>
        <w:tc>
          <w:tcPr>
            <w:tcW w:w="2542" w:type="dxa"/>
            <w:tcBorders>
              <w:left w:val="single" w:sz="4" w:space="0" w:color="000000"/>
              <w:bottom w:val="single" w:sz="4" w:space="0" w:color="000000"/>
              <w:right w:val="single" w:sz="4" w:space="0" w:color="000000"/>
            </w:tcBorders>
          </w:tcPr>
          <w:p w14:paraId="0587E772" w14:textId="77777777" w:rsidR="008219BF" w:rsidRPr="004618CE" w:rsidRDefault="00D24E5E"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 w:val="24"/>
                <w:szCs w:val="28"/>
                <w:lang w:val="en-US" w:eastAsia="ru-RU"/>
              </w:rPr>
            </w:pPr>
            <w:r w:rsidRPr="004618CE">
              <w:rPr>
                <w:rFonts w:eastAsia="Times New Roman"/>
                <w:sz w:val="24"/>
                <w:szCs w:val="28"/>
                <w:lang w:eastAsia="ru-RU"/>
              </w:rPr>
              <w:t>80,00</w:t>
            </w:r>
          </w:p>
        </w:tc>
      </w:tr>
    </w:tbl>
    <w:p w14:paraId="67B93A72" w14:textId="58B0CFE5" w:rsidR="008219BF" w:rsidRPr="00966A42" w:rsidRDefault="00966A42" w:rsidP="0060770A">
      <w:pPr>
        <w:pStyle w:val="afffff1"/>
        <w:spacing w:before="240"/>
        <w:rPr>
          <w:rFonts w:eastAsia="Calibri"/>
          <w:spacing w:val="-4"/>
          <w:szCs w:val="28"/>
          <w:lang w:val="ru-RU"/>
        </w:rPr>
      </w:pPr>
      <w:r w:rsidRPr="00966A42">
        <w:rPr>
          <w:rFonts w:eastAsia="Calibri"/>
          <w:spacing w:val="-4"/>
          <w:szCs w:val="28"/>
          <w:lang w:val="ru-RU"/>
        </w:rPr>
        <w:t xml:space="preserve">Затраты на хостинг, домен, а также разработку веб-приложения для аукционов рассчитываются с учётом годовой периодичности. Помимо этого, для визуального оформления приложения потребовались графические материалы, </w:t>
      </w:r>
      <w:r w:rsidRPr="00966A42">
        <w:rPr>
          <w:rFonts w:eastAsia="Calibri"/>
          <w:spacing w:val="-4"/>
          <w:szCs w:val="28"/>
          <w:lang w:val="ru-RU"/>
        </w:rPr>
        <w:lastRenderedPageBreak/>
        <w:t>такие как изображения лотов и другие элементы дизайна для привлечения внимания пользователей. Все затраты были определены с учётом времени, затраченного на разработку, и рассчитаны на определённый период времени</w:t>
      </w:r>
      <w:r w:rsidR="008219BF" w:rsidRPr="00966A42">
        <w:rPr>
          <w:rFonts w:eastAsia="Calibri"/>
          <w:spacing w:val="-4"/>
          <w:szCs w:val="28"/>
          <w:lang w:val="ru-RU"/>
        </w:rPr>
        <w:t>.</w:t>
      </w:r>
    </w:p>
    <w:p w14:paraId="4804133C" w14:textId="77777777" w:rsidR="008219BF" w:rsidRPr="005F4078" w:rsidRDefault="008219BF"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Cs w:val="28"/>
          <w:lang w:eastAsia="ru-RU"/>
        </w:rPr>
      </w:pPr>
      <w:r w:rsidRPr="005F4078">
        <w:rPr>
          <w:rFonts w:eastAsia="Times New Roman"/>
          <w:color w:val="000000"/>
          <w:szCs w:val="28"/>
          <w:lang w:eastAsia="ru-RU"/>
        </w:rPr>
        <w:t>Сумма прочих затрат составит:</w:t>
      </w:r>
    </w:p>
    <w:p w14:paraId="5F62CD3F" w14:textId="4DF7C442" w:rsidR="008219BF" w:rsidRPr="005F4078" w:rsidRDefault="008219BF"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0"/>
        <w:jc w:val="center"/>
        <w:rPr>
          <w:rFonts w:eastAsia="Times New Roman"/>
          <w:color w:val="000000"/>
          <w:szCs w:val="28"/>
          <w:lang w:eastAsia="ru-RU"/>
        </w:rPr>
      </w:pPr>
      <w:proofErr w:type="spellStart"/>
      <w:r w:rsidRPr="005F4078">
        <w:rPr>
          <w:rFonts w:eastAsia="Times New Roman"/>
          <w:color w:val="000000"/>
          <w:szCs w:val="28"/>
          <w:lang w:eastAsia="ru-RU"/>
        </w:rPr>
        <w:t>С</w:t>
      </w:r>
      <w:r w:rsidRPr="005F4078">
        <w:rPr>
          <w:rFonts w:eastAsia="Times New Roman"/>
          <w:color w:val="000000"/>
          <w:szCs w:val="28"/>
          <w:vertAlign w:val="subscript"/>
          <w:lang w:eastAsia="ru-RU"/>
        </w:rPr>
        <w:t>пз</w:t>
      </w:r>
      <w:proofErr w:type="spellEnd"/>
      <w:r w:rsidRPr="005F4078">
        <w:rPr>
          <w:rFonts w:eastAsia="Times New Roman"/>
          <w:color w:val="000000"/>
          <w:szCs w:val="28"/>
          <w:lang w:eastAsia="ru-RU"/>
        </w:rPr>
        <w:t xml:space="preserve"> = 290</w:t>
      </w:r>
      <w:r w:rsidRPr="00B15DAF">
        <w:rPr>
          <w:rFonts w:eastAsia="Times New Roman"/>
          <w:color w:val="000000"/>
          <w:szCs w:val="28"/>
          <w:lang w:eastAsia="ru-RU"/>
        </w:rPr>
        <w:t>,00</w:t>
      </w:r>
      <w:r w:rsidRPr="005F4078">
        <w:rPr>
          <w:rFonts w:eastAsia="Times New Roman"/>
          <w:color w:val="000000"/>
          <w:szCs w:val="28"/>
          <w:lang w:eastAsia="ru-RU"/>
        </w:rPr>
        <w:t xml:space="preserve"> + </w:t>
      </w:r>
      <w:r w:rsidR="00E5235C">
        <w:rPr>
          <w:rFonts w:eastAsia="Times New Roman"/>
          <w:color w:val="000000"/>
          <w:szCs w:val="28"/>
          <w:lang w:eastAsia="ru-RU"/>
        </w:rPr>
        <w:t>33,00 + 60</w:t>
      </w:r>
      <w:r w:rsidRPr="00B15DAF">
        <w:rPr>
          <w:rFonts w:eastAsia="Times New Roman"/>
          <w:color w:val="000000"/>
          <w:szCs w:val="28"/>
          <w:lang w:eastAsia="ru-RU"/>
        </w:rPr>
        <w:t>,00</w:t>
      </w:r>
      <w:r w:rsidRPr="005F4078">
        <w:rPr>
          <w:rFonts w:eastAsia="Times New Roman"/>
          <w:color w:val="000000"/>
          <w:szCs w:val="28"/>
          <w:lang w:eastAsia="ru-RU"/>
        </w:rPr>
        <w:t xml:space="preserve"> + </w:t>
      </w:r>
      <w:r w:rsidR="00E5235C">
        <w:rPr>
          <w:rFonts w:eastAsia="Times New Roman"/>
          <w:color w:val="000000"/>
          <w:szCs w:val="28"/>
          <w:lang w:eastAsia="ru-RU"/>
        </w:rPr>
        <w:t>126</w:t>
      </w:r>
      <w:r w:rsidRPr="00B15DAF">
        <w:rPr>
          <w:rFonts w:eastAsia="Times New Roman"/>
          <w:color w:val="000000"/>
          <w:szCs w:val="28"/>
          <w:lang w:eastAsia="ru-RU"/>
        </w:rPr>
        <w:t>,00</w:t>
      </w:r>
      <w:r w:rsidR="00E5235C">
        <w:rPr>
          <w:rFonts w:eastAsia="Times New Roman"/>
          <w:color w:val="000000"/>
          <w:szCs w:val="28"/>
          <w:lang w:eastAsia="ru-RU"/>
        </w:rPr>
        <w:t xml:space="preserve"> + 80</w:t>
      </w:r>
      <w:r w:rsidRPr="00B15DAF">
        <w:rPr>
          <w:rFonts w:eastAsia="Times New Roman"/>
          <w:color w:val="000000"/>
          <w:szCs w:val="28"/>
          <w:lang w:eastAsia="ru-RU"/>
        </w:rPr>
        <w:t>,00</w:t>
      </w:r>
      <w:r w:rsidRPr="005F4078">
        <w:rPr>
          <w:rFonts w:eastAsia="Times New Roman"/>
          <w:color w:val="000000"/>
          <w:szCs w:val="28"/>
          <w:lang w:eastAsia="ru-RU"/>
        </w:rPr>
        <w:t xml:space="preserve"> = </w:t>
      </w:r>
      <w:r w:rsidR="00E5235C">
        <w:rPr>
          <w:rFonts w:eastAsia="Times New Roman"/>
          <w:color w:val="000000"/>
          <w:szCs w:val="28"/>
          <w:lang w:eastAsia="ru-RU"/>
        </w:rPr>
        <w:t>589</w:t>
      </w:r>
      <w:r w:rsidRPr="00B15DAF">
        <w:rPr>
          <w:rFonts w:eastAsia="Times New Roman"/>
          <w:color w:val="000000"/>
          <w:szCs w:val="28"/>
          <w:lang w:eastAsia="ru-RU"/>
        </w:rPr>
        <w:t>,00</w:t>
      </w:r>
      <w:r w:rsidRPr="005F4078">
        <w:rPr>
          <w:rFonts w:eastAsia="Times New Roman"/>
          <w:color w:val="000000"/>
          <w:szCs w:val="28"/>
          <w:lang w:eastAsia="ru-RU"/>
        </w:rPr>
        <w:t xml:space="preserve"> руб.</w:t>
      </w:r>
    </w:p>
    <w:p w14:paraId="6C68CBAA" w14:textId="77777777" w:rsidR="008219BF" w:rsidRPr="005F4078" w:rsidRDefault="008219BF"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8"/>
        </w:rPr>
      </w:pPr>
      <w:r w:rsidRPr="005F4078">
        <w:rPr>
          <w:szCs w:val="28"/>
        </w:rPr>
        <w:t>Таким обра</w:t>
      </w:r>
      <w:r w:rsidR="00DF0474">
        <w:rPr>
          <w:szCs w:val="28"/>
        </w:rPr>
        <w:t xml:space="preserve">зом, сумма прочих прямых затрат </w:t>
      </w:r>
      <w:r w:rsidRPr="005F4078">
        <w:rPr>
          <w:szCs w:val="28"/>
        </w:rPr>
        <w:t xml:space="preserve">составила </w:t>
      </w:r>
      <w:r w:rsidR="00E5235C">
        <w:rPr>
          <w:szCs w:val="28"/>
        </w:rPr>
        <w:t>589</w:t>
      </w:r>
      <w:r w:rsidRPr="00B15DAF">
        <w:rPr>
          <w:szCs w:val="28"/>
        </w:rPr>
        <w:t>,00</w:t>
      </w:r>
      <w:r w:rsidRPr="005F4078">
        <w:rPr>
          <w:szCs w:val="28"/>
        </w:rPr>
        <w:t xml:space="preserve"> рубл</w:t>
      </w:r>
      <w:r>
        <w:rPr>
          <w:szCs w:val="28"/>
        </w:rPr>
        <w:t>ей</w:t>
      </w:r>
      <w:r w:rsidRPr="005F4078">
        <w:rPr>
          <w:szCs w:val="28"/>
        </w:rPr>
        <w:t>.</w:t>
      </w:r>
    </w:p>
    <w:p w14:paraId="0B5A3A8A" w14:textId="77777777" w:rsidR="008219BF" w:rsidRPr="004E5008" w:rsidRDefault="00361267" w:rsidP="0060770A">
      <w:pPr>
        <w:pStyle w:val="affff"/>
      </w:pPr>
      <w:bookmarkStart w:id="128" w:name="_Toc198277039"/>
      <w:r>
        <w:t>6.3.6 Расчет суммы накладных расходов</w:t>
      </w:r>
      <w:bookmarkEnd w:id="128"/>
    </w:p>
    <w:p w14:paraId="1F846453" w14:textId="55FA5432" w:rsidR="008219BF" w:rsidRPr="005F4078" w:rsidRDefault="008219BF"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Arial"/>
          <w:color w:val="000000"/>
          <w:szCs w:val="28"/>
          <w:lang w:eastAsia="ru-RU"/>
        </w:rPr>
      </w:pPr>
      <w:r w:rsidRPr="005F4078">
        <w:rPr>
          <w:rFonts w:eastAsia="Arial"/>
          <w:color w:val="000000"/>
          <w:szCs w:val="28"/>
          <w:lang w:eastAsia="ru-RU"/>
        </w:rPr>
        <w:t xml:space="preserve">Сумма накладных расходов </w:t>
      </w:r>
      <w:proofErr w:type="spellStart"/>
      <w:proofErr w:type="gramStart"/>
      <w:r w:rsidRPr="005F4078">
        <w:rPr>
          <w:rFonts w:eastAsia="Arial"/>
          <w:color w:val="000000"/>
          <w:szCs w:val="28"/>
          <w:lang w:eastAsia="ru-RU"/>
        </w:rPr>
        <w:t>С</w:t>
      </w:r>
      <w:r w:rsidRPr="005F4078">
        <w:rPr>
          <w:rFonts w:eastAsia="Arial"/>
          <w:color w:val="000000"/>
          <w:szCs w:val="28"/>
          <w:vertAlign w:val="subscript"/>
          <w:lang w:eastAsia="ru-RU"/>
        </w:rPr>
        <w:t>обп,обх</w:t>
      </w:r>
      <w:proofErr w:type="spellEnd"/>
      <w:proofErr w:type="gramEnd"/>
      <w:r w:rsidR="00D17844">
        <w:rPr>
          <w:rFonts w:eastAsia="Arial"/>
          <w:color w:val="000000"/>
          <w:szCs w:val="28"/>
          <w:lang w:eastAsia="ru-RU"/>
        </w:rPr>
        <w:t xml:space="preserve"> –</w:t>
      </w:r>
      <w:r w:rsidRPr="005F4078">
        <w:rPr>
          <w:rFonts w:eastAsia="Arial"/>
          <w:color w:val="000000"/>
          <w:szCs w:val="28"/>
          <w:lang w:eastAsia="ru-RU"/>
        </w:rPr>
        <w:t xml:space="preserve"> произведение основной заработной платы исполнителей на конкретное программное средство </w:t>
      </w:r>
      <w:proofErr w:type="spellStart"/>
      <w:r w:rsidRPr="005F4078">
        <w:rPr>
          <w:rFonts w:eastAsia="Arial"/>
          <w:color w:val="000000"/>
          <w:szCs w:val="28"/>
          <w:lang w:eastAsia="ru-RU"/>
        </w:rPr>
        <w:t>С</w:t>
      </w:r>
      <w:r w:rsidRPr="005F4078">
        <w:rPr>
          <w:rFonts w:eastAsia="Arial"/>
          <w:color w:val="000000"/>
          <w:szCs w:val="28"/>
          <w:vertAlign w:val="subscript"/>
          <w:lang w:eastAsia="ru-RU"/>
        </w:rPr>
        <w:t>оз</w:t>
      </w:r>
      <w:proofErr w:type="spellEnd"/>
      <w:r w:rsidRPr="005F4078">
        <w:rPr>
          <w:rFonts w:eastAsia="Arial"/>
          <w:color w:val="000000"/>
          <w:szCs w:val="28"/>
          <w:lang w:eastAsia="ru-RU"/>
        </w:rPr>
        <w:t xml:space="preserve"> на норматив накладных расходов в целом по организации </w:t>
      </w:r>
      <w:proofErr w:type="spellStart"/>
      <w:r w:rsidRPr="005F4078">
        <w:rPr>
          <w:rFonts w:eastAsia="Arial"/>
          <w:color w:val="000000"/>
          <w:szCs w:val="28"/>
          <w:lang w:eastAsia="ru-RU"/>
        </w:rPr>
        <w:t>Н</w:t>
      </w:r>
      <w:r w:rsidRPr="005F4078">
        <w:rPr>
          <w:rFonts w:eastAsia="Arial"/>
          <w:color w:val="000000"/>
          <w:szCs w:val="28"/>
          <w:vertAlign w:val="subscript"/>
          <w:lang w:eastAsia="ru-RU"/>
        </w:rPr>
        <w:t>обп,обх</w:t>
      </w:r>
      <w:proofErr w:type="spellEnd"/>
      <w:r w:rsidRPr="005F4078">
        <w:rPr>
          <w:rFonts w:eastAsia="Arial"/>
          <w:color w:val="000000"/>
          <w:szCs w:val="28"/>
          <w:lang w:eastAsia="ru-RU"/>
        </w:rPr>
        <w:t>, по формуле 6.</w:t>
      </w:r>
      <w:r>
        <w:rPr>
          <w:rFonts w:eastAsia="Arial"/>
          <w:color w:val="000000"/>
          <w:szCs w:val="28"/>
          <w:lang w:eastAsia="ru-RU"/>
        </w:rPr>
        <w:t>5</w:t>
      </w:r>
      <w:r w:rsidR="00CB3FBF">
        <w:rPr>
          <w:rFonts w:eastAsia="Arial"/>
          <w:color w:val="000000"/>
          <w:szCs w:val="28"/>
          <w:lang w:eastAsia="ru-RU"/>
        </w:rPr>
        <w:t>.</w:t>
      </w:r>
    </w:p>
    <w:tbl>
      <w:tblPr>
        <w:tblW w:w="10019" w:type="dxa"/>
        <w:jc w:val="center"/>
        <w:tblLayout w:type="fixed"/>
        <w:tblCellMar>
          <w:left w:w="0" w:type="dxa"/>
          <w:right w:w="0" w:type="dxa"/>
        </w:tblCellMar>
        <w:tblLook w:val="04A0" w:firstRow="1" w:lastRow="0" w:firstColumn="1" w:lastColumn="0" w:noHBand="0" w:noVBand="1"/>
      </w:tblPr>
      <w:tblGrid>
        <w:gridCol w:w="1077"/>
        <w:gridCol w:w="7848"/>
        <w:gridCol w:w="1094"/>
      </w:tblGrid>
      <w:tr w:rsidR="008219BF" w:rsidRPr="005F4078" w14:paraId="3F4ED5C8" w14:textId="77777777" w:rsidTr="007E496C">
        <w:trPr>
          <w:jc w:val="center"/>
        </w:trPr>
        <w:tc>
          <w:tcPr>
            <w:tcW w:w="1077" w:type="dxa"/>
          </w:tcPr>
          <w:p w14:paraId="350993BA" w14:textId="77777777" w:rsidR="008219BF" w:rsidRPr="005F4078" w:rsidRDefault="008219BF"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olor w:val="000000"/>
                <w:szCs w:val="28"/>
                <w:lang w:eastAsia="ru-RU"/>
              </w:rPr>
            </w:pPr>
          </w:p>
        </w:tc>
        <w:tc>
          <w:tcPr>
            <w:tcW w:w="7848" w:type="dxa"/>
          </w:tcPr>
          <w:p w14:paraId="4B751CAA" w14:textId="4051A0C4" w:rsidR="008219BF" w:rsidRPr="000E2C5A" w:rsidRDefault="00D34C7C"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54"/>
              <w:jc w:val="center"/>
              <w:rPr>
                <w:rFonts w:eastAsia="Times New Roman"/>
                <w:color w:val="000000"/>
                <w:szCs w:val="28"/>
                <w:lang w:eastAsia="ru-RU"/>
              </w:rPr>
            </w:pPr>
            <m:oMathPara>
              <m:oMathParaPr>
                <m:jc m:val="center"/>
              </m:oMathParaPr>
              <m:oMath>
                <m:sSub>
                  <m:sSubPr>
                    <m:ctrlPr>
                      <w:rPr>
                        <w:rFonts w:ascii="Cambria Math" w:hAnsi="Cambria Math"/>
                        <w:szCs w:val="28"/>
                      </w:rPr>
                    </m:ctrlPr>
                  </m:sSubPr>
                  <m:e>
                    <m:r>
                      <m:rPr>
                        <m:lit/>
                        <m:nor/>
                      </m:rPr>
                      <w:rPr>
                        <w:szCs w:val="28"/>
                      </w:rPr>
                      <m:t>С</m:t>
                    </m:r>
                  </m:e>
                  <m:sub>
                    <m:r>
                      <m:rPr>
                        <m:lit/>
                        <m:nor/>
                      </m:rPr>
                      <w:rPr>
                        <w:szCs w:val="28"/>
                      </w:rPr>
                      <m:t>обп,обх</m:t>
                    </m:r>
                  </m:sub>
                </m:sSub>
                <m:r>
                  <m:rPr>
                    <m:lit/>
                    <m:nor/>
                  </m:rPr>
                  <w:rPr>
                    <w:szCs w:val="28"/>
                  </w:rPr>
                  <m:t xml:space="preserve"> = </m:t>
                </m:r>
                <m:f>
                  <m:fPr>
                    <m:ctrlPr>
                      <w:rPr>
                        <w:rFonts w:ascii="Cambria Math" w:hAnsi="Cambria Math"/>
                        <w:szCs w:val="28"/>
                      </w:rPr>
                    </m:ctrlPr>
                  </m:fPr>
                  <m:num>
                    <m:sSub>
                      <m:sSubPr>
                        <m:ctrlPr>
                          <w:rPr>
                            <w:rFonts w:ascii="Cambria Math" w:hAnsi="Cambria Math"/>
                            <w:szCs w:val="28"/>
                          </w:rPr>
                        </m:ctrlPr>
                      </m:sSubPr>
                      <m:e>
                        <m:r>
                          <m:rPr>
                            <m:lit/>
                            <m:nor/>
                          </m:rPr>
                          <w:rPr>
                            <w:szCs w:val="28"/>
                          </w:rPr>
                          <m:t>С</m:t>
                        </m:r>
                      </m:e>
                      <m:sub>
                        <m:r>
                          <m:rPr>
                            <m:lit/>
                            <m:nor/>
                          </m:rPr>
                          <w:rPr>
                            <w:szCs w:val="28"/>
                          </w:rPr>
                          <m:t>оз</m:t>
                        </m:r>
                      </m:sub>
                    </m:sSub>
                    <m:r>
                      <m:rPr>
                        <m:lit/>
                        <m:nor/>
                      </m:rPr>
                      <w:rPr>
                        <w:szCs w:val="28"/>
                      </w:rPr>
                      <m:t xml:space="preserve"> </m:t>
                    </m:r>
                    <m:r>
                      <m:rPr>
                        <m:lit/>
                        <m:nor/>
                      </m:rPr>
                      <w:rPr>
                        <w:rFonts w:ascii="Cambria Math" w:hAnsi="Cambria Math" w:cs="Cambria Math"/>
                        <w:szCs w:val="28"/>
                      </w:rPr>
                      <m:t>⋅</m:t>
                    </m:r>
                    <m:r>
                      <m:rPr>
                        <m:lit/>
                        <m:nor/>
                      </m:rPr>
                      <w:rPr>
                        <w:szCs w:val="28"/>
                      </w:rPr>
                      <m:t xml:space="preserve"> </m:t>
                    </m:r>
                    <m:sSub>
                      <m:sSubPr>
                        <m:ctrlPr>
                          <w:rPr>
                            <w:rFonts w:ascii="Cambria Math" w:hAnsi="Cambria Math"/>
                            <w:szCs w:val="28"/>
                          </w:rPr>
                        </m:ctrlPr>
                      </m:sSubPr>
                      <m:e>
                        <m:r>
                          <m:rPr>
                            <m:lit/>
                            <m:nor/>
                          </m:rPr>
                          <w:rPr>
                            <w:szCs w:val="28"/>
                          </w:rPr>
                          <m:t>Н</m:t>
                        </m:r>
                      </m:e>
                      <m:sub>
                        <m:r>
                          <m:rPr>
                            <m:lit/>
                            <m:nor/>
                          </m:rPr>
                          <w:rPr>
                            <w:szCs w:val="28"/>
                          </w:rPr>
                          <m:t>обп,обх</m:t>
                        </m:r>
                      </m:sub>
                    </m:sSub>
                  </m:num>
                  <m:den>
                    <m:r>
                      <m:rPr>
                        <m:lit/>
                        <m:nor/>
                      </m:rPr>
                      <w:rPr>
                        <w:szCs w:val="28"/>
                      </w:rPr>
                      <m:t xml:space="preserve"> 100</m:t>
                    </m:r>
                  </m:den>
                </m:f>
              </m:oMath>
            </m:oMathPara>
          </w:p>
        </w:tc>
        <w:tc>
          <w:tcPr>
            <w:tcW w:w="1094" w:type="dxa"/>
            <w:vAlign w:val="center"/>
          </w:tcPr>
          <w:p w14:paraId="66D97448" w14:textId="77777777" w:rsidR="008219BF" w:rsidRPr="005F4078" w:rsidRDefault="008219BF" w:rsidP="0060770A">
            <w:pPr>
              <w:widowControl w:val="0"/>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4"/>
              <w:jc w:val="right"/>
              <w:rPr>
                <w:rFonts w:eastAsia="Times New Roman"/>
                <w:color w:val="000000"/>
                <w:szCs w:val="28"/>
                <w:lang w:eastAsia="ru-RU"/>
              </w:rPr>
            </w:pPr>
            <w:r w:rsidRPr="005F4078">
              <w:rPr>
                <w:rFonts w:eastAsia="Times New Roman"/>
                <w:color w:val="000000"/>
                <w:szCs w:val="28"/>
                <w:lang w:eastAsia="ru-RU"/>
              </w:rPr>
              <w:t>(6.</w:t>
            </w:r>
            <w:r>
              <w:rPr>
                <w:rFonts w:eastAsia="Times New Roman"/>
                <w:color w:val="000000"/>
                <w:szCs w:val="28"/>
                <w:lang w:eastAsia="ru-RU"/>
              </w:rPr>
              <w:t>5</w:t>
            </w:r>
            <w:r w:rsidRPr="005F4078">
              <w:rPr>
                <w:rFonts w:eastAsia="Times New Roman"/>
                <w:color w:val="000000"/>
                <w:szCs w:val="28"/>
                <w:lang w:eastAsia="ru-RU"/>
              </w:rPr>
              <w:t>)</w:t>
            </w:r>
          </w:p>
        </w:tc>
      </w:tr>
    </w:tbl>
    <w:p w14:paraId="4E6C3B83" w14:textId="77777777" w:rsidR="008219BF" w:rsidRPr="005F4078" w:rsidRDefault="008219BF"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Arial"/>
          <w:color w:val="000000"/>
          <w:szCs w:val="28"/>
          <w:lang w:eastAsia="ru-RU"/>
        </w:rPr>
      </w:pPr>
      <w:r w:rsidRPr="005F4078">
        <w:rPr>
          <w:rFonts w:eastAsia="Arial"/>
          <w:color w:val="000000"/>
          <w:szCs w:val="28"/>
          <w:lang w:eastAsia="ru-RU"/>
        </w:rPr>
        <w:t xml:space="preserve">Сумма накладных расходов составит: </w:t>
      </w:r>
    </w:p>
    <w:p w14:paraId="2933F2F9" w14:textId="1EF6A8F0" w:rsidR="008219BF" w:rsidRPr="000E2C5A" w:rsidRDefault="00D34C7C"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firstLine="0"/>
        <w:jc w:val="center"/>
        <w:rPr>
          <w:rFonts w:eastAsia="Times New Roman"/>
          <w:color w:val="000000"/>
          <w:szCs w:val="28"/>
          <w:lang w:eastAsia="ru-RU"/>
        </w:rPr>
      </w:pPr>
      <m:oMath>
        <m:sSub>
          <m:sSubPr>
            <m:ctrlPr>
              <w:rPr>
                <w:rFonts w:ascii="Cambria Math" w:hAnsi="Cambria Math"/>
                <w:szCs w:val="28"/>
              </w:rPr>
            </m:ctrlPr>
          </m:sSubPr>
          <m:e>
            <m:r>
              <m:rPr>
                <m:lit/>
                <m:nor/>
              </m:rPr>
              <w:rPr>
                <w:szCs w:val="28"/>
              </w:rPr>
              <m:t>С</m:t>
            </m:r>
          </m:e>
          <m:sub>
            <m:r>
              <m:rPr>
                <m:lit/>
                <m:nor/>
              </m:rPr>
              <w:rPr>
                <w:szCs w:val="28"/>
              </w:rPr>
              <m:t>обп,обх</m:t>
            </m:r>
          </m:sub>
        </m:sSub>
      </m:oMath>
      <w:r w:rsidR="008219BF" w:rsidRPr="000E2C5A">
        <w:rPr>
          <w:rFonts w:eastAsia="Times New Roman"/>
          <w:color w:val="000000"/>
          <w:szCs w:val="28"/>
          <w:lang w:eastAsia="ru-RU"/>
        </w:rPr>
        <w:t xml:space="preserve"> = </w:t>
      </w:r>
      <m:oMath>
        <m:r>
          <m:rPr>
            <m:nor/>
          </m:rPr>
          <w:rPr>
            <w:rFonts w:eastAsia="Times New Roman"/>
            <w:szCs w:val="28"/>
            <w:lang w:eastAsia="ru-RU"/>
          </w:rPr>
          <m:t>5483,52</m:t>
        </m:r>
      </m:oMath>
      <w:r w:rsidR="008219BF" w:rsidRPr="000E2C5A">
        <w:rPr>
          <w:rFonts w:eastAsia="Times New Roman"/>
          <w:color w:val="000000"/>
          <w:szCs w:val="28"/>
          <w:lang w:eastAsia="ru-RU"/>
        </w:rPr>
        <w:t xml:space="preserve"> </w:t>
      </w:r>
      <m:oMath>
        <m:r>
          <m:rPr>
            <m:lit/>
            <m:nor/>
          </m:rPr>
          <w:rPr>
            <w:rFonts w:ascii="Cambria Math" w:hAnsi="Cambria Math" w:cs="Cambria Math"/>
            <w:szCs w:val="28"/>
          </w:rPr>
          <m:t>⋅</m:t>
        </m:r>
      </m:oMath>
      <w:r w:rsidR="008219BF" w:rsidRPr="000E2C5A">
        <w:rPr>
          <w:rFonts w:eastAsia="Times New Roman"/>
          <w:color w:val="000000"/>
          <w:szCs w:val="28"/>
          <w:lang w:eastAsia="ru-RU"/>
        </w:rPr>
        <w:t xml:space="preserve"> 50 / 100 = </w:t>
      </w:r>
      <w:r w:rsidR="00CE354D" w:rsidRPr="000E2C5A">
        <w:rPr>
          <w:rFonts w:eastAsia="Times New Roman"/>
          <w:color w:val="000000"/>
          <w:szCs w:val="28"/>
          <w:lang w:eastAsia="ru-RU"/>
        </w:rPr>
        <w:t>2741</w:t>
      </w:r>
      <w:r w:rsidR="00C14095" w:rsidRPr="000E2C5A">
        <w:rPr>
          <w:rFonts w:eastAsia="Times New Roman"/>
          <w:color w:val="000000"/>
          <w:szCs w:val="28"/>
          <w:lang w:eastAsia="ru-RU"/>
        </w:rPr>
        <w:t>,</w:t>
      </w:r>
      <w:r w:rsidR="00CE354D" w:rsidRPr="000E2C5A">
        <w:rPr>
          <w:rFonts w:eastAsia="Times New Roman"/>
          <w:color w:val="000000"/>
          <w:szCs w:val="28"/>
          <w:lang w:eastAsia="ru-RU"/>
        </w:rPr>
        <w:t>76</w:t>
      </w:r>
      <w:r w:rsidR="008219BF" w:rsidRPr="000E2C5A">
        <w:rPr>
          <w:rFonts w:eastAsia="Times New Roman"/>
          <w:color w:val="000000"/>
          <w:szCs w:val="28"/>
          <w:lang w:eastAsia="ru-RU"/>
        </w:rPr>
        <w:t xml:space="preserve"> руб.</w:t>
      </w:r>
    </w:p>
    <w:p w14:paraId="48FD00E4" w14:textId="36766EBC" w:rsidR="008219BF" w:rsidRDefault="008219BF"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8"/>
        </w:rPr>
      </w:pPr>
      <w:r w:rsidRPr="005F4078">
        <w:rPr>
          <w:szCs w:val="28"/>
        </w:rPr>
        <w:t>Таким образом, сумма нак</w:t>
      </w:r>
      <w:r w:rsidR="00CE354D">
        <w:rPr>
          <w:szCs w:val="28"/>
        </w:rPr>
        <w:t>ладных расходов составила 2741</w:t>
      </w:r>
      <w:r w:rsidR="00C14095">
        <w:rPr>
          <w:szCs w:val="28"/>
        </w:rPr>
        <w:t>,</w:t>
      </w:r>
      <w:r w:rsidR="00CE354D">
        <w:rPr>
          <w:szCs w:val="28"/>
        </w:rPr>
        <w:t>76</w:t>
      </w:r>
      <w:r w:rsidRPr="005F4078">
        <w:rPr>
          <w:szCs w:val="28"/>
        </w:rPr>
        <w:t xml:space="preserve"> рублей.</w:t>
      </w:r>
    </w:p>
    <w:p w14:paraId="2D17FAC7" w14:textId="77777777" w:rsidR="00A36D67" w:rsidRPr="004E5008" w:rsidRDefault="00A36D67" w:rsidP="0060770A">
      <w:pPr>
        <w:pStyle w:val="affff"/>
      </w:pPr>
      <w:bookmarkStart w:id="129" w:name="_Toc198277040"/>
      <w:r>
        <w:t>6.3.7 Сумма расходов на разработку</w:t>
      </w:r>
      <w:bookmarkEnd w:id="129"/>
    </w:p>
    <w:p w14:paraId="0BFC76DE" w14:textId="77777777" w:rsidR="00A36D67" w:rsidRPr="005F4078" w:rsidRDefault="00A36D6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eastAsia="Arial"/>
          <w:color w:val="000000"/>
          <w:szCs w:val="28"/>
          <w:lang w:eastAsia="ru-RU"/>
        </w:rPr>
      </w:pPr>
      <w:r w:rsidRPr="00456A6E">
        <w:rPr>
          <w:rFonts w:eastAsia="Arial"/>
          <w:color w:val="000000"/>
          <w:spacing w:val="4"/>
          <w:szCs w:val="28"/>
          <w:lang w:eastAsia="ru-RU"/>
        </w:rPr>
        <w:t>Сумма расходов на разработку программного средства С</w:t>
      </w:r>
      <w:r w:rsidRPr="00456A6E">
        <w:rPr>
          <w:rFonts w:eastAsia="Arial"/>
          <w:color w:val="000000"/>
          <w:spacing w:val="4"/>
          <w:szCs w:val="28"/>
          <w:vertAlign w:val="subscript"/>
          <w:lang w:eastAsia="ru-RU"/>
        </w:rPr>
        <w:t>р</w:t>
      </w:r>
      <w:r w:rsidRPr="00456A6E">
        <w:rPr>
          <w:rFonts w:eastAsia="Arial"/>
          <w:color w:val="000000"/>
          <w:spacing w:val="4"/>
          <w:szCs w:val="28"/>
          <w:lang w:eastAsia="ru-RU"/>
        </w:rPr>
        <w:t xml:space="preserve"> определяется как сумма основной и дополнительной заработных плат исполнителей на конкретное </w:t>
      </w:r>
      <w:r w:rsidR="00546187" w:rsidRPr="00456A6E">
        <w:rPr>
          <w:rFonts w:eastAsia="Arial"/>
          <w:color w:val="000000"/>
          <w:spacing w:val="4"/>
          <w:szCs w:val="28"/>
          <w:lang w:eastAsia="ru-RU"/>
        </w:rPr>
        <w:t>программное средство</w:t>
      </w:r>
      <w:r w:rsidRPr="00456A6E">
        <w:rPr>
          <w:rFonts w:eastAsia="Arial"/>
          <w:color w:val="000000"/>
          <w:spacing w:val="4"/>
          <w:szCs w:val="28"/>
          <w:lang w:eastAsia="ru-RU"/>
        </w:rPr>
        <w:t>, отчислений на социальные нужды, суммы на оплату машинного времени, суммы прочих затрат и суммы накладных расходов, по формуле (6.6)</w:t>
      </w:r>
      <w:r w:rsidRPr="005F4078">
        <w:rPr>
          <w:rFonts w:eastAsia="Arial"/>
          <w:color w:val="000000"/>
          <w:szCs w:val="28"/>
          <w:lang w:eastAsia="ru-RU"/>
        </w:rPr>
        <w:t>.</w:t>
      </w:r>
    </w:p>
    <w:tbl>
      <w:tblPr>
        <w:tblW w:w="10635" w:type="dxa"/>
        <w:jc w:val="center"/>
        <w:tblLayout w:type="fixed"/>
        <w:tblLook w:val="04A0" w:firstRow="1" w:lastRow="0" w:firstColumn="1" w:lastColumn="0" w:noHBand="0" w:noVBand="1"/>
      </w:tblPr>
      <w:tblGrid>
        <w:gridCol w:w="1370"/>
        <w:gridCol w:w="7782"/>
        <w:gridCol w:w="1483"/>
      </w:tblGrid>
      <w:tr w:rsidR="00A36D67" w:rsidRPr="005F4078" w14:paraId="02855BAB" w14:textId="77777777" w:rsidTr="007E496C">
        <w:trPr>
          <w:trHeight w:val="248"/>
          <w:jc w:val="center"/>
        </w:trPr>
        <w:tc>
          <w:tcPr>
            <w:tcW w:w="1370" w:type="dxa"/>
          </w:tcPr>
          <w:p w14:paraId="6F68DC91" w14:textId="77777777" w:rsidR="00A36D67" w:rsidRPr="005F4078" w:rsidRDefault="00A36D67" w:rsidP="0060770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olor w:val="000000"/>
                <w:szCs w:val="28"/>
                <w:lang w:eastAsia="ru-RU"/>
              </w:rPr>
            </w:pPr>
          </w:p>
        </w:tc>
        <w:tc>
          <w:tcPr>
            <w:tcW w:w="7782" w:type="dxa"/>
            <w:vAlign w:val="center"/>
          </w:tcPr>
          <w:p w14:paraId="24E2902D" w14:textId="77777777" w:rsidR="00A36D67" w:rsidRPr="0095039A" w:rsidRDefault="00D34C7C" w:rsidP="0060770A">
            <w:pPr>
              <w:pStyle w:val="afffff1"/>
              <w:spacing w:before="60" w:after="60"/>
              <w:ind w:firstLine="0"/>
              <w:jc w:val="center"/>
              <w:rPr>
                <w:szCs w:val="28"/>
                <w:lang w:val="ru-RU"/>
              </w:rPr>
            </w:pPr>
            <m:oMathPara>
              <m:oMathParaPr>
                <m:jc m:val="center"/>
              </m:oMathParaPr>
              <m:oMath>
                <m:sSub>
                  <m:sSubPr>
                    <m:ctrlPr>
                      <w:rPr>
                        <w:rFonts w:ascii="Cambria Math" w:hAnsi="Cambria Math"/>
                        <w:szCs w:val="28"/>
                      </w:rPr>
                    </m:ctrlPr>
                  </m:sSubPr>
                  <m:e>
                    <m:r>
                      <m:rPr>
                        <m:lit/>
                        <m:nor/>
                      </m:rPr>
                      <w:rPr>
                        <w:szCs w:val="28"/>
                        <w:lang w:val="ru-RU"/>
                      </w:rPr>
                      <m:t>С</m:t>
                    </m:r>
                  </m:e>
                  <m:sub>
                    <m:r>
                      <m:rPr>
                        <m:nor/>
                      </m:rPr>
                      <w:rPr>
                        <w:szCs w:val="28"/>
                        <w:lang w:val="ru-RU"/>
                      </w:rPr>
                      <m:t>р</m:t>
                    </m:r>
                  </m:sub>
                </m:sSub>
                <m:r>
                  <m:rPr>
                    <m:lit/>
                    <m:nor/>
                  </m:rPr>
                  <w:rPr>
                    <w:szCs w:val="28"/>
                    <w:lang w:val="ru-RU"/>
                  </w:rPr>
                  <m:t xml:space="preserve"> = </m:t>
                </m:r>
                <m:sSub>
                  <m:sSubPr>
                    <m:ctrlPr>
                      <w:rPr>
                        <w:rFonts w:ascii="Cambria Math" w:hAnsi="Cambria Math"/>
                        <w:szCs w:val="28"/>
                      </w:rPr>
                    </m:ctrlPr>
                  </m:sSubPr>
                  <m:e>
                    <m:r>
                      <m:rPr>
                        <m:lit/>
                        <m:nor/>
                      </m:rPr>
                      <w:rPr>
                        <w:szCs w:val="28"/>
                        <w:lang w:val="ru-RU"/>
                      </w:rPr>
                      <m:t>С</m:t>
                    </m:r>
                  </m:e>
                  <m:sub>
                    <m:r>
                      <m:rPr>
                        <m:lit/>
                        <m:nor/>
                      </m:rPr>
                      <w:rPr>
                        <w:szCs w:val="28"/>
                        <w:lang w:val="ru-RU"/>
                      </w:rPr>
                      <m:t>оз</m:t>
                    </m:r>
                  </m:sub>
                </m:sSub>
                <m:r>
                  <m:rPr>
                    <m:lit/>
                    <m:nor/>
                  </m:rPr>
                  <w:rPr>
                    <w:szCs w:val="28"/>
                    <w:lang w:val="ru-RU"/>
                  </w:rPr>
                  <m:t xml:space="preserve"> + </m:t>
                </m:r>
                <m:sSub>
                  <m:sSubPr>
                    <m:ctrlPr>
                      <w:rPr>
                        <w:rFonts w:ascii="Cambria Math" w:hAnsi="Cambria Math"/>
                        <w:szCs w:val="28"/>
                      </w:rPr>
                    </m:ctrlPr>
                  </m:sSubPr>
                  <m:e>
                    <m:r>
                      <m:rPr>
                        <m:lit/>
                        <m:nor/>
                      </m:rPr>
                      <w:rPr>
                        <w:szCs w:val="28"/>
                        <w:lang w:val="ru-RU"/>
                      </w:rPr>
                      <m:t>С</m:t>
                    </m:r>
                  </m:e>
                  <m:sub>
                    <m:r>
                      <m:rPr>
                        <m:lit/>
                        <m:nor/>
                      </m:rPr>
                      <w:rPr>
                        <w:szCs w:val="28"/>
                        <w:lang w:val="ru-RU"/>
                      </w:rPr>
                      <m:t>дз</m:t>
                    </m:r>
                  </m:sub>
                </m:sSub>
                <m:r>
                  <m:rPr>
                    <m:lit/>
                    <m:nor/>
                  </m:rPr>
                  <w:rPr>
                    <w:szCs w:val="28"/>
                    <w:lang w:val="ru-RU"/>
                  </w:rPr>
                  <m:t xml:space="preserve"> + </m:t>
                </m:r>
                <m:sSub>
                  <m:sSubPr>
                    <m:ctrlPr>
                      <w:rPr>
                        <w:rFonts w:ascii="Cambria Math" w:hAnsi="Cambria Math"/>
                        <w:szCs w:val="28"/>
                      </w:rPr>
                    </m:ctrlPr>
                  </m:sSubPr>
                  <m:e>
                    <m:r>
                      <m:rPr>
                        <m:lit/>
                        <m:nor/>
                      </m:rPr>
                      <w:rPr>
                        <w:szCs w:val="28"/>
                      </w:rPr>
                      <m:t>C</m:t>
                    </m:r>
                  </m:e>
                  <m:sub>
                    <m:r>
                      <m:rPr>
                        <m:lit/>
                        <m:nor/>
                      </m:rPr>
                      <w:rPr>
                        <w:szCs w:val="28"/>
                        <w:lang w:val="ru-RU"/>
                      </w:rPr>
                      <m:t>фсзн</m:t>
                    </m:r>
                  </m:sub>
                </m:sSub>
                <m:r>
                  <m:rPr>
                    <m:lit/>
                    <m:nor/>
                  </m:rPr>
                  <w:rPr>
                    <w:szCs w:val="28"/>
                    <w:lang w:val="ru-RU"/>
                  </w:rPr>
                  <m:t xml:space="preserve"> + </m:t>
                </m:r>
                <m:sSub>
                  <m:sSubPr>
                    <m:ctrlPr>
                      <w:rPr>
                        <w:rFonts w:ascii="Cambria Math" w:hAnsi="Cambria Math"/>
                        <w:szCs w:val="28"/>
                      </w:rPr>
                    </m:ctrlPr>
                  </m:sSubPr>
                  <m:e>
                    <m:r>
                      <m:rPr>
                        <m:lit/>
                        <m:nor/>
                      </m:rPr>
                      <w:rPr>
                        <w:szCs w:val="28"/>
                      </w:rPr>
                      <m:t>C</m:t>
                    </m:r>
                  </m:e>
                  <m:sub>
                    <m:r>
                      <m:rPr>
                        <m:nor/>
                      </m:rPr>
                      <w:rPr>
                        <w:szCs w:val="28"/>
                        <w:lang w:val="ru-RU"/>
                      </w:rPr>
                      <m:t>бгс</m:t>
                    </m:r>
                  </m:sub>
                </m:sSub>
                <m:r>
                  <m:rPr>
                    <m:nor/>
                  </m:rPr>
                  <w:rPr>
                    <w:szCs w:val="28"/>
                    <w:lang w:val="ru-RU"/>
                  </w:rPr>
                  <m:t xml:space="preserve"> </m:t>
                </m:r>
                <m:r>
                  <m:rPr>
                    <m:lit/>
                    <m:nor/>
                  </m:rPr>
                  <w:rPr>
                    <w:szCs w:val="28"/>
                    <w:lang w:val="ru-RU"/>
                  </w:rPr>
                  <m:t xml:space="preserve">+ </m:t>
                </m:r>
                <m:sSub>
                  <m:sSubPr>
                    <m:ctrlPr>
                      <w:rPr>
                        <w:rFonts w:ascii="Cambria Math" w:hAnsi="Cambria Math"/>
                        <w:szCs w:val="28"/>
                      </w:rPr>
                    </m:ctrlPr>
                  </m:sSubPr>
                  <m:e>
                    <m:r>
                      <m:rPr>
                        <m:lit/>
                        <m:nor/>
                      </m:rPr>
                      <w:rPr>
                        <w:szCs w:val="28"/>
                      </w:rPr>
                      <m:t>C</m:t>
                    </m:r>
                  </m:e>
                  <m:sub>
                    <m:r>
                      <m:rPr>
                        <m:lit/>
                        <m:nor/>
                      </m:rPr>
                      <w:rPr>
                        <w:szCs w:val="28"/>
                        <w:lang w:val="ru-RU"/>
                      </w:rPr>
                      <m:t>пз</m:t>
                    </m:r>
                  </m:sub>
                </m:sSub>
                <m:r>
                  <m:rPr>
                    <m:lit/>
                    <m:nor/>
                  </m:rPr>
                  <w:rPr>
                    <w:szCs w:val="28"/>
                    <w:lang w:val="ru-RU"/>
                  </w:rPr>
                  <m:t xml:space="preserve"> + </m:t>
                </m:r>
                <m:sSub>
                  <m:sSubPr>
                    <m:ctrlPr>
                      <w:rPr>
                        <w:rFonts w:ascii="Cambria Math" w:hAnsi="Cambria Math"/>
                        <w:szCs w:val="28"/>
                      </w:rPr>
                    </m:ctrlPr>
                  </m:sSubPr>
                  <m:e>
                    <m:r>
                      <m:rPr>
                        <m:lit/>
                        <m:nor/>
                      </m:rPr>
                      <w:rPr>
                        <w:szCs w:val="28"/>
                      </w:rPr>
                      <m:t>C</m:t>
                    </m:r>
                  </m:e>
                  <m:sub>
                    <m:r>
                      <m:rPr>
                        <m:lit/>
                        <m:nor/>
                      </m:rPr>
                      <w:rPr>
                        <w:szCs w:val="28"/>
                        <w:lang w:val="ru-RU"/>
                      </w:rPr>
                      <m:t>обп.обх</m:t>
                    </m:r>
                  </m:sub>
                </m:sSub>
              </m:oMath>
            </m:oMathPara>
          </w:p>
        </w:tc>
        <w:tc>
          <w:tcPr>
            <w:tcW w:w="1483" w:type="dxa"/>
            <w:vAlign w:val="center"/>
          </w:tcPr>
          <w:p w14:paraId="22C1DE99" w14:textId="77777777" w:rsidR="00A36D67" w:rsidRPr="005F4078" w:rsidRDefault="00A36D67" w:rsidP="0060770A">
            <w:pPr>
              <w:widowControl w:val="0"/>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24" w:right="182" w:firstLine="509"/>
              <w:jc w:val="right"/>
              <w:rPr>
                <w:rFonts w:eastAsia="Times New Roman"/>
                <w:color w:val="000000"/>
                <w:szCs w:val="28"/>
                <w:lang w:val="en-US" w:eastAsia="ru-RU"/>
              </w:rPr>
            </w:pPr>
            <w:r w:rsidRPr="005F4078">
              <w:rPr>
                <w:rFonts w:eastAsia="Times New Roman"/>
                <w:color w:val="000000"/>
                <w:szCs w:val="28"/>
                <w:lang w:val="en-US" w:eastAsia="ru-RU"/>
              </w:rPr>
              <w:t>(</w:t>
            </w:r>
            <w:r w:rsidRPr="005F4078">
              <w:rPr>
                <w:rFonts w:eastAsia="Times New Roman"/>
                <w:color w:val="000000"/>
                <w:szCs w:val="28"/>
                <w:lang w:eastAsia="ru-RU"/>
              </w:rPr>
              <w:t>6</w:t>
            </w:r>
            <w:r w:rsidRPr="005F4078">
              <w:rPr>
                <w:rFonts w:eastAsia="Times New Roman"/>
                <w:color w:val="000000"/>
                <w:szCs w:val="28"/>
                <w:lang w:val="en-US" w:eastAsia="ru-RU"/>
              </w:rPr>
              <w:t>.</w:t>
            </w:r>
            <w:r>
              <w:rPr>
                <w:rFonts w:eastAsia="Times New Roman"/>
                <w:color w:val="000000"/>
                <w:szCs w:val="28"/>
                <w:lang w:eastAsia="ru-RU"/>
              </w:rPr>
              <w:t>6</w:t>
            </w:r>
            <w:r w:rsidRPr="005F4078">
              <w:rPr>
                <w:rFonts w:eastAsia="Times New Roman"/>
                <w:color w:val="000000"/>
                <w:szCs w:val="28"/>
                <w:lang w:val="en-US" w:eastAsia="ru-RU"/>
              </w:rPr>
              <w:t>)</w:t>
            </w:r>
          </w:p>
        </w:tc>
      </w:tr>
    </w:tbl>
    <w:p w14:paraId="511A588E" w14:textId="77777777" w:rsidR="00A36D67" w:rsidRPr="005F4078" w:rsidRDefault="00A36D6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eastAsia="Arial"/>
          <w:color w:val="000000"/>
          <w:szCs w:val="28"/>
          <w:lang w:eastAsia="ru-RU"/>
        </w:rPr>
      </w:pPr>
      <w:r w:rsidRPr="005F4078">
        <w:rPr>
          <w:rFonts w:eastAsia="Arial"/>
          <w:color w:val="000000"/>
          <w:szCs w:val="28"/>
          <w:lang w:eastAsia="ru-RU"/>
        </w:rPr>
        <w:t>Все данные необходимые для вычисления есть, поэтому можно определить сумму расходов на разработку программного средства.</w:t>
      </w:r>
    </w:p>
    <w:p w14:paraId="7AC42A95" w14:textId="310BB659" w:rsidR="00A36D67" w:rsidRPr="00CB7C2B" w:rsidRDefault="00D34C7C"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firstLine="0"/>
        <w:jc w:val="center"/>
        <w:rPr>
          <w:rFonts w:eastAsia="Times New Roman"/>
          <w:color w:val="000000"/>
          <w:szCs w:val="28"/>
          <w:lang w:eastAsia="ru-RU"/>
        </w:rPr>
      </w:pPr>
      <m:oMath>
        <m:sSub>
          <m:sSubPr>
            <m:ctrlPr>
              <w:rPr>
                <w:rFonts w:ascii="Cambria Math" w:hAnsi="Cambria Math"/>
                <w:szCs w:val="28"/>
              </w:rPr>
            </m:ctrlPr>
          </m:sSubPr>
          <m:e>
            <m:r>
              <m:rPr>
                <m:lit/>
                <m:nor/>
              </m:rPr>
              <w:rPr>
                <w:szCs w:val="28"/>
              </w:rPr>
              <m:t>C</m:t>
            </m:r>
          </m:e>
          <m:sub>
            <m:r>
              <m:rPr>
                <m:lit/>
                <m:nor/>
              </m:rPr>
              <w:rPr>
                <w:szCs w:val="28"/>
              </w:rPr>
              <m:t>р</m:t>
            </m:r>
          </m:sub>
        </m:sSub>
        <m:r>
          <m:rPr>
            <m:nor/>
          </m:rPr>
          <w:rPr>
            <w:szCs w:val="28"/>
          </w:rPr>
          <m:t xml:space="preserve"> = 5483,52 + 822,53 + </m:t>
        </m:r>
        <m:r>
          <m:rPr>
            <m:nor/>
          </m:rPr>
          <w:rPr>
            <w:color w:val="000000"/>
            <w:szCs w:val="28"/>
          </w:rPr>
          <m:t xml:space="preserve">2144,06 </m:t>
        </m:r>
        <m:r>
          <m:rPr>
            <m:nor/>
          </m:rPr>
          <w:rPr>
            <w:szCs w:val="28"/>
          </w:rPr>
          <m:t>+ 37,84</m:t>
        </m:r>
        <m:r>
          <m:rPr>
            <m:lit/>
            <m:nor/>
          </m:rPr>
          <w:rPr>
            <w:szCs w:val="28"/>
          </w:rPr>
          <m:t xml:space="preserve"> + </m:t>
        </m:r>
        <m:r>
          <m:rPr>
            <m:nor/>
          </m:rPr>
          <w:rPr>
            <w:szCs w:val="28"/>
          </w:rPr>
          <m:t xml:space="preserve">589,00 </m:t>
        </m:r>
        <m:r>
          <m:rPr>
            <m:lit/>
            <m:nor/>
          </m:rPr>
          <w:rPr>
            <w:szCs w:val="28"/>
          </w:rPr>
          <m:t xml:space="preserve">+ </m:t>
        </m:r>
        <m:r>
          <m:rPr>
            <m:nor/>
          </m:rPr>
          <w:rPr>
            <w:rFonts w:eastAsia="Times New Roman"/>
            <w:color w:val="000000"/>
            <w:szCs w:val="28"/>
            <w:lang w:eastAsia="ru-RU"/>
          </w:rPr>
          <m:t>2741,76</m:t>
        </m:r>
        <m:r>
          <m:rPr>
            <m:lit/>
            <m:nor/>
          </m:rPr>
          <w:rPr>
            <w:szCs w:val="28"/>
          </w:rPr>
          <m:t xml:space="preserve"> = </m:t>
        </m:r>
        <m:r>
          <m:rPr>
            <m:nor/>
          </m:rPr>
          <w:rPr>
            <w:szCs w:val="28"/>
          </w:rPr>
          <m:t>11818,7</m:t>
        </m:r>
        <m:r>
          <w:rPr>
            <w:rFonts w:ascii="Cambria Math" w:eastAsia="Times New Roman" w:hAnsi="Cambria Math"/>
            <w:szCs w:val="28"/>
          </w:rPr>
          <m:t>1 руб</m:t>
        </m:r>
      </m:oMath>
      <w:r w:rsidR="00A36D67" w:rsidRPr="00CB7C2B">
        <w:rPr>
          <w:rFonts w:eastAsia="Times New Roman"/>
          <w:color w:val="000000"/>
          <w:szCs w:val="28"/>
          <w:lang w:eastAsia="ru-RU"/>
        </w:rPr>
        <w:t>.</w:t>
      </w:r>
    </w:p>
    <w:p w14:paraId="52A295A8" w14:textId="38256D14" w:rsidR="00A36D67" w:rsidRDefault="00A36D67"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eastAsia="Times New Roman"/>
          <w:color w:val="000000"/>
          <w:szCs w:val="28"/>
          <w:lang w:eastAsia="ru-RU"/>
        </w:rPr>
      </w:pPr>
      <w:r w:rsidRPr="005F4078">
        <w:rPr>
          <w:rFonts w:eastAsia="Times New Roman"/>
          <w:color w:val="000000"/>
          <w:szCs w:val="28"/>
          <w:lang w:eastAsia="ru-RU"/>
        </w:rPr>
        <w:t xml:space="preserve">Сумма расходов на разработку программного средства была вычислена на основе данных, рассчитанных </w:t>
      </w:r>
      <w:r>
        <w:rPr>
          <w:rFonts w:eastAsia="Times New Roman"/>
          <w:color w:val="000000"/>
          <w:szCs w:val="28"/>
          <w:lang w:eastAsia="ru-RU"/>
        </w:rPr>
        <w:t>ранее</w:t>
      </w:r>
      <w:r w:rsidRPr="00BE69B7">
        <w:rPr>
          <w:rFonts w:eastAsia="Times New Roman"/>
          <w:color w:val="000000"/>
          <w:szCs w:val="28"/>
          <w:lang w:eastAsia="ru-RU"/>
        </w:rPr>
        <w:t>,</w:t>
      </w:r>
      <w:r w:rsidRPr="005F4078">
        <w:rPr>
          <w:rFonts w:eastAsia="Times New Roman"/>
          <w:color w:val="000000"/>
          <w:szCs w:val="28"/>
          <w:lang w:eastAsia="ru-RU"/>
        </w:rPr>
        <w:t xml:space="preserve"> и составила </w:t>
      </w:r>
      <w:r w:rsidR="00606278">
        <w:rPr>
          <w:rFonts w:eastAsia="Times New Roman"/>
          <w:color w:val="000000"/>
          <w:szCs w:val="28"/>
          <w:lang w:eastAsia="ru-RU"/>
        </w:rPr>
        <w:t>11818,71</w:t>
      </w:r>
      <w:r w:rsidR="00EB328D">
        <w:rPr>
          <w:rFonts w:eastAsia="Times New Roman"/>
          <w:color w:val="000000"/>
          <w:szCs w:val="28"/>
          <w:lang w:eastAsia="ru-RU"/>
        </w:rPr>
        <w:t xml:space="preserve"> </w:t>
      </w:r>
      <w:r w:rsidRPr="005F4078">
        <w:rPr>
          <w:rFonts w:eastAsia="Times New Roman"/>
          <w:color w:val="000000"/>
          <w:szCs w:val="28"/>
          <w:lang w:eastAsia="ru-RU"/>
        </w:rPr>
        <w:t>рублей.</w:t>
      </w:r>
    </w:p>
    <w:p w14:paraId="42542DDD" w14:textId="77777777" w:rsidR="00B933F4" w:rsidRPr="004E5008" w:rsidRDefault="00B933F4" w:rsidP="0060770A">
      <w:pPr>
        <w:pStyle w:val="affff"/>
      </w:pPr>
      <w:bookmarkStart w:id="130" w:name="_Toc198277041"/>
      <w:r>
        <w:t>6.3.8 Определение цены, оценка эффективности</w:t>
      </w:r>
      <w:bookmarkEnd w:id="130"/>
    </w:p>
    <w:p w14:paraId="32705D57" w14:textId="77777777" w:rsidR="005F2F5F" w:rsidRPr="005F4078" w:rsidRDefault="005F2F5F" w:rsidP="0060770A">
      <w:pPr>
        <w:rPr>
          <w:szCs w:val="28"/>
        </w:rPr>
      </w:pPr>
      <w:r w:rsidRPr="005F4078">
        <w:rPr>
          <w:szCs w:val="28"/>
        </w:rPr>
        <w:t xml:space="preserve">Отпускная цена рассчитывается на основании цены разработчика, которая формируется на основе показателя рентабельности продукции. </w:t>
      </w:r>
    </w:p>
    <w:p w14:paraId="1BB99538" w14:textId="03276B74" w:rsidR="005F2F5F" w:rsidRPr="00892544" w:rsidRDefault="005F2F5F" w:rsidP="0060770A">
      <w:pPr>
        <w:rPr>
          <w:spacing w:val="6"/>
          <w:szCs w:val="28"/>
        </w:rPr>
      </w:pPr>
      <w:r w:rsidRPr="00892544">
        <w:rPr>
          <w:spacing w:val="6"/>
          <w:szCs w:val="28"/>
        </w:rPr>
        <w:lastRenderedPageBreak/>
        <w:t xml:space="preserve">Рентабельность и прибыль по создаваемому </w:t>
      </w:r>
      <w:r w:rsidR="00976A8B" w:rsidRPr="00892544">
        <w:rPr>
          <w:spacing w:val="6"/>
          <w:szCs w:val="28"/>
        </w:rPr>
        <w:t>программному средству</w:t>
      </w:r>
      <w:r w:rsidRPr="00892544">
        <w:rPr>
          <w:spacing w:val="6"/>
          <w:szCs w:val="28"/>
        </w:rPr>
        <w:t xml:space="preserve"> определяются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w:t>
      </w:r>
    </w:p>
    <w:p w14:paraId="399E4B2D" w14:textId="77777777" w:rsidR="00C06879" w:rsidRDefault="007E496C" w:rsidP="0060770A">
      <w:pPr>
        <w:rPr>
          <w:szCs w:val="28"/>
        </w:rPr>
      </w:pPr>
      <w:r>
        <w:rPr>
          <w:szCs w:val="28"/>
        </w:rPr>
        <w:t>Так как даже приблизительные цены аналогов не выкладываются в публичный доступ, а в основном остаются в тайне, то для расчета отпускной цены воспользуемся вариантом на основе желаемого уровня рентабельности.</w:t>
      </w:r>
    </w:p>
    <w:p w14:paraId="08B6E248" w14:textId="661AE83A" w:rsidR="007E496C" w:rsidRPr="00975963" w:rsidRDefault="00785DA7" w:rsidP="0060770A">
      <w:pPr>
        <w:rPr>
          <w:szCs w:val="28"/>
        </w:rPr>
      </w:pPr>
      <w:r w:rsidRPr="00785DA7">
        <w:rPr>
          <w:szCs w:val="28"/>
        </w:rPr>
        <w:t>При маркетинговом анализе рынка аналогичных программных средств для организации и проведения аукционов можно сделать вывод, что рынок насыщен подобными решениями. Однако многие из них либо недостаточно известны, либо не обеспечивают удобство и прозрачность взаимодействия между продавцами и пок</w:t>
      </w:r>
      <w:r w:rsidRPr="00975963">
        <w:rPr>
          <w:szCs w:val="28"/>
        </w:rPr>
        <w:t>упателями. Поскольку разрабатываемое программное средство создаётся по индивидуальному заказу и учитывает недостатки существующих аналогов, уровень рентабельности данного программного средства устанавливается на уровне 25%</w:t>
      </w:r>
      <w:r w:rsidR="007E496C" w:rsidRPr="00975963">
        <w:rPr>
          <w:spacing w:val="4"/>
          <w:szCs w:val="28"/>
        </w:rPr>
        <w:t>.</w:t>
      </w:r>
    </w:p>
    <w:p w14:paraId="6B138AF8" w14:textId="77777777" w:rsidR="007E496C" w:rsidRPr="00975963" w:rsidRDefault="007E496C" w:rsidP="0060770A">
      <w:pPr>
        <w:pStyle w:val="afffff1"/>
        <w:rPr>
          <w:szCs w:val="28"/>
          <w:lang w:val="ru-RU"/>
        </w:rPr>
      </w:pPr>
      <w:r w:rsidRPr="00975963">
        <w:rPr>
          <w:szCs w:val="28"/>
          <w:lang w:val="ru-RU"/>
        </w:rPr>
        <w:t>Прибыль от реализации вычисляется по формуле (6.7).</w:t>
      </w:r>
    </w:p>
    <w:tbl>
      <w:tblPr>
        <w:tblStyle w:val="TableGrid1"/>
        <w:tblW w:w="10551" w:type="dxa"/>
        <w:tblInd w:w="-426" w:type="dxa"/>
        <w:tblLayout w:type="fixed"/>
        <w:tblLook w:val="04A0" w:firstRow="1" w:lastRow="0" w:firstColumn="1" w:lastColumn="0" w:noHBand="0" w:noVBand="1"/>
      </w:tblPr>
      <w:tblGrid>
        <w:gridCol w:w="284"/>
        <w:gridCol w:w="9356"/>
        <w:gridCol w:w="911"/>
      </w:tblGrid>
      <w:tr w:rsidR="007E496C" w:rsidRPr="00975963" w14:paraId="70AD847C" w14:textId="77777777" w:rsidTr="001D26C6">
        <w:tc>
          <w:tcPr>
            <w:tcW w:w="284" w:type="dxa"/>
            <w:tcBorders>
              <w:top w:val="nil"/>
              <w:left w:val="nil"/>
              <w:bottom w:val="nil"/>
              <w:right w:val="nil"/>
            </w:tcBorders>
          </w:tcPr>
          <w:p w14:paraId="67C72961" w14:textId="77777777" w:rsidR="007E496C" w:rsidRPr="00975963" w:rsidRDefault="007E496C" w:rsidP="0060770A">
            <w:pPr>
              <w:jc w:val="center"/>
              <w:rPr>
                <w:rFonts w:ascii="Times New Roman" w:hAnsi="Times New Roman" w:cs="Times New Roman"/>
                <w:szCs w:val="28"/>
              </w:rPr>
            </w:pPr>
          </w:p>
        </w:tc>
        <w:tc>
          <w:tcPr>
            <w:tcW w:w="9356" w:type="dxa"/>
            <w:tcBorders>
              <w:top w:val="nil"/>
              <w:left w:val="nil"/>
              <w:bottom w:val="nil"/>
              <w:right w:val="nil"/>
            </w:tcBorders>
          </w:tcPr>
          <w:p w14:paraId="5E8B4D9F" w14:textId="77777777" w:rsidR="007E496C" w:rsidRPr="00975963" w:rsidRDefault="00D34C7C" w:rsidP="0060770A">
            <w:pPr>
              <w:spacing w:before="240" w:after="240"/>
              <w:ind w:left="739" w:firstLine="6"/>
              <w:jc w:val="center"/>
              <w:rPr>
                <w:rFonts w:ascii="Times New Roman" w:hAnsi="Times New Roman" w:cs="Times New Roman"/>
                <w:i/>
                <w:szCs w:val="28"/>
              </w:rPr>
            </w:pPr>
            <m:oMathPara>
              <m:oMathParaPr>
                <m:jc m:val="center"/>
              </m:oMathParaPr>
              <m:oMath>
                <m:sSub>
                  <m:sSubPr>
                    <m:ctrlPr>
                      <w:rPr>
                        <w:rFonts w:ascii="Cambria Math" w:hAnsi="Cambria Math" w:cs="Times New Roman"/>
                        <w:i/>
                        <w:szCs w:val="28"/>
                      </w:rPr>
                    </m:ctrlPr>
                  </m:sSubPr>
                  <m:e>
                    <m:r>
                      <m:rPr>
                        <m:nor/>
                      </m:rPr>
                      <w:rPr>
                        <w:rFonts w:ascii="Times New Roman" w:hAnsi="Times New Roman" w:cs="Times New Roman"/>
                        <w:szCs w:val="28"/>
                      </w:rPr>
                      <m:t>П</m:t>
                    </m:r>
                  </m:e>
                  <m:sub>
                    <m:r>
                      <m:rPr>
                        <m:nor/>
                      </m:rPr>
                      <w:rPr>
                        <w:rFonts w:ascii="Times New Roman" w:hAnsi="Times New Roman" w:cs="Times New Roman"/>
                        <w:szCs w:val="28"/>
                      </w:rPr>
                      <m:t>пс</m:t>
                    </m:r>
                  </m:sub>
                </m:sSub>
                <m:r>
                  <m:rPr>
                    <m:nor/>
                  </m:rPr>
                  <w:rPr>
                    <w:rFonts w:ascii="Times New Roman" w:hAnsi="Times New Roman" w:cs="Times New Roman"/>
                    <w:szCs w:val="28"/>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ascii="Times New Roman" w:hAnsi="Times New Roman" w:cs="Times New Roman"/>
                            <w:szCs w:val="28"/>
                          </w:rPr>
                          <m:t>С</m:t>
                        </m:r>
                      </m:e>
                      <m:sub>
                        <m:r>
                          <m:rPr>
                            <m:nor/>
                          </m:rPr>
                          <w:rPr>
                            <w:rFonts w:ascii="Times New Roman" w:hAnsi="Times New Roman" w:cs="Times New Roman"/>
                            <w:szCs w:val="28"/>
                          </w:rPr>
                          <m:t>п</m:t>
                        </m:r>
                      </m:sub>
                    </m:sSub>
                    <m:r>
                      <m:rPr>
                        <m:nor/>
                      </m:rPr>
                      <w:rPr>
                        <w:rFonts w:ascii="Times New Roman" w:hAnsi="Times New Roman" w:cs="Times New Roman"/>
                        <w:szCs w:val="28"/>
                      </w:rPr>
                      <m:t xml:space="preserve"> </m:t>
                    </m:r>
                    <m:r>
                      <m:rPr>
                        <m:lit/>
                        <m:nor/>
                      </m:rPr>
                      <w:rPr>
                        <w:rFonts w:ascii="Cambria Math" w:hAnsi="Cambria Math" w:cs="Cambria Math"/>
                        <w:szCs w:val="28"/>
                      </w:rPr>
                      <m:t>⋅</m:t>
                    </m:r>
                    <m:r>
                      <m:rPr>
                        <m:nor/>
                      </m:rPr>
                      <w:rPr>
                        <w:rFonts w:ascii="Times New Roman" w:hAnsi="Times New Roman" w:cs="Times New Roman"/>
                        <w:szCs w:val="28"/>
                      </w:rPr>
                      <m:t xml:space="preserve"> </m:t>
                    </m:r>
                    <m:sSub>
                      <m:sSubPr>
                        <m:ctrlPr>
                          <w:rPr>
                            <w:rFonts w:ascii="Cambria Math" w:hAnsi="Cambria Math" w:cs="Times New Roman"/>
                            <w:i/>
                            <w:szCs w:val="28"/>
                          </w:rPr>
                        </m:ctrlPr>
                      </m:sSubPr>
                      <m:e>
                        <m:r>
                          <m:rPr>
                            <m:nor/>
                          </m:rPr>
                          <w:rPr>
                            <w:rFonts w:ascii="Times New Roman" w:hAnsi="Times New Roman" w:cs="Times New Roman"/>
                            <w:szCs w:val="28"/>
                          </w:rPr>
                          <m:t>У</m:t>
                        </m:r>
                      </m:e>
                      <m:sub>
                        <m:r>
                          <m:rPr>
                            <m:nor/>
                          </m:rPr>
                          <w:rPr>
                            <w:rFonts w:ascii="Times New Roman" w:hAnsi="Times New Roman" w:cs="Times New Roman"/>
                            <w:szCs w:val="28"/>
                          </w:rPr>
                          <m:t>рент</m:t>
                        </m:r>
                      </m:sub>
                    </m:sSub>
                    <m:r>
                      <m:rPr>
                        <m:nor/>
                      </m:rPr>
                      <w:rPr>
                        <w:rFonts w:ascii="Times New Roman" w:hAnsi="Times New Roman" w:cs="Times New Roman"/>
                        <w:szCs w:val="28"/>
                      </w:rPr>
                      <m:t xml:space="preserve"> </m:t>
                    </m:r>
                  </m:num>
                  <m:den>
                    <m:r>
                      <m:rPr>
                        <m:nor/>
                      </m:rPr>
                      <w:rPr>
                        <w:rFonts w:ascii="Times New Roman" w:hAnsi="Times New Roman" w:cs="Times New Roman"/>
                        <w:szCs w:val="28"/>
                      </w:rPr>
                      <m:t>100</m:t>
                    </m:r>
                  </m:den>
                </m:f>
                <m:r>
                  <m:rPr>
                    <m:nor/>
                  </m:rPr>
                  <w:rPr>
                    <w:rFonts w:ascii="Times New Roman" w:hAnsi="Times New Roman" w:cs="Times New Roman"/>
                    <w:szCs w:val="28"/>
                  </w:rPr>
                  <m:t>,</m:t>
                </m:r>
              </m:oMath>
            </m:oMathPara>
          </w:p>
        </w:tc>
        <w:tc>
          <w:tcPr>
            <w:tcW w:w="911" w:type="dxa"/>
            <w:tcBorders>
              <w:top w:val="nil"/>
              <w:left w:val="nil"/>
              <w:bottom w:val="nil"/>
              <w:right w:val="nil"/>
            </w:tcBorders>
            <w:vAlign w:val="center"/>
          </w:tcPr>
          <w:p w14:paraId="212DAF5F" w14:textId="77777777" w:rsidR="007E496C" w:rsidRPr="00975963" w:rsidRDefault="007E496C" w:rsidP="0060770A">
            <w:pPr>
              <w:ind w:right="-30" w:firstLine="39"/>
              <w:jc w:val="right"/>
              <w:rPr>
                <w:rFonts w:ascii="Times New Roman" w:hAnsi="Times New Roman" w:cs="Times New Roman"/>
                <w:szCs w:val="28"/>
              </w:rPr>
            </w:pPr>
            <w:r w:rsidRPr="00975963">
              <w:rPr>
                <w:rFonts w:ascii="Times New Roman" w:hAnsi="Times New Roman" w:cs="Times New Roman"/>
                <w:szCs w:val="28"/>
              </w:rPr>
              <w:t>(6.7)</w:t>
            </w:r>
          </w:p>
        </w:tc>
      </w:tr>
    </w:tbl>
    <w:p w14:paraId="4BC072FF" w14:textId="77777777" w:rsidR="007E496C" w:rsidRPr="00975963" w:rsidRDefault="007E496C"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szCs w:val="28"/>
        </w:rPr>
      </w:pPr>
      <w:r w:rsidRPr="00975963">
        <w:rPr>
          <w:szCs w:val="28"/>
        </w:rPr>
        <w:t xml:space="preserve">где </w:t>
      </w:r>
      <w:proofErr w:type="spellStart"/>
      <w:r w:rsidRPr="00975963">
        <w:rPr>
          <w:szCs w:val="28"/>
        </w:rPr>
        <w:t>У</w:t>
      </w:r>
      <w:r w:rsidRPr="00975963">
        <w:rPr>
          <w:szCs w:val="28"/>
          <w:vertAlign w:val="subscript"/>
        </w:rPr>
        <w:t>рент</w:t>
      </w:r>
      <w:proofErr w:type="spellEnd"/>
      <w:r w:rsidRPr="00975963">
        <w:rPr>
          <w:szCs w:val="28"/>
          <w:vertAlign w:val="subscript"/>
        </w:rPr>
        <w:t xml:space="preserve"> </w:t>
      </w:r>
      <w:r w:rsidRPr="00975963">
        <w:rPr>
          <w:szCs w:val="28"/>
        </w:rPr>
        <w:t xml:space="preserve">– уровень рентабельности, %; </w:t>
      </w:r>
    </w:p>
    <w:p w14:paraId="3108747C" w14:textId="4145639A" w:rsidR="007E496C" w:rsidRPr="00975963" w:rsidRDefault="007E496C" w:rsidP="0060770A">
      <w:pPr>
        <w:ind w:left="454" w:firstLine="0"/>
        <w:rPr>
          <w:szCs w:val="28"/>
        </w:rPr>
      </w:pPr>
      <w:proofErr w:type="spellStart"/>
      <w:r w:rsidRPr="00975963">
        <w:rPr>
          <w:szCs w:val="28"/>
        </w:rPr>
        <w:t>С</w:t>
      </w:r>
      <w:r w:rsidRPr="00975963">
        <w:rPr>
          <w:szCs w:val="28"/>
          <w:vertAlign w:val="subscript"/>
        </w:rPr>
        <w:t>п</w:t>
      </w:r>
      <w:proofErr w:type="spellEnd"/>
      <w:r w:rsidRPr="00975963">
        <w:rPr>
          <w:szCs w:val="28"/>
        </w:rPr>
        <w:t xml:space="preserve"> – полная себестоимость программного средства, руб. </w:t>
      </w:r>
    </w:p>
    <w:p w14:paraId="6E7972D1" w14:textId="49DE61B2" w:rsidR="00411E39" w:rsidRPr="00975963" w:rsidRDefault="00411E39" w:rsidP="0060770A">
      <w:pPr>
        <w:pStyle w:val="afffff1"/>
        <w:rPr>
          <w:szCs w:val="28"/>
          <w:lang w:val="ru-RU"/>
        </w:rPr>
      </w:pPr>
      <w:r w:rsidRPr="00975963">
        <w:rPr>
          <w:szCs w:val="28"/>
          <w:lang w:val="ru-RU"/>
        </w:rPr>
        <w:t>Чистая прибыль от реализации вычисляется по формуле (6.8).</w:t>
      </w:r>
    </w:p>
    <w:tbl>
      <w:tblPr>
        <w:tblStyle w:val="TableGrid1"/>
        <w:tblW w:w="5000" w:type="pct"/>
        <w:tblLook w:val="04A0" w:firstRow="1" w:lastRow="0" w:firstColumn="1" w:lastColumn="0" w:noHBand="0" w:noVBand="1"/>
      </w:tblPr>
      <w:tblGrid>
        <w:gridCol w:w="8523"/>
        <w:gridCol w:w="831"/>
      </w:tblGrid>
      <w:tr w:rsidR="00411E39" w:rsidRPr="00975963" w14:paraId="1D93BE54" w14:textId="77777777" w:rsidTr="00ED1747">
        <w:tc>
          <w:tcPr>
            <w:tcW w:w="4556" w:type="pct"/>
            <w:tcBorders>
              <w:top w:val="nil"/>
              <w:left w:val="nil"/>
              <w:bottom w:val="nil"/>
              <w:right w:val="nil"/>
            </w:tcBorders>
          </w:tcPr>
          <w:p w14:paraId="35939DCD" w14:textId="4F841765" w:rsidR="00411E39" w:rsidRPr="00975963" w:rsidRDefault="00D34C7C" w:rsidP="0060770A">
            <w:pPr>
              <w:spacing w:before="240" w:after="240"/>
              <w:ind w:left="888" w:firstLine="1"/>
              <w:jc w:val="center"/>
              <w:rPr>
                <w:rFonts w:ascii="Times New Roman" w:hAnsi="Times New Roman" w:cs="Times New Roman"/>
                <w:i/>
                <w:szCs w:val="28"/>
              </w:rPr>
            </w:pPr>
            <m:oMathPara>
              <m:oMathParaPr>
                <m:jc m:val="center"/>
              </m:oMathParaPr>
              <m:oMath>
                <m:sSub>
                  <m:sSubPr>
                    <m:ctrlPr>
                      <w:rPr>
                        <w:rFonts w:ascii="Cambria Math" w:hAnsi="Cambria Math" w:cs="Times New Roman"/>
                        <w:i/>
                        <w:szCs w:val="28"/>
                      </w:rPr>
                    </m:ctrlPr>
                  </m:sSubPr>
                  <m:e>
                    <m:r>
                      <m:rPr>
                        <m:nor/>
                      </m:rPr>
                      <w:rPr>
                        <w:rFonts w:ascii="Times New Roman" w:hAnsi="Times New Roman" w:cs="Times New Roman"/>
                        <w:szCs w:val="28"/>
                      </w:rPr>
                      <m:t>П</m:t>
                    </m:r>
                  </m:e>
                  <m:sub>
                    <m:r>
                      <m:rPr>
                        <m:nor/>
                      </m:rPr>
                      <w:rPr>
                        <w:rFonts w:ascii="Times New Roman" w:hAnsi="Times New Roman" w:cs="Times New Roman"/>
                        <w:szCs w:val="28"/>
                      </w:rPr>
                      <m:t>чист</m:t>
                    </m:r>
                  </m:sub>
                </m:sSub>
                <m:r>
                  <m:rPr>
                    <m:nor/>
                  </m:rPr>
                  <w:rPr>
                    <w:rFonts w:ascii="Times New Roman" w:hAnsi="Times New Roman" w:cs="Times New Roman"/>
                    <w:szCs w:val="28"/>
                  </w:rPr>
                  <m:t xml:space="preserve">= </m:t>
                </m:r>
                <m:sSub>
                  <m:sSubPr>
                    <m:ctrlPr>
                      <w:rPr>
                        <w:rFonts w:ascii="Cambria Math" w:hAnsi="Cambria Math" w:cs="Times New Roman"/>
                        <w:i/>
                        <w:szCs w:val="28"/>
                      </w:rPr>
                    </m:ctrlPr>
                  </m:sSubPr>
                  <m:e>
                    <m:r>
                      <m:rPr>
                        <m:nor/>
                      </m:rPr>
                      <w:rPr>
                        <w:rFonts w:ascii="Times New Roman" w:hAnsi="Times New Roman" w:cs="Times New Roman"/>
                        <w:szCs w:val="28"/>
                      </w:rPr>
                      <m:t>П</m:t>
                    </m:r>
                  </m:e>
                  <m:sub>
                    <m:r>
                      <m:rPr>
                        <m:nor/>
                      </m:rPr>
                      <w:rPr>
                        <w:rFonts w:ascii="Times New Roman" w:hAnsi="Times New Roman" w:cs="Times New Roman"/>
                        <w:szCs w:val="28"/>
                      </w:rPr>
                      <m:t>пс</m:t>
                    </m:r>
                  </m:sub>
                </m:sSub>
                <m:r>
                  <m:rPr>
                    <m:nor/>
                  </m:rPr>
                  <w:rPr>
                    <w:rFonts w:ascii="Times New Roman" w:hAnsi="Times New Roman" w:cs="Times New Roman"/>
                    <w:szCs w:val="28"/>
                  </w:rPr>
                  <m:t xml:space="preserve"> </m:t>
                </m:r>
                <m:r>
                  <m:rPr>
                    <m:lit/>
                    <m:nor/>
                  </m:rPr>
                  <w:rPr>
                    <w:rFonts w:ascii="Cambria Math" w:hAnsi="Cambria Math" w:cs="Cambria Math"/>
                    <w:szCs w:val="28"/>
                  </w:rPr>
                  <m:t>⋅</m:t>
                </m:r>
                <m:r>
                  <m:rPr>
                    <m:nor/>
                  </m:rPr>
                  <w:rPr>
                    <w:rFonts w:ascii="Times New Roman" w:hAnsi="Times New Roman" w:cs="Times New Roman"/>
                    <w:szCs w:val="28"/>
                  </w:rPr>
                  <m:t xml:space="preserve"> </m:t>
                </m:r>
                <m:d>
                  <m:dPr>
                    <m:ctrlPr>
                      <w:rPr>
                        <w:rFonts w:ascii="Cambria Math" w:hAnsi="Cambria Math" w:cs="Times New Roman"/>
                        <w:i/>
                        <w:szCs w:val="28"/>
                      </w:rPr>
                    </m:ctrlPr>
                  </m:dPr>
                  <m:e>
                    <m:r>
                      <m:rPr>
                        <m:nor/>
                      </m:rPr>
                      <w:rPr>
                        <w:rFonts w:ascii="Times New Roman" w:hAnsi="Times New Roman" w:cs="Times New Roman"/>
                        <w:szCs w:val="28"/>
                      </w:rPr>
                      <m:t xml:space="preserve">1 –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ascii="Times New Roman" w:hAnsi="Times New Roman" w:cs="Times New Roman"/>
                                <w:szCs w:val="28"/>
                              </w:rPr>
                              <m:t>Н</m:t>
                            </m:r>
                          </m:e>
                          <m:sub>
                            <m:r>
                              <m:rPr>
                                <m:nor/>
                              </m:rPr>
                              <w:rPr>
                                <w:rFonts w:ascii="Times New Roman" w:hAnsi="Times New Roman" w:cs="Times New Roman"/>
                                <w:szCs w:val="28"/>
                              </w:rPr>
                              <m:t>п</m:t>
                            </m:r>
                          </m:sub>
                        </m:sSub>
                        <m:r>
                          <m:rPr>
                            <m:nor/>
                          </m:rPr>
                          <w:rPr>
                            <w:rFonts w:ascii="Times New Roman" w:hAnsi="Times New Roman" w:cs="Times New Roman"/>
                            <w:szCs w:val="28"/>
                          </w:rPr>
                          <m:t xml:space="preserve"> </m:t>
                        </m:r>
                      </m:num>
                      <m:den>
                        <m:r>
                          <m:rPr>
                            <m:nor/>
                          </m:rPr>
                          <w:rPr>
                            <w:rFonts w:ascii="Times New Roman" w:hAnsi="Times New Roman" w:cs="Times New Roman"/>
                            <w:szCs w:val="28"/>
                          </w:rPr>
                          <m:t>100</m:t>
                        </m:r>
                      </m:den>
                    </m:f>
                  </m:e>
                </m:d>
                <m:r>
                  <m:rPr>
                    <m:nor/>
                  </m:rPr>
                  <w:rPr>
                    <w:rFonts w:ascii="Times New Roman" w:hAnsi="Times New Roman" w:cs="Times New Roman"/>
                    <w:szCs w:val="28"/>
                  </w:rPr>
                  <m:t>,</m:t>
                </m:r>
              </m:oMath>
            </m:oMathPara>
          </w:p>
        </w:tc>
        <w:tc>
          <w:tcPr>
            <w:tcW w:w="444" w:type="pct"/>
            <w:tcBorders>
              <w:top w:val="nil"/>
              <w:left w:val="nil"/>
              <w:bottom w:val="nil"/>
              <w:right w:val="nil"/>
            </w:tcBorders>
            <w:vAlign w:val="center"/>
          </w:tcPr>
          <w:p w14:paraId="7B19886D" w14:textId="49C4EE02" w:rsidR="00411E39" w:rsidRPr="00975963" w:rsidRDefault="00411E39" w:rsidP="0060770A">
            <w:pPr>
              <w:ind w:right="-30" w:firstLine="39"/>
              <w:jc w:val="right"/>
              <w:rPr>
                <w:rFonts w:ascii="Times New Roman" w:hAnsi="Times New Roman" w:cs="Times New Roman"/>
                <w:szCs w:val="28"/>
              </w:rPr>
            </w:pPr>
            <w:r w:rsidRPr="00975963">
              <w:rPr>
                <w:rFonts w:ascii="Times New Roman" w:hAnsi="Times New Roman" w:cs="Times New Roman"/>
                <w:szCs w:val="28"/>
              </w:rPr>
              <w:t>(6.8)</w:t>
            </w:r>
          </w:p>
        </w:tc>
      </w:tr>
      <w:tr w:rsidR="00FE06C5" w:rsidRPr="00975963" w14:paraId="7DEE6F86" w14:textId="77777777" w:rsidTr="00ED1747">
        <w:tc>
          <w:tcPr>
            <w:tcW w:w="4556" w:type="pct"/>
            <w:tcBorders>
              <w:top w:val="nil"/>
              <w:left w:val="nil"/>
              <w:bottom w:val="nil"/>
              <w:right w:val="nil"/>
            </w:tcBorders>
          </w:tcPr>
          <w:p w14:paraId="0079EAFB" w14:textId="28911360" w:rsidR="00FE06C5" w:rsidRPr="00975963" w:rsidRDefault="00FE06C5"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imes New Roman" w:hAnsi="Times New Roman" w:cs="Times New Roman"/>
                <w:szCs w:val="28"/>
              </w:rPr>
            </w:pPr>
            <w:r w:rsidRPr="00975963">
              <w:rPr>
                <w:rFonts w:ascii="Times New Roman" w:hAnsi="Times New Roman" w:cs="Times New Roman"/>
                <w:szCs w:val="28"/>
              </w:rPr>
              <w:t xml:space="preserve">где </w:t>
            </w:r>
            <w:proofErr w:type="spellStart"/>
            <w:r w:rsidRPr="00975963">
              <w:rPr>
                <w:rFonts w:ascii="Times New Roman" w:hAnsi="Times New Roman" w:cs="Times New Roman"/>
                <w:szCs w:val="28"/>
              </w:rPr>
              <w:t>П</w:t>
            </w:r>
            <w:r w:rsidRPr="00975963">
              <w:rPr>
                <w:rFonts w:ascii="Times New Roman" w:hAnsi="Times New Roman" w:cs="Times New Roman"/>
                <w:szCs w:val="28"/>
                <w:vertAlign w:val="subscript"/>
              </w:rPr>
              <w:t>пс</w:t>
            </w:r>
            <w:proofErr w:type="spellEnd"/>
            <w:r w:rsidRPr="00975963">
              <w:rPr>
                <w:rFonts w:ascii="Times New Roman" w:hAnsi="Times New Roman" w:cs="Times New Roman"/>
                <w:szCs w:val="28"/>
                <w:vertAlign w:val="subscript"/>
              </w:rPr>
              <w:t xml:space="preserve"> </w:t>
            </w:r>
            <w:r w:rsidRPr="00975963">
              <w:rPr>
                <w:rFonts w:ascii="Times New Roman" w:hAnsi="Times New Roman" w:cs="Times New Roman"/>
                <w:szCs w:val="28"/>
              </w:rPr>
              <w:t xml:space="preserve">– прибыль от реализации, руб.; </w:t>
            </w:r>
          </w:p>
          <w:p w14:paraId="01249DCD" w14:textId="49F7B034" w:rsidR="00FE06C5" w:rsidRPr="00975963" w:rsidRDefault="00FE06C5" w:rsidP="0060770A">
            <w:pPr>
              <w:ind w:left="454" w:firstLine="0"/>
              <w:rPr>
                <w:rFonts w:ascii="Times New Roman" w:eastAsia="Times New Roman" w:hAnsi="Times New Roman" w:cs="Times New Roman"/>
                <w:szCs w:val="28"/>
              </w:rPr>
            </w:pPr>
            <w:proofErr w:type="spellStart"/>
            <w:r w:rsidRPr="00975963">
              <w:rPr>
                <w:rFonts w:ascii="Times New Roman" w:hAnsi="Times New Roman" w:cs="Times New Roman"/>
                <w:szCs w:val="28"/>
              </w:rPr>
              <w:t>Н</w:t>
            </w:r>
            <w:r w:rsidRPr="00975963">
              <w:rPr>
                <w:rFonts w:ascii="Times New Roman" w:hAnsi="Times New Roman" w:cs="Times New Roman"/>
                <w:szCs w:val="28"/>
                <w:vertAlign w:val="subscript"/>
              </w:rPr>
              <w:t>п</w:t>
            </w:r>
            <w:proofErr w:type="spellEnd"/>
            <w:r w:rsidRPr="00975963">
              <w:rPr>
                <w:rFonts w:ascii="Times New Roman" w:hAnsi="Times New Roman" w:cs="Times New Roman"/>
                <w:szCs w:val="28"/>
              </w:rPr>
              <w:t xml:space="preserve"> – налог на прибыль, %. </w:t>
            </w:r>
          </w:p>
        </w:tc>
        <w:tc>
          <w:tcPr>
            <w:tcW w:w="444" w:type="pct"/>
            <w:tcBorders>
              <w:top w:val="nil"/>
              <w:left w:val="nil"/>
              <w:bottom w:val="nil"/>
              <w:right w:val="nil"/>
            </w:tcBorders>
            <w:vAlign w:val="center"/>
          </w:tcPr>
          <w:p w14:paraId="74C67E76" w14:textId="77777777" w:rsidR="00FE06C5" w:rsidRPr="00975963" w:rsidRDefault="00FE06C5" w:rsidP="0060770A">
            <w:pPr>
              <w:ind w:right="-30" w:firstLine="39"/>
              <w:jc w:val="right"/>
              <w:rPr>
                <w:rFonts w:ascii="Times New Roman" w:hAnsi="Times New Roman" w:cs="Times New Roman"/>
                <w:szCs w:val="28"/>
              </w:rPr>
            </w:pPr>
          </w:p>
        </w:tc>
      </w:tr>
    </w:tbl>
    <w:p w14:paraId="2C697657" w14:textId="3F274A0A" w:rsidR="007E496C" w:rsidRPr="00975963" w:rsidRDefault="007E496C" w:rsidP="0060770A">
      <w:pPr>
        <w:pStyle w:val="afffff1"/>
        <w:rPr>
          <w:szCs w:val="28"/>
          <w:lang w:val="ru-RU"/>
        </w:rPr>
      </w:pPr>
      <w:r w:rsidRPr="00975963">
        <w:rPr>
          <w:szCs w:val="28"/>
          <w:lang w:val="ru-RU"/>
        </w:rPr>
        <w:t>Цена разработчика программного средства без налогов нах</w:t>
      </w:r>
      <w:r w:rsidR="00411E39" w:rsidRPr="00975963">
        <w:rPr>
          <w:szCs w:val="28"/>
          <w:lang w:val="ru-RU"/>
        </w:rPr>
        <w:t>одится по следующей формуле (6.9</w:t>
      </w:r>
      <w:r w:rsidRPr="00975963">
        <w:rPr>
          <w:szCs w:val="28"/>
          <w:lang w:val="ru-RU"/>
        </w:rPr>
        <w:t>).</w:t>
      </w:r>
    </w:p>
    <w:tbl>
      <w:tblPr>
        <w:tblStyle w:val="TableGrid1"/>
        <w:tblW w:w="10490" w:type="dxa"/>
        <w:tblInd w:w="-426" w:type="dxa"/>
        <w:tblLayout w:type="fixed"/>
        <w:tblLook w:val="04A0" w:firstRow="1" w:lastRow="0" w:firstColumn="1" w:lastColumn="0" w:noHBand="0" w:noVBand="1"/>
      </w:tblPr>
      <w:tblGrid>
        <w:gridCol w:w="284"/>
        <w:gridCol w:w="9356"/>
        <w:gridCol w:w="850"/>
      </w:tblGrid>
      <w:tr w:rsidR="007E496C" w:rsidRPr="00975963" w14:paraId="151E0770" w14:textId="77777777" w:rsidTr="001D26C6">
        <w:tc>
          <w:tcPr>
            <w:tcW w:w="284" w:type="dxa"/>
            <w:tcBorders>
              <w:top w:val="nil"/>
              <w:left w:val="nil"/>
              <w:bottom w:val="nil"/>
              <w:right w:val="nil"/>
            </w:tcBorders>
          </w:tcPr>
          <w:p w14:paraId="64EDB168" w14:textId="77777777" w:rsidR="007E496C" w:rsidRPr="00975963" w:rsidRDefault="007E496C" w:rsidP="0060770A">
            <w:pPr>
              <w:rPr>
                <w:rFonts w:ascii="Times New Roman" w:hAnsi="Times New Roman" w:cs="Times New Roman"/>
                <w:szCs w:val="28"/>
              </w:rPr>
            </w:pPr>
          </w:p>
        </w:tc>
        <w:tc>
          <w:tcPr>
            <w:tcW w:w="9356" w:type="dxa"/>
            <w:tcBorders>
              <w:top w:val="nil"/>
              <w:left w:val="nil"/>
              <w:bottom w:val="nil"/>
              <w:right w:val="nil"/>
            </w:tcBorders>
          </w:tcPr>
          <w:p w14:paraId="0DBBDFC4" w14:textId="77777777" w:rsidR="007E496C" w:rsidRPr="00975963" w:rsidRDefault="00D34C7C" w:rsidP="0060770A">
            <w:pPr>
              <w:spacing w:before="240" w:after="240"/>
              <w:ind w:left="739" w:hanging="567"/>
              <w:rPr>
                <w:rFonts w:ascii="Times New Roman" w:hAnsi="Times New Roman" w:cs="Times New Roman"/>
                <w:szCs w:val="28"/>
              </w:rPr>
            </w:pPr>
            <m:oMathPara>
              <m:oMathParaPr>
                <m:jc m:val="center"/>
              </m:oMathParaPr>
              <m:oMath>
                <m:sSub>
                  <m:sSubPr>
                    <m:ctrlPr>
                      <w:rPr>
                        <w:rFonts w:ascii="Cambria Math" w:hAnsi="Cambria Math" w:cs="Times New Roman"/>
                        <w:szCs w:val="28"/>
                      </w:rPr>
                    </m:ctrlPr>
                  </m:sSubPr>
                  <m:e>
                    <m:r>
                      <m:rPr>
                        <m:nor/>
                      </m:rPr>
                      <w:rPr>
                        <w:rFonts w:ascii="Times New Roman" w:hAnsi="Times New Roman" w:cs="Times New Roman"/>
                        <w:szCs w:val="28"/>
                      </w:rPr>
                      <m:t>Ц</m:t>
                    </m:r>
                  </m:e>
                  <m:sub>
                    <m:r>
                      <m:rPr>
                        <m:nor/>
                      </m:rPr>
                      <w:rPr>
                        <w:rFonts w:ascii="Times New Roman" w:hAnsi="Times New Roman" w:cs="Times New Roman"/>
                        <w:szCs w:val="28"/>
                      </w:rPr>
                      <m:t>р</m:t>
                    </m:r>
                  </m:sub>
                </m:sSub>
                <m:r>
                  <m:rPr>
                    <m:nor/>
                  </m:rPr>
                  <w:rPr>
                    <w:rFonts w:ascii="Times New Roman" w:hAnsi="Times New Roman" w:cs="Times New Roman"/>
                    <w:szCs w:val="28"/>
                  </w:rPr>
                  <m:t xml:space="preserve"> =</m:t>
                </m:r>
                <m:sSub>
                  <m:sSubPr>
                    <m:ctrlPr>
                      <w:rPr>
                        <w:rFonts w:ascii="Cambria Math" w:hAnsi="Cambria Math" w:cs="Times New Roman"/>
                        <w:szCs w:val="28"/>
                      </w:rPr>
                    </m:ctrlPr>
                  </m:sSubPr>
                  <m:e>
                    <m:r>
                      <m:rPr>
                        <m:nor/>
                      </m:rPr>
                      <w:rPr>
                        <w:rFonts w:ascii="Times New Roman" w:hAnsi="Times New Roman" w:cs="Times New Roman"/>
                        <w:szCs w:val="28"/>
                      </w:rPr>
                      <m:t xml:space="preserve"> С</m:t>
                    </m:r>
                  </m:e>
                  <m:sub>
                    <m:r>
                      <m:rPr>
                        <m:nor/>
                      </m:rPr>
                      <w:rPr>
                        <w:rFonts w:ascii="Times New Roman" w:hAnsi="Times New Roman" w:cs="Times New Roman"/>
                        <w:szCs w:val="28"/>
                      </w:rPr>
                      <m:t>п</m:t>
                    </m:r>
                  </m:sub>
                </m:sSub>
                <m:r>
                  <m:rPr>
                    <m:nor/>
                  </m:rPr>
                  <w:rPr>
                    <w:rFonts w:ascii="Times New Roman" w:hAnsi="Times New Roman" w:cs="Times New Roman"/>
                    <w:szCs w:val="28"/>
                  </w:rPr>
                  <m:t xml:space="preserve"> + </m:t>
                </m:r>
                <m:sSub>
                  <m:sSubPr>
                    <m:ctrlPr>
                      <w:rPr>
                        <w:rFonts w:ascii="Cambria Math" w:hAnsi="Cambria Math" w:cs="Times New Roman"/>
                        <w:szCs w:val="28"/>
                      </w:rPr>
                    </m:ctrlPr>
                  </m:sSubPr>
                  <m:e>
                    <m:r>
                      <m:rPr>
                        <m:nor/>
                      </m:rPr>
                      <w:rPr>
                        <w:rFonts w:ascii="Times New Roman" w:hAnsi="Times New Roman" w:cs="Times New Roman"/>
                        <w:szCs w:val="28"/>
                      </w:rPr>
                      <m:t>П</m:t>
                    </m:r>
                  </m:e>
                  <m:sub>
                    <m:r>
                      <m:rPr>
                        <m:lit/>
                        <m:nor/>
                      </m:rPr>
                      <w:rPr>
                        <w:rFonts w:ascii="Times New Roman" w:hAnsi="Times New Roman" w:cs="Times New Roman"/>
                        <w:szCs w:val="28"/>
                      </w:rPr>
                      <m:t>пс</m:t>
                    </m:r>
                  </m:sub>
                </m:sSub>
              </m:oMath>
            </m:oMathPara>
          </w:p>
        </w:tc>
        <w:tc>
          <w:tcPr>
            <w:tcW w:w="850" w:type="dxa"/>
            <w:tcBorders>
              <w:top w:val="nil"/>
              <w:left w:val="nil"/>
              <w:bottom w:val="nil"/>
              <w:right w:val="nil"/>
            </w:tcBorders>
            <w:vAlign w:val="center"/>
          </w:tcPr>
          <w:p w14:paraId="7B8414C7" w14:textId="0B71220A" w:rsidR="007E496C" w:rsidRPr="00975963" w:rsidRDefault="00411E39" w:rsidP="0060770A">
            <w:pPr>
              <w:ind w:right="-105" w:firstLine="39"/>
              <w:jc w:val="right"/>
              <w:rPr>
                <w:rFonts w:ascii="Times New Roman" w:hAnsi="Times New Roman" w:cs="Times New Roman"/>
                <w:szCs w:val="28"/>
              </w:rPr>
            </w:pPr>
            <w:r w:rsidRPr="00975963">
              <w:rPr>
                <w:rFonts w:ascii="Times New Roman" w:hAnsi="Times New Roman" w:cs="Times New Roman"/>
                <w:szCs w:val="28"/>
              </w:rPr>
              <w:t>(6.9</w:t>
            </w:r>
            <w:r w:rsidR="007E496C" w:rsidRPr="00975963">
              <w:rPr>
                <w:rFonts w:ascii="Times New Roman" w:hAnsi="Times New Roman" w:cs="Times New Roman"/>
                <w:szCs w:val="28"/>
              </w:rPr>
              <w:t>)</w:t>
            </w:r>
          </w:p>
        </w:tc>
      </w:tr>
    </w:tbl>
    <w:p w14:paraId="3C1011F4" w14:textId="03B18708" w:rsidR="00541C38" w:rsidRPr="00975963" w:rsidRDefault="00541C38" w:rsidP="0060770A">
      <w:pPr>
        <w:ind w:firstLine="0"/>
        <w:rPr>
          <w:spacing w:val="-2"/>
          <w:szCs w:val="28"/>
        </w:rPr>
      </w:pPr>
      <w:r w:rsidRPr="00975963">
        <w:rPr>
          <w:spacing w:val="-2"/>
          <w:szCs w:val="28"/>
        </w:rPr>
        <w:t>Сумма налога на добавленную стоимость ра</w:t>
      </w:r>
      <w:r w:rsidR="00411E39" w:rsidRPr="00975963">
        <w:rPr>
          <w:spacing w:val="-2"/>
          <w:szCs w:val="28"/>
        </w:rPr>
        <w:t>ссчитывается из соотношения (6.10</w:t>
      </w:r>
      <w:r w:rsidRPr="00975963">
        <w:rPr>
          <w:spacing w:val="-2"/>
          <w:szCs w:val="28"/>
        </w:rPr>
        <w:t>).</w:t>
      </w:r>
    </w:p>
    <w:tbl>
      <w:tblPr>
        <w:tblStyle w:val="TableGrid1"/>
        <w:tblW w:w="10098" w:type="dxa"/>
        <w:tblInd w:w="108" w:type="dxa"/>
        <w:tblLayout w:type="fixed"/>
        <w:tblLook w:val="04A0" w:firstRow="1" w:lastRow="0" w:firstColumn="1" w:lastColumn="0" w:noHBand="0" w:noVBand="1"/>
      </w:tblPr>
      <w:tblGrid>
        <w:gridCol w:w="236"/>
        <w:gridCol w:w="8161"/>
        <w:gridCol w:w="1701"/>
      </w:tblGrid>
      <w:tr w:rsidR="00541C38" w:rsidRPr="00975963" w14:paraId="4105331F" w14:textId="77777777" w:rsidTr="00EF0305">
        <w:tc>
          <w:tcPr>
            <w:tcW w:w="236" w:type="dxa"/>
            <w:tcBorders>
              <w:top w:val="nil"/>
              <w:left w:val="nil"/>
              <w:bottom w:val="nil"/>
              <w:right w:val="nil"/>
            </w:tcBorders>
          </w:tcPr>
          <w:p w14:paraId="4F8D954E" w14:textId="77777777" w:rsidR="00541C38" w:rsidRPr="00975963" w:rsidRDefault="00541C38" w:rsidP="0060770A">
            <w:pPr>
              <w:rPr>
                <w:rFonts w:ascii="Times New Roman" w:hAnsi="Times New Roman" w:cs="Times New Roman"/>
                <w:szCs w:val="28"/>
              </w:rPr>
            </w:pPr>
          </w:p>
        </w:tc>
        <w:tc>
          <w:tcPr>
            <w:tcW w:w="8161" w:type="dxa"/>
            <w:tcBorders>
              <w:top w:val="nil"/>
              <w:left w:val="nil"/>
              <w:bottom w:val="nil"/>
              <w:right w:val="nil"/>
            </w:tcBorders>
          </w:tcPr>
          <w:p w14:paraId="05A5BF1C" w14:textId="2FE9E64D" w:rsidR="00541C38" w:rsidRPr="00975963" w:rsidRDefault="00A00689" w:rsidP="0060770A">
            <w:pPr>
              <w:spacing w:before="240" w:after="240"/>
              <w:ind w:left="968" w:firstLine="0"/>
              <w:rPr>
                <w:rFonts w:ascii="Times New Roman" w:hAnsi="Times New Roman" w:cs="Times New Roman"/>
                <w:szCs w:val="28"/>
                <w:lang w:val="en-US"/>
              </w:rPr>
            </w:pPr>
            <m:oMathPara>
              <m:oMathParaPr>
                <m:jc m:val="center"/>
              </m:oMathParaPr>
              <m:oMath>
                <m:r>
                  <m:rPr>
                    <m:nor/>
                  </m:rPr>
                  <w:rPr>
                    <w:rFonts w:ascii="Times New Roman" w:hAnsi="Times New Roman" w:cs="Times New Roman"/>
                    <w:szCs w:val="28"/>
                  </w:rPr>
                  <m:t xml:space="preserve">НДС = </m:t>
                </m:r>
                <m:f>
                  <m:fPr>
                    <m:ctrlPr>
                      <w:rPr>
                        <w:rFonts w:ascii="Cambria Math" w:hAnsi="Cambria Math" w:cs="Times New Roman"/>
                        <w:szCs w:val="28"/>
                      </w:rPr>
                    </m:ctrlPr>
                  </m:fPr>
                  <m:num>
                    <m:sSub>
                      <m:sSubPr>
                        <m:ctrlPr>
                          <w:rPr>
                            <w:rFonts w:ascii="Cambria Math" w:hAnsi="Cambria Math" w:cs="Times New Roman"/>
                            <w:i/>
                            <w:szCs w:val="28"/>
                          </w:rPr>
                        </m:ctrlPr>
                      </m:sSubPr>
                      <m:e>
                        <m:r>
                          <m:rPr>
                            <m:nor/>
                          </m:rPr>
                          <w:rPr>
                            <w:rFonts w:ascii="Times New Roman" w:hAnsi="Times New Roman" w:cs="Times New Roman"/>
                            <w:szCs w:val="28"/>
                          </w:rPr>
                          <m:t>Ц</m:t>
                        </m:r>
                      </m:e>
                      <m:sub>
                        <m:r>
                          <m:rPr>
                            <m:nor/>
                          </m:rPr>
                          <w:rPr>
                            <w:rFonts w:ascii="Times New Roman" w:hAnsi="Times New Roman" w:cs="Times New Roman"/>
                            <w:szCs w:val="28"/>
                          </w:rPr>
                          <m:t>р</m:t>
                        </m:r>
                      </m:sub>
                    </m:sSub>
                    <m:r>
                      <m:rPr>
                        <m:nor/>
                      </m:rPr>
                      <w:rPr>
                        <w:rFonts w:ascii="Times New Roman" w:hAnsi="Times New Roman" w:cs="Times New Roman"/>
                        <w:szCs w:val="28"/>
                      </w:rPr>
                      <m:t xml:space="preserve"> + </m:t>
                    </m:r>
                    <m:sSub>
                      <m:sSubPr>
                        <m:ctrlPr>
                          <w:rPr>
                            <w:rFonts w:ascii="Cambria Math" w:hAnsi="Cambria Math" w:cs="Times New Roman"/>
                            <w:i/>
                            <w:szCs w:val="28"/>
                          </w:rPr>
                        </m:ctrlPr>
                      </m:sSubPr>
                      <m:e>
                        <m:r>
                          <m:rPr>
                            <m:nor/>
                          </m:rPr>
                          <w:rPr>
                            <w:rFonts w:ascii="Times New Roman" w:hAnsi="Times New Roman" w:cs="Times New Roman"/>
                            <w:szCs w:val="28"/>
                          </w:rPr>
                          <m:t>Н</m:t>
                        </m:r>
                      </m:e>
                      <m:sub>
                        <m:r>
                          <m:rPr>
                            <m:nor/>
                          </m:rPr>
                          <w:rPr>
                            <w:rFonts w:ascii="Times New Roman" w:hAnsi="Times New Roman" w:cs="Times New Roman"/>
                            <w:szCs w:val="28"/>
                          </w:rPr>
                          <m:t>ндс</m:t>
                        </m:r>
                      </m:sub>
                    </m:sSub>
                  </m:num>
                  <m:den>
                    <m:r>
                      <m:rPr>
                        <m:nor/>
                      </m:rPr>
                      <w:rPr>
                        <w:rFonts w:ascii="Times New Roman" w:hAnsi="Times New Roman" w:cs="Times New Roman"/>
                        <w:szCs w:val="28"/>
                      </w:rPr>
                      <m:t>100</m:t>
                    </m:r>
                  </m:den>
                </m:f>
                <m:r>
                  <m:rPr>
                    <m:nor/>
                  </m:rPr>
                  <w:rPr>
                    <w:rFonts w:ascii="Times New Roman" w:hAnsi="Times New Roman" w:cs="Times New Roman"/>
                    <w:szCs w:val="28"/>
                  </w:rPr>
                  <m:t>,</m:t>
                </m:r>
              </m:oMath>
            </m:oMathPara>
          </w:p>
        </w:tc>
        <w:tc>
          <w:tcPr>
            <w:tcW w:w="1701" w:type="dxa"/>
            <w:tcBorders>
              <w:top w:val="nil"/>
              <w:left w:val="nil"/>
              <w:bottom w:val="nil"/>
              <w:right w:val="nil"/>
            </w:tcBorders>
            <w:vAlign w:val="center"/>
          </w:tcPr>
          <w:p w14:paraId="42A14C9E" w14:textId="2EFC157A" w:rsidR="00541C38" w:rsidRPr="00975963" w:rsidRDefault="00541C38" w:rsidP="0060770A">
            <w:pPr>
              <w:ind w:right="27" w:firstLine="39"/>
              <w:jc w:val="right"/>
              <w:rPr>
                <w:rFonts w:ascii="Times New Roman" w:hAnsi="Times New Roman" w:cs="Times New Roman"/>
                <w:szCs w:val="28"/>
              </w:rPr>
            </w:pPr>
            <w:r w:rsidRPr="00975963">
              <w:rPr>
                <w:rFonts w:ascii="Times New Roman" w:hAnsi="Times New Roman" w:cs="Times New Roman"/>
                <w:szCs w:val="28"/>
              </w:rPr>
              <w:t>(6.</w:t>
            </w:r>
            <w:r w:rsidR="00411E39" w:rsidRPr="00975963">
              <w:rPr>
                <w:rFonts w:ascii="Times New Roman" w:hAnsi="Times New Roman" w:cs="Times New Roman"/>
                <w:szCs w:val="28"/>
              </w:rPr>
              <w:t>10</w:t>
            </w:r>
            <w:r w:rsidRPr="00975963">
              <w:rPr>
                <w:rFonts w:ascii="Times New Roman" w:hAnsi="Times New Roman" w:cs="Times New Roman"/>
                <w:szCs w:val="28"/>
              </w:rPr>
              <w:t>)</w:t>
            </w:r>
          </w:p>
        </w:tc>
      </w:tr>
    </w:tbl>
    <w:p w14:paraId="7F871169" w14:textId="77777777" w:rsidR="00541C38" w:rsidRPr="00975963" w:rsidRDefault="00541C38"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szCs w:val="28"/>
        </w:rPr>
      </w:pPr>
      <w:r w:rsidRPr="00975963">
        <w:rPr>
          <w:szCs w:val="28"/>
        </w:rPr>
        <w:t xml:space="preserve">где </w:t>
      </w:r>
      <w:proofErr w:type="spellStart"/>
      <w:r w:rsidRPr="00975963">
        <w:rPr>
          <w:szCs w:val="28"/>
        </w:rPr>
        <w:t>Ц</w:t>
      </w:r>
      <w:r w:rsidRPr="00975963">
        <w:rPr>
          <w:szCs w:val="28"/>
          <w:vertAlign w:val="subscript"/>
        </w:rPr>
        <w:t>р</w:t>
      </w:r>
      <w:proofErr w:type="spellEnd"/>
      <w:r w:rsidRPr="00975963">
        <w:rPr>
          <w:szCs w:val="28"/>
        </w:rPr>
        <w:t xml:space="preserve"> – цена разработки программного средства, руб.; </w:t>
      </w:r>
    </w:p>
    <w:p w14:paraId="7BB3F196" w14:textId="77777777" w:rsidR="00541C38" w:rsidRPr="00975963" w:rsidRDefault="00541C38" w:rsidP="0060770A">
      <w:pPr>
        <w:ind w:left="454" w:firstLine="0"/>
        <w:rPr>
          <w:szCs w:val="28"/>
        </w:rPr>
      </w:pPr>
      <w:proofErr w:type="spellStart"/>
      <w:r w:rsidRPr="00975963">
        <w:rPr>
          <w:szCs w:val="28"/>
        </w:rPr>
        <w:t>Н</w:t>
      </w:r>
      <w:r w:rsidRPr="00975963">
        <w:rPr>
          <w:szCs w:val="28"/>
          <w:vertAlign w:val="subscript"/>
        </w:rPr>
        <w:t>ндс</w:t>
      </w:r>
      <w:proofErr w:type="spellEnd"/>
      <w:r w:rsidRPr="00975963">
        <w:rPr>
          <w:szCs w:val="28"/>
        </w:rPr>
        <w:t xml:space="preserve"> – ставка НДС, %. </w:t>
      </w:r>
    </w:p>
    <w:p w14:paraId="1C8A0772" w14:textId="04D094FA" w:rsidR="00FE06C5" w:rsidRPr="005F4078" w:rsidRDefault="007E496C" w:rsidP="0060770A">
      <w:pPr>
        <w:rPr>
          <w:szCs w:val="28"/>
        </w:rPr>
      </w:pPr>
      <w:r w:rsidRPr="00975963">
        <w:rPr>
          <w:szCs w:val="28"/>
        </w:rPr>
        <w:t>Исходя из вышеописанных данных расс</w:t>
      </w:r>
      <w:r w:rsidRPr="005F4078">
        <w:rPr>
          <w:szCs w:val="28"/>
        </w:rPr>
        <w:t>читаем прибыль от реализации программн</w:t>
      </w:r>
      <w:r w:rsidR="00C97022">
        <w:rPr>
          <w:szCs w:val="28"/>
        </w:rPr>
        <w:t xml:space="preserve">ого средства, </w:t>
      </w:r>
      <w:r w:rsidR="00FE06C5" w:rsidRPr="00FE06C5">
        <w:rPr>
          <w:szCs w:val="28"/>
        </w:rPr>
        <w:t>чисту</w:t>
      </w:r>
      <w:r w:rsidR="00FE06C5">
        <w:rPr>
          <w:szCs w:val="28"/>
        </w:rPr>
        <w:t>ю</w:t>
      </w:r>
      <w:r w:rsidR="00FE06C5" w:rsidRPr="00FE06C5">
        <w:rPr>
          <w:szCs w:val="28"/>
        </w:rPr>
        <w:t xml:space="preserve"> прибыль на </w:t>
      </w:r>
      <w:r w:rsidR="00FE06C5">
        <w:rPr>
          <w:szCs w:val="28"/>
        </w:rPr>
        <w:t xml:space="preserve">основе прибыли от реализации, </w:t>
      </w:r>
      <w:r w:rsidR="00C97022">
        <w:rPr>
          <w:szCs w:val="28"/>
        </w:rPr>
        <w:lastRenderedPageBreak/>
        <w:t>цену разработчика без налогов, сумму налогов на добавленную стоимость, а также планируемую отпускную цену с учетом НДС.</w:t>
      </w:r>
    </w:p>
    <w:p w14:paraId="0208D8AD" w14:textId="2FC212E8" w:rsidR="007E496C" w:rsidRDefault="007E496C" w:rsidP="0060770A">
      <w:pPr>
        <w:spacing w:before="240" w:after="240"/>
        <w:ind w:firstLine="0"/>
        <w:jc w:val="center"/>
        <w:rPr>
          <w:szCs w:val="28"/>
        </w:rPr>
      </w:pPr>
      <w:proofErr w:type="spellStart"/>
      <w:r w:rsidRPr="005F4078">
        <w:rPr>
          <w:szCs w:val="28"/>
        </w:rPr>
        <w:t>П</w:t>
      </w:r>
      <w:r w:rsidRPr="005F4078">
        <w:rPr>
          <w:szCs w:val="28"/>
          <w:vertAlign w:val="subscript"/>
        </w:rPr>
        <w:t>пс</w:t>
      </w:r>
      <w:proofErr w:type="spellEnd"/>
      <w:r w:rsidRPr="005F4078">
        <w:rPr>
          <w:szCs w:val="28"/>
        </w:rPr>
        <w:t xml:space="preserve"> = </w:t>
      </w:r>
      <w:r w:rsidR="00411E39">
        <w:rPr>
          <w:rFonts w:eastAsia="Times New Roman"/>
          <w:color w:val="000000"/>
          <w:szCs w:val="28"/>
          <w:lang w:eastAsia="ru-RU"/>
        </w:rPr>
        <w:t>11818</w:t>
      </w:r>
      <w:r w:rsidRPr="005F4078">
        <w:rPr>
          <w:rFonts w:eastAsia="Times New Roman"/>
          <w:color w:val="000000"/>
          <w:szCs w:val="28"/>
          <w:lang w:eastAsia="ru-RU"/>
        </w:rPr>
        <w:t>,</w:t>
      </w:r>
      <w:r w:rsidR="00411E39">
        <w:rPr>
          <w:rFonts w:eastAsia="Times New Roman"/>
          <w:color w:val="000000"/>
          <w:szCs w:val="28"/>
          <w:lang w:eastAsia="ru-RU"/>
        </w:rPr>
        <w:t>71</w:t>
      </w:r>
      <w:r w:rsidRPr="005F4078">
        <w:rPr>
          <w:szCs w:val="28"/>
        </w:rPr>
        <w:t xml:space="preserve"> </w:t>
      </w:r>
      <m:oMath>
        <m:r>
          <m:rPr>
            <m:lit/>
            <m:nor/>
          </m:rPr>
          <w:rPr>
            <w:rFonts w:ascii="Cambria Math" w:hAnsi="Cambria Math" w:cs="Cambria Math"/>
            <w:szCs w:val="28"/>
          </w:rPr>
          <m:t>⋅</m:t>
        </m:r>
      </m:oMath>
      <w:r w:rsidR="00541C38">
        <w:rPr>
          <w:rFonts w:eastAsia="Times New Roman"/>
          <w:color w:val="000000"/>
          <w:szCs w:val="28"/>
          <w:lang w:eastAsia="ru-RU"/>
        </w:rPr>
        <w:t xml:space="preserve"> 2</w:t>
      </w:r>
      <w:r w:rsidR="00411E39">
        <w:rPr>
          <w:rFonts w:eastAsia="Times New Roman"/>
          <w:color w:val="000000"/>
          <w:szCs w:val="28"/>
          <w:lang w:eastAsia="ru-RU"/>
        </w:rPr>
        <w:t>5</w:t>
      </w:r>
      <w:r w:rsidRPr="005F4078">
        <w:rPr>
          <w:rFonts w:eastAsia="Times New Roman"/>
          <w:color w:val="000000"/>
          <w:szCs w:val="28"/>
          <w:lang w:eastAsia="ru-RU"/>
        </w:rPr>
        <w:t xml:space="preserve"> </w:t>
      </w:r>
      <w:r w:rsidRPr="005F4078">
        <w:rPr>
          <w:szCs w:val="28"/>
        </w:rPr>
        <w:t xml:space="preserve">/ 100 = </w:t>
      </w:r>
      <w:r w:rsidR="005454A9">
        <w:rPr>
          <w:szCs w:val="28"/>
        </w:rPr>
        <w:t>2954</w:t>
      </w:r>
      <w:r w:rsidRPr="005F4078">
        <w:rPr>
          <w:szCs w:val="28"/>
        </w:rPr>
        <w:t>,</w:t>
      </w:r>
      <w:r w:rsidR="005454A9">
        <w:rPr>
          <w:szCs w:val="28"/>
        </w:rPr>
        <w:t>68</w:t>
      </w:r>
      <w:r w:rsidRPr="005F4078">
        <w:rPr>
          <w:szCs w:val="28"/>
        </w:rPr>
        <w:t xml:space="preserve"> руб.</w:t>
      </w:r>
    </w:p>
    <w:p w14:paraId="5E07E7A9" w14:textId="6319736A" w:rsidR="0040732C" w:rsidRPr="005F4078" w:rsidRDefault="0040732C" w:rsidP="0060770A">
      <w:pPr>
        <w:spacing w:before="240" w:after="240"/>
        <w:ind w:firstLine="0"/>
        <w:jc w:val="center"/>
        <w:rPr>
          <w:szCs w:val="28"/>
        </w:rPr>
      </w:pPr>
      <w:proofErr w:type="spellStart"/>
      <w:r w:rsidRPr="005F4078">
        <w:rPr>
          <w:szCs w:val="28"/>
        </w:rPr>
        <w:t>П</w:t>
      </w:r>
      <w:r>
        <w:rPr>
          <w:szCs w:val="28"/>
          <w:vertAlign w:val="subscript"/>
        </w:rPr>
        <w:t>чист</w:t>
      </w:r>
      <w:proofErr w:type="spellEnd"/>
      <w:r w:rsidRPr="005F4078">
        <w:rPr>
          <w:szCs w:val="28"/>
        </w:rPr>
        <w:t xml:space="preserve"> = </w:t>
      </w:r>
      <w:r w:rsidR="00392076">
        <w:rPr>
          <w:rFonts w:eastAsia="Times New Roman"/>
          <w:color w:val="000000"/>
          <w:szCs w:val="28"/>
          <w:lang w:eastAsia="ru-RU"/>
        </w:rPr>
        <w:t>2954</w:t>
      </w:r>
      <w:r w:rsidR="00392076" w:rsidRPr="00606278">
        <w:rPr>
          <w:rFonts w:eastAsia="Times New Roman"/>
          <w:color w:val="000000"/>
          <w:szCs w:val="28"/>
          <w:lang w:eastAsia="ru-RU"/>
        </w:rPr>
        <w:t>,68</w:t>
      </w:r>
      <w:r w:rsidRPr="005F4078">
        <w:rPr>
          <w:szCs w:val="28"/>
        </w:rPr>
        <w:t xml:space="preserve"> </w:t>
      </w:r>
      <m:oMath>
        <m:r>
          <m:rPr>
            <m:lit/>
            <m:nor/>
          </m:rPr>
          <w:rPr>
            <w:rFonts w:ascii="Cambria Math" w:hAnsi="Cambria Math" w:cs="Cambria Math"/>
            <w:szCs w:val="28"/>
          </w:rPr>
          <m:t>⋅</m:t>
        </m:r>
      </m:oMath>
      <w:r>
        <w:rPr>
          <w:rFonts w:eastAsia="Times New Roman"/>
          <w:color w:val="000000"/>
          <w:szCs w:val="28"/>
          <w:lang w:eastAsia="ru-RU"/>
        </w:rPr>
        <w:t xml:space="preserve"> 0,8 </w:t>
      </w:r>
      <w:r w:rsidRPr="005F4078">
        <w:rPr>
          <w:szCs w:val="28"/>
        </w:rPr>
        <w:t xml:space="preserve">= </w:t>
      </w:r>
      <w:r w:rsidR="00392076">
        <w:rPr>
          <w:szCs w:val="28"/>
        </w:rPr>
        <w:t>2363</w:t>
      </w:r>
      <w:r w:rsidRPr="005F4078">
        <w:rPr>
          <w:szCs w:val="28"/>
        </w:rPr>
        <w:t>,</w:t>
      </w:r>
      <w:r w:rsidR="00392076">
        <w:rPr>
          <w:szCs w:val="28"/>
        </w:rPr>
        <w:t>74</w:t>
      </w:r>
      <w:r w:rsidRPr="005F4078">
        <w:rPr>
          <w:szCs w:val="28"/>
        </w:rPr>
        <w:t xml:space="preserve"> руб.</w:t>
      </w:r>
    </w:p>
    <w:p w14:paraId="286D1268" w14:textId="4AA2D7A9" w:rsidR="007E496C" w:rsidRDefault="007E496C" w:rsidP="0060770A">
      <w:pPr>
        <w:spacing w:before="240" w:after="240"/>
        <w:ind w:firstLine="0"/>
        <w:jc w:val="center"/>
        <w:rPr>
          <w:szCs w:val="28"/>
        </w:rPr>
      </w:pPr>
      <w:proofErr w:type="spellStart"/>
      <w:r w:rsidRPr="005F4078">
        <w:rPr>
          <w:szCs w:val="28"/>
        </w:rPr>
        <w:t>Ц</w:t>
      </w:r>
      <w:r w:rsidRPr="005F4078">
        <w:rPr>
          <w:szCs w:val="28"/>
          <w:vertAlign w:val="subscript"/>
        </w:rPr>
        <w:t>р</w:t>
      </w:r>
      <w:proofErr w:type="spellEnd"/>
      <w:r w:rsidRPr="005F4078">
        <w:rPr>
          <w:szCs w:val="28"/>
        </w:rPr>
        <w:t xml:space="preserve"> = </w:t>
      </w:r>
      <w:r w:rsidR="00606278">
        <w:rPr>
          <w:rFonts w:eastAsia="Times New Roman"/>
          <w:color w:val="000000"/>
          <w:szCs w:val="28"/>
          <w:lang w:eastAsia="ru-RU"/>
        </w:rPr>
        <w:t>11818,71</w:t>
      </w:r>
      <w:r w:rsidRPr="005F4078">
        <w:rPr>
          <w:szCs w:val="28"/>
        </w:rPr>
        <w:t xml:space="preserve"> + </w:t>
      </w:r>
      <w:r w:rsidR="00C937DA">
        <w:rPr>
          <w:szCs w:val="28"/>
        </w:rPr>
        <w:t>2954</w:t>
      </w:r>
      <w:r w:rsidRPr="005F4078">
        <w:rPr>
          <w:szCs w:val="28"/>
        </w:rPr>
        <w:t>,</w:t>
      </w:r>
      <w:r w:rsidR="00C937DA">
        <w:rPr>
          <w:szCs w:val="28"/>
        </w:rPr>
        <w:t>68</w:t>
      </w:r>
      <w:r w:rsidRPr="005F4078">
        <w:rPr>
          <w:szCs w:val="28"/>
        </w:rPr>
        <w:t xml:space="preserve"> = </w:t>
      </w:r>
      <w:r w:rsidR="00C937DA">
        <w:rPr>
          <w:szCs w:val="28"/>
        </w:rPr>
        <w:t>14773,39</w:t>
      </w:r>
      <w:r w:rsidRPr="005F4078">
        <w:rPr>
          <w:szCs w:val="28"/>
        </w:rPr>
        <w:t xml:space="preserve"> руб.</w:t>
      </w:r>
    </w:p>
    <w:p w14:paraId="7B67E40A" w14:textId="0FF780E3" w:rsidR="00C97022" w:rsidRDefault="00C97022" w:rsidP="0060770A">
      <w:pPr>
        <w:spacing w:before="240" w:after="240"/>
        <w:ind w:firstLine="0"/>
        <w:jc w:val="center"/>
        <w:rPr>
          <w:szCs w:val="28"/>
        </w:rPr>
      </w:pPr>
      <w:r>
        <w:rPr>
          <w:szCs w:val="28"/>
        </w:rPr>
        <w:t>НДС</w:t>
      </w:r>
      <w:r w:rsidRPr="005F4078">
        <w:rPr>
          <w:szCs w:val="28"/>
        </w:rPr>
        <w:t xml:space="preserve"> = </w:t>
      </w:r>
      <w:r w:rsidR="00C937DA">
        <w:rPr>
          <w:rFonts w:eastAsia="Times New Roman"/>
          <w:color w:val="000000"/>
          <w:szCs w:val="28"/>
          <w:lang w:eastAsia="ru-RU"/>
        </w:rPr>
        <w:t>14773,39</w:t>
      </w:r>
      <w:r>
        <w:rPr>
          <w:rFonts w:eastAsia="Times New Roman"/>
          <w:color w:val="000000"/>
          <w:szCs w:val="28"/>
          <w:lang w:eastAsia="ru-RU"/>
        </w:rPr>
        <w:t xml:space="preserve"> </w:t>
      </w:r>
      <m:oMath>
        <m:r>
          <m:rPr>
            <m:lit/>
            <m:nor/>
          </m:rPr>
          <w:rPr>
            <w:rFonts w:ascii="Cambria Math" w:hAnsi="Cambria Math" w:cs="Cambria Math"/>
            <w:szCs w:val="28"/>
          </w:rPr>
          <m:t>⋅</m:t>
        </m:r>
      </m:oMath>
      <w:r>
        <w:rPr>
          <w:szCs w:val="28"/>
        </w:rPr>
        <w:t xml:space="preserve"> 20 / 100 </w:t>
      </w:r>
      <w:r w:rsidRPr="005F4078">
        <w:rPr>
          <w:szCs w:val="28"/>
        </w:rPr>
        <w:t xml:space="preserve">= </w:t>
      </w:r>
      <w:r w:rsidR="00C937DA">
        <w:rPr>
          <w:szCs w:val="28"/>
        </w:rPr>
        <w:t>2954,6</w:t>
      </w:r>
      <w:r>
        <w:rPr>
          <w:szCs w:val="28"/>
        </w:rPr>
        <w:t>8</w:t>
      </w:r>
      <w:r w:rsidRPr="005F4078">
        <w:rPr>
          <w:szCs w:val="28"/>
        </w:rPr>
        <w:t xml:space="preserve"> руб.</w:t>
      </w:r>
    </w:p>
    <w:p w14:paraId="5BA456AE" w14:textId="5F3DBCC8" w:rsidR="00C97022" w:rsidRDefault="00C97022" w:rsidP="0060770A">
      <w:pPr>
        <w:spacing w:before="240" w:after="240"/>
        <w:ind w:firstLine="0"/>
        <w:jc w:val="center"/>
        <w:rPr>
          <w:szCs w:val="28"/>
        </w:rPr>
      </w:pPr>
      <w:r>
        <w:rPr>
          <w:szCs w:val="28"/>
        </w:rPr>
        <w:t xml:space="preserve">Ц </w:t>
      </w:r>
      <w:r>
        <w:rPr>
          <w:szCs w:val="28"/>
          <w:vertAlign w:val="subscript"/>
        </w:rPr>
        <w:t>с НДС</w:t>
      </w:r>
      <w:r w:rsidRPr="005F4078">
        <w:rPr>
          <w:szCs w:val="28"/>
        </w:rPr>
        <w:t xml:space="preserve"> = </w:t>
      </w:r>
      <w:r w:rsidR="00C937DA">
        <w:rPr>
          <w:rFonts w:eastAsia="Times New Roman"/>
          <w:color w:val="000000"/>
          <w:szCs w:val="28"/>
          <w:lang w:eastAsia="ru-RU"/>
        </w:rPr>
        <w:t>14773,39 + 2954,6</w:t>
      </w:r>
      <w:r w:rsidRPr="007200AE">
        <w:rPr>
          <w:rFonts w:eastAsia="Times New Roman"/>
          <w:color w:val="000000"/>
          <w:szCs w:val="28"/>
          <w:lang w:eastAsia="ru-RU"/>
        </w:rPr>
        <w:t xml:space="preserve">8 </w:t>
      </w:r>
      <w:r w:rsidRPr="005F4078">
        <w:rPr>
          <w:szCs w:val="28"/>
        </w:rPr>
        <w:t xml:space="preserve">= </w:t>
      </w:r>
      <w:r w:rsidR="00C937DA">
        <w:rPr>
          <w:szCs w:val="28"/>
        </w:rPr>
        <w:t>17728,07</w:t>
      </w:r>
      <w:r w:rsidRPr="005F4078">
        <w:rPr>
          <w:szCs w:val="28"/>
        </w:rPr>
        <w:t xml:space="preserve"> руб.</w:t>
      </w:r>
    </w:p>
    <w:p w14:paraId="34DFF59D" w14:textId="7AF5B1DC" w:rsidR="00B429A2" w:rsidRDefault="00AB07B5" w:rsidP="0060770A">
      <w:pPr>
        <w:rPr>
          <w:szCs w:val="28"/>
        </w:rPr>
      </w:pPr>
      <w:r>
        <w:t>Как итог,</w:t>
      </w:r>
      <w:r w:rsidR="0096738B">
        <w:t xml:space="preserve"> рыночная цена про</w:t>
      </w:r>
      <w:r w:rsidR="00C937DA">
        <w:t>граммного средства составляет 14773</w:t>
      </w:r>
      <w:r w:rsidR="0096738B">
        <w:t>,</w:t>
      </w:r>
      <w:r w:rsidR="00C937DA">
        <w:t>39</w:t>
      </w:r>
      <w:r w:rsidR="0096738B" w:rsidRPr="0096738B">
        <w:t xml:space="preserve"> </w:t>
      </w:r>
      <w:r w:rsidR="0096738B">
        <w:t>руб.,</w:t>
      </w:r>
      <w:r>
        <w:t xml:space="preserve"> </w:t>
      </w:r>
      <w:r w:rsidR="00C937DA">
        <w:t>прибыль от реализации составила 2954,</w:t>
      </w:r>
      <w:r w:rsidR="00C937DA" w:rsidRPr="00C937DA">
        <w:t xml:space="preserve">68 </w:t>
      </w:r>
      <w:r w:rsidR="00C937DA">
        <w:t>руб</w:t>
      </w:r>
      <w:r w:rsidR="00C937DA" w:rsidRPr="00C937DA">
        <w:t xml:space="preserve">., </w:t>
      </w:r>
      <w:r w:rsidR="00581E82">
        <w:t xml:space="preserve">чистая </w:t>
      </w:r>
      <w:r>
        <w:t xml:space="preserve">прибыль от разработки программного средства </w:t>
      </w:r>
      <w:r w:rsidR="0096738B">
        <w:t>с учетом</w:t>
      </w:r>
      <w:r w:rsidR="009E08F2">
        <w:t xml:space="preserve"> уровня рентабельности равным 25</w:t>
      </w:r>
      <w:r w:rsidR="0096738B">
        <w:t xml:space="preserve">% </w:t>
      </w:r>
      <w:r w:rsidR="00C937DA">
        <w:t>составила 2363,74</w:t>
      </w:r>
      <w:r>
        <w:t xml:space="preserve"> ру</w:t>
      </w:r>
      <w:r w:rsidR="00C937DA">
        <w:t>б., а его цена с учетом НДС – 17728,07</w:t>
      </w:r>
      <w:r>
        <w:t xml:space="preserve"> руб.</w:t>
      </w:r>
    </w:p>
    <w:p w14:paraId="0EDE6061" w14:textId="77777777" w:rsidR="00CD246B" w:rsidRPr="00CD246B" w:rsidRDefault="00CD246B" w:rsidP="0060770A">
      <w:pPr>
        <w:pStyle w:val="afffd"/>
      </w:pPr>
      <w:bookmarkStart w:id="131" w:name="_Toc198277042"/>
      <w:r>
        <w:t>6.4 Вывод</w:t>
      </w:r>
      <w:r w:rsidR="00803A45">
        <w:t>ы</w:t>
      </w:r>
      <w:r>
        <w:t xml:space="preserve"> по разделу</w:t>
      </w:r>
      <w:bookmarkEnd w:id="131"/>
    </w:p>
    <w:p w14:paraId="042422A3" w14:textId="2558F78A" w:rsidR="007E496C" w:rsidRDefault="00CD246B" w:rsidP="0060770A">
      <w:r>
        <w:t xml:space="preserve">В рамках данного раздела были проведены экономические расчеты, на основе которых была определена себестоимость разрабатываемого программного средства, а также прогнозируемая отпускная цена всего продукта путем продажи его заказчику и передаче прав на владение продуктом. </w:t>
      </w:r>
      <w:r w:rsidR="003B7C2D">
        <w:t>Анализ такого вида позволяет определить целесообразность разработки пр</w:t>
      </w:r>
      <w:r w:rsidR="005D68D1">
        <w:t>иложения,</w:t>
      </w:r>
      <w:r w:rsidR="00A045E2">
        <w:t xml:space="preserve"> издержки при разработке приложения и </w:t>
      </w:r>
      <w:r w:rsidR="003B7C2D">
        <w:t>определить итоговую прибыль от продажи программного средства.</w:t>
      </w:r>
    </w:p>
    <w:p w14:paraId="79517FEF" w14:textId="30EAFAB6" w:rsidR="003B7C2D" w:rsidRPr="005F4078"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8"/>
          <w:lang w:eastAsia="ru-RU"/>
        </w:rPr>
      </w:pPr>
      <w:r w:rsidRPr="005F4078">
        <w:rPr>
          <w:rFonts w:eastAsia="Times New Roman"/>
          <w:szCs w:val="28"/>
          <w:lang w:eastAsia="ru-RU"/>
        </w:rPr>
        <w:t>В таблице 6.4 представлены результаты расч</w:t>
      </w:r>
      <w:r w:rsidR="00A924AF">
        <w:rPr>
          <w:rFonts w:eastAsia="Times New Roman"/>
          <w:szCs w:val="28"/>
          <w:lang w:eastAsia="ru-RU"/>
        </w:rPr>
        <w:t>е</w:t>
      </w:r>
      <w:r w:rsidRPr="005F4078">
        <w:rPr>
          <w:rFonts w:eastAsia="Times New Roman"/>
          <w:szCs w:val="28"/>
          <w:lang w:eastAsia="ru-RU"/>
        </w:rPr>
        <w:t>тов для основных показателей данной главы в краткой форме</w:t>
      </w:r>
      <w:r w:rsidR="00B04B65" w:rsidRPr="00B04B65">
        <w:rPr>
          <w:rFonts w:eastAsia="Times New Roman"/>
          <w:szCs w:val="28"/>
          <w:lang w:eastAsia="ru-RU"/>
        </w:rPr>
        <w:t xml:space="preserve">, </w:t>
      </w:r>
      <w:r w:rsidR="00B04B65">
        <w:rPr>
          <w:rFonts w:eastAsia="Times New Roman"/>
          <w:szCs w:val="28"/>
          <w:lang w:eastAsia="ru-RU"/>
        </w:rPr>
        <w:t>а также в приложении Е</w:t>
      </w:r>
      <w:r w:rsidRPr="005F4078">
        <w:rPr>
          <w:rFonts w:eastAsia="Times New Roman"/>
          <w:szCs w:val="28"/>
          <w:lang w:eastAsia="ru-RU"/>
        </w:rPr>
        <w:t xml:space="preserve">. </w:t>
      </w:r>
    </w:p>
    <w:p w14:paraId="46A5E0EB" w14:textId="77777777" w:rsidR="003B7C2D" w:rsidRPr="005F4078"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firstLine="0"/>
        <w:rPr>
          <w:rFonts w:eastAsia="Times New Roman"/>
          <w:szCs w:val="28"/>
          <w:lang w:eastAsia="ru-RU"/>
        </w:rPr>
      </w:pPr>
      <w:r w:rsidRPr="005F4078">
        <w:rPr>
          <w:rFonts w:eastAsia="Times New Roman"/>
          <w:szCs w:val="28"/>
          <w:lang w:eastAsia="ru-RU"/>
        </w:rPr>
        <w:t>Таблица 6.4 – Результаты расчетов</w:t>
      </w:r>
    </w:p>
    <w:tbl>
      <w:tblPr>
        <w:tblStyle w:val="210"/>
        <w:tblW w:w="9214" w:type="dxa"/>
        <w:tblInd w:w="-5" w:type="dxa"/>
        <w:tblLayout w:type="fixed"/>
        <w:tblLook w:val="04A0" w:firstRow="1" w:lastRow="0" w:firstColumn="1" w:lastColumn="0" w:noHBand="0" w:noVBand="1"/>
      </w:tblPr>
      <w:tblGrid>
        <w:gridCol w:w="7088"/>
        <w:gridCol w:w="2126"/>
      </w:tblGrid>
      <w:tr w:rsidR="003B7C2D" w:rsidRPr="005F4078" w14:paraId="0AD19409" w14:textId="77777777" w:rsidTr="00B04B65">
        <w:trPr>
          <w:trHeight w:val="335"/>
        </w:trPr>
        <w:tc>
          <w:tcPr>
            <w:tcW w:w="7088" w:type="dxa"/>
          </w:tcPr>
          <w:p w14:paraId="64B28331"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Наименование показателя</w:t>
            </w:r>
          </w:p>
        </w:tc>
        <w:tc>
          <w:tcPr>
            <w:tcW w:w="2126" w:type="dxa"/>
          </w:tcPr>
          <w:p w14:paraId="2F5FD741"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Значение</w:t>
            </w:r>
          </w:p>
        </w:tc>
      </w:tr>
      <w:tr w:rsidR="003B7C2D" w:rsidRPr="005F4078" w14:paraId="2A45258B" w14:textId="77777777" w:rsidTr="00B04B65">
        <w:trPr>
          <w:trHeight w:val="335"/>
        </w:trPr>
        <w:tc>
          <w:tcPr>
            <w:tcW w:w="7088" w:type="dxa"/>
          </w:tcPr>
          <w:p w14:paraId="2528D252"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Время разработки, ч.</w:t>
            </w:r>
          </w:p>
        </w:tc>
        <w:tc>
          <w:tcPr>
            <w:tcW w:w="2126" w:type="dxa"/>
            <w:vAlign w:val="center"/>
          </w:tcPr>
          <w:p w14:paraId="2A195E58" w14:textId="77777777" w:rsidR="003B7C2D" w:rsidRPr="00427E03" w:rsidRDefault="00072589" w:rsidP="0060770A">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szCs w:val="24"/>
              </w:rPr>
            </w:pPr>
            <w:r w:rsidRPr="00427E03">
              <w:rPr>
                <w:rFonts w:ascii="Times New Roman" w:hAnsi="Times New Roman" w:cs="Times New Roman"/>
                <w:sz w:val="24"/>
                <w:szCs w:val="24"/>
              </w:rPr>
              <w:t>576</w:t>
            </w:r>
          </w:p>
        </w:tc>
      </w:tr>
      <w:tr w:rsidR="003B7C2D" w:rsidRPr="005F4078" w14:paraId="0EA6F6DE" w14:textId="77777777" w:rsidTr="00B04B65">
        <w:trPr>
          <w:trHeight w:val="317"/>
        </w:trPr>
        <w:tc>
          <w:tcPr>
            <w:tcW w:w="7088" w:type="dxa"/>
          </w:tcPr>
          <w:p w14:paraId="39BE1B97"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Количество разработчиков, чел.</w:t>
            </w:r>
          </w:p>
        </w:tc>
        <w:tc>
          <w:tcPr>
            <w:tcW w:w="2126" w:type="dxa"/>
            <w:vAlign w:val="center"/>
          </w:tcPr>
          <w:p w14:paraId="4D353E61" w14:textId="77777777" w:rsidR="003B7C2D" w:rsidRPr="00427E03" w:rsidRDefault="003B7C2D" w:rsidP="0060770A">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1</w:t>
            </w:r>
          </w:p>
        </w:tc>
      </w:tr>
      <w:tr w:rsidR="003B7C2D" w:rsidRPr="005F4078" w14:paraId="6FDD0E4C" w14:textId="77777777" w:rsidTr="00B04B65">
        <w:trPr>
          <w:trHeight w:val="335"/>
        </w:trPr>
        <w:tc>
          <w:tcPr>
            <w:tcW w:w="7088" w:type="dxa"/>
          </w:tcPr>
          <w:p w14:paraId="36595E24"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Основная заработная плата, руб.</w:t>
            </w:r>
          </w:p>
        </w:tc>
        <w:tc>
          <w:tcPr>
            <w:tcW w:w="2126" w:type="dxa"/>
            <w:vAlign w:val="center"/>
          </w:tcPr>
          <w:p w14:paraId="1D7D6D76" w14:textId="7A145B6A" w:rsidR="003B7C2D" w:rsidRPr="00427E03" w:rsidRDefault="000F137B" w:rsidP="0060770A">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szCs w:val="24"/>
                <w:lang w:val="en-US"/>
              </w:rPr>
            </w:pPr>
            <w:r w:rsidRPr="00427E03">
              <w:rPr>
                <w:rFonts w:ascii="Times New Roman" w:eastAsia="Times New Roman" w:hAnsi="Times New Roman" w:cs="Times New Roman"/>
                <w:sz w:val="24"/>
                <w:szCs w:val="24"/>
                <w:lang w:eastAsia="ru-RU"/>
              </w:rPr>
              <w:t>5483,52</w:t>
            </w:r>
          </w:p>
        </w:tc>
      </w:tr>
      <w:tr w:rsidR="003B7C2D" w:rsidRPr="005F4078" w14:paraId="35D1077E" w14:textId="77777777" w:rsidTr="00B04B65">
        <w:trPr>
          <w:trHeight w:val="335"/>
        </w:trPr>
        <w:tc>
          <w:tcPr>
            <w:tcW w:w="7088" w:type="dxa"/>
          </w:tcPr>
          <w:p w14:paraId="0E7A6FED"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Дополнительная заработная плата, руб.</w:t>
            </w:r>
          </w:p>
        </w:tc>
        <w:tc>
          <w:tcPr>
            <w:tcW w:w="2126" w:type="dxa"/>
            <w:vAlign w:val="center"/>
          </w:tcPr>
          <w:p w14:paraId="0A248362" w14:textId="3A7F6032" w:rsidR="003B7C2D" w:rsidRPr="00427E03" w:rsidRDefault="000F137B" w:rsidP="0060770A">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szCs w:val="24"/>
                <w:lang w:val="en-US"/>
              </w:rPr>
            </w:pPr>
            <w:r w:rsidRPr="00427E03">
              <w:rPr>
                <w:rFonts w:ascii="Times New Roman" w:eastAsia="Times New Roman" w:hAnsi="Times New Roman" w:cs="Times New Roman"/>
                <w:sz w:val="24"/>
                <w:szCs w:val="24"/>
                <w:lang w:eastAsia="ru-RU"/>
              </w:rPr>
              <w:t>855</w:t>
            </w:r>
            <w:r w:rsidRPr="00427E03">
              <w:rPr>
                <w:rFonts w:ascii="Times New Roman" w:eastAsia="Times New Roman" w:hAnsi="Times New Roman" w:cs="Times New Roman"/>
                <w:sz w:val="24"/>
                <w:szCs w:val="24"/>
                <w:lang w:val="en-US" w:eastAsia="ru-RU"/>
              </w:rPr>
              <w:t>,23</w:t>
            </w:r>
          </w:p>
        </w:tc>
      </w:tr>
      <w:tr w:rsidR="003B7C2D" w:rsidRPr="005F4078" w14:paraId="0379D24A" w14:textId="77777777" w:rsidTr="00B04B65">
        <w:trPr>
          <w:trHeight w:val="335"/>
        </w:trPr>
        <w:tc>
          <w:tcPr>
            <w:tcW w:w="7088" w:type="dxa"/>
          </w:tcPr>
          <w:p w14:paraId="2F192BCA"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Отчисления в Фонд социальной защиты населения, р</w:t>
            </w:r>
            <w:r w:rsidRPr="00427E03">
              <w:rPr>
                <w:rFonts w:ascii="Times New Roman" w:eastAsia="Times New Roman" w:hAnsi="Times New Roman" w:cs="Times New Roman"/>
                <w:color w:val="000000"/>
                <w:sz w:val="24"/>
                <w:szCs w:val="24"/>
                <w:lang w:eastAsia="ru-RU"/>
              </w:rPr>
              <w:t>уб.</w:t>
            </w:r>
          </w:p>
        </w:tc>
        <w:tc>
          <w:tcPr>
            <w:tcW w:w="2126" w:type="dxa"/>
            <w:vAlign w:val="center"/>
          </w:tcPr>
          <w:p w14:paraId="73B1B501" w14:textId="42496FAF" w:rsidR="003B7C2D" w:rsidRPr="00427E03" w:rsidRDefault="000F137B"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000000"/>
                <w:sz w:val="24"/>
                <w:szCs w:val="24"/>
                <w:lang w:eastAsia="ru-RU"/>
              </w:rPr>
            </w:pPr>
            <w:r w:rsidRPr="00427E03">
              <w:rPr>
                <w:rFonts w:ascii="Times New Roman" w:hAnsi="Times New Roman" w:cs="Times New Roman"/>
                <w:color w:val="000000"/>
                <w:sz w:val="24"/>
                <w:szCs w:val="24"/>
              </w:rPr>
              <w:t>2144,</w:t>
            </w:r>
            <w:r w:rsidR="00072589" w:rsidRPr="00427E03">
              <w:rPr>
                <w:rFonts w:ascii="Times New Roman" w:hAnsi="Times New Roman" w:cs="Times New Roman"/>
                <w:color w:val="000000"/>
                <w:sz w:val="24"/>
                <w:szCs w:val="24"/>
              </w:rPr>
              <w:t>0</w:t>
            </w:r>
            <w:r w:rsidRPr="00427E03">
              <w:rPr>
                <w:rFonts w:ascii="Times New Roman" w:hAnsi="Times New Roman" w:cs="Times New Roman"/>
                <w:color w:val="000000"/>
                <w:sz w:val="24"/>
                <w:szCs w:val="24"/>
              </w:rPr>
              <w:t>6</w:t>
            </w:r>
          </w:p>
        </w:tc>
      </w:tr>
      <w:tr w:rsidR="003B7C2D" w:rsidRPr="005F4078" w14:paraId="129879E4" w14:textId="77777777" w:rsidTr="00B04B65">
        <w:trPr>
          <w:trHeight w:val="335"/>
        </w:trPr>
        <w:tc>
          <w:tcPr>
            <w:tcW w:w="7088" w:type="dxa"/>
          </w:tcPr>
          <w:p w14:paraId="73851C26"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Отчисления в БРУСП «</w:t>
            </w:r>
            <w:proofErr w:type="spellStart"/>
            <w:r w:rsidRPr="00427E03">
              <w:rPr>
                <w:rFonts w:ascii="Times New Roman" w:eastAsia="Times New Roman" w:hAnsi="Times New Roman" w:cs="Times New Roman"/>
                <w:sz w:val="24"/>
                <w:szCs w:val="24"/>
                <w:lang w:eastAsia="ru-RU"/>
              </w:rPr>
              <w:t>Белгосстрах</w:t>
            </w:r>
            <w:proofErr w:type="spellEnd"/>
            <w:r w:rsidRPr="00427E03">
              <w:rPr>
                <w:rFonts w:ascii="Times New Roman" w:eastAsia="Times New Roman" w:hAnsi="Times New Roman" w:cs="Times New Roman"/>
                <w:sz w:val="24"/>
                <w:szCs w:val="24"/>
                <w:lang w:eastAsia="ru-RU"/>
              </w:rPr>
              <w:t>», руб.</w:t>
            </w:r>
          </w:p>
        </w:tc>
        <w:tc>
          <w:tcPr>
            <w:tcW w:w="2126" w:type="dxa"/>
            <w:vAlign w:val="center"/>
          </w:tcPr>
          <w:p w14:paraId="5495D1A5" w14:textId="33CBE600" w:rsidR="003B7C2D" w:rsidRPr="00427E03" w:rsidRDefault="00AA0CD0" w:rsidP="0060770A">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szCs w:val="24"/>
                <w:lang w:val="en-US"/>
              </w:rPr>
            </w:pPr>
            <w:r w:rsidRPr="00427E03">
              <w:rPr>
                <w:rFonts w:ascii="Times New Roman" w:eastAsia="Times New Roman" w:hAnsi="Times New Roman" w:cs="Times New Roman"/>
                <w:sz w:val="24"/>
                <w:szCs w:val="24"/>
                <w:lang w:val="en-US" w:eastAsia="ru-RU"/>
              </w:rPr>
              <w:t>37,84</w:t>
            </w:r>
          </w:p>
        </w:tc>
      </w:tr>
      <w:tr w:rsidR="003B7C2D" w:rsidRPr="005F4078" w14:paraId="2D2F2CEE" w14:textId="77777777" w:rsidTr="00B04B65">
        <w:trPr>
          <w:trHeight w:val="335"/>
        </w:trPr>
        <w:tc>
          <w:tcPr>
            <w:tcW w:w="7088" w:type="dxa"/>
          </w:tcPr>
          <w:p w14:paraId="7E88D639"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Прочие прямые затраты, руб.</w:t>
            </w:r>
          </w:p>
        </w:tc>
        <w:tc>
          <w:tcPr>
            <w:tcW w:w="2126" w:type="dxa"/>
            <w:vAlign w:val="center"/>
          </w:tcPr>
          <w:p w14:paraId="628F43F6" w14:textId="77777777" w:rsidR="003B7C2D" w:rsidRPr="00427E03" w:rsidRDefault="00072589" w:rsidP="0060770A">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szCs w:val="24"/>
                <w:lang w:val="en-US"/>
              </w:rPr>
            </w:pPr>
            <w:r w:rsidRPr="00427E03">
              <w:rPr>
                <w:rFonts w:ascii="Times New Roman" w:hAnsi="Times New Roman" w:cs="Times New Roman"/>
                <w:sz w:val="24"/>
                <w:szCs w:val="24"/>
                <w:lang w:val="en-US"/>
              </w:rPr>
              <w:t>589</w:t>
            </w:r>
            <w:r w:rsidR="003B7C2D" w:rsidRPr="00427E03">
              <w:rPr>
                <w:rFonts w:ascii="Times New Roman" w:hAnsi="Times New Roman" w:cs="Times New Roman"/>
                <w:sz w:val="24"/>
                <w:szCs w:val="24"/>
                <w:lang w:val="en-US"/>
              </w:rPr>
              <w:t>,00</w:t>
            </w:r>
          </w:p>
        </w:tc>
      </w:tr>
      <w:tr w:rsidR="003B7C2D" w:rsidRPr="005F4078" w14:paraId="75195DC4" w14:textId="77777777" w:rsidTr="00B04B65">
        <w:trPr>
          <w:trHeight w:val="335"/>
        </w:trPr>
        <w:tc>
          <w:tcPr>
            <w:tcW w:w="7088" w:type="dxa"/>
          </w:tcPr>
          <w:p w14:paraId="05DB63E8"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Накладные расходы, руб.</w:t>
            </w:r>
          </w:p>
        </w:tc>
        <w:tc>
          <w:tcPr>
            <w:tcW w:w="2126" w:type="dxa"/>
            <w:vAlign w:val="center"/>
          </w:tcPr>
          <w:p w14:paraId="4C946CA9" w14:textId="7DA26A0E" w:rsidR="003B7C2D" w:rsidRPr="00427E03" w:rsidRDefault="00AA0CD0"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szCs w:val="24"/>
                <w:lang w:val="en-US"/>
              </w:rPr>
            </w:pPr>
            <w:r w:rsidRPr="00427E03">
              <w:rPr>
                <w:rFonts w:ascii="Times New Roman" w:hAnsi="Times New Roman" w:cs="Times New Roman"/>
                <w:sz w:val="24"/>
                <w:szCs w:val="24"/>
                <w:lang w:val="en-US"/>
              </w:rPr>
              <w:t>2741</w:t>
            </w:r>
            <w:r w:rsidR="003B7C2D" w:rsidRPr="00427E03">
              <w:rPr>
                <w:rFonts w:ascii="Times New Roman" w:hAnsi="Times New Roman" w:cs="Times New Roman"/>
                <w:sz w:val="24"/>
                <w:szCs w:val="24"/>
                <w:lang w:val="en-US"/>
              </w:rPr>
              <w:t>,</w:t>
            </w:r>
            <w:r w:rsidRPr="00427E03">
              <w:rPr>
                <w:rFonts w:ascii="Times New Roman" w:hAnsi="Times New Roman" w:cs="Times New Roman"/>
                <w:sz w:val="24"/>
                <w:szCs w:val="24"/>
                <w:lang w:val="en-US"/>
              </w:rPr>
              <w:t>76</w:t>
            </w:r>
          </w:p>
        </w:tc>
      </w:tr>
      <w:tr w:rsidR="003B7C2D" w:rsidRPr="005F4078" w14:paraId="0DBE1A9F" w14:textId="77777777" w:rsidTr="00B04B65">
        <w:trPr>
          <w:trHeight w:val="335"/>
        </w:trPr>
        <w:tc>
          <w:tcPr>
            <w:tcW w:w="7088" w:type="dxa"/>
          </w:tcPr>
          <w:p w14:paraId="692F2841"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Полная себестоимость, руб.</w:t>
            </w:r>
          </w:p>
        </w:tc>
        <w:tc>
          <w:tcPr>
            <w:tcW w:w="2126" w:type="dxa"/>
            <w:vAlign w:val="center"/>
          </w:tcPr>
          <w:p w14:paraId="51282FC9" w14:textId="523E1E8C" w:rsidR="003B7C2D" w:rsidRPr="00427E03" w:rsidRDefault="00B91F41"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szCs w:val="24"/>
              </w:rPr>
            </w:pPr>
            <w:r w:rsidRPr="00427E03">
              <w:rPr>
                <w:rFonts w:ascii="Times New Roman" w:eastAsia="Times New Roman" w:hAnsi="Times New Roman" w:cs="Times New Roman"/>
                <w:sz w:val="24"/>
                <w:szCs w:val="24"/>
                <w:lang w:val="en-US" w:eastAsia="ru-RU"/>
              </w:rPr>
              <w:t>11818</w:t>
            </w:r>
            <w:r w:rsidR="003B7C2D" w:rsidRPr="00427E03">
              <w:rPr>
                <w:rFonts w:ascii="Times New Roman" w:eastAsia="Times New Roman" w:hAnsi="Times New Roman" w:cs="Times New Roman"/>
                <w:sz w:val="24"/>
                <w:szCs w:val="24"/>
                <w:lang w:val="en-US" w:eastAsia="ru-RU"/>
              </w:rPr>
              <w:t>,</w:t>
            </w:r>
            <w:r w:rsidRPr="00427E03">
              <w:rPr>
                <w:rFonts w:ascii="Times New Roman" w:eastAsia="Times New Roman" w:hAnsi="Times New Roman" w:cs="Times New Roman"/>
                <w:sz w:val="24"/>
                <w:szCs w:val="24"/>
                <w:lang w:val="en-US" w:eastAsia="ru-RU"/>
              </w:rPr>
              <w:t>71</w:t>
            </w:r>
          </w:p>
        </w:tc>
      </w:tr>
      <w:tr w:rsidR="003B7C2D" w:rsidRPr="005F4078" w14:paraId="34350ED8" w14:textId="77777777" w:rsidTr="00B04B65">
        <w:trPr>
          <w:trHeight w:val="335"/>
        </w:trPr>
        <w:tc>
          <w:tcPr>
            <w:tcW w:w="7088" w:type="dxa"/>
          </w:tcPr>
          <w:p w14:paraId="51100F1E" w14:textId="77777777"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Чистая прибыль, руб.</w:t>
            </w:r>
          </w:p>
        </w:tc>
        <w:tc>
          <w:tcPr>
            <w:tcW w:w="2126" w:type="dxa"/>
            <w:vAlign w:val="center"/>
          </w:tcPr>
          <w:p w14:paraId="7020C511" w14:textId="77AE986B" w:rsidR="003B7C2D" w:rsidRPr="00427E03" w:rsidRDefault="009E08F2"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szCs w:val="24"/>
                <w:lang w:val="en-US"/>
              </w:rPr>
            </w:pPr>
            <w:r w:rsidRPr="00427E03">
              <w:rPr>
                <w:rFonts w:ascii="Times New Roman" w:eastAsia="Times New Roman" w:hAnsi="Times New Roman" w:cs="Times New Roman"/>
                <w:color w:val="000000"/>
                <w:sz w:val="24"/>
                <w:szCs w:val="24"/>
                <w:lang w:eastAsia="ru-RU"/>
              </w:rPr>
              <w:t>2363</w:t>
            </w:r>
            <w:r w:rsidRPr="00427E03">
              <w:rPr>
                <w:rFonts w:ascii="Times New Roman" w:eastAsia="Times New Roman" w:hAnsi="Times New Roman" w:cs="Times New Roman"/>
                <w:color w:val="000000"/>
                <w:sz w:val="24"/>
                <w:szCs w:val="24"/>
                <w:lang w:val="en-US" w:eastAsia="ru-RU"/>
              </w:rPr>
              <w:t>,74</w:t>
            </w:r>
          </w:p>
        </w:tc>
      </w:tr>
      <w:tr w:rsidR="003B7C2D" w:rsidRPr="005F4078" w14:paraId="0B8F390D" w14:textId="77777777" w:rsidTr="00B04B65">
        <w:trPr>
          <w:trHeight w:val="335"/>
        </w:trPr>
        <w:tc>
          <w:tcPr>
            <w:tcW w:w="7088" w:type="dxa"/>
          </w:tcPr>
          <w:p w14:paraId="72873D12" w14:textId="06DB5178" w:rsidR="003B7C2D" w:rsidRPr="00427E03" w:rsidRDefault="003B7C2D"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szCs w:val="24"/>
                <w:lang w:eastAsia="ru-RU"/>
              </w:rPr>
            </w:pPr>
            <w:r w:rsidRPr="00427E03">
              <w:rPr>
                <w:rFonts w:ascii="Times New Roman" w:eastAsia="Times New Roman" w:hAnsi="Times New Roman" w:cs="Times New Roman"/>
                <w:sz w:val="24"/>
                <w:szCs w:val="24"/>
                <w:lang w:eastAsia="ru-RU"/>
              </w:rPr>
              <w:t>Цена реализации</w:t>
            </w:r>
            <w:r w:rsidR="000F137B" w:rsidRPr="00427E03">
              <w:rPr>
                <w:rFonts w:ascii="Times New Roman" w:eastAsia="Times New Roman" w:hAnsi="Times New Roman" w:cs="Times New Roman"/>
                <w:sz w:val="24"/>
                <w:szCs w:val="24"/>
                <w:lang w:eastAsia="ru-RU"/>
              </w:rPr>
              <w:t xml:space="preserve"> (без НДС)</w:t>
            </w:r>
            <w:r w:rsidRPr="00427E03">
              <w:rPr>
                <w:rFonts w:ascii="Times New Roman" w:eastAsia="Times New Roman" w:hAnsi="Times New Roman" w:cs="Times New Roman"/>
                <w:sz w:val="24"/>
                <w:szCs w:val="24"/>
                <w:lang w:eastAsia="ru-RU"/>
              </w:rPr>
              <w:t>, руб.</w:t>
            </w:r>
          </w:p>
        </w:tc>
        <w:tc>
          <w:tcPr>
            <w:tcW w:w="2126" w:type="dxa"/>
            <w:vAlign w:val="center"/>
          </w:tcPr>
          <w:p w14:paraId="493EDC1E" w14:textId="06A7E1B8" w:rsidR="003B7C2D" w:rsidRPr="00427E03" w:rsidRDefault="009E08F2"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szCs w:val="24"/>
                <w:lang w:val="en-US"/>
              </w:rPr>
            </w:pPr>
            <w:r w:rsidRPr="00427E03">
              <w:rPr>
                <w:rFonts w:ascii="Times New Roman" w:eastAsia="Times New Roman" w:hAnsi="Times New Roman" w:cs="Times New Roman"/>
                <w:sz w:val="24"/>
                <w:szCs w:val="24"/>
                <w:lang w:eastAsia="ru-RU"/>
              </w:rPr>
              <w:t>14773</w:t>
            </w:r>
            <w:r w:rsidR="00992732" w:rsidRPr="00427E03">
              <w:rPr>
                <w:rFonts w:ascii="Times New Roman" w:eastAsia="Times New Roman" w:hAnsi="Times New Roman" w:cs="Times New Roman"/>
                <w:sz w:val="24"/>
                <w:szCs w:val="24"/>
                <w:lang w:val="en-US" w:eastAsia="ru-RU"/>
              </w:rPr>
              <w:t>,</w:t>
            </w:r>
            <w:r w:rsidRPr="00427E03">
              <w:rPr>
                <w:rFonts w:ascii="Times New Roman" w:eastAsia="Times New Roman" w:hAnsi="Times New Roman" w:cs="Times New Roman"/>
                <w:sz w:val="24"/>
                <w:szCs w:val="24"/>
                <w:lang w:val="en-US" w:eastAsia="ru-RU"/>
              </w:rPr>
              <w:t>39</w:t>
            </w:r>
          </w:p>
        </w:tc>
      </w:tr>
    </w:tbl>
    <w:p w14:paraId="108C6C83" w14:textId="0065496A" w:rsidR="001333E9" w:rsidRDefault="00825B95" w:rsidP="0060770A">
      <w:pPr>
        <w:spacing w:before="280"/>
      </w:pPr>
      <w:r w:rsidRPr="00DB0676">
        <w:rPr>
          <w:spacing w:val="-2"/>
        </w:rPr>
        <w:lastRenderedPageBreak/>
        <w:t>Время разработки программного средства составило 576 часов, при этом работал один разработчик. Себестоимость пр</w:t>
      </w:r>
      <w:r w:rsidR="00ED5AD2" w:rsidRPr="00DB0676">
        <w:rPr>
          <w:spacing w:val="-2"/>
        </w:rPr>
        <w:t>ограммного средства составила 11818,71</w:t>
      </w:r>
      <w:r w:rsidRPr="00DB0676">
        <w:rPr>
          <w:spacing w:val="-2"/>
        </w:rPr>
        <w:t xml:space="preserve"> рублей, при этом на заработн</w:t>
      </w:r>
      <w:r w:rsidR="00ED5AD2" w:rsidRPr="00DB0676">
        <w:rPr>
          <w:spacing w:val="-2"/>
        </w:rPr>
        <w:t>ую плату разработчика пришлось 5483,52</w:t>
      </w:r>
      <w:r w:rsidRPr="00DB0676">
        <w:rPr>
          <w:spacing w:val="-2"/>
        </w:rPr>
        <w:t xml:space="preserve"> рублей, а на доп</w:t>
      </w:r>
      <w:r w:rsidR="002C6ACF" w:rsidRPr="00DB0676">
        <w:rPr>
          <w:spacing w:val="-2"/>
        </w:rPr>
        <w:t xml:space="preserve">олнительную заработную плату </w:t>
      </w:r>
      <w:r w:rsidR="002C6ACF" w:rsidRPr="00DB0676">
        <w:rPr>
          <w:spacing w:val="-2"/>
        </w:rPr>
        <w:softHyphen/>
        <w:t>–</w:t>
      </w:r>
      <w:r w:rsidR="00ED5AD2" w:rsidRPr="00DB0676">
        <w:rPr>
          <w:spacing w:val="-2"/>
        </w:rPr>
        <w:t xml:space="preserve"> 855,23</w:t>
      </w:r>
      <w:r w:rsidRPr="00DB0676">
        <w:rPr>
          <w:spacing w:val="-2"/>
        </w:rPr>
        <w:t xml:space="preserve"> рублей. Цена реализации программного средства </w:t>
      </w:r>
      <w:r w:rsidR="00ED5AD2" w:rsidRPr="00DB0676">
        <w:rPr>
          <w:spacing w:val="-2"/>
        </w:rPr>
        <w:t>без НДС составила 14773,39</w:t>
      </w:r>
      <w:r w:rsidRPr="00DB0676">
        <w:rPr>
          <w:spacing w:val="-2"/>
        </w:rPr>
        <w:t xml:space="preserve"> рублей. Чистая прибыль от продажи пр</w:t>
      </w:r>
      <w:r w:rsidR="00F56E29" w:rsidRPr="00DB0676">
        <w:rPr>
          <w:spacing w:val="-2"/>
        </w:rPr>
        <w:t>ограммного средства составила 2363,74</w:t>
      </w:r>
      <w:r w:rsidRPr="00DB0676">
        <w:rPr>
          <w:spacing w:val="-2"/>
        </w:rPr>
        <w:t xml:space="preserve"> рублей. Исходя из этих данных, можно сделать вывод о целесообразности разработки программного средства, так как проект принесет чистую прибыль в умеренном размере</w:t>
      </w:r>
      <w:r>
        <w:t>.</w:t>
      </w:r>
    </w:p>
    <w:p w14:paraId="762B8752" w14:textId="77777777" w:rsidR="001333E9" w:rsidRDefault="001333E9" w:rsidP="00607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eastAsia="Times New Roman"/>
          <w:color w:val="000000"/>
          <w:szCs w:val="28"/>
          <w:lang w:eastAsia="ru-RU"/>
        </w:rPr>
        <w:sectPr w:rsidR="001333E9" w:rsidSect="0060770A">
          <w:pgSz w:w="11906" w:h="16838"/>
          <w:pgMar w:top="1134" w:right="851" w:bottom="1134" w:left="1701" w:header="709" w:footer="709" w:gutter="0"/>
          <w:pgNumType w:start="64"/>
          <w:cols w:space="708"/>
          <w:titlePg/>
          <w:docGrid w:linePitch="381"/>
        </w:sectPr>
      </w:pPr>
    </w:p>
    <w:bookmarkStart w:id="132" w:name="_Toc128387223"/>
    <w:bookmarkStart w:id="133" w:name="_Toc198277043"/>
    <w:p w14:paraId="7EF35BA8" w14:textId="48BE1E5B" w:rsidR="00372D50" w:rsidRDefault="00AF1421" w:rsidP="0060770A">
      <w:pPr>
        <w:pStyle w:val="afff9"/>
        <w:ind w:firstLine="0"/>
        <w:jc w:val="center"/>
      </w:pPr>
      <w:r w:rsidRPr="00604221">
        <w:rPr>
          <w:b w:val="0"/>
          <w:noProof/>
          <w:lang w:eastAsia="ru-RU"/>
        </w:rPr>
        <w:lastRenderedPageBreak/>
        <mc:AlternateContent>
          <mc:Choice Requires="wpg">
            <w:drawing>
              <wp:anchor distT="0" distB="0" distL="114300" distR="114300" simplePos="0" relativeHeight="251809792" behindDoc="0" locked="0" layoutInCell="1" allowOverlap="1" wp14:anchorId="2E541C0D" wp14:editId="1868F182">
                <wp:simplePos x="0" y="0"/>
                <wp:positionH relativeFrom="page">
                  <wp:posOffset>681990</wp:posOffset>
                </wp:positionH>
                <wp:positionV relativeFrom="margin">
                  <wp:posOffset>-534670</wp:posOffset>
                </wp:positionV>
                <wp:extent cx="6659880" cy="10259695"/>
                <wp:effectExtent l="0" t="0" r="26670" b="27305"/>
                <wp:wrapNone/>
                <wp:docPr id="153"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5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0D63B7" w14:textId="77777777" w:rsidR="00A218E5" w:rsidRDefault="00A218E5" w:rsidP="00AF1421">
                              <w:pPr>
                                <w:pStyle w:val="afffffa"/>
                              </w:pPr>
                            </w:p>
                          </w:txbxContent>
                        </wps:txbx>
                        <wps:bodyPr rot="0" vert="horz" wrap="square" lIns="12700" tIns="12700" rIns="12700" bIns="12700" anchor="t" anchorCtr="0" upright="1">
                          <a:noAutofit/>
                        </wps:bodyPr>
                      </wps:wsp>
                      <wps:wsp>
                        <wps:cNvPr id="17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71BF9" w14:textId="77777777" w:rsidR="00A218E5" w:rsidRDefault="00A218E5" w:rsidP="00AF1421">
                              <w:pPr>
                                <w:pStyle w:val="afffffa"/>
                              </w:pPr>
                            </w:p>
                          </w:txbxContent>
                        </wps:txbx>
                        <wps:bodyPr rot="0" vert="horz" wrap="square" lIns="12700" tIns="12700" rIns="12700" bIns="12700" anchor="t" anchorCtr="0" upright="1">
                          <a:noAutofit/>
                        </wps:bodyPr>
                      </wps:wsp>
                      <wps:wsp>
                        <wps:cNvPr id="17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B91E03" w14:textId="77777777" w:rsidR="00A218E5" w:rsidRPr="0058383F" w:rsidRDefault="00A218E5" w:rsidP="00AF1421">
                              <w:pPr>
                                <w:pStyle w:val="afffffa"/>
                                <w:ind w:firstLine="0"/>
                                <w:rPr>
                                  <w:i w:val="0"/>
                                  <w:sz w:val="18"/>
                                </w:rPr>
                              </w:pPr>
                              <w:r w:rsidRPr="0058383F">
                                <w:rPr>
                                  <w:i w:val="0"/>
                                  <w:sz w:val="18"/>
                                </w:rPr>
                                <w:t>ФИО</w:t>
                              </w:r>
                            </w:p>
                            <w:p w14:paraId="6CC12AFC" w14:textId="77777777" w:rsidR="00A218E5" w:rsidRPr="0024446F" w:rsidRDefault="00A218E5" w:rsidP="00AF1421">
                              <w:pPr>
                                <w:pStyle w:val="afffffa"/>
                                <w:rPr>
                                  <w:i w:val="0"/>
                                  <w:iCs/>
                                </w:rPr>
                              </w:pPr>
                            </w:p>
                          </w:txbxContent>
                        </wps:txbx>
                        <wps:bodyPr rot="0" vert="horz" wrap="square" lIns="12700" tIns="12700" rIns="12700" bIns="12700" anchor="t" anchorCtr="0" upright="1">
                          <a:noAutofit/>
                        </wps:bodyPr>
                      </wps:wsp>
                      <wps:wsp>
                        <wps:cNvPr id="17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9AF3D7" w14:textId="77777777" w:rsidR="00A218E5" w:rsidRPr="0058383F" w:rsidRDefault="00A218E5" w:rsidP="00AF1421">
                              <w:pPr>
                                <w:pStyle w:val="afffffa"/>
                                <w:ind w:firstLine="0"/>
                                <w:rPr>
                                  <w:i w:val="0"/>
                                  <w:sz w:val="18"/>
                                </w:rPr>
                              </w:pPr>
                              <w:r w:rsidRPr="0058383F">
                                <w:rPr>
                                  <w:i w:val="0"/>
                                  <w:sz w:val="18"/>
                                </w:rPr>
                                <w:t>Подпись</w:t>
                              </w:r>
                            </w:p>
                            <w:p w14:paraId="58896754" w14:textId="77777777" w:rsidR="00A218E5" w:rsidRPr="0024446F" w:rsidRDefault="00A218E5" w:rsidP="00AF1421">
                              <w:pPr>
                                <w:pStyle w:val="afffffa"/>
                                <w:rPr>
                                  <w:i w:val="0"/>
                                  <w:iCs/>
                                </w:rPr>
                              </w:pPr>
                            </w:p>
                          </w:txbxContent>
                        </wps:txbx>
                        <wps:bodyPr rot="0" vert="horz" wrap="square" lIns="12700" tIns="12700" rIns="12700" bIns="12700" anchor="t" anchorCtr="0" upright="1">
                          <a:noAutofit/>
                        </wps:bodyPr>
                      </wps:wsp>
                      <wps:wsp>
                        <wps:cNvPr id="17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DF4C2" w14:textId="77777777" w:rsidR="00A218E5" w:rsidRPr="0058383F" w:rsidRDefault="00A218E5" w:rsidP="00AF1421">
                              <w:pPr>
                                <w:pStyle w:val="afffffa"/>
                                <w:ind w:firstLine="0"/>
                                <w:rPr>
                                  <w:i w:val="0"/>
                                  <w:sz w:val="18"/>
                                </w:rPr>
                              </w:pPr>
                              <w:r w:rsidRPr="0058383F">
                                <w:rPr>
                                  <w:i w:val="0"/>
                                  <w:sz w:val="18"/>
                                </w:rPr>
                                <w:t>Дата</w:t>
                              </w:r>
                            </w:p>
                            <w:p w14:paraId="0BB377E4" w14:textId="77777777" w:rsidR="00A218E5" w:rsidRPr="0024446F" w:rsidRDefault="00A218E5" w:rsidP="00AF1421">
                              <w:pPr>
                                <w:pStyle w:val="afffffa"/>
                                <w:rPr>
                                  <w:i w:val="0"/>
                                  <w:iCs/>
                                </w:rPr>
                              </w:pPr>
                            </w:p>
                          </w:txbxContent>
                        </wps:txbx>
                        <wps:bodyPr rot="0" vert="horz" wrap="square" lIns="12700" tIns="12700" rIns="12700" bIns="12700" anchor="t" anchorCtr="0" upright="1">
                          <a:noAutofit/>
                        </wps:bodyPr>
                      </wps:wsp>
                      <wps:wsp>
                        <wps:cNvPr id="17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0B2F41" w14:textId="77777777" w:rsidR="00A218E5" w:rsidRPr="0058383F" w:rsidRDefault="00A218E5" w:rsidP="00AF1421">
                              <w:pPr>
                                <w:pStyle w:val="afffffa"/>
                                <w:ind w:firstLine="0"/>
                                <w:rPr>
                                  <w:i w:val="0"/>
                                  <w:iCs/>
                                  <w:sz w:val="18"/>
                                </w:rPr>
                              </w:pPr>
                              <w:r w:rsidRPr="0058383F">
                                <w:rPr>
                                  <w:i w:val="0"/>
                                  <w:iCs/>
                                  <w:sz w:val="18"/>
                                </w:rPr>
                                <w:t>Лист</w:t>
                              </w:r>
                            </w:p>
                          </w:txbxContent>
                        </wps:txbx>
                        <wps:bodyPr rot="0" vert="horz" wrap="square" lIns="12700" tIns="12700" rIns="12700" bIns="12700" anchor="t" anchorCtr="0" upright="1">
                          <a:noAutofit/>
                        </wps:bodyPr>
                      </wps:wsp>
                      <wps:wsp>
                        <wps:cNvPr id="175"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0D11D" w14:textId="77777777" w:rsidR="00A218E5" w:rsidRPr="0058383F" w:rsidRDefault="00A218E5" w:rsidP="00AF1421">
                              <w:pPr>
                                <w:pStyle w:val="afffffa"/>
                                <w:ind w:firstLine="0"/>
                                <w:rPr>
                                  <w:i w:val="0"/>
                                  <w:sz w:val="18"/>
                                </w:rPr>
                              </w:pPr>
                              <w:r w:rsidRPr="0058383F">
                                <w:rPr>
                                  <w:i w:val="0"/>
                                  <w:sz w:val="18"/>
                                </w:rPr>
                                <w:t>1</w:t>
                              </w:r>
                            </w:p>
                          </w:txbxContent>
                        </wps:txbx>
                        <wps:bodyPr rot="0" vert="horz" wrap="square" lIns="12700" tIns="12700" rIns="12700" bIns="12700" anchor="t" anchorCtr="0" upright="1">
                          <a:noAutofit/>
                        </wps:bodyPr>
                      </wps:wsp>
                      <wps:wsp>
                        <wps:cNvPr id="17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033327" w14:textId="053B24F5" w:rsidR="00A218E5" w:rsidRPr="00CE51F8" w:rsidRDefault="00A218E5" w:rsidP="00AF1421">
                              <w:pPr>
                                <w:pStyle w:val="affffe"/>
                                <w:jc w:val="center"/>
                                <w:rPr>
                                  <w:rFonts w:ascii="Times New Roman" w:hAnsi="Times New Roman"/>
                                  <w:sz w:val="24"/>
                                  <w:szCs w:val="14"/>
                                  <w:lang w:val="ru-RU"/>
                                </w:rPr>
                              </w:pPr>
                              <w:r w:rsidRPr="00CE51F8">
                                <w:rPr>
                                  <w:rFonts w:ascii="Times New Roman" w:hAnsi="Times New Roman"/>
                                  <w:sz w:val="24"/>
                                  <w:szCs w:val="24"/>
                                  <w:lang w:val="ru-RU"/>
                                </w:rPr>
                                <w:t>ДП 0</w:t>
                              </w:r>
                              <w:r>
                                <w:rPr>
                                  <w:rFonts w:ascii="Times New Roman" w:hAnsi="Times New Roman"/>
                                  <w:sz w:val="24"/>
                                  <w:szCs w:val="24"/>
                                  <w:lang w:val="ru-RU"/>
                                </w:rPr>
                                <w:t>0</w:t>
                              </w:r>
                              <w:r w:rsidRPr="00CE51F8">
                                <w:rPr>
                                  <w:rFonts w:ascii="Times New Roman" w:hAnsi="Times New Roman"/>
                                  <w:sz w:val="24"/>
                                  <w:szCs w:val="24"/>
                                  <w:lang w:val="ru-RU"/>
                                </w:rPr>
                                <w:t>.</w:t>
                              </w:r>
                              <w:proofErr w:type="gramStart"/>
                              <w:r w:rsidRPr="00CE51F8">
                                <w:rPr>
                                  <w:rFonts w:ascii="Times New Roman" w:hAnsi="Times New Roman"/>
                                  <w:sz w:val="24"/>
                                  <w:szCs w:val="24"/>
                                  <w:lang w:val="ru-RU"/>
                                </w:rPr>
                                <w:t>00.ПЗ</w:t>
                              </w:r>
                              <w:proofErr w:type="gramEnd"/>
                            </w:p>
                            <w:p w14:paraId="46CE557B" w14:textId="77777777" w:rsidR="00A218E5" w:rsidRPr="009005BC" w:rsidRDefault="00A218E5" w:rsidP="00AF1421"/>
                          </w:txbxContent>
                        </wps:txbx>
                        <wps:bodyPr rot="0" vert="horz" wrap="square" lIns="12700" tIns="12700" rIns="12700" bIns="12700" anchor="t" anchorCtr="0" upright="1">
                          <a:noAutofit/>
                        </wps:bodyPr>
                      </wps:wsp>
                      <wps:wsp>
                        <wps:cNvPr id="17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2" name="Group 77"/>
                        <wpg:cNvGrpSpPr>
                          <a:grpSpLocks/>
                        </wpg:cNvGrpSpPr>
                        <wpg:grpSpPr bwMode="auto">
                          <a:xfrm>
                            <a:off x="1144" y="14935"/>
                            <a:ext cx="2507" cy="240"/>
                            <a:chOff x="0" y="0"/>
                            <a:chExt cx="19999" cy="20000"/>
                          </a:xfrm>
                        </wpg:grpSpPr>
                        <wps:wsp>
                          <wps:cNvPr id="18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B22240" w14:textId="77777777" w:rsidR="00A218E5" w:rsidRPr="00391803" w:rsidRDefault="00A218E5" w:rsidP="00AF1421">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8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D8F7E5" w14:textId="77777777" w:rsidR="00A218E5" w:rsidRPr="00B5715F" w:rsidRDefault="00A218E5" w:rsidP="00AF1421">
                                <w:pPr>
                                  <w:ind w:firstLine="0"/>
                                  <w:jc w:val="left"/>
                                  <w:rPr>
                                    <w:i/>
                                    <w:sz w:val="18"/>
                                    <w:szCs w:val="18"/>
                                  </w:rPr>
                                </w:pPr>
                                <w:r w:rsidRPr="00B5715F">
                                  <w:rPr>
                                    <w:i/>
                                    <w:sz w:val="18"/>
                                    <w:szCs w:val="18"/>
                                  </w:rPr>
                                  <w:t>Корень М.А.</w:t>
                                </w:r>
                              </w:p>
                            </w:txbxContent>
                          </wps:txbx>
                          <wps:bodyPr rot="0" vert="horz" wrap="square" lIns="12700" tIns="12700" rIns="12700" bIns="12700" anchor="t" anchorCtr="0" upright="1">
                            <a:noAutofit/>
                          </wps:bodyPr>
                        </wps:wsp>
                      </wpg:grpSp>
                      <wpg:grpSp>
                        <wpg:cNvPr id="185" name="Group 80"/>
                        <wpg:cNvGrpSpPr>
                          <a:grpSpLocks/>
                        </wpg:cNvGrpSpPr>
                        <wpg:grpSpPr bwMode="auto">
                          <a:xfrm>
                            <a:off x="1144" y="15204"/>
                            <a:ext cx="2507" cy="239"/>
                            <a:chOff x="0" y="0"/>
                            <a:chExt cx="19995" cy="20000"/>
                          </a:xfrm>
                        </wpg:grpSpPr>
                        <wps:wsp>
                          <wps:cNvPr id="18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AAF5C4" w14:textId="77777777" w:rsidR="00A218E5" w:rsidRPr="00391803" w:rsidRDefault="00A218E5" w:rsidP="00AF1421">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8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3377F" w14:textId="77777777" w:rsidR="00A218E5" w:rsidRPr="00B5715F" w:rsidRDefault="00A218E5" w:rsidP="00AF1421">
                                <w:pPr>
                                  <w:pStyle w:val="affffe"/>
                                  <w:jc w:val="left"/>
                                  <w:rPr>
                                    <w:rFonts w:ascii="Times New Roman" w:hAnsi="Times New Roman"/>
                                    <w:spacing w:val="-4"/>
                                    <w:sz w:val="18"/>
                                    <w:szCs w:val="18"/>
                                    <w:lang w:val="ru-RU"/>
                                  </w:rPr>
                                </w:pPr>
                                <w:proofErr w:type="spellStart"/>
                                <w:r w:rsidRPr="00B5715F">
                                  <w:rPr>
                                    <w:rFonts w:ascii="Times New Roman" w:hAnsi="Times New Roman"/>
                                    <w:spacing w:val="-4"/>
                                    <w:sz w:val="18"/>
                                    <w:szCs w:val="18"/>
                                    <w:lang w:val="ru-RU"/>
                                  </w:rPr>
                                  <w:t>Комкова</w:t>
                                </w:r>
                                <w:proofErr w:type="spellEnd"/>
                                <w:r w:rsidRPr="00B5715F">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188" name="Group 83"/>
                        <wpg:cNvGrpSpPr>
                          <a:grpSpLocks/>
                        </wpg:cNvGrpSpPr>
                        <wpg:grpSpPr bwMode="auto">
                          <a:xfrm>
                            <a:off x="1144" y="15479"/>
                            <a:ext cx="2507" cy="239"/>
                            <a:chOff x="0" y="0"/>
                            <a:chExt cx="19999" cy="20000"/>
                          </a:xfrm>
                        </wpg:grpSpPr>
                        <wps:wsp>
                          <wps:cNvPr id="18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4CE12" w14:textId="77777777" w:rsidR="00A218E5" w:rsidRPr="004F5CE6" w:rsidRDefault="00A218E5" w:rsidP="00AF1421">
                                <w:pPr>
                                  <w:pStyle w:val="afffffc"/>
                                  <w:ind w:firstLine="0"/>
                                </w:pPr>
                              </w:p>
                            </w:txbxContent>
                          </wps:txbx>
                          <wps:bodyPr rot="0" vert="horz" wrap="square" lIns="12700" tIns="12700" rIns="12700" bIns="12700" anchor="t" anchorCtr="0" upright="1">
                            <a:noAutofit/>
                          </wps:bodyPr>
                        </wps:wsp>
                        <wps:wsp>
                          <wps:cNvPr id="19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22E39" w14:textId="77777777" w:rsidR="00A218E5" w:rsidRPr="0007115C" w:rsidRDefault="00A218E5" w:rsidP="00AF1421">
                                <w:pPr>
                                  <w:ind w:firstLine="0"/>
                                </w:pPr>
                              </w:p>
                            </w:txbxContent>
                          </wps:txbx>
                          <wps:bodyPr rot="0" vert="horz" wrap="square" lIns="12700" tIns="12700" rIns="12700" bIns="12700" anchor="t" anchorCtr="0" upright="1">
                            <a:noAutofit/>
                          </wps:bodyPr>
                        </wps:wsp>
                      </wpg:grpSp>
                      <wpg:grpSp>
                        <wpg:cNvPr id="191" name="Group 86"/>
                        <wpg:cNvGrpSpPr>
                          <a:grpSpLocks/>
                        </wpg:cNvGrpSpPr>
                        <wpg:grpSpPr bwMode="auto">
                          <a:xfrm>
                            <a:off x="1144" y="15746"/>
                            <a:ext cx="2507" cy="241"/>
                            <a:chOff x="0" y="0"/>
                            <a:chExt cx="20002" cy="20000"/>
                          </a:xfrm>
                        </wpg:grpSpPr>
                        <wps:wsp>
                          <wps:cNvPr id="186495904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44EED" w14:textId="77777777" w:rsidR="00A218E5" w:rsidRPr="00391803" w:rsidRDefault="00A218E5" w:rsidP="00AF1421">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86495905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748447" w14:textId="77777777" w:rsidR="00A218E5" w:rsidRPr="00B5715F" w:rsidRDefault="00A218E5" w:rsidP="00AF1421">
                                <w:pPr>
                                  <w:pStyle w:val="affffe"/>
                                  <w:jc w:val="left"/>
                                  <w:rPr>
                                    <w:rFonts w:ascii="Times New Roman" w:hAnsi="Times New Roman"/>
                                    <w:spacing w:val="-4"/>
                                    <w:sz w:val="18"/>
                                    <w:szCs w:val="18"/>
                                    <w:lang w:val="ru-RU"/>
                                  </w:rPr>
                                </w:pPr>
                                <w:proofErr w:type="spellStart"/>
                                <w:r w:rsidRPr="00B5715F">
                                  <w:rPr>
                                    <w:rFonts w:ascii="Times New Roman" w:hAnsi="Times New Roman"/>
                                    <w:spacing w:val="-4"/>
                                    <w:sz w:val="18"/>
                                    <w:szCs w:val="18"/>
                                    <w:lang w:val="ru-RU"/>
                                  </w:rPr>
                                  <w:t>Нистюк</w:t>
                                </w:r>
                                <w:proofErr w:type="spellEnd"/>
                                <w:r w:rsidRPr="00B5715F">
                                  <w:rPr>
                                    <w:rFonts w:ascii="Times New Roman" w:hAnsi="Times New Roman"/>
                                    <w:spacing w:val="-4"/>
                                    <w:sz w:val="18"/>
                                    <w:szCs w:val="18"/>
                                    <w:lang w:val="ru-RU"/>
                                  </w:rPr>
                                  <w:t xml:space="preserve"> О.А.</w:t>
                                </w:r>
                              </w:p>
                              <w:p w14:paraId="5703A21C" w14:textId="77777777" w:rsidR="00A218E5" w:rsidRPr="00B5715F" w:rsidRDefault="00A218E5" w:rsidP="00AF1421">
                                <w:pPr>
                                  <w:pStyle w:val="affffe"/>
                                  <w:rPr>
                                    <w:rFonts w:ascii="Times New Roman" w:hAnsi="Times New Roman"/>
                                  </w:rPr>
                                </w:pPr>
                              </w:p>
                              <w:p w14:paraId="416EF200" w14:textId="77777777" w:rsidR="00A218E5" w:rsidRPr="00B5715F" w:rsidRDefault="00A218E5" w:rsidP="00AF1421">
                                <w:pPr>
                                  <w:pStyle w:val="affffe"/>
                                  <w:jc w:val="left"/>
                                  <w:rPr>
                                    <w:rFonts w:ascii="Times New Roman" w:hAnsi="Times New Roman"/>
                                    <w:spacing w:val="-4"/>
                                    <w:sz w:val="18"/>
                                    <w:szCs w:val="18"/>
                                    <w:lang w:val="ru-RU"/>
                                  </w:rPr>
                                </w:pPr>
                              </w:p>
                            </w:txbxContent>
                          </wps:txbx>
                          <wps:bodyPr rot="0" vert="horz" wrap="square" lIns="12700" tIns="12700" rIns="12700" bIns="12700" anchor="t" anchorCtr="0" upright="1">
                            <a:noAutofit/>
                          </wps:bodyPr>
                        </wps:wsp>
                      </wpg:grpSp>
                      <wpg:grpSp>
                        <wpg:cNvPr id="1864959102" name="Group 89"/>
                        <wpg:cNvGrpSpPr>
                          <a:grpSpLocks/>
                        </wpg:cNvGrpSpPr>
                        <wpg:grpSpPr bwMode="auto">
                          <a:xfrm>
                            <a:off x="1144" y="16014"/>
                            <a:ext cx="2524" cy="240"/>
                            <a:chOff x="0" y="0"/>
                            <a:chExt cx="20135" cy="20000"/>
                          </a:xfrm>
                        </wpg:grpSpPr>
                        <wps:wsp>
                          <wps:cNvPr id="186495910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6BE12" w14:textId="77777777" w:rsidR="00A218E5" w:rsidRPr="005D4ABD" w:rsidRDefault="00A218E5" w:rsidP="00AF1421">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300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F68ABD" w14:textId="77777777" w:rsidR="00A218E5" w:rsidRPr="00B5715F" w:rsidRDefault="00A218E5" w:rsidP="00AF1421">
                                <w:pPr>
                                  <w:pStyle w:val="affffe"/>
                                  <w:jc w:val="left"/>
                                  <w:rPr>
                                    <w:rFonts w:ascii="Times New Roman" w:hAnsi="Times New Roman"/>
                                    <w:spacing w:val="-4"/>
                                    <w:sz w:val="18"/>
                                    <w:szCs w:val="18"/>
                                    <w:lang w:val="ru-RU"/>
                                  </w:rPr>
                                </w:pPr>
                                <w:proofErr w:type="spellStart"/>
                                <w:r w:rsidRPr="00B5715F">
                                  <w:rPr>
                                    <w:rFonts w:ascii="Times New Roman" w:hAnsi="Times New Roman"/>
                                    <w:spacing w:val="-4"/>
                                    <w:sz w:val="18"/>
                                    <w:szCs w:val="18"/>
                                    <w:lang w:val="ru-RU"/>
                                  </w:rPr>
                                  <w:t>Блинова</w:t>
                                </w:r>
                                <w:proofErr w:type="spellEnd"/>
                                <w:r w:rsidRPr="00B5715F">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300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35321B" w14:textId="2FD24D13" w:rsidR="00A218E5" w:rsidRPr="00BC6D18" w:rsidRDefault="00A218E5" w:rsidP="00486946">
                              <w:pPr>
                                <w:pStyle w:val="affffe"/>
                                <w:jc w:val="center"/>
                                <w:rPr>
                                  <w:rFonts w:ascii="Times New Roman" w:hAnsi="Times New Roman"/>
                                  <w:sz w:val="24"/>
                                  <w:lang w:val="ru-RU"/>
                                </w:rPr>
                              </w:pPr>
                              <w:r>
                                <w:rPr>
                                  <w:rFonts w:ascii="Times New Roman" w:hAnsi="Times New Roman"/>
                                  <w:sz w:val="24"/>
                                  <w:lang w:val="ru-RU"/>
                                </w:rPr>
                                <w:t>Заключение</w:t>
                              </w:r>
                            </w:p>
                            <w:p w14:paraId="58CFE72F" w14:textId="2B9E07DD" w:rsidR="00A218E5" w:rsidRPr="00BC6D18" w:rsidRDefault="00A218E5" w:rsidP="00AF1421">
                              <w:pPr>
                                <w:pStyle w:val="affffe"/>
                                <w:jc w:val="center"/>
                                <w:rPr>
                                  <w:rFonts w:ascii="Times New Roman" w:hAnsi="Times New Roman"/>
                                  <w:sz w:val="24"/>
                                  <w:lang w:val="ru-RU"/>
                                </w:rPr>
                              </w:pPr>
                            </w:p>
                          </w:txbxContent>
                        </wps:txbx>
                        <wps:bodyPr rot="0" vert="horz" wrap="square" lIns="12700" tIns="12700" rIns="12700" bIns="12700" anchor="ctr" anchorCtr="0" upright="1">
                          <a:noAutofit/>
                        </wps:bodyPr>
                      </wps:wsp>
                      <wps:wsp>
                        <wps:cNvPr id="301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E4EAD0" w14:textId="77777777" w:rsidR="00A218E5" w:rsidRPr="00904616" w:rsidRDefault="00A218E5" w:rsidP="00AF1421">
                              <w:pPr>
                                <w:pStyle w:val="afffffa"/>
                                <w:ind w:firstLine="0"/>
                                <w:rPr>
                                  <w:i w:val="0"/>
                                  <w:iCs/>
                                </w:rPr>
                              </w:pPr>
                              <w:r w:rsidRPr="0058383F">
                                <w:rPr>
                                  <w:i w:val="0"/>
                                  <w:iCs/>
                                  <w:sz w:val="18"/>
                                </w:rPr>
                                <w:t>Лит</w:t>
                              </w:r>
                              <w:r>
                                <w:rPr>
                                  <w:i w:val="0"/>
                                  <w:iCs/>
                                </w:rPr>
                                <w:t>.</w:t>
                              </w:r>
                            </w:p>
                          </w:txbxContent>
                        </wps:txbx>
                        <wps:bodyPr rot="0" vert="horz" wrap="square" lIns="12700" tIns="12700" rIns="12700" bIns="12700" anchor="t" anchorCtr="0" upright="1">
                          <a:noAutofit/>
                        </wps:bodyPr>
                      </wps:wsp>
                      <wps:wsp>
                        <wps:cNvPr id="301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10740" w14:textId="77777777" w:rsidR="00A218E5" w:rsidRPr="0058383F" w:rsidRDefault="00A218E5" w:rsidP="00AF1421">
                              <w:pPr>
                                <w:pStyle w:val="afffffa"/>
                                <w:ind w:firstLine="0"/>
                                <w:rPr>
                                  <w:i w:val="0"/>
                                  <w:iCs/>
                                  <w:sz w:val="18"/>
                                </w:rPr>
                              </w:pPr>
                              <w:r w:rsidRPr="0058383F">
                                <w:rPr>
                                  <w:i w:val="0"/>
                                  <w:iCs/>
                                  <w:sz w:val="18"/>
                                </w:rPr>
                                <w:t>Листов</w:t>
                              </w:r>
                            </w:p>
                          </w:txbxContent>
                        </wps:txbx>
                        <wps:bodyPr rot="0" vert="horz" wrap="square" lIns="12700" tIns="12700" rIns="12700" bIns="12700" anchor="t" anchorCtr="0" upright="1">
                          <a:noAutofit/>
                        </wps:bodyPr>
                      </wps:wsp>
                      <wps:wsp>
                        <wps:cNvPr id="301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00C59" w14:textId="503E725B" w:rsidR="00A218E5" w:rsidRPr="00A43C31" w:rsidRDefault="00A218E5" w:rsidP="00AF1421">
                              <w:pPr>
                                <w:pStyle w:val="afffffa"/>
                                <w:ind w:firstLine="0"/>
                                <w:rPr>
                                  <w:i w:val="0"/>
                                  <w:sz w:val="18"/>
                                  <w:lang w:val="en-US"/>
                                </w:rPr>
                              </w:pPr>
                              <w:r>
                                <w:rPr>
                                  <w:i w:val="0"/>
                                  <w:sz w:val="18"/>
                                  <w:lang w:val="en-US"/>
                                </w:rPr>
                                <w:t>1</w:t>
                              </w:r>
                            </w:p>
                          </w:txbxContent>
                        </wps:txbx>
                        <wps:bodyPr rot="0" vert="horz" wrap="square" lIns="12700" tIns="12700" rIns="12700" bIns="12700" anchor="t" anchorCtr="0" upright="1">
                          <a:noAutofit/>
                        </wps:bodyPr>
                      </wps:wsp>
                      <wps:wsp>
                        <wps:cNvPr id="301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9"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693F7" w14:textId="77777777" w:rsidR="00A218E5" w:rsidRPr="00BC6D18" w:rsidRDefault="00A218E5" w:rsidP="00AF1421">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41C0D" id="_x0000_s1546" style="position:absolute;left:0;text-align:left;margin-left:53.7pt;margin-top:-42.1pt;width:524.4pt;height:807.85pt;z-index:251809792;mso-position-horizontal-relative:page;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">
                <v:rect id="Rectangle 54" o:spid="_x0000_s154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" filled="f" strokeweight="2pt"/>
                <v:line id="Line 55" o:spid="_x0000_s154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F0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" strokeweight="2pt"/>
                <v:line id="Line 56" o:spid="_x0000_s154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57" o:spid="_x0000_s155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" strokeweight="2pt"/>
                <v:line id="Line 58" o:spid="_x0000_s155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line id="Line 59" o:spid="_x0000_s155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line id="Line 60" o:spid="_x0000_s155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" strokeweight="2pt"/>
                <v:line id="Line 61" o:spid="_x0000_s155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" strokeweight="2pt"/>
                <v:line id="Line 62" o:spid="_x0000_s155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" strokeweight="1pt"/>
                <v:line id="Line 63" o:spid="_x0000_s155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" strokeweight="1pt"/>
                <v:rect id="Rectangle 64" o:spid="_x0000_s155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050D63B7" w14:textId="77777777" w:rsidR="00A218E5" w:rsidRDefault="00A218E5" w:rsidP="00AF1421">
                        <w:pPr>
                          <w:pStyle w:val="afffffa"/>
                        </w:pPr>
                      </w:p>
                    </w:txbxContent>
                  </v:textbox>
                </v:rect>
                <v:rect id="Rectangle 65" o:spid="_x0000_s155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6DB71BF9" w14:textId="77777777" w:rsidR="00A218E5" w:rsidRDefault="00A218E5" w:rsidP="00AF1421">
                        <w:pPr>
                          <w:pStyle w:val="afffffa"/>
                        </w:pPr>
                      </w:p>
                    </w:txbxContent>
                  </v:textbox>
                </v:rect>
                <v:rect id="Rectangle 66" o:spid="_x0000_s155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" filled="f" stroked="f" strokeweight=".25pt">
                  <v:textbox inset="1pt,1pt,1pt,1pt">
                    <w:txbxContent>
                      <w:p w14:paraId="24B91E03" w14:textId="77777777" w:rsidR="00A218E5" w:rsidRPr="0058383F" w:rsidRDefault="00A218E5" w:rsidP="00AF1421">
                        <w:pPr>
                          <w:pStyle w:val="afffffa"/>
                          <w:ind w:firstLine="0"/>
                          <w:rPr>
                            <w:i w:val="0"/>
                            <w:sz w:val="18"/>
                          </w:rPr>
                        </w:pPr>
                        <w:r w:rsidRPr="0058383F">
                          <w:rPr>
                            <w:i w:val="0"/>
                            <w:sz w:val="18"/>
                          </w:rPr>
                          <w:t>ФИО</w:t>
                        </w:r>
                      </w:p>
                      <w:p w14:paraId="6CC12AFC" w14:textId="77777777" w:rsidR="00A218E5" w:rsidRPr="0024446F" w:rsidRDefault="00A218E5" w:rsidP="00AF1421">
                        <w:pPr>
                          <w:pStyle w:val="afffffa"/>
                          <w:rPr>
                            <w:i w:val="0"/>
                            <w:iCs/>
                          </w:rPr>
                        </w:pPr>
                      </w:p>
                    </w:txbxContent>
                  </v:textbox>
                </v:rect>
                <v:rect id="Rectangle 67" o:spid="_x0000_s156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499AF3D7" w14:textId="77777777" w:rsidR="00A218E5" w:rsidRPr="0058383F" w:rsidRDefault="00A218E5" w:rsidP="00AF1421">
                        <w:pPr>
                          <w:pStyle w:val="afffffa"/>
                          <w:ind w:firstLine="0"/>
                          <w:rPr>
                            <w:i w:val="0"/>
                            <w:sz w:val="18"/>
                          </w:rPr>
                        </w:pPr>
                        <w:r w:rsidRPr="0058383F">
                          <w:rPr>
                            <w:i w:val="0"/>
                            <w:sz w:val="18"/>
                          </w:rPr>
                          <w:t>Подпись</w:t>
                        </w:r>
                      </w:p>
                      <w:p w14:paraId="58896754" w14:textId="77777777" w:rsidR="00A218E5" w:rsidRPr="0024446F" w:rsidRDefault="00A218E5" w:rsidP="00AF1421">
                        <w:pPr>
                          <w:pStyle w:val="afffffa"/>
                          <w:rPr>
                            <w:i w:val="0"/>
                            <w:iCs/>
                          </w:rPr>
                        </w:pPr>
                      </w:p>
                    </w:txbxContent>
                  </v:textbox>
                </v:rect>
                <v:rect id="Rectangle 68" o:spid="_x0000_s156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2A4DF4C2" w14:textId="77777777" w:rsidR="00A218E5" w:rsidRPr="0058383F" w:rsidRDefault="00A218E5" w:rsidP="00AF1421">
                        <w:pPr>
                          <w:pStyle w:val="afffffa"/>
                          <w:ind w:firstLine="0"/>
                          <w:rPr>
                            <w:i w:val="0"/>
                            <w:sz w:val="18"/>
                          </w:rPr>
                        </w:pPr>
                        <w:r w:rsidRPr="0058383F">
                          <w:rPr>
                            <w:i w:val="0"/>
                            <w:sz w:val="18"/>
                          </w:rPr>
                          <w:t>Дата</w:t>
                        </w:r>
                      </w:p>
                      <w:p w14:paraId="0BB377E4" w14:textId="77777777" w:rsidR="00A218E5" w:rsidRPr="0024446F" w:rsidRDefault="00A218E5" w:rsidP="00AF1421">
                        <w:pPr>
                          <w:pStyle w:val="afffffa"/>
                          <w:rPr>
                            <w:i w:val="0"/>
                            <w:iCs/>
                          </w:rPr>
                        </w:pPr>
                      </w:p>
                    </w:txbxContent>
                  </v:textbox>
                </v:rect>
                <v:rect id="Rectangle 69" o:spid="_x0000_s156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7F0B2F41" w14:textId="77777777" w:rsidR="00A218E5" w:rsidRPr="0058383F" w:rsidRDefault="00A218E5" w:rsidP="00AF1421">
                        <w:pPr>
                          <w:pStyle w:val="afffffa"/>
                          <w:ind w:firstLine="0"/>
                          <w:rPr>
                            <w:i w:val="0"/>
                            <w:iCs/>
                            <w:sz w:val="18"/>
                          </w:rPr>
                        </w:pPr>
                        <w:r w:rsidRPr="0058383F">
                          <w:rPr>
                            <w:i w:val="0"/>
                            <w:iCs/>
                            <w:sz w:val="18"/>
                          </w:rPr>
                          <w:t>Лист</w:t>
                        </w:r>
                      </w:p>
                    </w:txbxContent>
                  </v:textbox>
                </v:rect>
                <v:rect id="_x0000_s156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6B20D11D" w14:textId="77777777" w:rsidR="00A218E5" w:rsidRPr="0058383F" w:rsidRDefault="00A218E5" w:rsidP="00AF1421">
                        <w:pPr>
                          <w:pStyle w:val="afffffa"/>
                          <w:ind w:firstLine="0"/>
                          <w:rPr>
                            <w:i w:val="0"/>
                            <w:sz w:val="18"/>
                          </w:rPr>
                        </w:pPr>
                        <w:r w:rsidRPr="0058383F">
                          <w:rPr>
                            <w:i w:val="0"/>
                            <w:sz w:val="18"/>
                          </w:rPr>
                          <w:t>1</w:t>
                        </w:r>
                      </w:p>
                    </w:txbxContent>
                  </v:textbox>
                </v:rect>
                <v:rect id="Rectangle 71" o:spid="_x0000_s156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65033327" w14:textId="053B24F5" w:rsidR="00A218E5" w:rsidRPr="00CE51F8" w:rsidRDefault="00A218E5" w:rsidP="00AF1421">
                        <w:pPr>
                          <w:pStyle w:val="affffe"/>
                          <w:jc w:val="center"/>
                          <w:rPr>
                            <w:rFonts w:ascii="Times New Roman" w:hAnsi="Times New Roman"/>
                            <w:sz w:val="24"/>
                            <w:szCs w:val="14"/>
                            <w:lang w:val="ru-RU"/>
                          </w:rPr>
                        </w:pPr>
                        <w:r w:rsidRPr="00CE51F8">
                          <w:rPr>
                            <w:rFonts w:ascii="Times New Roman" w:hAnsi="Times New Roman"/>
                            <w:sz w:val="24"/>
                            <w:szCs w:val="24"/>
                            <w:lang w:val="ru-RU"/>
                          </w:rPr>
                          <w:t>ДП 0</w:t>
                        </w:r>
                        <w:r>
                          <w:rPr>
                            <w:rFonts w:ascii="Times New Roman" w:hAnsi="Times New Roman"/>
                            <w:sz w:val="24"/>
                            <w:szCs w:val="24"/>
                            <w:lang w:val="ru-RU"/>
                          </w:rPr>
                          <w:t>0</w:t>
                        </w:r>
                        <w:r w:rsidRPr="00CE51F8">
                          <w:rPr>
                            <w:rFonts w:ascii="Times New Roman" w:hAnsi="Times New Roman"/>
                            <w:sz w:val="24"/>
                            <w:szCs w:val="24"/>
                            <w:lang w:val="ru-RU"/>
                          </w:rPr>
                          <w:t>.</w:t>
                        </w:r>
                        <w:proofErr w:type="gramStart"/>
                        <w:r w:rsidRPr="00CE51F8">
                          <w:rPr>
                            <w:rFonts w:ascii="Times New Roman" w:hAnsi="Times New Roman"/>
                            <w:sz w:val="24"/>
                            <w:szCs w:val="24"/>
                            <w:lang w:val="ru-RU"/>
                          </w:rPr>
                          <w:t>00.ПЗ</w:t>
                        </w:r>
                        <w:proofErr w:type="gramEnd"/>
                      </w:p>
                      <w:p w14:paraId="46CE557B" w14:textId="77777777" w:rsidR="00A218E5" w:rsidRPr="009005BC" w:rsidRDefault="00A218E5" w:rsidP="00AF1421"/>
                    </w:txbxContent>
                  </v:textbox>
                </v:rect>
                <v:line id="Line 72" o:spid="_x0000_s156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73" o:spid="_x0000_s156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Line 74" o:spid="_x0000_s156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line id="Line 75" o:spid="_x0000_s156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line id="Line 76" o:spid="_x0000_s156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" strokeweight="1pt"/>
                <v:group id="Group 77" o:spid="_x0000_s157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rect id="Rectangle 78" o:spid="_x0000_s15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74B22240" w14:textId="77777777" w:rsidR="00A218E5" w:rsidRPr="00391803" w:rsidRDefault="00A218E5" w:rsidP="00AF1421">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5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70D8F7E5" w14:textId="77777777" w:rsidR="00A218E5" w:rsidRPr="00B5715F" w:rsidRDefault="00A218E5" w:rsidP="00AF1421">
                          <w:pPr>
                            <w:ind w:firstLine="0"/>
                            <w:jc w:val="left"/>
                            <w:rPr>
                              <w:i/>
                              <w:sz w:val="18"/>
                              <w:szCs w:val="18"/>
                            </w:rPr>
                          </w:pPr>
                          <w:r w:rsidRPr="00B5715F">
                            <w:rPr>
                              <w:i/>
                              <w:sz w:val="18"/>
                              <w:szCs w:val="18"/>
                            </w:rPr>
                            <w:t>Корень М.А.</w:t>
                          </w:r>
                        </w:p>
                      </w:txbxContent>
                    </v:textbox>
                  </v:rect>
                </v:group>
                <v:group id="Group 80" o:spid="_x0000_s157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81" o:spid="_x0000_s15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4EAAF5C4" w14:textId="77777777" w:rsidR="00A218E5" w:rsidRPr="00391803" w:rsidRDefault="00A218E5" w:rsidP="00AF1421">
                          <w:pPr>
                            <w:pStyle w:val="afffffc"/>
                            <w:ind w:firstLine="0"/>
                          </w:pPr>
                          <w:r w:rsidRPr="00391803">
                            <w:t xml:space="preserve"> </w:t>
                          </w:r>
                          <w:r w:rsidRPr="00391803">
                            <w:rPr>
                              <w:i w:val="0"/>
                              <w:sz w:val="18"/>
                            </w:rPr>
                            <w:t>Пров</w:t>
                          </w:r>
                          <w:r w:rsidRPr="00391803">
                            <w:rPr>
                              <w:sz w:val="18"/>
                            </w:rPr>
                            <w:t>.</w:t>
                          </w:r>
                        </w:p>
                      </w:txbxContent>
                    </v:textbox>
                  </v:rect>
                  <v:rect id="Rectangle 82" o:spid="_x0000_s157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0FA3377F" w14:textId="77777777" w:rsidR="00A218E5" w:rsidRPr="00B5715F" w:rsidRDefault="00A218E5" w:rsidP="00AF1421">
                          <w:pPr>
                            <w:pStyle w:val="affffe"/>
                            <w:jc w:val="left"/>
                            <w:rPr>
                              <w:rFonts w:ascii="Times New Roman" w:hAnsi="Times New Roman"/>
                              <w:spacing w:val="-4"/>
                              <w:sz w:val="18"/>
                              <w:szCs w:val="18"/>
                              <w:lang w:val="ru-RU"/>
                            </w:rPr>
                          </w:pPr>
                          <w:proofErr w:type="spellStart"/>
                          <w:r w:rsidRPr="00B5715F">
                            <w:rPr>
                              <w:rFonts w:ascii="Times New Roman" w:hAnsi="Times New Roman"/>
                              <w:spacing w:val="-4"/>
                              <w:sz w:val="18"/>
                              <w:szCs w:val="18"/>
                              <w:lang w:val="ru-RU"/>
                            </w:rPr>
                            <w:t>Комкова</w:t>
                          </w:r>
                          <w:proofErr w:type="spellEnd"/>
                          <w:r w:rsidRPr="00B5715F">
                            <w:rPr>
                              <w:rFonts w:ascii="Times New Roman" w:hAnsi="Times New Roman"/>
                              <w:spacing w:val="-4"/>
                              <w:sz w:val="18"/>
                              <w:szCs w:val="18"/>
                              <w:lang w:val="ru-RU"/>
                            </w:rPr>
                            <w:t xml:space="preserve"> А.В.</w:t>
                          </w:r>
                        </w:p>
                      </w:txbxContent>
                    </v:textbox>
                  </v:rect>
                </v:group>
                <v:group id="Group 83" o:spid="_x0000_s157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84" o:spid="_x0000_s15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0394CE12" w14:textId="77777777" w:rsidR="00A218E5" w:rsidRPr="004F5CE6" w:rsidRDefault="00A218E5" w:rsidP="00AF1421">
                          <w:pPr>
                            <w:pStyle w:val="afffffc"/>
                            <w:ind w:firstLine="0"/>
                          </w:pPr>
                        </w:p>
                      </w:txbxContent>
                    </v:textbox>
                  </v:rect>
                  <v:rect id="Rectangle 85" o:spid="_x0000_s15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7EB22E39" w14:textId="77777777" w:rsidR="00A218E5" w:rsidRPr="0007115C" w:rsidRDefault="00A218E5" w:rsidP="00AF1421">
                          <w:pPr>
                            <w:ind w:firstLine="0"/>
                          </w:pPr>
                        </w:p>
                      </w:txbxContent>
                    </v:textbox>
                  </v:rect>
                </v:group>
                <v:group id="Group 86" o:spid="_x0000_s157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rect id="Rectangle 87" o:spid="_x0000_s15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" filled="f" stroked="f" strokeweight=".25pt">
                    <v:textbox inset="1pt,1pt,1pt,1pt">
                      <w:txbxContent>
                        <w:p w14:paraId="14A44EED" w14:textId="77777777" w:rsidR="00A218E5" w:rsidRPr="00391803" w:rsidRDefault="00A218E5" w:rsidP="00AF1421">
                          <w:pPr>
                            <w:pStyle w:val="afffffc"/>
                            <w:ind w:firstLine="0"/>
                            <w:rPr>
                              <w:i w:val="0"/>
                              <w:sz w:val="18"/>
                            </w:rPr>
                          </w:pPr>
                          <w:r w:rsidRPr="00391803">
                            <w:rPr>
                              <w:i w:val="0"/>
                              <w:sz w:val="18"/>
                            </w:rPr>
                            <w:t xml:space="preserve"> Н. контр.</w:t>
                          </w:r>
                        </w:p>
                      </w:txbxContent>
                    </v:textbox>
                  </v:rect>
                  <v:rect id="Rectangle 88" o:spid="_x0000_s158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" filled="f" stroked="f" strokeweight=".25pt">
                    <v:textbox inset="1pt,1pt,1pt,1pt">
                      <w:txbxContent>
                        <w:p w14:paraId="7E748447" w14:textId="77777777" w:rsidR="00A218E5" w:rsidRPr="00B5715F" w:rsidRDefault="00A218E5" w:rsidP="00AF1421">
                          <w:pPr>
                            <w:pStyle w:val="affffe"/>
                            <w:jc w:val="left"/>
                            <w:rPr>
                              <w:rFonts w:ascii="Times New Roman" w:hAnsi="Times New Roman"/>
                              <w:spacing w:val="-4"/>
                              <w:sz w:val="18"/>
                              <w:szCs w:val="18"/>
                              <w:lang w:val="ru-RU"/>
                            </w:rPr>
                          </w:pPr>
                          <w:proofErr w:type="spellStart"/>
                          <w:r w:rsidRPr="00B5715F">
                            <w:rPr>
                              <w:rFonts w:ascii="Times New Roman" w:hAnsi="Times New Roman"/>
                              <w:spacing w:val="-4"/>
                              <w:sz w:val="18"/>
                              <w:szCs w:val="18"/>
                              <w:lang w:val="ru-RU"/>
                            </w:rPr>
                            <w:t>Нистюк</w:t>
                          </w:r>
                          <w:proofErr w:type="spellEnd"/>
                          <w:r w:rsidRPr="00B5715F">
                            <w:rPr>
                              <w:rFonts w:ascii="Times New Roman" w:hAnsi="Times New Roman"/>
                              <w:spacing w:val="-4"/>
                              <w:sz w:val="18"/>
                              <w:szCs w:val="18"/>
                              <w:lang w:val="ru-RU"/>
                            </w:rPr>
                            <w:t xml:space="preserve"> О.А.</w:t>
                          </w:r>
                        </w:p>
                        <w:p w14:paraId="5703A21C" w14:textId="77777777" w:rsidR="00A218E5" w:rsidRPr="00B5715F" w:rsidRDefault="00A218E5" w:rsidP="00AF1421">
                          <w:pPr>
                            <w:pStyle w:val="affffe"/>
                            <w:rPr>
                              <w:rFonts w:ascii="Times New Roman" w:hAnsi="Times New Roman"/>
                            </w:rPr>
                          </w:pPr>
                        </w:p>
                        <w:p w14:paraId="416EF200" w14:textId="77777777" w:rsidR="00A218E5" w:rsidRPr="00B5715F" w:rsidRDefault="00A218E5" w:rsidP="00AF1421">
                          <w:pPr>
                            <w:pStyle w:val="affffe"/>
                            <w:jc w:val="left"/>
                            <w:rPr>
                              <w:rFonts w:ascii="Times New Roman" w:hAnsi="Times New Roman"/>
                              <w:spacing w:val="-4"/>
                              <w:sz w:val="18"/>
                              <w:szCs w:val="18"/>
                              <w:lang w:val="ru-RU"/>
                            </w:rPr>
                          </w:pPr>
                        </w:p>
                      </w:txbxContent>
                    </v:textbox>
                  </v:rect>
                </v:group>
                <v:group id="Group 89" o:spid="_x0000_s158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">
                  <v:rect id="Rectangle 90" o:spid="_x0000_s15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" filled="f" stroked="f" strokeweight=".25pt">
                    <v:textbox inset="1pt,1pt,1pt,1pt">
                      <w:txbxContent>
                        <w:p w14:paraId="5846BE12" w14:textId="77777777" w:rsidR="00A218E5" w:rsidRPr="005D4ABD" w:rsidRDefault="00A218E5" w:rsidP="00AF1421">
                          <w:pPr>
                            <w:pStyle w:val="afffffc"/>
                            <w:ind w:firstLine="0"/>
                            <w:rPr>
                              <w:sz w:val="18"/>
                            </w:rPr>
                          </w:pPr>
                          <w:r w:rsidRPr="005D4ABD">
                            <w:rPr>
                              <w:sz w:val="18"/>
                            </w:rPr>
                            <w:t xml:space="preserve"> </w:t>
                          </w:r>
                          <w:r w:rsidRPr="00391803">
                            <w:rPr>
                              <w:i w:val="0"/>
                              <w:sz w:val="18"/>
                            </w:rPr>
                            <w:t>Утв.</w:t>
                          </w:r>
                        </w:p>
                      </w:txbxContent>
                    </v:textbox>
                  </v:rect>
                  <v:rect id="Rectangle 91" o:spid="_x0000_s158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" filled="f" stroked="f" strokeweight=".25pt">
                    <v:textbox inset="1pt,1pt,1pt,1pt">
                      <w:txbxContent>
                        <w:p w14:paraId="2CF68ABD" w14:textId="77777777" w:rsidR="00A218E5" w:rsidRPr="00B5715F" w:rsidRDefault="00A218E5" w:rsidP="00AF1421">
                          <w:pPr>
                            <w:pStyle w:val="affffe"/>
                            <w:jc w:val="left"/>
                            <w:rPr>
                              <w:rFonts w:ascii="Times New Roman" w:hAnsi="Times New Roman"/>
                              <w:spacing w:val="-4"/>
                              <w:sz w:val="18"/>
                              <w:szCs w:val="18"/>
                              <w:lang w:val="ru-RU"/>
                            </w:rPr>
                          </w:pPr>
                          <w:proofErr w:type="spellStart"/>
                          <w:r w:rsidRPr="00B5715F">
                            <w:rPr>
                              <w:rFonts w:ascii="Times New Roman" w:hAnsi="Times New Roman"/>
                              <w:spacing w:val="-4"/>
                              <w:sz w:val="18"/>
                              <w:szCs w:val="18"/>
                              <w:lang w:val="ru-RU"/>
                            </w:rPr>
                            <w:t>Блинова</w:t>
                          </w:r>
                          <w:proofErr w:type="spellEnd"/>
                          <w:r w:rsidRPr="00B5715F">
                            <w:rPr>
                              <w:rFonts w:ascii="Times New Roman" w:hAnsi="Times New Roman"/>
                              <w:spacing w:val="-4"/>
                              <w:sz w:val="18"/>
                              <w:szCs w:val="18"/>
                              <w:lang w:val="ru-RU"/>
                            </w:rPr>
                            <w:t xml:space="preserve"> Е.А.</w:t>
                          </w:r>
                        </w:p>
                      </w:txbxContent>
                    </v:textbox>
                  </v:rect>
                </v:group>
                <v:line id="Line 92" o:spid="_x0000_s158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" strokeweight="2pt"/>
                <v:rect id="Rectangle 93" o:spid="_x0000_s158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" filled="f" stroked="f" strokeweight=".25pt">
                  <v:textbox inset="1pt,1pt,1pt,1pt">
                    <w:txbxContent>
                      <w:p w14:paraId="0935321B" w14:textId="2FD24D13" w:rsidR="00A218E5" w:rsidRPr="00BC6D18" w:rsidRDefault="00A218E5" w:rsidP="00486946">
                        <w:pPr>
                          <w:pStyle w:val="affffe"/>
                          <w:jc w:val="center"/>
                          <w:rPr>
                            <w:rFonts w:ascii="Times New Roman" w:hAnsi="Times New Roman"/>
                            <w:sz w:val="24"/>
                            <w:lang w:val="ru-RU"/>
                          </w:rPr>
                        </w:pPr>
                        <w:r>
                          <w:rPr>
                            <w:rFonts w:ascii="Times New Roman" w:hAnsi="Times New Roman"/>
                            <w:sz w:val="24"/>
                            <w:lang w:val="ru-RU"/>
                          </w:rPr>
                          <w:t>Заключение</w:t>
                        </w:r>
                      </w:p>
                      <w:p w14:paraId="58CFE72F" w14:textId="2B9E07DD" w:rsidR="00A218E5" w:rsidRPr="00BC6D18" w:rsidRDefault="00A218E5" w:rsidP="00AF1421">
                        <w:pPr>
                          <w:pStyle w:val="affffe"/>
                          <w:jc w:val="center"/>
                          <w:rPr>
                            <w:rFonts w:ascii="Times New Roman" w:hAnsi="Times New Roman"/>
                            <w:sz w:val="24"/>
                            <w:lang w:val="ru-RU"/>
                          </w:rPr>
                        </w:pPr>
                      </w:p>
                    </w:txbxContent>
                  </v:textbox>
                </v:rect>
                <v:line id="Line 94" o:spid="_x0000_s158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YUmxAAAAN0AAAAPAAAAZHJzL2Rvd25yZXYueG1sRI9Ba4NA&#10;FITvhfyH5RVyq6sp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Po9hSbEAAAA3QAAAA8A&#10;AAAAAAAAAAAAAAAABwIAAGRycy9kb3ducmV2LnhtbFBLBQYAAAAAAwADALcAAAD4AgAAAAA=&#10;" strokeweight="2pt"/>
                <v:line id="Line 95" o:spid="_x0000_s158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tRwAAAAN0AAAAPAAAAZHJzL2Rvd25yZXYueG1sRI/BCsIw&#10;EETvgv8QVvCmqYo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Cu8bUcAAAADdAAAADwAAAAAA&#10;AAAAAAAAAAAHAgAAZHJzL2Rvd25yZXYueG1sUEsFBgAAAAADAAMAtwAAAPQCAAAAAA==&#10;" strokeweight="2pt"/>
                <v:line id="Line 96" o:spid="_x0000_s158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" strokeweight="2pt"/>
                <v:rect id="Rectangle 97" o:spid="_x0000_s159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" filled="f" stroked="f" strokeweight=".25pt">
                  <v:textbox inset="1pt,1pt,1pt,1pt">
                    <w:txbxContent>
                      <w:p w14:paraId="3AE4EAD0" w14:textId="77777777" w:rsidR="00A218E5" w:rsidRPr="00904616" w:rsidRDefault="00A218E5" w:rsidP="00AF1421">
                        <w:pPr>
                          <w:pStyle w:val="afffffa"/>
                          <w:ind w:firstLine="0"/>
                          <w:rPr>
                            <w:i w:val="0"/>
                            <w:iCs/>
                          </w:rPr>
                        </w:pPr>
                        <w:r w:rsidRPr="0058383F">
                          <w:rPr>
                            <w:i w:val="0"/>
                            <w:iCs/>
                            <w:sz w:val="18"/>
                          </w:rPr>
                          <w:t>Лит</w:t>
                        </w:r>
                        <w:r>
                          <w:rPr>
                            <w:i w:val="0"/>
                            <w:iCs/>
                          </w:rPr>
                          <w:t>.</w:t>
                        </w:r>
                      </w:p>
                    </w:txbxContent>
                  </v:textbox>
                </v:rect>
                <v:rect id="Rectangle 98" o:spid="_x0000_s159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" filled="f" stroked="f" strokeweight=".25pt">
                  <v:textbox inset="1pt,1pt,1pt,1pt">
                    <w:txbxContent>
                      <w:p w14:paraId="7B110740" w14:textId="77777777" w:rsidR="00A218E5" w:rsidRPr="0058383F" w:rsidRDefault="00A218E5" w:rsidP="00AF1421">
                        <w:pPr>
                          <w:pStyle w:val="afffffa"/>
                          <w:ind w:firstLine="0"/>
                          <w:rPr>
                            <w:i w:val="0"/>
                            <w:iCs/>
                            <w:sz w:val="18"/>
                          </w:rPr>
                        </w:pPr>
                        <w:r w:rsidRPr="0058383F">
                          <w:rPr>
                            <w:i w:val="0"/>
                            <w:iCs/>
                            <w:sz w:val="18"/>
                          </w:rPr>
                          <w:t>Листов</w:t>
                        </w:r>
                      </w:p>
                    </w:txbxContent>
                  </v:textbox>
                </v:rect>
                <v:rect id="Rectangle 99" o:spid="_x0000_s159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" filled="f" stroked="f" strokeweight=".25pt">
                  <v:textbox inset="1pt,1pt,1pt,1pt">
                    <w:txbxContent>
                      <w:p w14:paraId="57500C59" w14:textId="503E725B" w:rsidR="00A218E5" w:rsidRPr="00A43C31" w:rsidRDefault="00A218E5" w:rsidP="00AF1421">
                        <w:pPr>
                          <w:pStyle w:val="afffffa"/>
                          <w:ind w:firstLine="0"/>
                          <w:rPr>
                            <w:i w:val="0"/>
                            <w:sz w:val="18"/>
                            <w:lang w:val="en-US"/>
                          </w:rPr>
                        </w:pPr>
                        <w:r>
                          <w:rPr>
                            <w:i w:val="0"/>
                            <w:sz w:val="18"/>
                            <w:lang w:val="en-US"/>
                          </w:rPr>
                          <w:t>1</w:t>
                        </w:r>
                      </w:p>
                    </w:txbxContent>
                  </v:textbox>
                </v:rect>
                <v:line id="Line 100" o:spid="_x0000_s159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" strokeweight="1pt"/>
                <v:line id="Line 101" o:spid="_x0000_s159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" strokeweight="1pt"/>
                <v:rect id="Rectangle 102" o:spid="_x0000_s159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" filled="f" stroked="f" strokeweight=".25pt">
                  <v:textbox inset="1pt,1pt,1pt,1pt">
                    <w:txbxContent>
                      <w:p w14:paraId="34F693F7" w14:textId="77777777" w:rsidR="00A218E5" w:rsidRPr="00BC6D18" w:rsidRDefault="00A218E5" w:rsidP="00AF1421">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v:textbox>
                </v:rect>
                <w10:wrap anchorx="page" anchory="margin"/>
              </v:group>
            </w:pict>
          </mc:Fallback>
        </mc:AlternateContent>
      </w:r>
      <w:r w:rsidR="00816352">
        <w:rPr>
          <w:b w:val="0"/>
          <w:noProof/>
          <w:lang w:eastAsia="ru-RU"/>
        </w:rPr>
        <mc:AlternateContent>
          <mc:Choice Requires="wps">
            <w:drawing>
              <wp:anchor distT="0" distB="0" distL="114300" distR="114300" simplePos="0" relativeHeight="251806720" behindDoc="0" locked="0" layoutInCell="1" allowOverlap="1" wp14:anchorId="71ED6CBD" wp14:editId="22CD1607">
                <wp:simplePos x="0" y="0"/>
                <wp:positionH relativeFrom="column">
                  <wp:posOffset>5718230</wp:posOffset>
                </wp:positionH>
                <wp:positionV relativeFrom="paragraph">
                  <wp:posOffset>-298671</wp:posOffset>
                </wp:positionV>
                <wp:extent cx="278296" cy="294198"/>
                <wp:effectExtent l="0" t="0" r="26670" b="10795"/>
                <wp:wrapNone/>
                <wp:docPr id="97" name="Прямоугольник 97"/>
                <wp:cNvGraphicFramePr/>
                <a:graphic xmlns:a="http://schemas.openxmlformats.org/drawingml/2006/main">
                  <a:graphicData uri="http://schemas.microsoft.com/office/word/2010/wordprocessingShape">
                    <wps:wsp>
                      <wps:cNvSpPr/>
                      <wps:spPr>
                        <a:xfrm>
                          <a:off x="0" y="0"/>
                          <a:ext cx="278296" cy="2941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B3850B" id="Прямоугольник 97" o:spid="_x0000_s1026" style="position:absolute;margin-left:450.25pt;margin-top:-23.5pt;width:21.9pt;height:2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" fillcolor="white [3212]" strokecolor="white [3212]" strokeweight="1pt"/>
            </w:pict>
          </mc:Fallback>
        </mc:AlternateContent>
      </w:r>
      <w:r w:rsidR="00372D50">
        <w:t>Заключение</w:t>
      </w:r>
      <w:bookmarkEnd w:id="132"/>
      <w:bookmarkEnd w:id="133"/>
    </w:p>
    <w:p w14:paraId="491F73C2" w14:textId="5D18991D" w:rsidR="00707A56" w:rsidRDefault="00707A56" w:rsidP="00707A56">
      <w:r>
        <w:t>В ходе выполнения дипломного проекта по созданию веб-приложения для онлайн-аукционов были последовательно и тщательно решены все задачи, обозначенные во введении. На первом этапе была проведена комплексная и детальная аналитическая работа по изучению существующих аналогичных платформ и решений на рынке. В результате анализа были выявлены как сильные стороны конкурентов, так и их недостатки, что позволило сформировать чёткое понимание того, какие функции и особенности необходимо реализовать в собственном проекте для достижения конкурентных преимуществ и улучшения пользовательского опыта.</w:t>
      </w:r>
    </w:p>
    <w:p w14:paraId="21ABF3D3" w14:textId="2902BE50" w:rsidR="00707A56" w:rsidRDefault="00707A56" w:rsidP="00707A56">
      <w:r>
        <w:t xml:space="preserve">На основании полученных данных была спроектирована архитектура веб-приложения, отвечающая современным требованиям по масштабируемости, безопасности и удобству эксплуатации. </w:t>
      </w:r>
    </w:p>
    <w:p w14:paraId="3E671129" w14:textId="6478BE72" w:rsidR="00707A56" w:rsidRDefault="00707A56" w:rsidP="00707A56">
      <w:r>
        <w:t xml:space="preserve">Реализация проекта включала поэтапную разработку серверной и клиентской частей приложения. Серверная часть была построена с учетом использования современных архитектурных паттернов, обеспечивающих гибкость и безопасность, в том числе с применением </w:t>
      </w:r>
      <w:proofErr w:type="spellStart"/>
      <w:r>
        <w:t>токенов</w:t>
      </w:r>
      <w:proofErr w:type="spellEnd"/>
      <w:r>
        <w:t xml:space="preserve"> для аутентификации и авторизации пользователей. Клиентская часть разработана с использованием </w:t>
      </w:r>
      <w:proofErr w:type="spellStart"/>
      <w:r>
        <w:t>React</w:t>
      </w:r>
      <w:proofErr w:type="spellEnd"/>
      <w:r>
        <w:t xml:space="preserve"> и сопутствующих библиотек, что позволило создать удобный, отзывчивый и интуитивно понятный интерфейс, адаптированный для различных категорий пользователей и устройств.</w:t>
      </w:r>
    </w:p>
    <w:p w14:paraId="06D82D02" w14:textId="6096EEFE" w:rsidR="00707A56" w:rsidRDefault="00707A56" w:rsidP="00707A56">
      <w:r>
        <w:t>О</w:t>
      </w:r>
      <w:r w:rsidRPr="00707A56">
        <w:t>с</w:t>
      </w:r>
      <w:r>
        <w:t>обое внимание в ходе разработки уделялось удобству и функциональности для всех ролей пользователей, включая покупателей, продавцов и администраторов платформы. Проведённое тестирование охватило все ключевые сценарии работы системы, позволило выявить и устранить возможные ошибки и недочёты, гарантируя тем самым стабильность и надёжность работы приложения в реальных условиях.</w:t>
      </w:r>
    </w:p>
    <w:p w14:paraId="6A881D20" w14:textId="2737A499" w:rsidR="00707A56" w:rsidRDefault="00707A56" w:rsidP="00707A56">
      <w:r>
        <w:t>Помимо технической реализации, была подготовлена подробная документация и руководство пользователя, которые предоставляют полное описание функционала и помогают новым пользователям быстро освоиться с интерфейсом и возможностями системы. Это обеспечивает высокий уровень поддержки и облегчает эксплуатацию программного продукта.</w:t>
      </w:r>
    </w:p>
    <w:p w14:paraId="68F9E94D" w14:textId="1DC4221F" w:rsidR="002A5104" w:rsidRDefault="00707A56" w:rsidP="00707A56">
      <w:pPr>
        <w:sectPr w:rsidR="002A5104" w:rsidSect="0060770A">
          <w:pgSz w:w="11906" w:h="16838"/>
          <w:pgMar w:top="1134" w:right="851" w:bottom="1134" w:left="1701" w:header="709" w:footer="709" w:gutter="0"/>
          <w:pgNumType w:start="83"/>
          <w:cols w:space="708"/>
          <w:titlePg/>
          <w:docGrid w:linePitch="381"/>
        </w:sectPr>
      </w:pPr>
      <w:r>
        <w:t>В результате выполненной работы было создано полнофункциональное, надежное и удобное в использовании веб-приложение для проведения онлайн-аукционов, полностью соответствующее целям дипломного проекта. Все поставленные во введении задачи были достигнуты в полном объёме, что подтверждает качество и э</w:t>
      </w:r>
      <w:r w:rsidR="0042253D">
        <w:t>ффективность проделанной работы</w:t>
      </w:r>
      <w:r w:rsidR="00372D50" w:rsidRPr="004233A1">
        <w:t>.</w:t>
      </w:r>
    </w:p>
    <w:bookmarkStart w:id="134" w:name="_Toc58273957"/>
    <w:bookmarkStart w:id="135" w:name="_Toc58410767"/>
    <w:bookmarkStart w:id="136" w:name="_Toc58634372"/>
    <w:bookmarkStart w:id="137" w:name="_Toc128387224"/>
    <w:bookmarkStart w:id="138" w:name="_Toc198277044"/>
    <w:p w14:paraId="56782C54" w14:textId="5213DC40" w:rsidR="00372D50" w:rsidRDefault="00B85402" w:rsidP="0060770A">
      <w:pPr>
        <w:pStyle w:val="afff9"/>
        <w:spacing w:after="240"/>
        <w:ind w:firstLine="0"/>
        <w:jc w:val="center"/>
      </w:pPr>
      <w:r w:rsidRPr="00604221">
        <w:rPr>
          <w:b w:val="0"/>
          <w:noProof/>
          <w:lang w:eastAsia="ru-RU"/>
        </w:rPr>
        <w:lastRenderedPageBreak/>
        <mc:AlternateContent>
          <mc:Choice Requires="wpg">
            <w:drawing>
              <wp:anchor distT="0" distB="0" distL="114300" distR="114300" simplePos="0" relativeHeight="251811840" behindDoc="0" locked="0" layoutInCell="1" allowOverlap="1" wp14:anchorId="6D5FE887" wp14:editId="55C669FB">
                <wp:simplePos x="0" y="0"/>
                <wp:positionH relativeFrom="margin">
                  <wp:posOffset>-396240</wp:posOffset>
                </wp:positionH>
                <wp:positionV relativeFrom="page">
                  <wp:posOffset>161290</wp:posOffset>
                </wp:positionV>
                <wp:extent cx="6659880" cy="10259695"/>
                <wp:effectExtent l="0" t="0" r="26670" b="27305"/>
                <wp:wrapNone/>
                <wp:docPr id="302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02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2"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57187A" w14:textId="77777777" w:rsidR="00A218E5" w:rsidRDefault="00A218E5" w:rsidP="000553FB">
                              <w:pPr>
                                <w:pStyle w:val="afffffa"/>
                              </w:pPr>
                            </w:p>
                          </w:txbxContent>
                        </wps:txbx>
                        <wps:bodyPr rot="0" vert="horz" wrap="square" lIns="12700" tIns="12700" rIns="12700" bIns="12700" anchor="t" anchorCtr="0" upright="1">
                          <a:noAutofit/>
                        </wps:bodyPr>
                      </wps:wsp>
                      <wps:wsp>
                        <wps:cNvPr id="303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2B9DD" w14:textId="77777777" w:rsidR="00A218E5" w:rsidRDefault="00A218E5" w:rsidP="000553FB">
                              <w:pPr>
                                <w:pStyle w:val="afffffa"/>
                              </w:pPr>
                            </w:p>
                          </w:txbxContent>
                        </wps:txbx>
                        <wps:bodyPr rot="0" vert="horz" wrap="square" lIns="12700" tIns="12700" rIns="12700" bIns="12700" anchor="t" anchorCtr="0" upright="1">
                          <a:noAutofit/>
                        </wps:bodyPr>
                      </wps:wsp>
                      <wps:wsp>
                        <wps:cNvPr id="303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1404F" w14:textId="77777777" w:rsidR="00A218E5" w:rsidRPr="0058383F" w:rsidRDefault="00A218E5" w:rsidP="000553FB">
                              <w:pPr>
                                <w:pStyle w:val="afffffa"/>
                                <w:ind w:firstLine="0"/>
                                <w:rPr>
                                  <w:i w:val="0"/>
                                  <w:sz w:val="18"/>
                                </w:rPr>
                              </w:pPr>
                              <w:r w:rsidRPr="0058383F">
                                <w:rPr>
                                  <w:i w:val="0"/>
                                  <w:sz w:val="18"/>
                                </w:rPr>
                                <w:t>ФИО</w:t>
                              </w:r>
                            </w:p>
                            <w:p w14:paraId="62FCD543" w14:textId="77777777" w:rsidR="00A218E5" w:rsidRPr="0024446F" w:rsidRDefault="00A218E5" w:rsidP="000553FB">
                              <w:pPr>
                                <w:pStyle w:val="afffffa"/>
                                <w:rPr>
                                  <w:i w:val="0"/>
                                  <w:iCs/>
                                </w:rPr>
                              </w:pPr>
                            </w:p>
                          </w:txbxContent>
                        </wps:txbx>
                        <wps:bodyPr rot="0" vert="horz" wrap="square" lIns="12700" tIns="12700" rIns="12700" bIns="12700" anchor="t" anchorCtr="0" upright="1">
                          <a:noAutofit/>
                        </wps:bodyPr>
                      </wps:wsp>
                      <wps:wsp>
                        <wps:cNvPr id="303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8E5EE2" w14:textId="77777777" w:rsidR="00A218E5" w:rsidRPr="0058383F" w:rsidRDefault="00A218E5" w:rsidP="000553FB">
                              <w:pPr>
                                <w:pStyle w:val="afffffa"/>
                                <w:ind w:firstLine="0"/>
                                <w:rPr>
                                  <w:i w:val="0"/>
                                  <w:sz w:val="18"/>
                                </w:rPr>
                              </w:pPr>
                              <w:r w:rsidRPr="0058383F">
                                <w:rPr>
                                  <w:i w:val="0"/>
                                  <w:sz w:val="18"/>
                                </w:rPr>
                                <w:t>Подпись</w:t>
                              </w:r>
                            </w:p>
                            <w:p w14:paraId="28DABB07" w14:textId="77777777" w:rsidR="00A218E5" w:rsidRPr="0024446F" w:rsidRDefault="00A218E5" w:rsidP="000553FB">
                              <w:pPr>
                                <w:pStyle w:val="afffffa"/>
                                <w:rPr>
                                  <w:i w:val="0"/>
                                  <w:iCs/>
                                </w:rPr>
                              </w:pPr>
                            </w:p>
                          </w:txbxContent>
                        </wps:txbx>
                        <wps:bodyPr rot="0" vert="horz" wrap="square" lIns="12700" tIns="12700" rIns="12700" bIns="12700" anchor="t" anchorCtr="0" upright="1">
                          <a:noAutofit/>
                        </wps:bodyPr>
                      </wps:wsp>
                      <wps:wsp>
                        <wps:cNvPr id="303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45B47C" w14:textId="77777777" w:rsidR="00A218E5" w:rsidRPr="0058383F" w:rsidRDefault="00A218E5" w:rsidP="000553FB">
                              <w:pPr>
                                <w:pStyle w:val="afffffa"/>
                                <w:ind w:firstLine="0"/>
                                <w:rPr>
                                  <w:i w:val="0"/>
                                  <w:sz w:val="18"/>
                                </w:rPr>
                              </w:pPr>
                              <w:r w:rsidRPr="0058383F">
                                <w:rPr>
                                  <w:i w:val="0"/>
                                  <w:sz w:val="18"/>
                                </w:rPr>
                                <w:t>Дата</w:t>
                              </w:r>
                            </w:p>
                            <w:p w14:paraId="0F29FB0D" w14:textId="77777777" w:rsidR="00A218E5" w:rsidRPr="0024446F" w:rsidRDefault="00A218E5" w:rsidP="000553FB">
                              <w:pPr>
                                <w:pStyle w:val="afffffa"/>
                                <w:rPr>
                                  <w:i w:val="0"/>
                                  <w:iCs/>
                                </w:rPr>
                              </w:pPr>
                            </w:p>
                          </w:txbxContent>
                        </wps:txbx>
                        <wps:bodyPr rot="0" vert="horz" wrap="square" lIns="12700" tIns="12700" rIns="12700" bIns="12700" anchor="t" anchorCtr="0" upright="1">
                          <a:noAutofit/>
                        </wps:bodyPr>
                      </wps:wsp>
                      <wps:wsp>
                        <wps:cNvPr id="303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90DAD1" w14:textId="77777777" w:rsidR="00A218E5" w:rsidRPr="0058383F" w:rsidRDefault="00A218E5" w:rsidP="000553FB">
                              <w:pPr>
                                <w:pStyle w:val="afffffa"/>
                                <w:ind w:firstLine="0"/>
                                <w:rPr>
                                  <w:i w:val="0"/>
                                  <w:iCs/>
                                  <w:sz w:val="18"/>
                                </w:rPr>
                              </w:pPr>
                              <w:r w:rsidRPr="0058383F">
                                <w:rPr>
                                  <w:i w:val="0"/>
                                  <w:iCs/>
                                  <w:sz w:val="18"/>
                                </w:rPr>
                                <w:t>Лист</w:t>
                              </w:r>
                            </w:p>
                          </w:txbxContent>
                        </wps:txbx>
                        <wps:bodyPr rot="0" vert="horz" wrap="square" lIns="12700" tIns="12700" rIns="12700" bIns="12700" anchor="t" anchorCtr="0" upright="1">
                          <a:noAutofit/>
                        </wps:bodyPr>
                      </wps:wsp>
                      <wps:wsp>
                        <wps:cNvPr id="3037"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276D80" w14:textId="77777777" w:rsidR="00A218E5" w:rsidRPr="0058383F" w:rsidRDefault="00A218E5" w:rsidP="000553FB">
                              <w:pPr>
                                <w:pStyle w:val="afffffa"/>
                                <w:ind w:firstLine="0"/>
                                <w:rPr>
                                  <w:i w:val="0"/>
                                  <w:sz w:val="18"/>
                                </w:rPr>
                              </w:pPr>
                              <w:r w:rsidRPr="0058383F">
                                <w:rPr>
                                  <w:i w:val="0"/>
                                  <w:sz w:val="18"/>
                                </w:rPr>
                                <w:t>1</w:t>
                              </w:r>
                            </w:p>
                          </w:txbxContent>
                        </wps:txbx>
                        <wps:bodyPr rot="0" vert="horz" wrap="square" lIns="12700" tIns="12700" rIns="12700" bIns="12700" anchor="t" anchorCtr="0" upright="1">
                          <a:noAutofit/>
                        </wps:bodyPr>
                      </wps:wsp>
                      <wps:wsp>
                        <wps:cNvPr id="303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A09EB8" w14:textId="77777777" w:rsidR="00A218E5" w:rsidRPr="00CE51F8" w:rsidRDefault="00A218E5" w:rsidP="000553FB">
                              <w:pPr>
                                <w:pStyle w:val="affffe"/>
                                <w:jc w:val="center"/>
                                <w:rPr>
                                  <w:rFonts w:ascii="Times New Roman" w:hAnsi="Times New Roman"/>
                                  <w:sz w:val="24"/>
                                  <w:szCs w:val="14"/>
                                  <w:lang w:val="ru-RU"/>
                                </w:rPr>
                              </w:pPr>
                              <w:r w:rsidRPr="00CE51F8">
                                <w:rPr>
                                  <w:rFonts w:ascii="Times New Roman" w:hAnsi="Times New Roman"/>
                                  <w:sz w:val="24"/>
                                  <w:szCs w:val="24"/>
                                  <w:lang w:val="ru-RU"/>
                                </w:rPr>
                                <w:t>ДП 0</w:t>
                              </w:r>
                              <w:r>
                                <w:rPr>
                                  <w:rFonts w:ascii="Times New Roman" w:hAnsi="Times New Roman"/>
                                  <w:sz w:val="24"/>
                                  <w:szCs w:val="24"/>
                                  <w:lang w:val="ru-RU"/>
                                </w:rPr>
                                <w:t>0</w:t>
                              </w:r>
                              <w:r w:rsidRPr="00CE51F8">
                                <w:rPr>
                                  <w:rFonts w:ascii="Times New Roman" w:hAnsi="Times New Roman"/>
                                  <w:sz w:val="24"/>
                                  <w:szCs w:val="24"/>
                                  <w:lang w:val="ru-RU"/>
                                </w:rPr>
                                <w:t>.</w:t>
                              </w:r>
                              <w:proofErr w:type="gramStart"/>
                              <w:r w:rsidRPr="00CE51F8">
                                <w:rPr>
                                  <w:rFonts w:ascii="Times New Roman" w:hAnsi="Times New Roman"/>
                                  <w:sz w:val="24"/>
                                  <w:szCs w:val="24"/>
                                  <w:lang w:val="ru-RU"/>
                                </w:rPr>
                                <w:t>00.ПЗ</w:t>
                              </w:r>
                              <w:proofErr w:type="gramEnd"/>
                            </w:p>
                            <w:p w14:paraId="4BF5BCCE" w14:textId="77777777" w:rsidR="00A218E5" w:rsidRPr="009005BC" w:rsidRDefault="00A218E5" w:rsidP="000553FB"/>
                          </w:txbxContent>
                        </wps:txbx>
                        <wps:bodyPr rot="0" vert="horz" wrap="square" lIns="12700" tIns="12700" rIns="12700" bIns="12700" anchor="t" anchorCtr="0" upright="1">
                          <a:noAutofit/>
                        </wps:bodyPr>
                      </wps:wsp>
                      <wps:wsp>
                        <wps:cNvPr id="303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7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7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75" name="Group 77"/>
                        <wpg:cNvGrpSpPr>
                          <a:grpSpLocks/>
                        </wpg:cNvGrpSpPr>
                        <wpg:grpSpPr bwMode="auto">
                          <a:xfrm>
                            <a:off x="1144" y="14935"/>
                            <a:ext cx="2507" cy="240"/>
                            <a:chOff x="0" y="0"/>
                            <a:chExt cx="19999" cy="20000"/>
                          </a:xfrm>
                        </wpg:grpSpPr>
                        <wps:wsp>
                          <wps:cNvPr id="307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8FB03" w14:textId="77777777" w:rsidR="00A218E5" w:rsidRPr="00391803" w:rsidRDefault="00A218E5" w:rsidP="000553FB">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3077"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26334" w14:textId="77777777" w:rsidR="00A218E5" w:rsidRPr="003275F5" w:rsidRDefault="00A218E5" w:rsidP="000553FB">
                                <w:pPr>
                                  <w:ind w:firstLine="0"/>
                                  <w:jc w:val="left"/>
                                  <w:rPr>
                                    <w:i/>
                                    <w:sz w:val="18"/>
                                    <w:szCs w:val="18"/>
                                  </w:rPr>
                                </w:pPr>
                                <w:r>
                                  <w:rPr>
                                    <w:i/>
                                    <w:sz w:val="18"/>
                                    <w:szCs w:val="18"/>
                                  </w:rPr>
                                  <w:t>Корень М.А.</w:t>
                                </w:r>
                              </w:p>
                            </w:txbxContent>
                          </wps:txbx>
                          <wps:bodyPr rot="0" vert="horz" wrap="square" lIns="12700" tIns="12700" rIns="12700" bIns="12700" anchor="t" anchorCtr="0" upright="1">
                            <a:noAutofit/>
                          </wps:bodyPr>
                        </wps:wsp>
                      </wpg:grpSp>
                      <wpg:grpSp>
                        <wpg:cNvPr id="3078" name="Group 80"/>
                        <wpg:cNvGrpSpPr>
                          <a:grpSpLocks/>
                        </wpg:cNvGrpSpPr>
                        <wpg:grpSpPr bwMode="auto">
                          <a:xfrm>
                            <a:off x="1144" y="15204"/>
                            <a:ext cx="2507" cy="239"/>
                            <a:chOff x="0" y="0"/>
                            <a:chExt cx="19995" cy="20000"/>
                          </a:xfrm>
                        </wpg:grpSpPr>
                        <wps:wsp>
                          <wps:cNvPr id="307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495CF" w14:textId="77777777" w:rsidR="00A218E5" w:rsidRPr="00391803" w:rsidRDefault="00A218E5" w:rsidP="000553FB">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308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410D3" w14:textId="77777777" w:rsidR="00A218E5" w:rsidRPr="00571883" w:rsidRDefault="00A218E5" w:rsidP="000553FB">
                                <w:pPr>
                                  <w:pStyle w:val="affffe"/>
                                  <w:jc w:val="left"/>
                                  <w:rPr>
                                    <w:rFonts w:ascii="Times New Roman" w:hAnsi="Times New Roman"/>
                                    <w:spacing w:val="-4"/>
                                    <w:sz w:val="18"/>
                                    <w:szCs w:val="18"/>
                                    <w:lang w:val="ru-RU"/>
                                  </w:rPr>
                                </w:pPr>
                                <w:proofErr w:type="spellStart"/>
                                <w:r w:rsidRPr="00571883">
                                  <w:rPr>
                                    <w:rFonts w:ascii="Times New Roman" w:hAnsi="Times New Roman"/>
                                    <w:spacing w:val="-4"/>
                                    <w:sz w:val="18"/>
                                    <w:szCs w:val="18"/>
                                    <w:lang w:val="ru-RU"/>
                                  </w:rPr>
                                  <w:t>Комкова</w:t>
                                </w:r>
                                <w:proofErr w:type="spellEnd"/>
                                <w:r w:rsidRPr="00571883">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3081" name="Group 83"/>
                        <wpg:cNvGrpSpPr>
                          <a:grpSpLocks/>
                        </wpg:cNvGrpSpPr>
                        <wpg:grpSpPr bwMode="auto">
                          <a:xfrm>
                            <a:off x="1144" y="15479"/>
                            <a:ext cx="2507" cy="239"/>
                            <a:chOff x="0" y="0"/>
                            <a:chExt cx="19999" cy="20000"/>
                          </a:xfrm>
                        </wpg:grpSpPr>
                        <wps:wsp>
                          <wps:cNvPr id="308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F63469" w14:textId="77777777" w:rsidR="00A218E5" w:rsidRPr="004F5CE6" w:rsidRDefault="00A218E5" w:rsidP="000553FB">
                                <w:pPr>
                                  <w:pStyle w:val="afffffc"/>
                                  <w:ind w:firstLine="0"/>
                                </w:pPr>
                              </w:p>
                            </w:txbxContent>
                          </wps:txbx>
                          <wps:bodyPr rot="0" vert="horz" wrap="square" lIns="12700" tIns="12700" rIns="12700" bIns="12700" anchor="t" anchorCtr="0" upright="1">
                            <a:noAutofit/>
                          </wps:bodyPr>
                        </wps:wsp>
                        <wps:wsp>
                          <wps:cNvPr id="308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57E1A" w14:textId="77777777" w:rsidR="00A218E5" w:rsidRPr="0007115C" w:rsidRDefault="00A218E5" w:rsidP="000553FB">
                                <w:pPr>
                                  <w:ind w:firstLine="0"/>
                                </w:pPr>
                              </w:p>
                            </w:txbxContent>
                          </wps:txbx>
                          <wps:bodyPr rot="0" vert="horz" wrap="square" lIns="12700" tIns="12700" rIns="12700" bIns="12700" anchor="t" anchorCtr="0" upright="1">
                            <a:noAutofit/>
                          </wps:bodyPr>
                        </wps:wsp>
                      </wpg:grpSp>
                      <wpg:grpSp>
                        <wpg:cNvPr id="3084" name="Group 86"/>
                        <wpg:cNvGrpSpPr>
                          <a:grpSpLocks/>
                        </wpg:cNvGrpSpPr>
                        <wpg:grpSpPr bwMode="auto">
                          <a:xfrm>
                            <a:off x="1144" y="15746"/>
                            <a:ext cx="2507" cy="241"/>
                            <a:chOff x="0" y="0"/>
                            <a:chExt cx="20002" cy="20000"/>
                          </a:xfrm>
                        </wpg:grpSpPr>
                        <wps:wsp>
                          <wps:cNvPr id="308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03A31C" w14:textId="77777777" w:rsidR="00A218E5" w:rsidRPr="00391803" w:rsidRDefault="00A218E5" w:rsidP="000553FB">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308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951FB8" w14:textId="77777777" w:rsidR="00A218E5" w:rsidRPr="00571883" w:rsidRDefault="00A218E5" w:rsidP="000553FB">
                                <w:pPr>
                                  <w:pStyle w:val="affffe"/>
                                  <w:jc w:val="left"/>
                                  <w:rPr>
                                    <w:rFonts w:ascii="Times New Roman" w:hAnsi="Times New Roman"/>
                                    <w:spacing w:val="-4"/>
                                    <w:sz w:val="18"/>
                                    <w:szCs w:val="18"/>
                                    <w:lang w:val="ru-RU"/>
                                  </w:rPr>
                                </w:pPr>
                                <w:proofErr w:type="spellStart"/>
                                <w:r w:rsidRPr="00571883">
                                  <w:rPr>
                                    <w:rFonts w:ascii="Times New Roman" w:hAnsi="Times New Roman"/>
                                    <w:spacing w:val="-4"/>
                                    <w:sz w:val="18"/>
                                    <w:szCs w:val="18"/>
                                    <w:lang w:val="ru-RU"/>
                                  </w:rPr>
                                  <w:t>Нистюк</w:t>
                                </w:r>
                                <w:proofErr w:type="spellEnd"/>
                                <w:r w:rsidRPr="00571883">
                                  <w:rPr>
                                    <w:rFonts w:ascii="Times New Roman" w:hAnsi="Times New Roman"/>
                                    <w:spacing w:val="-4"/>
                                    <w:sz w:val="18"/>
                                    <w:szCs w:val="18"/>
                                    <w:lang w:val="ru-RU"/>
                                  </w:rPr>
                                  <w:t xml:space="preserve"> О.А.</w:t>
                                </w:r>
                              </w:p>
                              <w:p w14:paraId="61EEB8AC" w14:textId="77777777" w:rsidR="00A218E5" w:rsidRPr="00571883" w:rsidRDefault="00A218E5" w:rsidP="000553FB">
                                <w:pPr>
                                  <w:pStyle w:val="affffe"/>
                                  <w:rPr>
                                    <w:rFonts w:ascii="Times New Roman" w:hAnsi="Times New Roman"/>
                                  </w:rPr>
                                </w:pPr>
                              </w:p>
                              <w:p w14:paraId="1E2F8EBB" w14:textId="77777777" w:rsidR="00A218E5" w:rsidRPr="00571883" w:rsidRDefault="00A218E5" w:rsidP="000553FB">
                                <w:pPr>
                                  <w:pStyle w:val="affffe"/>
                                  <w:jc w:val="left"/>
                                  <w:rPr>
                                    <w:rFonts w:ascii="Times New Roman" w:hAnsi="Times New Roman"/>
                                    <w:spacing w:val="-4"/>
                                    <w:sz w:val="18"/>
                                    <w:szCs w:val="18"/>
                                    <w:lang w:val="ru-RU"/>
                                  </w:rPr>
                                </w:pPr>
                              </w:p>
                            </w:txbxContent>
                          </wps:txbx>
                          <wps:bodyPr rot="0" vert="horz" wrap="square" lIns="12700" tIns="12700" rIns="12700" bIns="12700" anchor="t" anchorCtr="0" upright="1">
                            <a:noAutofit/>
                          </wps:bodyPr>
                        </wps:wsp>
                      </wpg:grpSp>
                      <wpg:grpSp>
                        <wpg:cNvPr id="3087" name="Group 89"/>
                        <wpg:cNvGrpSpPr>
                          <a:grpSpLocks/>
                        </wpg:cNvGrpSpPr>
                        <wpg:grpSpPr bwMode="auto">
                          <a:xfrm>
                            <a:off x="1144" y="16014"/>
                            <a:ext cx="2524" cy="240"/>
                            <a:chOff x="0" y="0"/>
                            <a:chExt cx="20135" cy="20000"/>
                          </a:xfrm>
                        </wpg:grpSpPr>
                        <wps:wsp>
                          <wps:cNvPr id="30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835328" w14:textId="77777777" w:rsidR="00A218E5" w:rsidRPr="005D4ABD" w:rsidRDefault="00A218E5" w:rsidP="000553FB">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3089"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9FA5A" w14:textId="77777777" w:rsidR="00A218E5" w:rsidRPr="00571883" w:rsidRDefault="00A218E5" w:rsidP="000553FB">
                                <w:pPr>
                                  <w:pStyle w:val="affffe"/>
                                  <w:jc w:val="left"/>
                                  <w:rPr>
                                    <w:rFonts w:ascii="Times New Roman" w:hAnsi="Times New Roman"/>
                                    <w:spacing w:val="-4"/>
                                    <w:sz w:val="18"/>
                                    <w:szCs w:val="18"/>
                                    <w:lang w:val="ru-RU"/>
                                  </w:rPr>
                                </w:pPr>
                                <w:proofErr w:type="spellStart"/>
                                <w:r w:rsidRPr="00571883">
                                  <w:rPr>
                                    <w:rFonts w:ascii="Times New Roman" w:hAnsi="Times New Roman"/>
                                    <w:spacing w:val="-4"/>
                                    <w:sz w:val="18"/>
                                    <w:szCs w:val="18"/>
                                    <w:lang w:val="ru-RU"/>
                                  </w:rPr>
                                  <w:t>Блинова</w:t>
                                </w:r>
                                <w:proofErr w:type="spellEnd"/>
                                <w:r w:rsidRPr="00571883">
                                  <w:rPr>
                                    <w:rFonts w:ascii="Times New Roman" w:hAnsi="Times New Roman"/>
                                    <w:spacing w:val="-4"/>
                                    <w:sz w:val="18"/>
                                    <w:szCs w:val="18"/>
                                    <w:lang w:val="ru-RU"/>
                                  </w:rPr>
                                  <w:t xml:space="preserve"> Е.А.</w:t>
                                </w:r>
                              </w:p>
                            </w:txbxContent>
                          </wps:txbx>
                          <wps:bodyPr rot="0" vert="horz" wrap="square" lIns="12700" tIns="12700" rIns="12700" bIns="12700" anchor="t" anchorCtr="0" upright="1">
                            <a:noAutofit/>
                          </wps:bodyPr>
                        </wps:wsp>
                      </wpg:grpSp>
                      <wps:wsp>
                        <wps:cNvPr id="309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619D9" w14:textId="0C3C2967" w:rsidR="00A218E5" w:rsidRPr="00D84FEE" w:rsidRDefault="00A218E5" w:rsidP="000553FB">
                              <w:pPr>
                                <w:pStyle w:val="affffe"/>
                                <w:jc w:val="center"/>
                                <w:rPr>
                                  <w:rFonts w:ascii="Times New Roman" w:hAnsi="Times New Roman"/>
                                  <w:sz w:val="24"/>
                                  <w:lang w:val="ru-RU"/>
                                </w:rPr>
                              </w:pPr>
                              <w:r>
                                <w:rPr>
                                  <w:rFonts w:ascii="Times New Roman" w:hAnsi="Times New Roman"/>
                                  <w:sz w:val="24"/>
                                  <w:lang w:val="ru-RU"/>
                                </w:rPr>
                                <w:t xml:space="preserve">Список </w:t>
                              </w:r>
                              <w:r>
                                <w:rPr>
                                  <w:rFonts w:ascii="Times New Roman" w:hAnsi="Times New Roman"/>
                                  <w:sz w:val="24"/>
                                  <w:lang w:val="ru-RU"/>
                                </w:rPr>
                                <w:br/>
                                <w:t>используемой литературы</w:t>
                              </w:r>
                            </w:p>
                            <w:p w14:paraId="183A7ACB" w14:textId="77777777" w:rsidR="00A218E5" w:rsidRPr="00BC6D18" w:rsidRDefault="00A218E5" w:rsidP="000553FB">
                              <w:pPr>
                                <w:pStyle w:val="affffe"/>
                                <w:jc w:val="center"/>
                                <w:rPr>
                                  <w:rFonts w:ascii="Times New Roman" w:hAnsi="Times New Roman"/>
                                  <w:sz w:val="24"/>
                                  <w:lang w:val="ru-RU"/>
                                </w:rPr>
                              </w:pPr>
                            </w:p>
                          </w:txbxContent>
                        </wps:txbx>
                        <wps:bodyPr rot="0" vert="horz" wrap="square" lIns="12700" tIns="12700" rIns="12700" bIns="12700" anchor="ctr" anchorCtr="0" upright="1">
                          <a:noAutofit/>
                        </wps:bodyPr>
                      </wps:wsp>
                      <wps:wsp>
                        <wps:cNvPr id="309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857306" w14:textId="77777777" w:rsidR="00A218E5" w:rsidRPr="00904616" w:rsidRDefault="00A218E5" w:rsidP="000553FB">
                              <w:pPr>
                                <w:pStyle w:val="afffffa"/>
                                <w:ind w:firstLine="0"/>
                                <w:rPr>
                                  <w:i w:val="0"/>
                                  <w:iCs/>
                                </w:rPr>
                              </w:pPr>
                              <w:r w:rsidRPr="0058383F">
                                <w:rPr>
                                  <w:i w:val="0"/>
                                  <w:iCs/>
                                  <w:sz w:val="18"/>
                                </w:rPr>
                                <w:t>Лит</w:t>
                              </w:r>
                              <w:r>
                                <w:rPr>
                                  <w:i w:val="0"/>
                                  <w:iCs/>
                                </w:rPr>
                                <w:t>.</w:t>
                              </w:r>
                            </w:p>
                          </w:txbxContent>
                        </wps:txbx>
                        <wps:bodyPr rot="0" vert="horz" wrap="square" lIns="12700" tIns="12700" rIns="12700" bIns="12700" anchor="t" anchorCtr="0" upright="1">
                          <a:noAutofit/>
                        </wps:bodyPr>
                      </wps:wsp>
                      <wps:wsp>
                        <wps:cNvPr id="309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A6647" w14:textId="77777777" w:rsidR="00A218E5" w:rsidRPr="0058383F" w:rsidRDefault="00A218E5" w:rsidP="000553FB">
                              <w:pPr>
                                <w:pStyle w:val="afffffa"/>
                                <w:ind w:firstLine="0"/>
                                <w:rPr>
                                  <w:i w:val="0"/>
                                  <w:iCs/>
                                  <w:sz w:val="18"/>
                                </w:rPr>
                              </w:pPr>
                              <w:r w:rsidRPr="0058383F">
                                <w:rPr>
                                  <w:i w:val="0"/>
                                  <w:iCs/>
                                  <w:sz w:val="18"/>
                                </w:rPr>
                                <w:t>Листов</w:t>
                              </w:r>
                            </w:p>
                          </w:txbxContent>
                        </wps:txbx>
                        <wps:bodyPr rot="0" vert="horz" wrap="square" lIns="12700" tIns="12700" rIns="12700" bIns="12700" anchor="t" anchorCtr="0" upright="1">
                          <a:noAutofit/>
                        </wps:bodyPr>
                      </wps:wsp>
                      <wps:wsp>
                        <wps:cNvPr id="309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27500" w14:textId="26BD0B22" w:rsidR="00A218E5" w:rsidRPr="0058383F" w:rsidRDefault="00A218E5" w:rsidP="000553FB">
                              <w:pPr>
                                <w:pStyle w:val="afffffa"/>
                                <w:ind w:firstLine="0"/>
                                <w:rPr>
                                  <w:i w:val="0"/>
                                  <w:sz w:val="18"/>
                                </w:rPr>
                              </w:pPr>
                              <w:r>
                                <w:rPr>
                                  <w:i w:val="0"/>
                                  <w:sz w:val="18"/>
                                </w:rPr>
                                <w:t>1</w:t>
                              </w:r>
                            </w:p>
                          </w:txbxContent>
                        </wps:txbx>
                        <wps:bodyPr rot="0" vert="horz" wrap="square" lIns="12700" tIns="12700" rIns="12700" bIns="12700" anchor="t" anchorCtr="0" upright="1">
                          <a:noAutofit/>
                        </wps:bodyPr>
                      </wps:wsp>
                      <wps:wsp>
                        <wps:cNvPr id="309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9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00"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5F7E94" w14:textId="77777777" w:rsidR="00A218E5" w:rsidRPr="00BC6D18" w:rsidRDefault="00A218E5" w:rsidP="000553FB">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FE887" id="_x0000_s1596" style="position:absolute;left:0;text-align:left;margin-left:-31.2pt;margin-top:12.7pt;width:524.4pt;height:807.85pt;z-index:25181184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">
                <v:rect id="Rectangle 54" o:spid="_x0000_s159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" filled="f" strokeweight="2pt"/>
                <v:line id="Line 55" o:spid="_x0000_s159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" strokeweight="2pt"/>
                <v:line id="Line 56" o:spid="_x0000_s159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" strokeweight="2pt"/>
                <v:line id="Line 57" o:spid="_x0000_s160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" strokeweight="2pt"/>
                <v:line id="Line 58" o:spid="_x0000_s160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" strokeweight="2pt"/>
                <v:line id="Line 59" o:spid="_x0000_s160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fvwAAAAN0AAAAPAAAAZHJzL2Rvd25yZXYueG1sRI/BCsIw&#10;EETvgv8QVvCmqYo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u7jX78AAAADdAAAADwAAAAAA&#10;AAAAAAAAAAAHAgAAZHJzL2Rvd25yZXYueG1sUEsFBgAAAAADAAMAtwAAAPQCAAAAAA==&#10;" strokeweight="2pt"/>
                <v:line id="Line 60" o:spid="_x0000_s160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HJ0wwAAAN0AAAAPAAAAZHJzL2Rvd25yZXYueG1sRI9Pi8Iw&#10;FMTvC36H8ARva6ri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1PRydMMAAADdAAAADwAA&#10;AAAAAAAAAAAAAAAHAgAAZHJzL2Rvd25yZXYueG1sUEsFBgAAAAADAAMAtwAAAPcCAAAAAA==&#10;" strokeweight="2pt"/>
                <v:line id="Line 61" o:spid="_x0000_s160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" strokeweight="2pt"/>
                <v:line id="Line 62" o:spid="_x0000_s160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" strokeweight="1pt"/>
                <v:line id="Line 63" o:spid="_x0000_s160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" strokeweight="1pt"/>
                <v:rect id="Rectangle 64" o:spid="_x0000_s160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" filled="f" stroked="f" strokeweight=".25pt">
                  <v:textbox inset="1pt,1pt,1pt,1pt">
                    <w:txbxContent>
                      <w:p w14:paraId="1057187A" w14:textId="77777777" w:rsidR="00A218E5" w:rsidRDefault="00A218E5" w:rsidP="000553FB">
                        <w:pPr>
                          <w:pStyle w:val="afffffa"/>
                        </w:pPr>
                      </w:p>
                    </w:txbxContent>
                  </v:textbox>
                </v:rect>
                <v:rect id="Rectangle 65" o:spid="_x0000_s160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" filled="f" stroked="f" strokeweight=".25pt">
                  <v:textbox inset="1pt,1pt,1pt,1pt">
                    <w:txbxContent>
                      <w:p w14:paraId="7852B9DD" w14:textId="77777777" w:rsidR="00A218E5" w:rsidRDefault="00A218E5" w:rsidP="000553FB">
                        <w:pPr>
                          <w:pStyle w:val="afffffa"/>
                        </w:pPr>
                      </w:p>
                    </w:txbxContent>
                  </v:textbox>
                </v:rect>
                <v:rect id="Rectangle 66" o:spid="_x0000_s160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" filled="f" stroked="f" strokeweight=".25pt">
                  <v:textbox inset="1pt,1pt,1pt,1pt">
                    <w:txbxContent>
                      <w:p w14:paraId="18B1404F" w14:textId="77777777" w:rsidR="00A218E5" w:rsidRPr="0058383F" w:rsidRDefault="00A218E5" w:rsidP="000553FB">
                        <w:pPr>
                          <w:pStyle w:val="afffffa"/>
                          <w:ind w:firstLine="0"/>
                          <w:rPr>
                            <w:i w:val="0"/>
                            <w:sz w:val="18"/>
                          </w:rPr>
                        </w:pPr>
                        <w:r w:rsidRPr="0058383F">
                          <w:rPr>
                            <w:i w:val="0"/>
                            <w:sz w:val="18"/>
                          </w:rPr>
                          <w:t>ФИО</w:t>
                        </w:r>
                      </w:p>
                      <w:p w14:paraId="62FCD543" w14:textId="77777777" w:rsidR="00A218E5" w:rsidRPr="0024446F" w:rsidRDefault="00A218E5" w:rsidP="000553FB">
                        <w:pPr>
                          <w:pStyle w:val="afffffa"/>
                          <w:rPr>
                            <w:i w:val="0"/>
                            <w:iCs/>
                          </w:rPr>
                        </w:pPr>
                      </w:p>
                    </w:txbxContent>
                  </v:textbox>
                </v:rect>
                <v:rect id="Rectangle 67" o:spid="_x0000_s161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" filled="f" stroked="f" strokeweight=".25pt">
                  <v:textbox inset="1pt,1pt,1pt,1pt">
                    <w:txbxContent>
                      <w:p w14:paraId="188E5EE2" w14:textId="77777777" w:rsidR="00A218E5" w:rsidRPr="0058383F" w:rsidRDefault="00A218E5" w:rsidP="000553FB">
                        <w:pPr>
                          <w:pStyle w:val="afffffa"/>
                          <w:ind w:firstLine="0"/>
                          <w:rPr>
                            <w:i w:val="0"/>
                            <w:sz w:val="18"/>
                          </w:rPr>
                        </w:pPr>
                        <w:r w:rsidRPr="0058383F">
                          <w:rPr>
                            <w:i w:val="0"/>
                            <w:sz w:val="18"/>
                          </w:rPr>
                          <w:t>Подпись</w:t>
                        </w:r>
                      </w:p>
                      <w:p w14:paraId="28DABB07" w14:textId="77777777" w:rsidR="00A218E5" w:rsidRPr="0024446F" w:rsidRDefault="00A218E5" w:rsidP="000553FB">
                        <w:pPr>
                          <w:pStyle w:val="afffffa"/>
                          <w:rPr>
                            <w:i w:val="0"/>
                            <w:iCs/>
                          </w:rPr>
                        </w:pPr>
                      </w:p>
                    </w:txbxContent>
                  </v:textbox>
                </v:rect>
                <v:rect id="Rectangle 68" o:spid="_x0000_s161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" filled="f" stroked="f" strokeweight=".25pt">
                  <v:textbox inset="1pt,1pt,1pt,1pt">
                    <w:txbxContent>
                      <w:p w14:paraId="6A45B47C" w14:textId="77777777" w:rsidR="00A218E5" w:rsidRPr="0058383F" w:rsidRDefault="00A218E5" w:rsidP="000553FB">
                        <w:pPr>
                          <w:pStyle w:val="afffffa"/>
                          <w:ind w:firstLine="0"/>
                          <w:rPr>
                            <w:i w:val="0"/>
                            <w:sz w:val="18"/>
                          </w:rPr>
                        </w:pPr>
                        <w:r w:rsidRPr="0058383F">
                          <w:rPr>
                            <w:i w:val="0"/>
                            <w:sz w:val="18"/>
                          </w:rPr>
                          <w:t>Дата</w:t>
                        </w:r>
                      </w:p>
                      <w:p w14:paraId="0F29FB0D" w14:textId="77777777" w:rsidR="00A218E5" w:rsidRPr="0024446F" w:rsidRDefault="00A218E5" w:rsidP="000553FB">
                        <w:pPr>
                          <w:pStyle w:val="afffffa"/>
                          <w:rPr>
                            <w:i w:val="0"/>
                            <w:iCs/>
                          </w:rPr>
                        </w:pPr>
                      </w:p>
                    </w:txbxContent>
                  </v:textbox>
                </v:rect>
                <v:rect id="Rectangle 69" o:spid="_x0000_s161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" filled="f" stroked="f" strokeweight=".25pt">
                  <v:textbox inset="1pt,1pt,1pt,1pt">
                    <w:txbxContent>
                      <w:p w14:paraId="5890DAD1" w14:textId="77777777" w:rsidR="00A218E5" w:rsidRPr="0058383F" w:rsidRDefault="00A218E5" w:rsidP="000553FB">
                        <w:pPr>
                          <w:pStyle w:val="afffffa"/>
                          <w:ind w:firstLine="0"/>
                          <w:rPr>
                            <w:i w:val="0"/>
                            <w:iCs/>
                            <w:sz w:val="18"/>
                          </w:rPr>
                        </w:pPr>
                        <w:r w:rsidRPr="0058383F">
                          <w:rPr>
                            <w:i w:val="0"/>
                            <w:iCs/>
                            <w:sz w:val="18"/>
                          </w:rPr>
                          <w:t>Лист</w:t>
                        </w:r>
                      </w:p>
                    </w:txbxContent>
                  </v:textbox>
                </v:rect>
                <v:rect id="_x0000_s161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" filled="f" stroked="f" strokeweight=".25pt">
                  <v:textbox inset="1pt,1pt,1pt,1pt">
                    <w:txbxContent>
                      <w:p w14:paraId="48276D80" w14:textId="77777777" w:rsidR="00A218E5" w:rsidRPr="0058383F" w:rsidRDefault="00A218E5" w:rsidP="000553FB">
                        <w:pPr>
                          <w:pStyle w:val="afffffa"/>
                          <w:ind w:firstLine="0"/>
                          <w:rPr>
                            <w:i w:val="0"/>
                            <w:sz w:val="18"/>
                          </w:rPr>
                        </w:pPr>
                        <w:r w:rsidRPr="0058383F">
                          <w:rPr>
                            <w:i w:val="0"/>
                            <w:sz w:val="18"/>
                          </w:rPr>
                          <w:t>1</w:t>
                        </w:r>
                      </w:p>
                    </w:txbxContent>
                  </v:textbox>
                </v:rect>
                <v:rect id="Rectangle 71" o:spid="_x0000_s161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14:paraId="2BA09EB8" w14:textId="77777777" w:rsidR="00A218E5" w:rsidRPr="00CE51F8" w:rsidRDefault="00A218E5" w:rsidP="000553FB">
                        <w:pPr>
                          <w:pStyle w:val="affffe"/>
                          <w:jc w:val="center"/>
                          <w:rPr>
                            <w:rFonts w:ascii="Times New Roman" w:hAnsi="Times New Roman"/>
                            <w:sz w:val="24"/>
                            <w:szCs w:val="14"/>
                            <w:lang w:val="ru-RU"/>
                          </w:rPr>
                        </w:pPr>
                        <w:r w:rsidRPr="00CE51F8">
                          <w:rPr>
                            <w:rFonts w:ascii="Times New Roman" w:hAnsi="Times New Roman"/>
                            <w:sz w:val="24"/>
                            <w:szCs w:val="24"/>
                            <w:lang w:val="ru-RU"/>
                          </w:rPr>
                          <w:t>ДП 0</w:t>
                        </w:r>
                        <w:r>
                          <w:rPr>
                            <w:rFonts w:ascii="Times New Roman" w:hAnsi="Times New Roman"/>
                            <w:sz w:val="24"/>
                            <w:szCs w:val="24"/>
                            <w:lang w:val="ru-RU"/>
                          </w:rPr>
                          <w:t>0</w:t>
                        </w:r>
                        <w:r w:rsidRPr="00CE51F8">
                          <w:rPr>
                            <w:rFonts w:ascii="Times New Roman" w:hAnsi="Times New Roman"/>
                            <w:sz w:val="24"/>
                            <w:szCs w:val="24"/>
                            <w:lang w:val="ru-RU"/>
                          </w:rPr>
                          <w:t>.</w:t>
                        </w:r>
                        <w:proofErr w:type="gramStart"/>
                        <w:r w:rsidRPr="00CE51F8">
                          <w:rPr>
                            <w:rFonts w:ascii="Times New Roman" w:hAnsi="Times New Roman"/>
                            <w:sz w:val="24"/>
                            <w:szCs w:val="24"/>
                            <w:lang w:val="ru-RU"/>
                          </w:rPr>
                          <w:t>00.ПЗ</w:t>
                        </w:r>
                        <w:proofErr w:type="gramEnd"/>
                      </w:p>
                      <w:p w14:paraId="4BF5BCCE" w14:textId="77777777" w:rsidR="00A218E5" w:rsidRPr="009005BC" w:rsidRDefault="00A218E5" w:rsidP="000553FB"/>
                    </w:txbxContent>
                  </v:textbox>
                </v:rect>
                <v:line id="Line 72" o:spid="_x0000_s161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" strokeweight="2pt"/>
                <v:line id="Line 73" o:spid="_x0000_s161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" strokeweight="2pt"/>
                <v:line id="Line 74" o:spid="_x0000_s161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" strokeweight="1pt"/>
                <v:line id="Line 75" o:spid="_x0000_s161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" strokeweight="1pt"/>
                <v:line id="Line 76" o:spid="_x0000_s161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" strokeweight="1pt"/>
                <v:group id="Group 77" o:spid="_x0000_s162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">
                  <v:rect id="Rectangle 78" o:spid="_x0000_s16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" filled="f" stroked="f" strokeweight=".25pt">
                    <v:textbox inset="1pt,1pt,1pt,1pt">
                      <w:txbxContent>
                        <w:p w14:paraId="2D58FB03" w14:textId="77777777" w:rsidR="00A218E5" w:rsidRPr="00391803" w:rsidRDefault="00A218E5" w:rsidP="000553FB">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62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" filled="f" stroked="f" strokeweight=".25pt">
                    <v:textbox inset="1pt,1pt,1pt,1pt">
                      <w:txbxContent>
                        <w:p w14:paraId="49A26334" w14:textId="77777777" w:rsidR="00A218E5" w:rsidRPr="003275F5" w:rsidRDefault="00A218E5" w:rsidP="000553FB">
                          <w:pPr>
                            <w:ind w:firstLine="0"/>
                            <w:jc w:val="left"/>
                            <w:rPr>
                              <w:i/>
                              <w:sz w:val="18"/>
                              <w:szCs w:val="18"/>
                            </w:rPr>
                          </w:pPr>
                          <w:r>
                            <w:rPr>
                              <w:i/>
                              <w:sz w:val="18"/>
                              <w:szCs w:val="18"/>
                            </w:rPr>
                            <w:t>Корень М.А.</w:t>
                          </w:r>
                        </w:p>
                      </w:txbxContent>
                    </v:textbox>
                  </v:rect>
                </v:group>
                <v:group id="Group 80" o:spid="_x0000_s162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">
                  <v:rect id="Rectangle 81" o:spid="_x0000_s16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" filled="f" stroked="f" strokeweight=".25pt">
                    <v:textbox inset="1pt,1pt,1pt,1pt">
                      <w:txbxContent>
                        <w:p w14:paraId="75C495CF" w14:textId="77777777" w:rsidR="00A218E5" w:rsidRPr="00391803" w:rsidRDefault="00A218E5" w:rsidP="000553FB">
                          <w:pPr>
                            <w:pStyle w:val="afffffc"/>
                            <w:ind w:firstLine="0"/>
                          </w:pPr>
                          <w:r w:rsidRPr="00391803">
                            <w:t xml:space="preserve"> </w:t>
                          </w:r>
                          <w:r w:rsidRPr="00391803">
                            <w:rPr>
                              <w:i w:val="0"/>
                              <w:sz w:val="18"/>
                            </w:rPr>
                            <w:t>Пров</w:t>
                          </w:r>
                          <w:r w:rsidRPr="00391803">
                            <w:rPr>
                              <w:sz w:val="18"/>
                            </w:rPr>
                            <w:t>.</w:t>
                          </w:r>
                        </w:p>
                      </w:txbxContent>
                    </v:textbox>
                  </v:rect>
                  <v:rect id="Rectangle 82" o:spid="_x0000_s162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" filled="f" stroked="f" strokeweight=".25pt">
                    <v:textbox inset="1pt,1pt,1pt,1pt">
                      <w:txbxContent>
                        <w:p w14:paraId="11B410D3" w14:textId="77777777" w:rsidR="00A218E5" w:rsidRPr="00571883" w:rsidRDefault="00A218E5" w:rsidP="000553FB">
                          <w:pPr>
                            <w:pStyle w:val="affffe"/>
                            <w:jc w:val="left"/>
                            <w:rPr>
                              <w:rFonts w:ascii="Times New Roman" w:hAnsi="Times New Roman"/>
                              <w:spacing w:val="-4"/>
                              <w:sz w:val="18"/>
                              <w:szCs w:val="18"/>
                              <w:lang w:val="ru-RU"/>
                            </w:rPr>
                          </w:pPr>
                          <w:proofErr w:type="spellStart"/>
                          <w:r w:rsidRPr="00571883">
                            <w:rPr>
                              <w:rFonts w:ascii="Times New Roman" w:hAnsi="Times New Roman"/>
                              <w:spacing w:val="-4"/>
                              <w:sz w:val="18"/>
                              <w:szCs w:val="18"/>
                              <w:lang w:val="ru-RU"/>
                            </w:rPr>
                            <w:t>Комкова</w:t>
                          </w:r>
                          <w:proofErr w:type="spellEnd"/>
                          <w:r w:rsidRPr="00571883">
                            <w:rPr>
                              <w:rFonts w:ascii="Times New Roman" w:hAnsi="Times New Roman"/>
                              <w:spacing w:val="-4"/>
                              <w:sz w:val="18"/>
                              <w:szCs w:val="18"/>
                              <w:lang w:val="ru-RU"/>
                            </w:rPr>
                            <w:t xml:space="preserve"> А.В.</w:t>
                          </w:r>
                        </w:p>
                      </w:txbxContent>
                    </v:textbox>
                  </v:rect>
                </v:group>
                <v:group id="Group 83" o:spid="_x0000_s162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">
                  <v:rect id="Rectangle 84" o:spid="_x0000_s16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" filled="f" stroked="f" strokeweight=".25pt">
                    <v:textbox inset="1pt,1pt,1pt,1pt">
                      <w:txbxContent>
                        <w:p w14:paraId="43F63469" w14:textId="77777777" w:rsidR="00A218E5" w:rsidRPr="004F5CE6" w:rsidRDefault="00A218E5" w:rsidP="000553FB">
                          <w:pPr>
                            <w:pStyle w:val="afffffc"/>
                            <w:ind w:firstLine="0"/>
                          </w:pPr>
                        </w:p>
                      </w:txbxContent>
                    </v:textbox>
                  </v:rect>
                  <v:rect id="Rectangle 85" o:spid="_x0000_s16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" filled="f" stroked="f" strokeweight=".25pt">
                    <v:textbox inset="1pt,1pt,1pt,1pt">
                      <w:txbxContent>
                        <w:p w14:paraId="57457E1A" w14:textId="77777777" w:rsidR="00A218E5" w:rsidRPr="0007115C" w:rsidRDefault="00A218E5" w:rsidP="000553FB">
                          <w:pPr>
                            <w:ind w:firstLine="0"/>
                          </w:pPr>
                        </w:p>
                      </w:txbxContent>
                    </v:textbox>
                  </v:rect>
                </v:group>
                <v:group id="Group 86" o:spid="_x0000_s162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">
                  <v:rect id="Rectangle 87" o:spid="_x0000_s16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" filled="f" stroked="f" strokeweight=".25pt">
                    <v:textbox inset="1pt,1pt,1pt,1pt">
                      <w:txbxContent>
                        <w:p w14:paraId="2003A31C" w14:textId="77777777" w:rsidR="00A218E5" w:rsidRPr="00391803" w:rsidRDefault="00A218E5" w:rsidP="000553FB">
                          <w:pPr>
                            <w:pStyle w:val="afffffc"/>
                            <w:ind w:firstLine="0"/>
                            <w:rPr>
                              <w:i w:val="0"/>
                              <w:sz w:val="18"/>
                            </w:rPr>
                          </w:pPr>
                          <w:r w:rsidRPr="00391803">
                            <w:rPr>
                              <w:i w:val="0"/>
                              <w:sz w:val="18"/>
                            </w:rPr>
                            <w:t xml:space="preserve"> Н. контр.</w:t>
                          </w:r>
                        </w:p>
                      </w:txbxContent>
                    </v:textbox>
                  </v:rect>
                  <v:rect id="Rectangle 88" o:spid="_x0000_s163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" filled="f" stroked="f" strokeweight=".25pt">
                    <v:textbox inset="1pt,1pt,1pt,1pt">
                      <w:txbxContent>
                        <w:p w14:paraId="46951FB8" w14:textId="77777777" w:rsidR="00A218E5" w:rsidRPr="00571883" w:rsidRDefault="00A218E5" w:rsidP="000553FB">
                          <w:pPr>
                            <w:pStyle w:val="affffe"/>
                            <w:jc w:val="left"/>
                            <w:rPr>
                              <w:rFonts w:ascii="Times New Roman" w:hAnsi="Times New Roman"/>
                              <w:spacing w:val="-4"/>
                              <w:sz w:val="18"/>
                              <w:szCs w:val="18"/>
                              <w:lang w:val="ru-RU"/>
                            </w:rPr>
                          </w:pPr>
                          <w:proofErr w:type="spellStart"/>
                          <w:r w:rsidRPr="00571883">
                            <w:rPr>
                              <w:rFonts w:ascii="Times New Roman" w:hAnsi="Times New Roman"/>
                              <w:spacing w:val="-4"/>
                              <w:sz w:val="18"/>
                              <w:szCs w:val="18"/>
                              <w:lang w:val="ru-RU"/>
                            </w:rPr>
                            <w:t>Нистюк</w:t>
                          </w:r>
                          <w:proofErr w:type="spellEnd"/>
                          <w:r w:rsidRPr="00571883">
                            <w:rPr>
                              <w:rFonts w:ascii="Times New Roman" w:hAnsi="Times New Roman"/>
                              <w:spacing w:val="-4"/>
                              <w:sz w:val="18"/>
                              <w:szCs w:val="18"/>
                              <w:lang w:val="ru-RU"/>
                            </w:rPr>
                            <w:t xml:space="preserve"> О.А.</w:t>
                          </w:r>
                        </w:p>
                        <w:p w14:paraId="61EEB8AC" w14:textId="77777777" w:rsidR="00A218E5" w:rsidRPr="00571883" w:rsidRDefault="00A218E5" w:rsidP="000553FB">
                          <w:pPr>
                            <w:pStyle w:val="affffe"/>
                            <w:rPr>
                              <w:rFonts w:ascii="Times New Roman" w:hAnsi="Times New Roman"/>
                            </w:rPr>
                          </w:pPr>
                        </w:p>
                        <w:p w14:paraId="1E2F8EBB" w14:textId="77777777" w:rsidR="00A218E5" w:rsidRPr="00571883" w:rsidRDefault="00A218E5" w:rsidP="000553FB">
                          <w:pPr>
                            <w:pStyle w:val="affffe"/>
                            <w:jc w:val="left"/>
                            <w:rPr>
                              <w:rFonts w:ascii="Times New Roman" w:hAnsi="Times New Roman"/>
                              <w:spacing w:val="-4"/>
                              <w:sz w:val="18"/>
                              <w:szCs w:val="18"/>
                              <w:lang w:val="ru-RU"/>
                            </w:rPr>
                          </w:pPr>
                        </w:p>
                      </w:txbxContent>
                    </v:textbox>
                  </v:rect>
                </v:group>
                <v:group id="Group 89" o:spid="_x0000_s163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">
                  <v:rect id="Rectangle 90" o:spid="_x0000_s16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" filled="f" stroked="f" strokeweight=".25pt">
                    <v:textbox inset="1pt,1pt,1pt,1pt">
                      <w:txbxContent>
                        <w:p w14:paraId="21835328" w14:textId="77777777" w:rsidR="00A218E5" w:rsidRPr="005D4ABD" w:rsidRDefault="00A218E5" w:rsidP="000553FB">
                          <w:pPr>
                            <w:pStyle w:val="afffffc"/>
                            <w:ind w:firstLine="0"/>
                            <w:rPr>
                              <w:sz w:val="18"/>
                            </w:rPr>
                          </w:pPr>
                          <w:r w:rsidRPr="005D4ABD">
                            <w:rPr>
                              <w:sz w:val="18"/>
                            </w:rPr>
                            <w:t xml:space="preserve"> </w:t>
                          </w:r>
                          <w:r w:rsidRPr="00391803">
                            <w:rPr>
                              <w:i w:val="0"/>
                              <w:sz w:val="18"/>
                            </w:rPr>
                            <w:t>Утв.</w:t>
                          </w:r>
                        </w:p>
                      </w:txbxContent>
                    </v:textbox>
                  </v:rect>
                  <v:rect id="Rectangle 91" o:spid="_x0000_s163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" filled="f" stroked="f" strokeweight=".25pt">
                    <v:textbox inset="1pt,1pt,1pt,1pt">
                      <w:txbxContent>
                        <w:p w14:paraId="4619FA5A" w14:textId="77777777" w:rsidR="00A218E5" w:rsidRPr="00571883" w:rsidRDefault="00A218E5" w:rsidP="000553FB">
                          <w:pPr>
                            <w:pStyle w:val="affffe"/>
                            <w:jc w:val="left"/>
                            <w:rPr>
                              <w:rFonts w:ascii="Times New Roman" w:hAnsi="Times New Roman"/>
                              <w:spacing w:val="-4"/>
                              <w:sz w:val="18"/>
                              <w:szCs w:val="18"/>
                              <w:lang w:val="ru-RU"/>
                            </w:rPr>
                          </w:pPr>
                          <w:proofErr w:type="spellStart"/>
                          <w:r w:rsidRPr="00571883">
                            <w:rPr>
                              <w:rFonts w:ascii="Times New Roman" w:hAnsi="Times New Roman"/>
                              <w:spacing w:val="-4"/>
                              <w:sz w:val="18"/>
                              <w:szCs w:val="18"/>
                              <w:lang w:val="ru-RU"/>
                            </w:rPr>
                            <w:t>Блинова</w:t>
                          </w:r>
                          <w:proofErr w:type="spellEnd"/>
                          <w:r w:rsidRPr="00571883">
                            <w:rPr>
                              <w:rFonts w:ascii="Times New Roman" w:hAnsi="Times New Roman"/>
                              <w:spacing w:val="-4"/>
                              <w:sz w:val="18"/>
                              <w:szCs w:val="18"/>
                              <w:lang w:val="ru-RU"/>
                            </w:rPr>
                            <w:t xml:space="preserve"> Е.А.</w:t>
                          </w:r>
                        </w:p>
                      </w:txbxContent>
                    </v:textbox>
                  </v:rect>
                </v:group>
                <v:line id="Line 92" o:spid="_x0000_s163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" strokeweight="2pt"/>
                <v:rect id="Rectangle 93" o:spid="_x0000_s163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" filled="f" stroked="f" strokeweight=".25pt">
                  <v:textbox inset="1pt,1pt,1pt,1pt">
                    <w:txbxContent>
                      <w:p w14:paraId="6DA619D9" w14:textId="0C3C2967" w:rsidR="00A218E5" w:rsidRPr="00D84FEE" w:rsidRDefault="00A218E5" w:rsidP="000553FB">
                        <w:pPr>
                          <w:pStyle w:val="affffe"/>
                          <w:jc w:val="center"/>
                          <w:rPr>
                            <w:rFonts w:ascii="Times New Roman" w:hAnsi="Times New Roman"/>
                            <w:sz w:val="24"/>
                            <w:lang w:val="ru-RU"/>
                          </w:rPr>
                        </w:pPr>
                        <w:r>
                          <w:rPr>
                            <w:rFonts w:ascii="Times New Roman" w:hAnsi="Times New Roman"/>
                            <w:sz w:val="24"/>
                            <w:lang w:val="ru-RU"/>
                          </w:rPr>
                          <w:t xml:space="preserve">Список </w:t>
                        </w:r>
                        <w:r>
                          <w:rPr>
                            <w:rFonts w:ascii="Times New Roman" w:hAnsi="Times New Roman"/>
                            <w:sz w:val="24"/>
                            <w:lang w:val="ru-RU"/>
                          </w:rPr>
                          <w:br/>
                          <w:t>используемой литературы</w:t>
                        </w:r>
                      </w:p>
                      <w:p w14:paraId="183A7ACB" w14:textId="77777777" w:rsidR="00A218E5" w:rsidRPr="00BC6D18" w:rsidRDefault="00A218E5" w:rsidP="000553FB">
                        <w:pPr>
                          <w:pStyle w:val="affffe"/>
                          <w:jc w:val="center"/>
                          <w:rPr>
                            <w:rFonts w:ascii="Times New Roman" w:hAnsi="Times New Roman"/>
                            <w:sz w:val="24"/>
                            <w:lang w:val="ru-RU"/>
                          </w:rPr>
                        </w:pPr>
                      </w:p>
                    </w:txbxContent>
                  </v:textbox>
                </v:rect>
                <v:line id="Line 94" o:spid="_x0000_s163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" strokeweight="2pt"/>
                <v:line id="Line 95" o:spid="_x0000_s163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" strokeweight="2pt"/>
                <v:line id="Line 96" o:spid="_x0000_s163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" strokeweight="2pt"/>
                <v:rect id="Rectangle 97" o:spid="_x0000_s164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" filled="f" stroked="f" strokeweight=".25pt">
                  <v:textbox inset="1pt,1pt,1pt,1pt">
                    <w:txbxContent>
                      <w:p w14:paraId="16857306" w14:textId="77777777" w:rsidR="00A218E5" w:rsidRPr="00904616" w:rsidRDefault="00A218E5" w:rsidP="000553FB">
                        <w:pPr>
                          <w:pStyle w:val="afffffa"/>
                          <w:ind w:firstLine="0"/>
                          <w:rPr>
                            <w:i w:val="0"/>
                            <w:iCs/>
                          </w:rPr>
                        </w:pPr>
                        <w:r w:rsidRPr="0058383F">
                          <w:rPr>
                            <w:i w:val="0"/>
                            <w:iCs/>
                            <w:sz w:val="18"/>
                          </w:rPr>
                          <w:t>Лит</w:t>
                        </w:r>
                        <w:r>
                          <w:rPr>
                            <w:i w:val="0"/>
                            <w:iCs/>
                          </w:rPr>
                          <w:t>.</w:t>
                        </w:r>
                      </w:p>
                    </w:txbxContent>
                  </v:textbox>
                </v:rect>
                <v:rect id="Rectangle 98" o:spid="_x0000_s164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" filled="f" stroked="f" strokeweight=".25pt">
                  <v:textbox inset="1pt,1pt,1pt,1pt">
                    <w:txbxContent>
                      <w:p w14:paraId="189A6647" w14:textId="77777777" w:rsidR="00A218E5" w:rsidRPr="0058383F" w:rsidRDefault="00A218E5" w:rsidP="000553FB">
                        <w:pPr>
                          <w:pStyle w:val="afffffa"/>
                          <w:ind w:firstLine="0"/>
                          <w:rPr>
                            <w:i w:val="0"/>
                            <w:iCs/>
                            <w:sz w:val="18"/>
                          </w:rPr>
                        </w:pPr>
                        <w:r w:rsidRPr="0058383F">
                          <w:rPr>
                            <w:i w:val="0"/>
                            <w:iCs/>
                            <w:sz w:val="18"/>
                          </w:rPr>
                          <w:t>Листов</w:t>
                        </w:r>
                      </w:p>
                    </w:txbxContent>
                  </v:textbox>
                </v:rect>
                <v:rect id="Rectangle 99" o:spid="_x0000_s164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" filled="f" stroked="f" strokeweight=".25pt">
                  <v:textbox inset="1pt,1pt,1pt,1pt">
                    <w:txbxContent>
                      <w:p w14:paraId="76527500" w14:textId="26BD0B22" w:rsidR="00A218E5" w:rsidRPr="0058383F" w:rsidRDefault="00A218E5" w:rsidP="000553FB">
                        <w:pPr>
                          <w:pStyle w:val="afffffa"/>
                          <w:ind w:firstLine="0"/>
                          <w:rPr>
                            <w:i w:val="0"/>
                            <w:sz w:val="18"/>
                          </w:rPr>
                        </w:pPr>
                        <w:r>
                          <w:rPr>
                            <w:i w:val="0"/>
                            <w:sz w:val="18"/>
                          </w:rPr>
                          <w:t>1</w:t>
                        </w:r>
                      </w:p>
                    </w:txbxContent>
                  </v:textbox>
                </v:rect>
                <v:line id="Line 100" o:spid="_x0000_s164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" strokeweight="1pt"/>
                <v:line id="Line 101" o:spid="_x0000_s164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" strokeweight="1pt"/>
                <v:rect id="Rectangle 102" o:spid="_x0000_s164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" filled="f" stroked="f" strokeweight=".25pt">
                  <v:textbox inset="1pt,1pt,1pt,1pt">
                    <w:txbxContent>
                      <w:p w14:paraId="545F7E94" w14:textId="77777777" w:rsidR="00A218E5" w:rsidRPr="00BC6D18" w:rsidRDefault="00A218E5" w:rsidP="000553FB">
                        <w:pPr>
                          <w:pStyle w:val="affffe"/>
                          <w:jc w:val="center"/>
                          <w:rPr>
                            <w:rFonts w:ascii="Times New Roman" w:hAnsi="Times New Roman"/>
                            <w:sz w:val="24"/>
                            <w:szCs w:val="18"/>
                            <w:lang w:val="ru-RU"/>
                          </w:rPr>
                        </w:pPr>
                        <w:r w:rsidRPr="00BC6D18">
                          <w:rPr>
                            <w:rFonts w:ascii="Times New Roman" w:hAnsi="Times New Roman"/>
                            <w:sz w:val="24"/>
                            <w:szCs w:val="18"/>
                            <w:lang w:val="ru-RU"/>
                          </w:rPr>
                          <w:t>БГТУ 1-40 05 01</w:t>
                        </w:r>
                        <w:r w:rsidRPr="00BC6D18">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816352">
        <w:rPr>
          <w:b w:val="0"/>
          <w:noProof/>
          <w:lang w:eastAsia="ru-RU"/>
        </w:rPr>
        <mc:AlternateContent>
          <mc:Choice Requires="wps">
            <w:drawing>
              <wp:anchor distT="0" distB="0" distL="114300" distR="114300" simplePos="0" relativeHeight="251807744" behindDoc="0" locked="0" layoutInCell="1" allowOverlap="1" wp14:anchorId="41D1BA88" wp14:editId="0FEAD9F2">
                <wp:simplePos x="0" y="0"/>
                <wp:positionH relativeFrom="column">
                  <wp:posOffset>5726182</wp:posOffset>
                </wp:positionH>
                <wp:positionV relativeFrom="paragraph">
                  <wp:posOffset>-290720</wp:posOffset>
                </wp:positionV>
                <wp:extent cx="238539" cy="222637"/>
                <wp:effectExtent l="0" t="0" r="28575" b="25400"/>
                <wp:wrapNone/>
                <wp:docPr id="98" name="Прямоугольник 98"/>
                <wp:cNvGraphicFramePr/>
                <a:graphic xmlns:a="http://schemas.openxmlformats.org/drawingml/2006/main">
                  <a:graphicData uri="http://schemas.microsoft.com/office/word/2010/wordprocessingShape">
                    <wps:wsp>
                      <wps:cNvSpPr/>
                      <wps:spPr>
                        <a:xfrm>
                          <a:off x="0" y="0"/>
                          <a:ext cx="238539" cy="2226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FBEC11" id="Прямоугольник 98" o:spid="_x0000_s1026" style="position:absolute;margin-left:450.9pt;margin-top:-22.9pt;width:18.8pt;height:17.5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" fillcolor="white [3212]" strokecolor="white [3212]" strokeweight="1pt"/>
            </w:pict>
          </mc:Fallback>
        </mc:AlternateContent>
      </w:r>
      <w:r w:rsidR="00372D50" w:rsidRPr="00FA4BD1">
        <w:t>Список</w:t>
      </w:r>
      <w:r w:rsidR="00372D50">
        <w:t xml:space="preserve"> </w:t>
      </w:r>
      <w:r w:rsidR="004D78CB">
        <w:t xml:space="preserve">использованной </w:t>
      </w:r>
      <w:r w:rsidR="00372D50">
        <w:t>литературы</w:t>
      </w:r>
      <w:bookmarkEnd w:id="134"/>
      <w:bookmarkEnd w:id="135"/>
      <w:bookmarkEnd w:id="136"/>
      <w:bookmarkEnd w:id="137"/>
      <w:bookmarkEnd w:id="138"/>
    </w:p>
    <w:p w14:paraId="5B4967EF" w14:textId="155D8E84" w:rsidR="00372D50" w:rsidRDefault="00F203D7" w:rsidP="00837AC6">
      <w:pPr>
        <w:pStyle w:val="a1"/>
        <w:numPr>
          <w:ilvl w:val="0"/>
          <w:numId w:val="34"/>
        </w:numPr>
        <w:jc w:val="both"/>
      </w:pPr>
      <w:r w:rsidRPr="00F203D7">
        <w:t>E-</w:t>
      </w:r>
      <w:proofErr w:type="spellStart"/>
      <w:r w:rsidRPr="00F203D7">
        <w:t>auction</w:t>
      </w:r>
      <w:proofErr w:type="spellEnd"/>
      <w:r w:rsidR="00372D50">
        <w:t xml:space="preserve"> [Электронный ресурс] – Режим доступа:</w:t>
      </w:r>
      <w:r w:rsidR="00372D50" w:rsidRPr="007E0F4D">
        <w:t xml:space="preserve"> </w:t>
      </w:r>
      <w:r w:rsidR="00837AC6" w:rsidRPr="00837AC6">
        <w:t>https://e-auction.by/</w:t>
      </w:r>
      <w:r w:rsidR="002420A6">
        <w:softHyphen/>
        <w:t xml:space="preserve"> –</w:t>
      </w:r>
      <w:r w:rsidR="00372D50" w:rsidRPr="007E0F4D">
        <w:t xml:space="preserve"> </w:t>
      </w:r>
      <w:r w:rsidR="00372D50" w:rsidRPr="00E042AF">
        <w:t>Дата</w:t>
      </w:r>
      <w:r w:rsidR="00372D50" w:rsidRPr="007E0F4D">
        <w:t xml:space="preserve"> </w:t>
      </w:r>
      <w:r w:rsidR="00372D50" w:rsidRPr="00E042AF">
        <w:t>доступа</w:t>
      </w:r>
      <w:r w:rsidR="00372D50">
        <w:t xml:space="preserve">: </w:t>
      </w:r>
      <w:r w:rsidR="00837AC6" w:rsidRPr="00837AC6">
        <w:t>13</w:t>
      </w:r>
      <w:r w:rsidR="00526EE9">
        <w:t>.</w:t>
      </w:r>
      <w:r w:rsidR="00526EE9" w:rsidRPr="00526EE9">
        <w:t>0</w:t>
      </w:r>
      <w:r w:rsidR="00FE1004" w:rsidRPr="00FE1004">
        <w:t>1</w:t>
      </w:r>
      <w:r w:rsidR="00526EE9">
        <w:t>.202</w:t>
      </w:r>
      <w:r w:rsidR="00837AC6" w:rsidRPr="004112D9">
        <w:t>5</w:t>
      </w:r>
      <w:r w:rsidR="00372D50">
        <w:t>.</w:t>
      </w:r>
    </w:p>
    <w:p w14:paraId="2A25185D" w14:textId="2D9F6810" w:rsidR="00372D50" w:rsidRDefault="00E15F58" w:rsidP="0033458B">
      <w:pPr>
        <w:pStyle w:val="a1"/>
        <w:numPr>
          <w:ilvl w:val="0"/>
          <w:numId w:val="34"/>
        </w:numPr>
        <w:jc w:val="both"/>
      </w:pPr>
      <w:proofErr w:type="spellStart"/>
      <w:r w:rsidRPr="00E15F58">
        <w:t>Elot</w:t>
      </w:r>
      <w:proofErr w:type="spellEnd"/>
      <w:r w:rsidR="00372D50">
        <w:t xml:space="preserve"> [Электронный ресурс] – Режим доступа:</w:t>
      </w:r>
      <w:r w:rsidR="00372D50" w:rsidRPr="007E0F4D">
        <w:t xml:space="preserve"> </w:t>
      </w:r>
      <w:r w:rsidR="0033458B" w:rsidRPr="0033458B">
        <w:t>https://elot.by/</w:t>
      </w:r>
      <w:r w:rsidR="002420A6">
        <w:t xml:space="preserve"> –</w:t>
      </w:r>
      <w:r w:rsidR="00372D50" w:rsidRPr="007E0F4D">
        <w:t xml:space="preserve"> </w:t>
      </w:r>
      <w:r w:rsidR="00372D50" w:rsidRPr="00E042AF">
        <w:t>Дата</w:t>
      </w:r>
      <w:r w:rsidR="00372D50" w:rsidRPr="007E0F4D">
        <w:t xml:space="preserve"> </w:t>
      </w:r>
      <w:r w:rsidR="00372D50" w:rsidRPr="00E042AF">
        <w:t>доступа</w:t>
      </w:r>
      <w:r w:rsidR="00372D50">
        <w:t xml:space="preserve">: </w:t>
      </w:r>
      <w:r w:rsidR="004112D9" w:rsidRPr="00837AC6">
        <w:t>13</w:t>
      </w:r>
      <w:r w:rsidR="004112D9">
        <w:t>.</w:t>
      </w:r>
      <w:r w:rsidR="004112D9" w:rsidRPr="00526EE9">
        <w:t>0</w:t>
      </w:r>
      <w:r w:rsidR="00FE1004" w:rsidRPr="00FE1004">
        <w:t>1</w:t>
      </w:r>
      <w:r w:rsidR="004112D9">
        <w:t>.202</w:t>
      </w:r>
      <w:r w:rsidR="004112D9" w:rsidRPr="004112D9">
        <w:t>5</w:t>
      </w:r>
      <w:r w:rsidR="00372D50">
        <w:t>.</w:t>
      </w:r>
    </w:p>
    <w:p w14:paraId="6C2467C6" w14:textId="7D6BC293" w:rsidR="009922FF" w:rsidRDefault="00837AC6" w:rsidP="0033458B">
      <w:pPr>
        <w:pStyle w:val="a1"/>
        <w:numPr>
          <w:ilvl w:val="0"/>
          <w:numId w:val="34"/>
        </w:numPr>
        <w:jc w:val="both"/>
      </w:pPr>
      <w:proofErr w:type="spellStart"/>
      <w:r w:rsidRPr="00837AC6">
        <w:t>Torgi</w:t>
      </w:r>
      <w:proofErr w:type="spellEnd"/>
      <w:r w:rsidR="009922FF">
        <w:t xml:space="preserve"> [Электронный ресурс] – Режим доступа:</w:t>
      </w:r>
      <w:r w:rsidR="009922FF" w:rsidRPr="007E0F4D">
        <w:t xml:space="preserve"> </w:t>
      </w:r>
      <w:r w:rsidR="0033458B" w:rsidRPr="0033458B">
        <w:t>https://torgi.gov.by/</w:t>
      </w:r>
      <w:r w:rsidR="002420A6">
        <w:t xml:space="preserve"> –</w:t>
      </w:r>
      <w:r w:rsidR="009922FF" w:rsidRPr="007E0F4D">
        <w:t xml:space="preserve"> </w:t>
      </w:r>
      <w:r w:rsidR="009922FF" w:rsidRPr="00E042AF">
        <w:t>Дата</w:t>
      </w:r>
      <w:r w:rsidR="009922FF" w:rsidRPr="007E0F4D">
        <w:t xml:space="preserve"> </w:t>
      </w:r>
      <w:r w:rsidR="009922FF" w:rsidRPr="00E042AF">
        <w:t>доступа</w:t>
      </w:r>
      <w:r w:rsidR="009922FF">
        <w:t xml:space="preserve">: </w:t>
      </w:r>
      <w:r w:rsidR="004112D9" w:rsidRPr="00837AC6">
        <w:t>13</w:t>
      </w:r>
      <w:r w:rsidR="004112D9">
        <w:t>.</w:t>
      </w:r>
      <w:r w:rsidR="004112D9" w:rsidRPr="00526EE9">
        <w:t>0</w:t>
      </w:r>
      <w:r w:rsidR="00FE1004" w:rsidRPr="00FE1004">
        <w:t>1</w:t>
      </w:r>
      <w:r w:rsidR="004112D9">
        <w:t>.202</w:t>
      </w:r>
      <w:r w:rsidR="004112D9" w:rsidRPr="004112D9">
        <w:t>5</w:t>
      </w:r>
      <w:r w:rsidR="009922FF">
        <w:t>.</w:t>
      </w:r>
    </w:p>
    <w:p w14:paraId="77BF4401" w14:textId="014C76EE" w:rsidR="009954FA" w:rsidRPr="00486115" w:rsidRDefault="009954FA" w:rsidP="009954FA">
      <w:pPr>
        <w:pStyle w:val="a1"/>
        <w:numPr>
          <w:ilvl w:val="0"/>
          <w:numId w:val="34"/>
        </w:numPr>
        <w:jc w:val="both"/>
      </w:pPr>
      <w:r>
        <w:rPr>
          <w:lang w:val="en-US"/>
        </w:rPr>
        <w:t>Python</w:t>
      </w:r>
      <w:r w:rsidRPr="009954FA">
        <w:t xml:space="preserve"> </w:t>
      </w:r>
      <w:r w:rsidRPr="00486115">
        <w:t xml:space="preserve">[Электронный ресурс] – Режим доступа: </w:t>
      </w:r>
      <w:r w:rsidRPr="009954FA">
        <w:t>https://docs.python.org/</w:t>
      </w:r>
      <w:r w:rsidRPr="00486115">
        <w:t xml:space="preserve"> </w:t>
      </w:r>
      <w:r w:rsidRPr="00486115">
        <w:softHyphen/>
        <w:t xml:space="preserve">– Дата доступа: </w:t>
      </w:r>
      <w:r w:rsidRPr="00FE1004">
        <w:t>2</w:t>
      </w:r>
      <w:r w:rsidRPr="00837AC6">
        <w:t>3</w:t>
      </w:r>
      <w:r>
        <w:t>.</w:t>
      </w:r>
      <w:r w:rsidRPr="00526EE9">
        <w:t>0</w:t>
      </w:r>
      <w:r w:rsidRPr="004112D9">
        <w:t>1</w:t>
      </w:r>
      <w:r>
        <w:t>.202</w:t>
      </w:r>
      <w:r w:rsidRPr="004112D9">
        <w:t>5</w:t>
      </w:r>
      <w:r w:rsidRPr="00486115">
        <w:t>.</w:t>
      </w:r>
    </w:p>
    <w:p w14:paraId="1DCDADEA" w14:textId="24E7325A" w:rsidR="00372D50" w:rsidRDefault="00372D50" w:rsidP="0060770A">
      <w:pPr>
        <w:pStyle w:val="a1"/>
        <w:numPr>
          <w:ilvl w:val="0"/>
          <w:numId w:val="34"/>
        </w:numPr>
        <w:jc w:val="both"/>
      </w:pPr>
      <w:proofErr w:type="spellStart"/>
      <w:r>
        <w:t>React</w:t>
      </w:r>
      <w:proofErr w:type="spellEnd"/>
      <w:r w:rsidR="00AF4692">
        <w:t xml:space="preserve"> –</w:t>
      </w:r>
      <w:r w:rsidRPr="00E042AF">
        <w:t xml:space="preserve"> </w:t>
      </w:r>
      <w:proofErr w:type="spellStart"/>
      <w:r>
        <w:t>Getting</w:t>
      </w:r>
      <w:proofErr w:type="spellEnd"/>
      <w:r w:rsidRPr="00E042AF">
        <w:t xml:space="preserve"> </w:t>
      </w:r>
      <w:proofErr w:type="spellStart"/>
      <w:r>
        <w:t>Started</w:t>
      </w:r>
      <w:proofErr w:type="spellEnd"/>
      <w:r w:rsidRPr="00E042AF">
        <w:t xml:space="preserve"> [Электронный ресурс] – Режим доступа: </w:t>
      </w:r>
      <w:r w:rsidRPr="002E412F">
        <w:t>https://reactjs.org/docs/getting-started.html</w:t>
      </w:r>
      <w:r w:rsidR="002420A6">
        <w:t xml:space="preserve"> –</w:t>
      </w:r>
      <w:r w:rsidRPr="00E042AF">
        <w:t xml:space="preserve"> Дата доступа: </w:t>
      </w:r>
      <w:r>
        <w:t>20</w:t>
      </w:r>
      <w:r w:rsidR="00526EE9">
        <w:t>.</w:t>
      </w:r>
      <w:r w:rsidR="00526EE9" w:rsidRPr="00526EE9">
        <w:t>03</w:t>
      </w:r>
      <w:r w:rsidR="00526EE9">
        <w:t>.202</w:t>
      </w:r>
      <w:r w:rsidR="00BC1E27" w:rsidRPr="00BC1E27">
        <w:t>5</w:t>
      </w:r>
      <w:r>
        <w:t>.</w:t>
      </w:r>
    </w:p>
    <w:p w14:paraId="76959B9B" w14:textId="6118F182" w:rsidR="00372D50" w:rsidRDefault="00372D50" w:rsidP="0060770A">
      <w:pPr>
        <w:pStyle w:val="a1"/>
        <w:numPr>
          <w:ilvl w:val="0"/>
          <w:numId w:val="34"/>
        </w:numPr>
        <w:jc w:val="both"/>
      </w:pPr>
      <w:proofErr w:type="spellStart"/>
      <w:r>
        <w:t>Axios</w:t>
      </w:r>
      <w:proofErr w:type="spellEnd"/>
      <w:r w:rsidRPr="00E70E06">
        <w:t xml:space="preserve"> [Электронный ресурс] – Режим доступа: </w:t>
      </w:r>
      <w:r w:rsidRPr="002E412F">
        <w:t>https://axios-http.com/ru/docs/intro</w:t>
      </w:r>
      <w:r w:rsidR="002420A6">
        <w:t xml:space="preserve"> –</w:t>
      </w:r>
      <w:r w:rsidRPr="00E70E06">
        <w:t xml:space="preserve"> Дата доступа: </w:t>
      </w:r>
      <w:r>
        <w:t>24</w:t>
      </w:r>
      <w:r w:rsidR="00526EE9">
        <w:t>.03.202</w:t>
      </w:r>
      <w:r w:rsidR="00BC1E27" w:rsidRPr="00BC1E27">
        <w:t>5</w:t>
      </w:r>
      <w:r>
        <w:t>.</w:t>
      </w:r>
    </w:p>
    <w:p w14:paraId="54E539D3" w14:textId="7070F410" w:rsidR="002C1B61" w:rsidRDefault="00A80CEF" w:rsidP="00FE1004">
      <w:pPr>
        <w:pStyle w:val="a1"/>
        <w:numPr>
          <w:ilvl w:val="0"/>
          <w:numId w:val="34"/>
        </w:numPr>
        <w:jc w:val="both"/>
      </w:pPr>
      <w:r>
        <w:rPr>
          <w:noProof/>
          <w:lang w:eastAsia="ru-RU"/>
        </w:rPr>
        <mc:AlternateContent>
          <mc:Choice Requires="wps">
            <w:drawing>
              <wp:anchor distT="0" distB="0" distL="114300" distR="114300" simplePos="0" relativeHeight="251813888" behindDoc="0" locked="0" layoutInCell="1" allowOverlap="1" wp14:anchorId="1EA0EBAA" wp14:editId="6141BBA7">
                <wp:simplePos x="0" y="0"/>
                <wp:positionH relativeFrom="column">
                  <wp:posOffset>4353363</wp:posOffset>
                </wp:positionH>
                <wp:positionV relativeFrom="page">
                  <wp:posOffset>9702250</wp:posOffset>
                </wp:positionV>
                <wp:extent cx="532765" cy="162560"/>
                <wp:effectExtent l="0" t="0" r="635" b="8890"/>
                <wp:wrapNone/>
                <wp:docPr id="310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A290A" w14:textId="77777777" w:rsidR="00A218E5" w:rsidRPr="0058383F" w:rsidRDefault="00A218E5" w:rsidP="00A80CEF">
                            <w:pPr>
                              <w:pStyle w:val="afffffa"/>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1EA0EBAA" id="_x0000_s1646" style="position:absolute;left:0;text-align:left;margin-left:342.8pt;margin-top:763.95pt;width:41.95pt;height:12.8pt;z-index:2518138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" filled="f" stroked="f" strokeweight=".25pt">
                <v:textbox inset="1pt,1pt,1pt,1pt">
                  <w:txbxContent>
                    <w:p w14:paraId="50AA290A" w14:textId="77777777" w:rsidR="00A218E5" w:rsidRPr="0058383F" w:rsidRDefault="00A218E5" w:rsidP="00A80CEF">
                      <w:pPr>
                        <w:pStyle w:val="afffffa"/>
                        <w:ind w:firstLine="0"/>
                        <w:rPr>
                          <w:i w:val="0"/>
                          <w:sz w:val="18"/>
                        </w:rPr>
                      </w:pPr>
                      <w:r w:rsidRPr="0058383F">
                        <w:rPr>
                          <w:i w:val="0"/>
                          <w:sz w:val="18"/>
                        </w:rPr>
                        <w:t>У</w:t>
                      </w:r>
                    </w:p>
                  </w:txbxContent>
                </v:textbox>
                <w10:wrap anchory="page"/>
              </v:rect>
            </w:pict>
          </mc:Fallback>
        </mc:AlternateContent>
      </w:r>
      <w:proofErr w:type="spellStart"/>
      <w:r w:rsidR="00372D50">
        <w:t>React</w:t>
      </w:r>
      <w:proofErr w:type="spellEnd"/>
      <w:r w:rsidR="00372D50">
        <w:t xml:space="preserve"> </w:t>
      </w:r>
      <w:proofErr w:type="spellStart"/>
      <w:r w:rsidR="00372D50">
        <w:t>Router</w:t>
      </w:r>
      <w:proofErr w:type="spellEnd"/>
      <w:r w:rsidR="00372D50" w:rsidRPr="00E70E06">
        <w:t xml:space="preserve"> [Электронный ресурс] – Режим доступа: </w:t>
      </w:r>
      <w:r w:rsidR="00372D50" w:rsidRPr="002E412F">
        <w:t>https://reactrouter.com/en/main</w:t>
      </w:r>
      <w:r w:rsidR="00372D50">
        <w:t xml:space="preserve"> </w:t>
      </w:r>
      <w:r w:rsidR="002420A6">
        <w:t>–</w:t>
      </w:r>
      <w:r w:rsidR="00372D50" w:rsidRPr="00E70E06">
        <w:t xml:space="preserve"> Дата доступа: </w:t>
      </w:r>
      <w:r w:rsidR="00372D50">
        <w:t>23</w:t>
      </w:r>
      <w:r w:rsidR="00526EE9">
        <w:t>.</w:t>
      </w:r>
      <w:r w:rsidR="00526EE9" w:rsidRPr="00526EE9">
        <w:t>03</w:t>
      </w:r>
      <w:r w:rsidR="00526EE9">
        <w:t>.202</w:t>
      </w:r>
      <w:r w:rsidR="00BC1E27" w:rsidRPr="001738FB">
        <w:t>5</w:t>
      </w:r>
      <w:r w:rsidR="00372D50">
        <w:t>.</w:t>
      </w:r>
      <w:r w:rsidRPr="00A80CEF">
        <w:rPr>
          <w:noProof/>
          <w:lang w:eastAsia="ru-RU"/>
        </w:rPr>
        <w:t xml:space="preserve"> </w:t>
      </w:r>
    </w:p>
    <w:bookmarkStart w:id="139" w:name="_Toc121399049"/>
    <w:bookmarkStart w:id="140" w:name="_Toc121511413"/>
    <w:bookmarkStart w:id="141" w:name="_Toc121513402"/>
    <w:bookmarkStart w:id="142" w:name="_Toc121513411"/>
    <w:bookmarkStart w:id="143" w:name="_Toc198277045"/>
    <w:p w14:paraId="03485187" w14:textId="781366E5" w:rsidR="00221652" w:rsidRPr="00A2314E" w:rsidRDefault="00671867" w:rsidP="00A2314E">
      <w:pPr>
        <w:pStyle w:val="afff9"/>
        <w:ind w:firstLine="0"/>
        <w:jc w:val="center"/>
        <w:rPr>
          <w:b w:val="0"/>
        </w:rPr>
      </w:pPr>
      <w:r>
        <w:rPr>
          <w:b w:val="0"/>
          <w:noProof/>
          <w:lang w:eastAsia="ru-RU"/>
        </w:rPr>
        <w:lastRenderedPageBreak/>
        <mc:AlternateContent>
          <mc:Choice Requires="wps">
            <w:drawing>
              <wp:anchor distT="0" distB="0" distL="114300" distR="114300" simplePos="0" relativeHeight="251850752" behindDoc="0" locked="0" layoutInCell="1" allowOverlap="1" wp14:anchorId="1B5F5FC5" wp14:editId="030C7D91">
                <wp:simplePos x="0" y="0"/>
                <wp:positionH relativeFrom="column">
                  <wp:posOffset>5739765</wp:posOffset>
                </wp:positionH>
                <wp:positionV relativeFrom="paragraph">
                  <wp:posOffset>-395605</wp:posOffset>
                </wp:positionV>
                <wp:extent cx="297180" cy="213360"/>
                <wp:effectExtent l="0" t="0" r="26670" b="15240"/>
                <wp:wrapNone/>
                <wp:docPr id="73" name="Прямоугольник 73"/>
                <wp:cNvGraphicFramePr/>
                <a:graphic xmlns:a="http://schemas.openxmlformats.org/drawingml/2006/main">
                  <a:graphicData uri="http://schemas.microsoft.com/office/word/2010/wordprocessingShape">
                    <wps:wsp>
                      <wps:cNvSpPr/>
                      <wps:spPr>
                        <a:xfrm>
                          <a:off x="0" y="0"/>
                          <a:ext cx="297180" cy="213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F6FBC" id="Прямоугольник 73" o:spid="_x0000_s1026" style="position:absolute;margin-left:451.95pt;margin-top:-31.15pt;width:23.4pt;height:16.8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" fillcolor="white [3212]" strokecolor="white [3212]" strokeweight="1pt"/>
            </w:pict>
          </mc:Fallback>
        </mc:AlternateContent>
      </w:r>
      <w:r w:rsidR="00D64652" w:rsidRPr="00604221">
        <w:rPr>
          <w:b w:val="0"/>
          <w:noProof/>
          <w:lang w:eastAsia="ru-RU"/>
        </w:rPr>
        <mc:AlternateContent>
          <mc:Choice Requires="wpg">
            <w:drawing>
              <wp:anchor distT="0" distB="0" distL="114300" distR="114300" simplePos="0" relativeHeight="251822080" behindDoc="0" locked="0" layoutInCell="1" allowOverlap="1" wp14:anchorId="048DC540" wp14:editId="23478474">
                <wp:simplePos x="0" y="0"/>
                <wp:positionH relativeFrom="margin">
                  <wp:posOffset>-388620</wp:posOffset>
                </wp:positionH>
                <wp:positionV relativeFrom="page">
                  <wp:posOffset>123190</wp:posOffset>
                </wp:positionV>
                <wp:extent cx="6659880" cy="10259695"/>
                <wp:effectExtent l="0" t="0" r="26670" b="27305"/>
                <wp:wrapNone/>
                <wp:docPr id="7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8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0B136" w14:textId="77777777" w:rsidR="00D64652" w:rsidRDefault="00D64652" w:rsidP="00D64652">
                              <w:pPr>
                                <w:pStyle w:val="afffffa"/>
                              </w:pPr>
                            </w:p>
                          </w:txbxContent>
                        </wps:txbx>
                        <wps:bodyPr rot="0" vert="horz" wrap="square" lIns="12700" tIns="12700" rIns="12700" bIns="12700" anchor="t" anchorCtr="0" upright="1">
                          <a:noAutofit/>
                        </wps:bodyPr>
                      </wps:wsp>
                      <wps:wsp>
                        <wps:cNvPr id="10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0DCF5" w14:textId="77777777" w:rsidR="00D64652" w:rsidRDefault="00D64652" w:rsidP="00D64652">
                              <w:pPr>
                                <w:pStyle w:val="afffffa"/>
                              </w:pPr>
                            </w:p>
                          </w:txbxContent>
                        </wps:txbx>
                        <wps:bodyPr rot="0" vert="horz" wrap="square" lIns="12700" tIns="12700" rIns="12700" bIns="12700" anchor="t" anchorCtr="0" upright="1">
                          <a:noAutofit/>
                        </wps:bodyPr>
                      </wps:wsp>
                      <wps:wsp>
                        <wps:cNvPr id="10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49C95" w14:textId="77777777" w:rsidR="00D64652" w:rsidRPr="005A0A1B" w:rsidRDefault="00D64652" w:rsidP="00D64652">
                              <w:pPr>
                                <w:pStyle w:val="afffffa"/>
                                <w:ind w:firstLine="0"/>
                                <w:rPr>
                                  <w:i w:val="0"/>
                                  <w:sz w:val="18"/>
                                </w:rPr>
                              </w:pPr>
                              <w:r w:rsidRPr="005A0A1B">
                                <w:rPr>
                                  <w:i w:val="0"/>
                                  <w:sz w:val="18"/>
                                </w:rPr>
                                <w:t>ФИО</w:t>
                              </w:r>
                            </w:p>
                            <w:p w14:paraId="0097F7CB" w14:textId="77777777" w:rsidR="00D64652" w:rsidRPr="0024446F" w:rsidRDefault="00D64652" w:rsidP="00D64652">
                              <w:pPr>
                                <w:pStyle w:val="afffffa"/>
                                <w:rPr>
                                  <w:i w:val="0"/>
                                  <w:iCs/>
                                </w:rPr>
                              </w:pPr>
                            </w:p>
                          </w:txbxContent>
                        </wps:txbx>
                        <wps:bodyPr rot="0" vert="horz" wrap="square" lIns="12700" tIns="12700" rIns="12700" bIns="12700" anchor="t" anchorCtr="0" upright="1">
                          <a:noAutofit/>
                        </wps:bodyPr>
                      </wps:wsp>
                      <wps:wsp>
                        <wps:cNvPr id="10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7E48F3" w14:textId="77777777" w:rsidR="00D64652" w:rsidRPr="005A0A1B" w:rsidRDefault="00D64652" w:rsidP="00D64652">
                              <w:pPr>
                                <w:pStyle w:val="afffffa"/>
                                <w:ind w:firstLine="0"/>
                                <w:rPr>
                                  <w:i w:val="0"/>
                                  <w:sz w:val="18"/>
                                </w:rPr>
                              </w:pPr>
                              <w:r w:rsidRPr="005A0A1B">
                                <w:rPr>
                                  <w:i w:val="0"/>
                                  <w:sz w:val="18"/>
                                </w:rPr>
                                <w:t>Подпись</w:t>
                              </w:r>
                            </w:p>
                            <w:p w14:paraId="51C16380" w14:textId="77777777" w:rsidR="00D64652" w:rsidRPr="0024446F" w:rsidRDefault="00D64652" w:rsidP="00D64652">
                              <w:pPr>
                                <w:pStyle w:val="afffffa"/>
                                <w:rPr>
                                  <w:i w:val="0"/>
                                  <w:iCs/>
                                </w:rPr>
                              </w:pPr>
                            </w:p>
                          </w:txbxContent>
                        </wps:txbx>
                        <wps:bodyPr rot="0" vert="horz" wrap="square" lIns="12700" tIns="12700" rIns="12700" bIns="12700" anchor="t" anchorCtr="0" upright="1">
                          <a:noAutofit/>
                        </wps:bodyPr>
                      </wps:wsp>
                      <wps:wsp>
                        <wps:cNvPr id="10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450501" w14:textId="77777777" w:rsidR="00D64652" w:rsidRPr="005A0A1B" w:rsidRDefault="00D64652" w:rsidP="00D64652">
                              <w:pPr>
                                <w:pStyle w:val="afffffa"/>
                                <w:ind w:firstLine="0"/>
                                <w:rPr>
                                  <w:i w:val="0"/>
                                  <w:sz w:val="18"/>
                                </w:rPr>
                              </w:pPr>
                              <w:r w:rsidRPr="005A0A1B">
                                <w:rPr>
                                  <w:i w:val="0"/>
                                  <w:sz w:val="18"/>
                                </w:rPr>
                                <w:t>Дата</w:t>
                              </w:r>
                            </w:p>
                            <w:p w14:paraId="14DDC0E0" w14:textId="77777777" w:rsidR="00D64652" w:rsidRPr="0024446F" w:rsidRDefault="00D64652" w:rsidP="00D64652">
                              <w:pPr>
                                <w:pStyle w:val="afffffa"/>
                                <w:rPr>
                                  <w:i w:val="0"/>
                                  <w:iCs/>
                                </w:rPr>
                              </w:pPr>
                            </w:p>
                          </w:txbxContent>
                        </wps:txbx>
                        <wps:bodyPr rot="0" vert="horz" wrap="square" lIns="12700" tIns="12700" rIns="12700" bIns="12700" anchor="t" anchorCtr="0" upright="1">
                          <a:noAutofit/>
                        </wps:bodyPr>
                      </wps:wsp>
                      <wps:wsp>
                        <wps:cNvPr id="11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922DC" w14:textId="77777777" w:rsidR="00D64652" w:rsidRPr="00762311" w:rsidRDefault="00D64652" w:rsidP="00D64652">
                              <w:pPr>
                                <w:pStyle w:val="afffffa"/>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11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4112C" w14:textId="77777777" w:rsidR="00D64652" w:rsidRPr="00762311" w:rsidRDefault="00D64652" w:rsidP="00D64652">
                              <w:pPr>
                                <w:pStyle w:val="afffffa"/>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11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A136C" w14:textId="77777777" w:rsidR="00D64652" w:rsidRPr="008B3AF8" w:rsidRDefault="00D64652" w:rsidP="00D64652">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3107F625" w14:textId="77777777" w:rsidR="00D64652" w:rsidRPr="009005BC" w:rsidRDefault="00D64652" w:rsidP="00D64652"/>
                          </w:txbxContent>
                        </wps:txbx>
                        <wps:bodyPr rot="0" vert="horz" wrap="square" lIns="12700" tIns="12700" rIns="12700" bIns="12700" anchor="t" anchorCtr="0" upright="1">
                          <a:noAutofit/>
                        </wps:bodyPr>
                      </wps:wsp>
                      <wps:wsp>
                        <wps:cNvPr id="11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8" name="Group 77"/>
                        <wpg:cNvGrpSpPr>
                          <a:grpSpLocks/>
                        </wpg:cNvGrpSpPr>
                        <wpg:grpSpPr bwMode="auto">
                          <a:xfrm>
                            <a:off x="1144" y="14935"/>
                            <a:ext cx="2507" cy="240"/>
                            <a:chOff x="0" y="0"/>
                            <a:chExt cx="19999" cy="20000"/>
                          </a:xfrm>
                        </wpg:grpSpPr>
                        <wps:wsp>
                          <wps:cNvPr id="11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C293F0" w14:textId="77777777" w:rsidR="00D64652" w:rsidRPr="00391803" w:rsidRDefault="00D64652" w:rsidP="00D64652">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2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B1819" w14:textId="77777777" w:rsidR="00D64652" w:rsidRPr="00B45599" w:rsidRDefault="00D64652" w:rsidP="00D64652">
                                <w:pPr>
                                  <w:ind w:firstLine="0"/>
                                  <w:jc w:val="left"/>
                                  <w:rPr>
                                    <w:i/>
                                    <w:sz w:val="18"/>
                                    <w:szCs w:val="18"/>
                                  </w:rPr>
                                </w:pPr>
                                <w:r>
                                  <w:rPr>
                                    <w:i/>
                                    <w:sz w:val="18"/>
                                    <w:szCs w:val="18"/>
                                  </w:rPr>
                                  <w:t>Корень М.А.</w:t>
                                </w:r>
                              </w:p>
                              <w:p w14:paraId="7E485603" w14:textId="77777777" w:rsidR="00D64652" w:rsidRPr="00B45599" w:rsidRDefault="00D64652" w:rsidP="00D64652">
                                <w:pPr>
                                  <w:ind w:firstLine="0"/>
                                  <w:jc w:val="left"/>
                                  <w:rPr>
                                    <w:i/>
                                    <w:sz w:val="18"/>
                                    <w:szCs w:val="18"/>
                                  </w:rPr>
                                </w:pPr>
                              </w:p>
                              <w:p w14:paraId="3818B69D" w14:textId="77777777" w:rsidR="00D64652" w:rsidRPr="00391803" w:rsidRDefault="00D64652" w:rsidP="00D64652">
                                <w:pPr>
                                  <w:ind w:firstLine="0"/>
                                  <w:rPr>
                                    <w:i/>
                                    <w:iCs/>
                                    <w:sz w:val="18"/>
                                    <w:szCs w:val="18"/>
                                  </w:rPr>
                                </w:pPr>
                              </w:p>
                            </w:txbxContent>
                          </wps:txbx>
                          <wps:bodyPr rot="0" vert="horz" wrap="square" lIns="12700" tIns="12700" rIns="12700" bIns="12700" anchor="t" anchorCtr="0" upright="1">
                            <a:noAutofit/>
                          </wps:bodyPr>
                        </wps:wsp>
                      </wpg:grpSp>
                      <wpg:grpSp>
                        <wpg:cNvPr id="121" name="Group 80"/>
                        <wpg:cNvGrpSpPr>
                          <a:grpSpLocks/>
                        </wpg:cNvGrpSpPr>
                        <wpg:grpSpPr bwMode="auto">
                          <a:xfrm>
                            <a:off x="1144" y="15204"/>
                            <a:ext cx="2507" cy="239"/>
                            <a:chOff x="0" y="0"/>
                            <a:chExt cx="19995" cy="20000"/>
                          </a:xfrm>
                        </wpg:grpSpPr>
                        <wps:wsp>
                          <wps:cNvPr id="12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9E3DBD" w14:textId="77777777" w:rsidR="00D64652" w:rsidRPr="00391803" w:rsidRDefault="00D64652" w:rsidP="00D64652">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23"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E6959C" w14:textId="77777777" w:rsidR="00D64652" w:rsidRPr="00395B4C" w:rsidRDefault="00D64652" w:rsidP="00D64652">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124" name="Group 83"/>
                        <wpg:cNvGrpSpPr>
                          <a:grpSpLocks/>
                        </wpg:cNvGrpSpPr>
                        <wpg:grpSpPr bwMode="auto">
                          <a:xfrm>
                            <a:off x="1144" y="15479"/>
                            <a:ext cx="2507" cy="239"/>
                            <a:chOff x="0" y="0"/>
                            <a:chExt cx="19999" cy="20000"/>
                          </a:xfrm>
                        </wpg:grpSpPr>
                        <wps:wsp>
                          <wps:cNvPr id="12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14833E" w14:textId="77777777" w:rsidR="00D64652" w:rsidRPr="004F5CE6" w:rsidRDefault="00D64652" w:rsidP="00D64652">
                                <w:pPr>
                                  <w:pStyle w:val="afffffc"/>
                                  <w:ind w:firstLine="0"/>
                                </w:pPr>
                              </w:p>
                            </w:txbxContent>
                          </wps:txbx>
                          <wps:bodyPr rot="0" vert="horz" wrap="square" lIns="12700" tIns="12700" rIns="12700" bIns="12700" anchor="t" anchorCtr="0" upright="1">
                            <a:noAutofit/>
                          </wps:bodyPr>
                        </wps:wsp>
                        <wps:wsp>
                          <wps:cNvPr id="12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C07975" w14:textId="77777777" w:rsidR="00D64652" w:rsidRPr="0007115C" w:rsidRDefault="00D64652" w:rsidP="00D64652">
                                <w:pPr>
                                  <w:ind w:firstLine="0"/>
                                </w:pPr>
                              </w:p>
                            </w:txbxContent>
                          </wps:txbx>
                          <wps:bodyPr rot="0" vert="horz" wrap="square" lIns="12700" tIns="12700" rIns="12700" bIns="12700" anchor="t" anchorCtr="0" upright="1">
                            <a:noAutofit/>
                          </wps:bodyPr>
                        </wps:wsp>
                      </wpg:grpSp>
                      <wpg:grpSp>
                        <wpg:cNvPr id="127" name="Group 86"/>
                        <wpg:cNvGrpSpPr>
                          <a:grpSpLocks/>
                        </wpg:cNvGrpSpPr>
                        <wpg:grpSpPr bwMode="auto">
                          <a:xfrm>
                            <a:off x="1144" y="15746"/>
                            <a:ext cx="2507" cy="241"/>
                            <a:chOff x="0" y="0"/>
                            <a:chExt cx="20002" cy="20000"/>
                          </a:xfrm>
                        </wpg:grpSpPr>
                        <wps:wsp>
                          <wps:cNvPr id="214314763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03C24" w14:textId="77777777" w:rsidR="00D64652" w:rsidRPr="00391803" w:rsidRDefault="00D64652" w:rsidP="00D64652">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2143147634"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8BCA2" w14:textId="77777777" w:rsidR="00D64652" w:rsidRPr="00395B4C" w:rsidRDefault="00D64652" w:rsidP="00D64652">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42895D41" w14:textId="77777777" w:rsidR="00D64652" w:rsidRPr="00395B4C" w:rsidRDefault="00D64652" w:rsidP="00D64652">
                                <w:pPr>
                                  <w:pStyle w:val="affffe"/>
                                  <w:rPr>
                                    <w:rFonts w:ascii="Times New Roman" w:hAnsi="Times New Roman"/>
                                  </w:rPr>
                                </w:pPr>
                              </w:p>
                            </w:txbxContent>
                          </wps:txbx>
                          <wps:bodyPr rot="0" vert="horz" wrap="square" lIns="12700" tIns="12700" rIns="12700" bIns="12700" anchor="t" anchorCtr="0" upright="1">
                            <a:noAutofit/>
                          </wps:bodyPr>
                        </wps:wsp>
                      </wpg:grpSp>
                      <wpg:grpSp>
                        <wpg:cNvPr id="128" name="Group 89"/>
                        <wpg:cNvGrpSpPr>
                          <a:grpSpLocks/>
                        </wpg:cNvGrpSpPr>
                        <wpg:grpSpPr bwMode="auto">
                          <a:xfrm>
                            <a:off x="1144" y="16014"/>
                            <a:ext cx="2524" cy="240"/>
                            <a:chOff x="0" y="0"/>
                            <a:chExt cx="20135" cy="20000"/>
                          </a:xfrm>
                        </wpg:grpSpPr>
                        <wps:wsp>
                          <wps:cNvPr id="12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F5B5E" w14:textId="77777777" w:rsidR="00D64652" w:rsidRPr="005D4ABD" w:rsidRDefault="00D64652" w:rsidP="00D64652">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3F430" w14:textId="77777777" w:rsidR="00D64652" w:rsidRPr="00395B4C" w:rsidRDefault="00D64652" w:rsidP="00D64652">
                                <w:pPr>
                                  <w:pStyle w:val="afffffc"/>
                                  <w:ind w:firstLine="0"/>
                                  <w:rPr>
                                    <w:sz w:val="18"/>
                                  </w:rPr>
                                </w:pPr>
                                <w:proofErr w:type="spellStart"/>
                                <w:r w:rsidRPr="00395B4C">
                                  <w:rPr>
                                    <w:sz w:val="18"/>
                                  </w:rPr>
                                  <w:t>Блинова</w:t>
                                </w:r>
                                <w:proofErr w:type="spellEnd"/>
                                <w:r w:rsidRPr="00395B4C">
                                  <w:rPr>
                                    <w:sz w:val="18"/>
                                  </w:rPr>
                                  <w:t xml:space="preserve"> Е.А.</w:t>
                                </w:r>
                              </w:p>
                              <w:p w14:paraId="716BBA23" w14:textId="77777777" w:rsidR="00D64652" w:rsidRPr="00395B4C" w:rsidRDefault="00D64652" w:rsidP="00D64652">
                                <w:pPr>
                                  <w:pStyle w:val="affffe"/>
                                  <w:rPr>
                                    <w:rFonts w:ascii="Times New Roman" w:hAnsi="Times New Roman"/>
                                  </w:rPr>
                                </w:pPr>
                              </w:p>
                            </w:txbxContent>
                          </wps:txbx>
                          <wps:bodyPr rot="0" vert="horz" wrap="square" lIns="12700" tIns="12700" rIns="12700" bIns="12700" anchor="t" anchorCtr="0" upright="1">
                            <a:noAutofit/>
                          </wps:bodyPr>
                        </wps:wsp>
                      </wpg:grpSp>
                      <wps:wsp>
                        <wps:cNvPr id="131"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A390D8" w14:textId="6D57DA8B" w:rsidR="00D64652" w:rsidRPr="008B3AF8" w:rsidRDefault="00D56CAE" w:rsidP="00D64652">
                              <w:pPr>
                                <w:pStyle w:val="affffe"/>
                                <w:jc w:val="center"/>
                                <w:rPr>
                                  <w:rFonts w:ascii="Times New Roman" w:hAnsi="Times New Roman"/>
                                  <w:sz w:val="24"/>
                                  <w:lang w:val="ru-RU"/>
                                </w:rPr>
                              </w:pPr>
                              <w:r>
                                <w:rPr>
                                  <w:rFonts w:ascii="Times New Roman" w:hAnsi="Times New Roman"/>
                                  <w:sz w:val="24"/>
                                  <w:lang w:val="ru-RU"/>
                                </w:rPr>
                                <w:t>Приложение А</w:t>
                              </w:r>
                            </w:p>
                          </w:txbxContent>
                        </wps:txbx>
                        <wps:bodyPr rot="0" vert="horz" wrap="square" lIns="12700" tIns="12700" rIns="12700" bIns="12700" anchor="ctr" anchorCtr="0" upright="1">
                          <a:noAutofit/>
                        </wps:bodyPr>
                      </wps:wsp>
                      <wps:wsp>
                        <wps:cNvPr id="133"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845F0F" w14:textId="77777777" w:rsidR="00D64652" w:rsidRPr="00762311" w:rsidRDefault="00D64652" w:rsidP="00D64652">
                              <w:pPr>
                                <w:pStyle w:val="afffffa"/>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13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7FC52" w14:textId="77777777" w:rsidR="00D64652" w:rsidRPr="00762311" w:rsidRDefault="00D64652" w:rsidP="00D64652">
                              <w:pPr>
                                <w:pStyle w:val="afffffa"/>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138"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D4690E" w14:textId="77777777" w:rsidR="00D64652" w:rsidRPr="003A1717" w:rsidRDefault="00D64652" w:rsidP="00D64652">
                              <w:pPr>
                                <w:pStyle w:val="afffffa"/>
                                <w:ind w:firstLine="0"/>
                                <w:rPr>
                                  <w:i w:val="0"/>
                                  <w:sz w:val="18"/>
                                  <w:lang w:val="en-US"/>
                                </w:rPr>
                              </w:pPr>
                              <w:r>
                                <w:rPr>
                                  <w:i w:val="0"/>
                                  <w:sz w:val="18"/>
                                  <w:lang w:val="en-US"/>
                                </w:rPr>
                                <w:t>1</w:t>
                              </w:r>
                            </w:p>
                          </w:txbxContent>
                        </wps:txbx>
                        <wps:bodyPr rot="0" vert="horz" wrap="square" lIns="12700" tIns="12700" rIns="12700" bIns="12700" anchor="t" anchorCtr="0" upright="1">
                          <a:noAutofit/>
                        </wps:bodyPr>
                      </wps:wsp>
                      <wps:wsp>
                        <wps:cNvPr id="139"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0ED72B" w14:textId="77777777" w:rsidR="00D64652" w:rsidRPr="008B3AF8" w:rsidRDefault="00D64652" w:rsidP="00D64652">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8DC540" id="_x0000_s1647" style="position:absolute;left:0;text-align:left;margin-left:-30.6pt;margin-top:9.7pt;width:524.4pt;height:807.85pt;z-index:251822080;mso-position-horizontal-relative:margin;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">
                <v:rect id="Rectangle 54" o:spid="_x0000_s164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" filled="f" strokeweight="2pt"/>
                <v:line id="Line 55" o:spid="_x0000_s164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line id="Line 56" o:spid="_x0000_s165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57" o:spid="_x0000_s165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58" o:spid="_x0000_s165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59" o:spid="_x0000_s165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60" o:spid="_x0000_s165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61" o:spid="_x0000_s165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Line 62" o:spid="_x0000_s165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Line 63" o:spid="_x0000_s165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kwgAAANwAAAAPAAAAZHJzL2Rvd25yZXYueG1sRE/bagIx&#10;EH0X+g9hCn2rWUsR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Cf+6BkwgAAANwAAAAPAAAA&#10;AAAAAAAAAAAAAAcCAABkcnMvZG93bnJldi54bWxQSwUGAAAAAAMAAwC3AAAA9gIAAAAA&#10;" strokeweight="1pt"/>
                <v:rect id="Rectangle 64" o:spid="_x0000_s165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10D0B136" w14:textId="77777777" w:rsidR="00D64652" w:rsidRDefault="00D64652" w:rsidP="00D64652">
                        <w:pPr>
                          <w:pStyle w:val="afffffa"/>
                        </w:pPr>
                      </w:p>
                    </w:txbxContent>
                  </v:textbox>
                </v:rect>
                <v:rect id="Rectangle 65" o:spid="_x0000_s165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5DC0DCF5" w14:textId="77777777" w:rsidR="00D64652" w:rsidRDefault="00D64652" w:rsidP="00D64652">
                        <w:pPr>
                          <w:pStyle w:val="afffffa"/>
                        </w:pPr>
                      </w:p>
                    </w:txbxContent>
                  </v:textbox>
                </v:rect>
                <v:rect id="Rectangle 66" o:spid="_x0000_s166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7D249C95" w14:textId="77777777" w:rsidR="00D64652" w:rsidRPr="005A0A1B" w:rsidRDefault="00D64652" w:rsidP="00D64652">
                        <w:pPr>
                          <w:pStyle w:val="afffffa"/>
                          <w:ind w:firstLine="0"/>
                          <w:rPr>
                            <w:i w:val="0"/>
                            <w:sz w:val="18"/>
                          </w:rPr>
                        </w:pPr>
                        <w:r w:rsidRPr="005A0A1B">
                          <w:rPr>
                            <w:i w:val="0"/>
                            <w:sz w:val="18"/>
                          </w:rPr>
                          <w:t>ФИО</w:t>
                        </w:r>
                      </w:p>
                      <w:p w14:paraId="0097F7CB" w14:textId="77777777" w:rsidR="00D64652" w:rsidRPr="0024446F" w:rsidRDefault="00D64652" w:rsidP="00D64652">
                        <w:pPr>
                          <w:pStyle w:val="afffffa"/>
                          <w:rPr>
                            <w:i w:val="0"/>
                            <w:iCs/>
                          </w:rPr>
                        </w:pPr>
                      </w:p>
                    </w:txbxContent>
                  </v:textbox>
                </v:rect>
                <v:rect id="Rectangle 67" o:spid="_x0000_s166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527E48F3" w14:textId="77777777" w:rsidR="00D64652" w:rsidRPr="005A0A1B" w:rsidRDefault="00D64652" w:rsidP="00D64652">
                        <w:pPr>
                          <w:pStyle w:val="afffffa"/>
                          <w:ind w:firstLine="0"/>
                          <w:rPr>
                            <w:i w:val="0"/>
                            <w:sz w:val="18"/>
                          </w:rPr>
                        </w:pPr>
                        <w:r w:rsidRPr="005A0A1B">
                          <w:rPr>
                            <w:i w:val="0"/>
                            <w:sz w:val="18"/>
                          </w:rPr>
                          <w:t>Подпись</w:t>
                        </w:r>
                      </w:p>
                      <w:p w14:paraId="51C16380" w14:textId="77777777" w:rsidR="00D64652" w:rsidRPr="0024446F" w:rsidRDefault="00D64652" w:rsidP="00D64652">
                        <w:pPr>
                          <w:pStyle w:val="afffffa"/>
                          <w:rPr>
                            <w:i w:val="0"/>
                            <w:iCs/>
                          </w:rPr>
                        </w:pPr>
                      </w:p>
                    </w:txbxContent>
                  </v:textbox>
                </v:rect>
                <v:rect id="Rectangle 68" o:spid="_x0000_s166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A450501" w14:textId="77777777" w:rsidR="00D64652" w:rsidRPr="005A0A1B" w:rsidRDefault="00D64652" w:rsidP="00D64652">
                        <w:pPr>
                          <w:pStyle w:val="afffffa"/>
                          <w:ind w:firstLine="0"/>
                          <w:rPr>
                            <w:i w:val="0"/>
                            <w:sz w:val="18"/>
                          </w:rPr>
                        </w:pPr>
                        <w:r w:rsidRPr="005A0A1B">
                          <w:rPr>
                            <w:i w:val="0"/>
                            <w:sz w:val="18"/>
                          </w:rPr>
                          <w:t>Дата</w:t>
                        </w:r>
                      </w:p>
                      <w:p w14:paraId="14DDC0E0" w14:textId="77777777" w:rsidR="00D64652" w:rsidRPr="0024446F" w:rsidRDefault="00D64652" w:rsidP="00D64652">
                        <w:pPr>
                          <w:pStyle w:val="afffffa"/>
                          <w:rPr>
                            <w:i w:val="0"/>
                            <w:iCs/>
                          </w:rPr>
                        </w:pPr>
                      </w:p>
                    </w:txbxContent>
                  </v:textbox>
                </v:rect>
                <v:rect id="Rectangle 69" o:spid="_x0000_s166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30B922DC" w14:textId="77777777" w:rsidR="00D64652" w:rsidRPr="00762311" w:rsidRDefault="00D64652" w:rsidP="00D64652">
                        <w:pPr>
                          <w:pStyle w:val="afffffa"/>
                          <w:ind w:firstLine="0"/>
                          <w:rPr>
                            <w:i w:val="0"/>
                            <w:iCs/>
                            <w:sz w:val="18"/>
                          </w:rPr>
                        </w:pPr>
                        <w:r w:rsidRPr="00762311">
                          <w:rPr>
                            <w:i w:val="0"/>
                            <w:iCs/>
                            <w:sz w:val="18"/>
                          </w:rPr>
                          <w:t>Лист</w:t>
                        </w:r>
                      </w:p>
                    </w:txbxContent>
                  </v:textbox>
                </v:rect>
                <v:rect id="_x0000_s1664"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1604112C" w14:textId="77777777" w:rsidR="00D64652" w:rsidRPr="00762311" w:rsidRDefault="00D64652" w:rsidP="00D64652">
                        <w:pPr>
                          <w:pStyle w:val="afffffa"/>
                          <w:ind w:firstLine="0"/>
                          <w:rPr>
                            <w:i w:val="0"/>
                            <w:sz w:val="18"/>
                          </w:rPr>
                        </w:pPr>
                        <w:r w:rsidRPr="00762311">
                          <w:rPr>
                            <w:i w:val="0"/>
                            <w:sz w:val="18"/>
                          </w:rPr>
                          <w:t>1</w:t>
                        </w:r>
                      </w:p>
                    </w:txbxContent>
                  </v:textbox>
                </v:rect>
                <v:rect id="Rectangle 71" o:spid="_x0000_s166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4A3A136C" w14:textId="77777777" w:rsidR="00D64652" w:rsidRPr="008B3AF8" w:rsidRDefault="00D64652" w:rsidP="00D64652">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3107F625" w14:textId="77777777" w:rsidR="00D64652" w:rsidRPr="009005BC" w:rsidRDefault="00D64652" w:rsidP="00D64652"/>
                    </w:txbxContent>
                  </v:textbox>
                </v:rect>
                <v:line id="Line 72" o:spid="_x0000_s166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73" o:spid="_x0000_s166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74" o:spid="_x0000_s166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Line 75" o:spid="_x0000_s166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line id="Line 76" o:spid="_x0000_s167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" strokeweight="1pt"/>
                <v:group id="Group 77" o:spid="_x0000_s167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78" o:spid="_x0000_s16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12C293F0" w14:textId="77777777" w:rsidR="00D64652" w:rsidRPr="00391803" w:rsidRDefault="00D64652" w:rsidP="00D64652">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6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462B1819" w14:textId="77777777" w:rsidR="00D64652" w:rsidRPr="00B45599" w:rsidRDefault="00D64652" w:rsidP="00D64652">
                          <w:pPr>
                            <w:ind w:firstLine="0"/>
                            <w:jc w:val="left"/>
                            <w:rPr>
                              <w:i/>
                              <w:sz w:val="18"/>
                              <w:szCs w:val="18"/>
                            </w:rPr>
                          </w:pPr>
                          <w:r>
                            <w:rPr>
                              <w:i/>
                              <w:sz w:val="18"/>
                              <w:szCs w:val="18"/>
                            </w:rPr>
                            <w:t>Корень М.А.</w:t>
                          </w:r>
                        </w:p>
                        <w:p w14:paraId="7E485603" w14:textId="77777777" w:rsidR="00D64652" w:rsidRPr="00B45599" w:rsidRDefault="00D64652" w:rsidP="00D64652">
                          <w:pPr>
                            <w:ind w:firstLine="0"/>
                            <w:jc w:val="left"/>
                            <w:rPr>
                              <w:i/>
                              <w:sz w:val="18"/>
                              <w:szCs w:val="18"/>
                            </w:rPr>
                          </w:pPr>
                        </w:p>
                        <w:p w14:paraId="3818B69D" w14:textId="77777777" w:rsidR="00D64652" w:rsidRPr="00391803" w:rsidRDefault="00D64652" w:rsidP="00D64652">
                          <w:pPr>
                            <w:ind w:firstLine="0"/>
                            <w:rPr>
                              <w:i/>
                              <w:iCs/>
                              <w:sz w:val="18"/>
                              <w:szCs w:val="18"/>
                            </w:rPr>
                          </w:pPr>
                        </w:p>
                      </w:txbxContent>
                    </v:textbox>
                  </v:rect>
                </v:group>
                <v:group id="Group 80" o:spid="_x0000_s167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81" o:spid="_x0000_s16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6F9E3DBD" w14:textId="77777777" w:rsidR="00D64652" w:rsidRPr="00391803" w:rsidRDefault="00D64652" w:rsidP="00D64652">
                          <w:pPr>
                            <w:pStyle w:val="afffffc"/>
                            <w:ind w:firstLine="0"/>
                          </w:pPr>
                          <w:r w:rsidRPr="00391803">
                            <w:t xml:space="preserve"> </w:t>
                          </w:r>
                          <w:r w:rsidRPr="00391803">
                            <w:rPr>
                              <w:i w:val="0"/>
                              <w:sz w:val="18"/>
                            </w:rPr>
                            <w:t>Пров</w:t>
                          </w:r>
                          <w:r w:rsidRPr="00391803">
                            <w:rPr>
                              <w:sz w:val="18"/>
                            </w:rPr>
                            <w:t>.</w:t>
                          </w:r>
                        </w:p>
                      </w:txbxContent>
                    </v:textbox>
                  </v:rect>
                  <v:rect id="Rectangle 82" o:spid="_x0000_s167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0FE6959C" w14:textId="77777777" w:rsidR="00D64652" w:rsidRPr="00395B4C" w:rsidRDefault="00D64652" w:rsidP="00D64652">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v:textbox>
                  </v:rect>
                </v:group>
                <v:group id="Group 83" o:spid="_x0000_s167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84" o:spid="_x0000_s16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3814833E" w14:textId="77777777" w:rsidR="00D64652" w:rsidRPr="004F5CE6" w:rsidRDefault="00D64652" w:rsidP="00D64652">
                          <w:pPr>
                            <w:pStyle w:val="afffffc"/>
                            <w:ind w:firstLine="0"/>
                          </w:pPr>
                        </w:p>
                      </w:txbxContent>
                    </v:textbox>
                  </v:rect>
                  <v:rect id="Rectangle 85" o:spid="_x0000_s16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21C07975" w14:textId="77777777" w:rsidR="00D64652" w:rsidRPr="0007115C" w:rsidRDefault="00D64652" w:rsidP="00D64652">
                          <w:pPr>
                            <w:ind w:firstLine="0"/>
                          </w:pPr>
                        </w:p>
                      </w:txbxContent>
                    </v:textbox>
                  </v:rect>
                </v:group>
                <v:group id="Group 86" o:spid="_x0000_s1680"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87" o:spid="_x0000_s16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" filled="f" stroked="f" strokeweight=".25pt">
                    <v:textbox inset="1pt,1pt,1pt,1pt">
                      <w:txbxContent>
                        <w:p w14:paraId="52A03C24" w14:textId="77777777" w:rsidR="00D64652" w:rsidRPr="00391803" w:rsidRDefault="00D64652" w:rsidP="00D64652">
                          <w:pPr>
                            <w:pStyle w:val="afffffc"/>
                            <w:ind w:firstLine="0"/>
                            <w:rPr>
                              <w:i w:val="0"/>
                              <w:sz w:val="18"/>
                            </w:rPr>
                          </w:pPr>
                          <w:r w:rsidRPr="00391803">
                            <w:rPr>
                              <w:i w:val="0"/>
                              <w:sz w:val="18"/>
                            </w:rPr>
                            <w:t xml:space="preserve"> Н. контр.</w:t>
                          </w:r>
                        </w:p>
                      </w:txbxContent>
                    </v:textbox>
                  </v:rect>
                  <v:rect id="Rectangle 88" o:spid="_x0000_s1682"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" filled="f" stroked="f" strokeweight=".25pt">
                    <v:textbox inset="1pt,1pt,1pt,1pt">
                      <w:txbxContent>
                        <w:p w14:paraId="1498BCA2" w14:textId="77777777" w:rsidR="00D64652" w:rsidRPr="00395B4C" w:rsidRDefault="00D64652" w:rsidP="00D64652">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42895D41" w14:textId="77777777" w:rsidR="00D64652" w:rsidRPr="00395B4C" w:rsidRDefault="00D64652" w:rsidP="00D64652">
                          <w:pPr>
                            <w:pStyle w:val="affffe"/>
                            <w:rPr>
                              <w:rFonts w:ascii="Times New Roman" w:hAnsi="Times New Roman"/>
                            </w:rPr>
                          </w:pPr>
                        </w:p>
                      </w:txbxContent>
                    </v:textbox>
                  </v:rect>
                </v:group>
                <v:group id="Group 89" o:spid="_x0000_s168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90" o:spid="_x0000_s16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14:paraId="595F5B5E" w14:textId="77777777" w:rsidR="00D64652" w:rsidRPr="005D4ABD" w:rsidRDefault="00D64652" w:rsidP="00D64652">
                          <w:pPr>
                            <w:pStyle w:val="afffffc"/>
                            <w:ind w:firstLine="0"/>
                            <w:rPr>
                              <w:sz w:val="18"/>
                            </w:rPr>
                          </w:pPr>
                          <w:r w:rsidRPr="005D4ABD">
                            <w:rPr>
                              <w:sz w:val="18"/>
                            </w:rPr>
                            <w:t xml:space="preserve"> </w:t>
                          </w:r>
                          <w:r w:rsidRPr="00391803">
                            <w:rPr>
                              <w:i w:val="0"/>
                              <w:sz w:val="18"/>
                            </w:rPr>
                            <w:t>Утв.</w:t>
                          </w:r>
                        </w:p>
                      </w:txbxContent>
                    </v:textbox>
                  </v:rect>
                  <v:rect id="Rectangle 91" o:spid="_x0000_s168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6E73F430" w14:textId="77777777" w:rsidR="00D64652" w:rsidRPr="00395B4C" w:rsidRDefault="00D64652" w:rsidP="00D64652">
                          <w:pPr>
                            <w:pStyle w:val="afffffc"/>
                            <w:ind w:firstLine="0"/>
                            <w:rPr>
                              <w:sz w:val="18"/>
                            </w:rPr>
                          </w:pPr>
                          <w:proofErr w:type="spellStart"/>
                          <w:r w:rsidRPr="00395B4C">
                            <w:rPr>
                              <w:sz w:val="18"/>
                            </w:rPr>
                            <w:t>Блинова</w:t>
                          </w:r>
                          <w:proofErr w:type="spellEnd"/>
                          <w:r w:rsidRPr="00395B4C">
                            <w:rPr>
                              <w:sz w:val="18"/>
                            </w:rPr>
                            <w:t xml:space="preserve"> Е.А.</w:t>
                          </w:r>
                        </w:p>
                        <w:p w14:paraId="716BBA23" w14:textId="77777777" w:rsidR="00D64652" w:rsidRPr="00395B4C" w:rsidRDefault="00D64652" w:rsidP="00D64652">
                          <w:pPr>
                            <w:pStyle w:val="affffe"/>
                            <w:rPr>
                              <w:rFonts w:ascii="Times New Roman" w:hAnsi="Times New Roman"/>
                            </w:rPr>
                          </w:pPr>
                        </w:p>
                      </w:txbxContent>
                    </v:textbox>
                  </v:rect>
                </v:group>
                <v:line id="Line 92" o:spid="_x0000_s168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rect id="Rectangle 93" o:spid="_x0000_s168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" filled="f" stroked="f" strokeweight=".25pt">
                  <v:textbox inset="1pt,1pt,1pt,1pt">
                    <w:txbxContent>
                      <w:p w14:paraId="02A390D8" w14:textId="6D57DA8B" w:rsidR="00D64652" w:rsidRPr="008B3AF8" w:rsidRDefault="00D56CAE" w:rsidP="00D64652">
                        <w:pPr>
                          <w:pStyle w:val="affffe"/>
                          <w:jc w:val="center"/>
                          <w:rPr>
                            <w:rFonts w:ascii="Times New Roman" w:hAnsi="Times New Roman"/>
                            <w:sz w:val="24"/>
                            <w:lang w:val="ru-RU"/>
                          </w:rPr>
                        </w:pPr>
                        <w:r>
                          <w:rPr>
                            <w:rFonts w:ascii="Times New Roman" w:hAnsi="Times New Roman"/>
                            <w:sz w:val="24"/>
                            <w:lang w:val="ru-RU"/>
                          </w:rPr>
                          <w:t>Приложение А</w:t>
                        </w:r>
                      </w:p>
                    </w:txbxContent>
                  </v:textbox>
                </v:rect>
                <v:line id="Line 94" o:spid="_x0000_s168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line id="Line 95" o:spid="_x0000_s168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Line 96" o:spid="_x0000_s169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rect id="Rectangle 97" o:spid="_x0000_s169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70845F0F" w14:textId="77777777" w:rsidR="00D64652" w:rsidRPr="00762311" w:rsidRDefault="00D64652" w:rsidP="00D64652">
                        <w:pPr>
                          <w:pStyle w:val="afffffa"/>
                          <w:ind w:firstLine="0"/>
                          <w:rPr>
                            <w:i w:val="0"/>
                            <w:iCs/>
                            <w:sz w:val="18"/>
                          </w:rPr>
                        </w:pPr>
                        <w:r w:rsidRPr="00762311">
                          <w:rPr>
                            <w:i w:val="0"/>
                            <w:iCs/>
                            <w:sz w:val="18"/>
                          </w:rPr>
                          <w:t>Лит.</w:t>
                        </w:r>
                      </w:p>
                    </w:txbxContent>
                  </v:textbox>
                </v:rect>
                <v:rect id="Rectangle 98" o:spid="_x0000_s169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2277FC52" w14:textId="77777777" w:rsidR="00D64652" w:rsidRPr="00762311" w:rsidRDefault="00D64652" w:rsidP="00D64652">
                        <w:pPr>
                          <w:pStyle w:val="afffffa"/>
                          <w:ind w:firstLine="0"/>
                          <w:rPr>
                            <w:i w:val="0"/>
                            <w:iCs/>
                            <w:sz w:val="18"/>
                          </w:rPr>
                        </w:pPr>
                        <w:r w:rsidRPr="00762311">
                          <w:rPr>
                            <w:i w:val="0"/>
                            <w:iCs/>
                            <w:sz w:val="18"/>
                          </w:rPr>
                          <w:t>Листов</w:t>
                        </w:r>
                      </w:p>
                    </w:txbxContent>
                  </v:textbox>
                </v:rect>
                <v:rect id="Rectangle 99" o:spid="_x0000_s169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51D4690E" w14:textId="77777777" w:rsidR="00D64652" w:rsidRPr="003A1717" w:rsidRDefault="00D64652" w:rsidP="00D64652">
                        <w:pPr>
                          <w:pStyle w:val="afffffa"/>
                          <w:ind w:firstLine="0"/>
                          <w:rPr>
                            <w:i w:val="0"/>
                            <w:sz w:val="18"/>
                            <w:lang w:val="en-US"/>
                          </w:rPr>
                        </w:pPr>
                        <w:r>
                          <w:rPr>
                            <w:i w:val="0"/>
                            <w:sz w:val="18"/>
                            <w:lang w:val="en-US"/>
                          </w:rPr>
                          <w:t>1</w:t>
                        </w:r>
                      </w:p>
                    </w:txbxContent>
                  </v:textbox>
                </v:rect>
                <v:line id="Line 100" o:spid="_x0000_s169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HwgAAANwAAAAPAAAAZHJzL2Rvd25yZXYueG1sRE/bagIx&#10;EH0v+A9hBN9qVoW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C/lsVHwgAAANwAAAAPAAAA&#10;AAAAAAAAAAAAAAcCAABkcnMvZG93bnJldi54bWxQSwUGAAAAAAMAAwC3AAAA9gIAAAAA&#10;" strokeweight="1pt"/>
                <v:line id="Line 101" o:spid="_x0000_s169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rect id="Rectangle 102" o:spid="_x0000_s1696"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" filled="f" stroked="f" strokeweight=".25pt">
                  <v:textbox inset="1pt,1pt,1pt,1pt">
                    <w:txbxContent>
                      <w:p w14:paraId="120ED72B" w14:textId="77777777" w:rsidR="00D64652" w:rsidRPr="008B3AF8" w:rsidRDefault="00D64652" w:rsidP="00D64652">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v:textbox>
                </v:rect>
                <w10:wrap anchorx="margin" anchory="page"/>
              </v:group>
            </w:pict>
          </mc:Fallback>
        </mc:AlternateContent>
      </w:r>
      <w:r w:rsidR="00F90F0E">
        <w:rPr>
          <w:b w:val="0"/>
        </w:rPr>
        <w:t>ПРИЛОЖЕНИЕ</w:t>
      </w:r>
      <w:r w:rsidR="002C1B61" w:rsidRPr="00F90F0E">
        <w:rPr>
          <w:b w:val="0"/>
        </w:rPr>
        <w:t xml:space="preserve"> </w:t>
      </w:r>
      <w:bookmarkEnd w:id="139"/>
      <w:bookmarkEnd w:id="140"/>
      <w:bookmarkEnd w:id="141"/>
      <w:bookmarkEnd w:id="142"/>
      <w:r w:rsidR="004233A1">
        <w:rPr>
          <w:b w:val="0"/>
        </w:rPr>
        <w:t>А</w:t>
      </w:r>
      <w:r w:rsidR="002C1B61" w:rsidRPr="00F90F0E">
        <w:rPr>
          <w:b w:val="0"/>
        </w:rPr>
        <w:t>.</w:t>
      </w:r>
      <w:r w:rsidR="00F90F0E">
        <w:rPr>
          <w:b w:val="0"/>
        </w:rPr>
        <w:br/>
      </w:r>
      <w:r w:rsidR="00A4344E" w:rsidRPr="00A4344E">
        <w:rPr>
          <w:b w:val="0"/>
        </w:rPr>
        <w:t>Трехуровневая архитектура веб-приложения</w:t>
      </w:r>
      <w:bookmarkEnd w:id="143"/>
    </w:p>
    <w:p w14:paraId="3B49FD7C" w14:textId="77847F22" w:rsidR="00A2314E" w:rsidRDefault="00882161" w:rsidP="00A2314E">
      <w:pPr>
        <w:ind w:firstLine="0"/>
        <w:jc w:val="center"/>
      </w:pPr>
      <w:r w:rsidRPr="00882161">
        <w:rPr>
          <w:noProof/>
          <w:lang w:eastAsia="ru-RU"/>
        </w:rPr>
        <w:drawing>
          <wp:inline distT="0" distB="0" distL="0" distR="0" wp14:anchorId="310E2BF8" wp14:editId="69756976">
            <wp:extent cx="5939790" cy="2316480"/>
            <wp:effectExtent l="19050" t="19050" r="22860" b="26670"/>
            <wp:docPr id="905654417" name="Рисунок 90565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316480"/>
                    </a:xfrm>
                    <a:prstGeom prst="rect">
                      <a:avLst/>
                    </a:prstGeom>
                    <a:ln>
                      <a:solidFill>
                        <a:schemeClr val="tx1"/>
                      </a:solidFill>
                    </a:ln>
                  </pic:spPr>
                </pic:pic>
              </a:graphicData>
            </a:graphic>
          </wp:inline>
        </w:drawing>
      </w:r>
    </w:p>
    <w:p w14:paraId="5D38967F" w14:textId="7FB1FC9A" w:rsidR="00221652" w:rsidRDefault="005573BC">
      <w:pPr>
        <w:ind w:firstLine="0"/>
        <w:jc w:val="left"/>
      </w:pPr>
      <w:r>
        <w:rPr>
          <w:noProof/>
          <w:lang w:eastAsia="ru-RU"/>
        </w:rPr>
        <mc:AlternateContent>
          <mc:Choice Requires="wps">
            <w:drawing>
              <wp:anchor distT="0" distB="0" distL="114300" distR="114300" simplePos="0" relativeHeight="251834368" behindDoc="0" locked="0" layoutInCell="1" allowOverlap="1" wp14:anchorId="7126645B" wp14:editId="0B7D7601">
                <wp:simplePos x="0" y="0"/>
                <wp:positionH relativeFrom="column">
                  <wp:posOffset>4354195</wp:posOffset>
                </wp:positionH>
                <wp:positionV relativeFrom="page">
                  <wp:posOffset>9665970</wp:posOffset>
                </wp:positionV>
                <wp:extent cx="532765" cy="162560"/>
                <wp:effectExtent l="0" t="0" r="635" b="8890"/>
                <wp:wrapNone/>
                <wp:docPr id="4306"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F3FD1C" w14:textId="77777777" w:rsidR="005573BC" w:rsidRPr="0058383F" w:rsidRDefault="005573BC" w:rsidP="005573BC">
                            <w:pPr>
                              <w:pStyle w:val="afffffa"/>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126645B" id="_x0000_s1697" style="position:absolute;margin-left:342.85pt;margin-top:761.1pt;width:41.95pt;height:12.8pt;z-index:2518343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" filled="f" stroked="f" strokeweight=".25pt">
                <v:textbox inset="1pt,1pt,1pt,1pt">
                  <w:txbxContent>
                    <w:p w14:paraId="4DF3FD1C" w14:textId="77777777" w:rsidR="005573BC" w:rsidRPr="0058383F" w:rsidRDefault="005573BC" w:rsidP="005573BC">
                      <w:pPr>
                        <w:pStyle w:val="afffffa"/>
                        <w:ind w:firstLine="0"/>
                        <w:rPr>
                          <w:i w:val="0"/>
                          <w:sz w:val="18"/>
                        </w:rPr>
                      </w:pPr>
                      <w:r w:rsidRPr="0058383F">
                        <w:rPr>
                          <w:i w:val="0"/>
                          <w:sz w:val="18"/>
                        </w:rPr>
                        <w:t>У</w:t>
                      </w:r>
                    </w:p>
                  </w:txbxContent>
                </v:textbox>
                <w10:wrap anchory="page"/>
              </v:rect>
            </w:pict>
          </mc:Fallback>
        </mc:AlternateContent>
      </w:r>
      <w:r w:rsidR="00221652">
        <w:br w:type="page"/>
      </w:r>
    </w:p>
    <w:bookmarkStart w:id="144" w:name="_Toc198277046"/>
    <w:p w14:paraId="6DC483FC" w14:textId="40431F88" w:rsidR="00221652" w:rsidRPr="00D3242F" w:rsidRDefault="00671867" w:rsidP="00221652">
      <w:pPr>
        <w:pStyle w:val="afff9"/>
        <w:ind w:firstLine="0"/>
        <w:jc w:val="center"/>
        <w:rPr>
          <w:b w:val="0"/>
        </w:rPr>
      </w:pPr>
      <w:r>
        <w:rPr>
          <w:b w:val="0"/>
          <w:noProof/>
          <w:lang w:eastAsia="ru-RU"/>
        </w:rPr>
        <w:lastRenderedPageBreak/>
        <mc:AlternateContent>
          <mc:Choice Requires="wps">
            <w:drawing>
              <wp:anchor distT="0" distB="0" distL="114300" distR="114300" simplePos="0" relativeHeight="251849728" behindDoc="0" locked="0" layoutInCell="1" allowOverlap="1" wp14:anchorId="6A1D77CD" wp14:editId="0A54413D">
                <wp:simplePos x="0" y="0"/>
                <wp:positionH relativeFrom="column">
                  <wp:posOffset>5755005</wp:posOffset>
                </wp:positionH>
                <wp:positionV relativeFrom="paragraph">
                  <wp:posOffset>-433705</wp:posOffset>
                </wp:positionV>
                <wp:extent cx="266700" cy="266700"/>
                <wp:effectExtent l="0" t="0" r="19050" b="19050"/>
                <wp:wrapNone/>
                <wp:docPr id="72" name="Прямоугольник 72"/>
                <wp:cNvGraphicFramePr/>
                <a:graphic xmlns:a="http://schemas.openxmlformats.org/drawingml/2006/main">
                  <a:graphicData uri="http://schemas.microsoft.com/office/word/2010/wordprocessingShape">
                    <wps:wsp>
                      <wps:cNvSpPr/>
                      <wps:spPr>
                        <a:xfrm>
                          <a:off x="0" y="0"/>
                          <a:ext cx="2667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09F1C" id="Прямоугольник 72" o:spid="_x0000_s1026" style="position:absolute;margin-left:453.15pt;margin-top:-34.15pt;width:21pt;height:21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" fillcolor="white [3212]" strokecolor="white [3212]" strokeweight="1pt"/>
            </w:pict>
          </mc:Fallback>
        </mc:AlternateContent>
      </w:r>
      <w:r w:rsidR="00A30015" w:rsidRPr="00604221">
        <w:rPr>
          <w:b w:val="0"/>
          <w:noProof/>
          <w:lang w:eastAsia="ru-RU"/>
        </w:rPr>
        <mc:AlternateContent>
          <mc:Choice Requires="wpg">
            <w:drawing>
              <wp:anchor distT="0" distB="0" distL="114300" distR="114300" simplePos="0" relativeHeight="251824128" behindDoc="0" locked="0" layoutInCell="1" allowOverlap="1" wp14:anchorId="54933AEC" wp14:editId="3845D4CE">
                <wp:simplePos x="0" y="0"/>
                <wp:positionH relativeFrom="margin">
                  <wp:posOffset>-396240</wp:posOffset>
                </wp:positionH>
                <wp:positionV relativeFrom="margin">
                  <wp:posOffset>-627380</wp:posOffset>
                </wp:positionV>
                <wp:extent cx="6659880" cy="10259695"/>
                <wp:effectExtent l="0" t="0" r="26670" b="27305"/>
                <wp:wrapNone/>
                <wp:docPr id="14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4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0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DCC43B" w14:textId="77777777" w:rsidR="00A30015" w:rsidRDefault="00A30015" w:rsidP="00A30015">
                              <w:pPr>
                                <w:pStyle w:val="afffffa"/>
                              </w:pPr>
                            </w:p>
                          </w:txbxContent>
                        </wps:txbx>
                        <wps:bodyPr rot="0" vert="horz" wrap="square" lIns="12700" tIns="12700" rIns="12700" bIns="12700" anchor="t" anchorCtr="0" upright="1">
                          <a:noAutofit/>
                        </wps:bodyPr>
                      </wps:wsp>
                      <wps:wsp>
                        <wps:cNvPr id="310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FC3FAE" w14:textId="77777777" w:rsidR="00A30015" w:rsidRDefault="00A30015" w:rsidP="00A30015">
                              <w:pPr>
                                <w:pStyle w:val="afffffa"/>
                              </w:pPr>
                            </w:p>
                          </w:txbxContent>
                        </wps:txbx>
                        <wps:bodyPr rot="0" vert="horz" wrap="square" lIns="12700" tIns="12700" rIns="12700" bIns="12700" anchor="t" anchorCtr="0" upright="1">
                          <a:noAutofit/>
                        </wps:bodyPr>
                      </wps:wsp>
                      <wps:wsp>
                        <wps:cNvPr id="311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501C46" w14:textId="77777777" w:rsidR="00A30015" w:rsidRPr="005A0A1B" w:rsidRDefault="00A30015" w:rsidP="00A30015">
                              <w:pPr>
                                <w:pStyle w:val="afffffa"/>
                                <w:ind w:firstLine="0"/>
                                <w:rPr>
                                  <w:i w:val="0"/>
                                  <w:sz w:val="18"/>
                                </w:rPr>
                              </w:pPr>
                              <w:r w:rsidRPr="005A0A1B">
                                <w:rPr>
                                  <w:i w:val="0"/>
                                  <w:sz w:val="18"/>
                                </w:rPr>
                                <w:t>ФИО</w:t>
                              </w:r>
                            </w:p>
                            <w:p w14:paraId="74596F7C" w14:textId="77777777" w:rsidR="00A30015" w:rsidRPr="0024446F" w:rsidRDefault="00A30015" w:rsidP="00A30015">
                              <w:pPr>
                                <w:pStyle w:val="afffffa"/>
                                <w:rPr>
                                  <w:i w:val="0"/>
                                  <w:iCs/>
                                </w:rPr>
                              </w:pPr>
                            </w:p>
                          </w:txbxContent>
                        </wps:txbx>
                        <wps:bodyPr rot="0" vert="horz" wrap="square" lIns="12700" tIns="12700" rIns="12700" bIns="12700" anchor="t" anchorCtr="0" upright="1">
                          <a:noAutofit/>
                        </wps:bodyPr>
                      </wps:wsp>
                      <wps:wsp>
                        <wps:cNvPr id="171675602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E45C10" w14:textId="77777777" w:rsidR="00A30015" w:rsidRPr="005A0A1B" w:rsidRDefault="00A30015" w:rsidP="00A30015">
                              <w:pPr>
                                <w:pStyle w:val="afffffa"/>
                                <w:ind w:firstLine="0"/>
                                <w:rPr>
                                  <w:i w:val="0"/>
                                  <w:sz w:val="18"/>
                                </w:rPr>
                              </w:pPr>
                              <w:r w:rsidRPr="005A0A1B">
                                <w:rPr>
                                  <w:i w:val="0"/>
                                  <w:sz w:val="18"/>
                                </w:rPr>
                                <w:t>Подпись</w:t>
                              </w:r>
                            </w:p>
                            <w:p w14:paraId="11ACBE29" w14:textId="77777777" w:rsidR="00A30015" w:rsidRPr="0024446F" w:rsidRDefault="00A30015" w:rsidP="00A30015">
                              <w:pPr>
                                <w:pStyle w:val="afffffa"/>
                                <w:rPr>
                                  <w:i w:val="0"/>
                                  <w:iCs/>
                                </w:rPr>
                              </w:pPr>
                            </w:p>
                          </w:txbxContent>
                        </wps:txbx>
                        <wps:bodyPr rot="0" vert="horz" wrap="square" lIns="12700" tIns="12700" rIns="12700" bIns="12700" anchor="t" anchorCtr="0" upright="1">
                          <a:noAutofit/>
                        </wps:bodyPr>
                      </wps:wsp>
                      <wps:wsp>
                        <wps:cNvPr id="371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AAC8FD" w14:textId="77777777" w:rsidR="00A30015" w:rsidRPr="005A0A1B" w:rsidRDefault="00A30015" w:rsidP="00A30015">
                              <w:pPr>
                                <w:pStyle w:val="afffffa"/>
                                <w:ind w:firstLine="0"/>
                                <w:rPr>
                                  <w:i w:val="0"/>
                                  <w:sz w:val="18"/>
                                </w:rPr>
                              </w:pPr>
                              <w:r w:rsidRPr="005A0A1B">
                                <w:rPr>
                                  <w:i w:val="0"/>
                                  <w:sz w:val="18"/>
                                </w:rPr>
                                <w:t>Дата</w:t>
                              </w:r>
                            </w:p>
                            <w:p w14:paraId="11ED6FF3" w14:textId="77777777" w:rsidR="00A30015" w:rsidRPr="0024446F" w:rsidRDefault="00A30015" w:rsidP="00A30015">
                              <w:pPr>
                                <w:pStyle w:val="afffffa"/>
                                <w:rPr>
                                  <w:i w:val="0"/>
                                  <w:iCs/>
                                </w:rPr>
                              </w:pPr>
                            </w:p>
                          </w:txbxContent>
                        </wps:txbx>
                        <wps:bodyPr rot="0" vert="horz" wrap="square" lIns="12700" tIns="12700" rIns="12700" bIns="12700" anchor="t" anchorCtr="0" upright="1">
                          <a:noAutofit/>
                        </wps:bodyPr>
                      </wps:wsp>
                      <wps:wsp>
                        <wps:cNvPr id="371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4F05E" w14:textId="77777777" w:rsidR="00A30015" w:rsidRPr="00762311" w:rsidRDefault="00A30015" w:rsidP="00A30015">
                              <w:pPr>
                                <w:pStyle w:val="afffffa"/>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3715"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EF364" w14:textId="77777777" w:rsidR="00A30015" w:rsidRPr="00762311" w:rsidRDefault="00A30015" w:rsidP="00A30015">
                              <w:pPr>
                                <w:pStyle w:val="afffffa"/>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371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854371" w14:textId="77777777" w:rsidR="00A30015" w:rsidRPr="008B3AF8" w:rsidRDefault="00A30015" w:rsidP="00A30015">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20792836" w14:textId="77777777" w:rsidR="00A30015" w:rsidRPr="009005BC" w:rsidRDefault="00A30015" w:rsidP="00A30015"/>
                          </w:txbxContent>
                        </wps:txbx>
                        <wps:bodyPr rot="0" vert="horz" wrap="square" lIns="12700" tIns="12700" rIns="12700" bIns="12700" anchor="t" anchorCtr="0" upright="1">
                          <a:noAutofit/>
                        </wps:bodyPr>
                      </wps:wsp>
                      <wps:wsp>
                        <wps:cNvPr id="371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1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1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2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2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22" name="Group 77"/>
                        <wpg:cNvGrpSpPr>
                          <a:grpSpLocks/>
                        </wpg:cNvGrpSpPr>
                        <wpg:grpSpPr bwMode="auto">
                          <a:xfrm>
                            <a:off x="1144" y="14935"/>
                            <a:ext cx="2507" cy="240"/>
                            <a:chOff x="0" y="0"/>
                            <a:chExt cx="19999" cy="20000"/>
                          </a:xfrm>
                        </wpg:grpSpPr>
                        <wps:wsp>
                          <wps:cNvPr id="372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3947E" w14:textId="77777777" w:rsidR="00A30015" w:rsidRPr="00391803" w:rsidRDefault="00A30015" w:rsidP="00A30015">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372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E21635" w14:textId="77777777" w:rsidR="00A30015" w:rsidRPr="00B45599" w:rsidRDefault="00A30015" w:rsidP="00A30015">
                                <w:pPr>
                                  <w:ind w:firstLine="0"/>
                                  <w:jc w:val="left"/>
                                  <w:rPr>
                                    <w:i/>
                                    <w:sz w:val="18"/>
                                    <w:szCs w:val="18"/>
                                  </w:rPr>
                                </w:pPr>
                                <w:r>
                                  <w:rPr>
                                    <w:i/>
                                    <w:sz w:val="18"/>
                                    <w:szCs w:val="18"/>
                                  </w:rPr>
                                  <w:t>Корень М.А.</w:t>
                                </w:r>
                              </w:p>
                              <w:p w14:paraId="637A9C6F" w14:textId="77777777" w:rsidR="00A30015" w:rsidRPr="00B45599" w:rsidRDefault="00A30015" w:rsidP="00A30015">
                                <w:pPr>
                                  <w:ind w:firstLine="0"/>
                                  <w:jc w:val="left"/>
                                  <w:rPr>
                                    <w:i/>
                                    <w:sz w:val="18"/>
                                    <w:szCs w:val="18"/>
                                  </w:rPr>
                                </w:pPr>
                              </w:p>
                              <w:p w14:paraId="71D03C77" w14:textId="77777777" w:rsidR="00A30015" w:rsidRPr="00391803" w:rsidRDefault="00A30015" w:rsidP="00A30015">
                                <w:pPr>
                                  <w:ind w:firstLine="0"/>
                                  <w:rPr>
                                    <w:i/>
                                    <w:iCs/>
                                    <w:sz w:val="18"/>
                                    <w:szCs w:val="18"/>
                                  </w:rPr>
                                </w:pPr>
                              </w:p>
                            </w:txbxContent>
                          </wps:txbx>
                          <wps:bodyPr rot="0" vert="horz" wrap="square" lIns="12700" tIns="12700" rIns="12700" bIns="12700" anchor="t" anchorCtr="0" upright="1">
                            <a:noAutofit/>
                          </wps:bodyPr>
                        </wps:wsp>
                      </wpg:grpSp>
                      <wpg:grpSp>
                        <wpg:cNvPr id="3725" name="Group 80"/>
                        <wpg:cNvGrpSpPr>
                          <a:grpSpLocks/>
                        </wpg:cNvGrpSpPr>
                        <wpg:grpSpPr bwMode="auto">
                          <a:xfrm>
                            <a:off x="1144" y="15204"/>
                            <a:ext cx="2507" cy="239"/>
                            <a:chOff x="0" y="0"/>
                            <a:chExt cx="19995" cy="20000"/>
                          </a:xfrm>
                        </wpg:grpSpPr>
                        <wps:wsp>
                          <wps:cNvPr id="372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CB304B" w14:textId="77777777" w:rsidR="00A30015" w:rsidRPr="00391803" w:rsidRDefault="00A30015" w:rsidP="00A30015">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372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3865E0"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3728" name="Group 83"/>
                        <wpg:cNvGrpSpPr>
                          <a:grpSpLocks/>
                        </wpg:cNvGrpSpPr>
                        <wpg:grpSpPr bwMode="auto">
                          <a:xfrm>
                            <a:off x="1144" y="15479"/>
                            <a:ext cx="2507" cy="239"/>
                            <a:chOff x="0" y="0"/>
                            <a:chExt cx="19999" cy="20000"/>
                          </a:xfrm>
                        </wpg:grpSpPr>
                        <wps:wsp>
                          <wps:cNvPr id="372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35594" w14:textId="77777777" w:rsidR="00A30015" w:rsidRPr="004F5CE6" w:rsidRDefault="00A30015" w:rsidP="00A30015">
                                <w:pPr>
                                  <w:pStyle w:val="afffffc"/>
                                  <w:ind w:firstLine="0"/>
                                </w:pPr>
                              </w:p>
                            </w:txbxContent>
                          </wps:txbx>
                          <wps:bodyPr rot="0" vert="horz" wrap="square" lIns="12700" tIns="12700" rIns="12700" bIns="12700" anchor="t" anchorCtr="0" upright="1">
                            <a:noAutofit/>
                          </wps:bodyPr>
                        </wps:wsp>
                        <wps:wsp>
                          <wps:cNvPr id="373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D7A34" w14:textId="77777777" w:rsidR="00A30015" w:rsidRPr="0007115C" w:rsidRDefault="00A30015" w:rsidP="00A30015">
                                <w:pPr>
                                  <w:ind w:firstLine="0"/>
                                </w:pPr>
                              </w:p>
                            </w:txbxContent>
                          </wps:txbx>
                          <wps:bodyPr rot="0" vert="horz" wrap="square" lIns="12700" tIns="12700" rIns="12700" bIns="12700" anchor="t" anchorCtr="0" upright="1">
                            <a:noAutofit/>
                          </wps:bodyPr>
                        </wps:wsp>
                      </wpg:grpSp>
                      <wpg:grpSp>
                        <wpg:cNvPr id="3731" name="Group 86"/>
                        <wpg:cNvGrpSpPr>
                          <a:grpSpLocks/>
                        </wpg:cNvGrpSpPr>
                        <wpg:grpSpPr bwMode="auto">
                          <a:xfrm>
                            <a:off x="1144" y="15746"/>
                            <a:ext cx="2507" cy="241"/>
                            <a:chOff x="0" y="0"/>
                            <a:chExt cx="20002" cy="20000"/>
                          </a:xfrm>
                        </wpg:grpSpPr>
                        <wps:wsp>
                          <wps:cNvPr id="373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CEA079" w14:textId="77777777" w:rsidR="00A30015" w:rsidRPr="00391803" w:rsidRDefault="00A30015" w:rsidP="00A30015">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373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7F066"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794E4328" w14:textId="77777777" w:rsidR="00A30015" w:rsidRPr="00395B4C" w:rsidRDefault="00A30015" w:rsidP="00A30015">
                                <w:pPr>
                                  <w:pStyle w:val="affffe"/>
                                  <w:rPr>
                                    <w:rFonts w:ascii="Times New Roman" w:hAnsi="Times New Roman"/>
                                  </w:rPr>
                                </w:pPr>
                              </w:p>
                            </w:txbxContent>
                          </wps:txbx>
                          <wps:bodyPr rot="0" vert="horz" wrap="square" lIns="12700" tIns="12700" rIns="12700" bIns="12700" anchor="t" anchorCtr="0" upright="1">
                            <a:noAutofit/>
                          </wps:bodyPr>
                        </wps:wsp>
                      </wpg:grpSp>
                      <wpg:grpSp>
                        <wpg:cNvPr id="3734" name="Group 89"/>
                        <wpg:cNvGrpSpPr>
                          <a:grpSpLocks/>
                        </wpg:cNvGrpSpPr>
                        <wpg:grpSpPr bwMode="auto">
                          <a:xfrm>
                            <a:off x="1144" y="16014"/>
                            <a:ext cx="2524" cy="240"/>
                            <a:chOff x="0" y="0"/>
                            <a:chExt cx="20135" cy="20000"/>
                          </a:xfrm>
                        </wpg:grpSpPr>
                        <wps:wsp>
                          <wps:cNvPr id="373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9ED6A3" w14:textId="77777777" w:rsidR="00A30015" w:rsidRPr="005D4ABD" w:rsidRDefault="00A30015" w:rsidP="00A30015">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373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CF732B" w14:textId="77777777" w:rsidR="00A30015" w:rsidRPr="00395B4C" w:rsidRDefault="00A30015" w:rsidP="00A30015">
                                <w:pPr>
                                  <w:pStyle w:val="afffffc"/>
                                  <w:ind w:firstLine="0"/>
                                  <w:rPr>
                                    <w:sz w:val="18"/>
                                  </w:rPr>
                                </w:pPr>
                                <w:proofErr w:type="spellStart"/>
                                <w:r w:rsidRPr="00395B4C">
                                  <w:rPr>
                                    <w:sz w:val="18"/>
                                  </w:rPr>
                                  <w:t>Блинова</w:t>
                                </w:r>
                                <w:proofErr w:type="spellEnd"/>
                                <w:r w:rsidRPr="00395B4C">
                                  <w:rPr>
                                    <w:sz w:val="18"/>
                                  </w:rPr>
                                  <w:t xml:space="preserve"> Е.А.</w:t>
                                </w:r>
                              </w:p>
                              <w:p w14:paraId="4881FCA8" w14:textId="77777777" w:rsidR="00A30015" w:rsidRPr="00395B4C" w:rsidRDefault="00A30015" w:rsidP="00A30015">
                                <w:pPr>
                                  <w:pStyle w:val="affffe"/>
                                  <w:rPr>
                                    <w:rFonts w:ascii="Times New Roman" w:hAnsi="Times New Roman"/>
                                  </w:rPr>
                                </w:pPr>
                              </w:p>
                            </w:txbxContent>
                          </wps:txbx>
                          <wps:bodyPr rot="0" vert="horz" wrap="square" lIns="12700" tIns="12700" rIns="12700" bIns="12700" anchor="t" anchorCtr="0" upright="1">
                            <a:noAutofit/>
                          </wps:bodyPr>
                        </wps:wsp>
                      </wpg:grpSp>
                      <wps:wsp>
                        <wps:cNvPr id="373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3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95CB58" w14:textId="75BD41CD" w:rsidR="00A30015" w:rsidRPr="008B3AF8" w:rsidRDefault="00ED1FF6" w:rsidP="00A30015">
                              <w:pPr>
                                <w:pStyle w:val="affffe"/>
                                <w:jc w:val="center"/>
                                <w:rPr>
                                  <w:rFonts w:ascii="Times New Roman" w:hAnsi="Times New Roman"/>
                                  <w:sz w:val="24"/>
                                  <w:lang w:val="ru-RU"/>
                                </w:rPr>
                              </w:pPr>
                              <w:r>
                                <w:rPr>
                                  <w:rFonts w:ascii="Times New Roman" w:hAnsi="Times New Roman"/>
                                  <w:sz w:val="24"/>
                                  <w:lang w:val="ru-RU"/>
                                </w:rPr>
                                <w:t>Приложение Б</w:t>
                              </w:r>
                            </w:p>
                          </w:txbxContent>
                        </wps:txbx>
                        <wps:bodyPr rot="0" vert="horz" wrap="square" lIns="12700" tIns="12700" rIns="12700" bIns="12700" anchor="ctr" anchorCtr="0" upright="1">
                          <a:noAutofit/>
                        </wps:bodyPr>
                      </wps:wsp>
                      <wps:wsp>
                        <wps:cNvPr id="373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4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4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4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DE0AA8" w14:textId="77777777" w:rsidR="00A30015" w:rsidRPr="00762311" w:rsidRDefault="00A30015" w:rsidP="00A30015">
                              <w:pPr>
                                <w:pStyle w:val="afffffa"/>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374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3E48D3" w14:textId="77777777" w:rsidR="00A30015" w:rsidRPr="00762311" w:rsidRDefault="00A30015" w:rsidP="00A30015">
                              <w:pPr>
                                <w:pStyle w:val="afffffa"/>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374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D8B977" w14:textId="77777777" w:rsidR="00A30015" w:rsidRPr="003A1717" w:rsidRDefault="00A30015" w:rsidP="00A30015">
                              <w:pPr>
                                <w:pStyle w:val="afffffa"/>
                                <w:ind w:firstLine="0"/>
                                <w:rPr>
                                  <w:i w:val="0"/>
                                  <w:sz w:val="18"/>
                                  <w:lang w:val="en-US"/>
                                </w:rPr>
                              </w:pPr>
                              <w:r>
                                <w:rPr>
                                  <w:i w:val="0"/>
                                  <w:sz w:val="18"/>
                                  <w:lang w:val="en-US"/>
                                </w:rPr>
                                <w:t>1</w:t>
                              </w:r>
                            </w:p>
                          </w:txbxContent>
                        </wps:txbx>
                        <wps:bodyPr rot="0" vert="horz" wrap="square" lIns="12700" tIns="12700" rIns="12700" bIns="12700" anchor="t" anchorCtr="0" upright="1">
                          <a:noAutofit/>
                        </wps:bodyPr>
                      </wps:wsp>
                      <wps:wsp>
                        <wps:cNvPr id="374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4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4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34B272" w14:textId="77777777" w:rsidR="00A30015" w:rsidRPr="008B3AF8" w:rsidRDefault="00A30015" w:rsidP="00A30015">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933AEC" id="_x0000_s1698" style="position:absolute;left:0;text-align:left;margin-left:-31.2pt;margin-top:-49.4pt;width:524.4pt;height:807.85pt;z-index:25182412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">
                <v:rect id="Rectangle 54" o:spid="_x0000_s169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" filled="f" strokeweight="2pt"/>
                <v:line id="Line 55" o:spid="_x0000_s170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56" o:spid="_x0000_s170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57" o:spid="_x0000_s170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58" o:spid="_x0000_s170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59" o:spid="_x0000_s170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60" o:spid="_x0000_s170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61" o:spid="_x0000_s170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Line 62" o:spid="_x0000_s170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line id="Line 63" o:spid="_x0000_s170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KWwgAAANwAAAAPAAAAZHJzL2Rvd25yZXYueG1sRE/bagIx&#10;EH0X+g9hCn2rWYWK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Bs7bKWwgAAANwAAAAPAAAA&#10;AAAAAAAAAAAAAAcCAABkcnMvZG93bnJldi54bWxQSwUGAAAAAAMAAwC3AAAA9gIAAAAA&#10;" strokeweight="1pt"/>
                <v:rect id="Rectangle 64" o:spid="_x0000_s170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" filled="f" stroked="f" strokeweight=".25pt">
                  <v:textbox inset="1pt,1pt,1pt,1pt">
                    <w:txbxContent>
                      <w:p w14:paraId="00DCC43B" w14:textId="77777777" w:rsidR="00A30015" w:rsidRDefault="00A30015" w:rsidP="00A30015">
                        <w:pPr>
                          <w:pStyle w:val="afffffa"/>
                        </w:pPr>
                      </w:p>
                    </w:txbxContent>
                  </v:textbox>
                </v:rect>
                <v:rect id="Rectangle 65" o:spid="_x0000_s171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" filled="f" stroked="f" strokeweight=".25pt">
                  <v:textbox inset="1pt,1pt,1pt,1pt">
                    <w:txbxContent>
                      <w:p w14:paraId="07FC3FAE" w14:textId="77777777" w:rsidR="00A30015" w:rsidRDefault="00A30015" w:rsidP="00A30015">
                        <w:pPr>
                          <w:pStyle w:val="afffffa"/>
                        </w:pPr>
                      </w:p>
                    </w:txbxContent>
                  </v:textbox>
                </v:rect>
                <v:rect id="Rectangle 66" o:spid="_x0000_s171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" filled="f" stroked="f" strokeweight=".25pt">
                  <v:textbox inset="1pt,1pt,1pt,1pt">
                    <w:txbxContent>
                      <w:p w14:paraId="38501C46" w14:textId="77777777" w:rsidR="00A30015" w:rsidRPr="005A0A1B" w:rsidRDefault="00A30015" w:rsidP="00A30015">
                        <w:pPr>
                          <w:pStyle w:val="afffffa"/>
                          <w:ind w:firstLine="0"/>
                          <w:rPr>
                            <w:i w:val="0"/>
                            <w:sz w:val="18"/>
                          </w:rPr>
                        </w:pPr>
                        <w:r w:rsidRPr="005A0A1B">
                          <w:rPr>
                            <w:i w:val="0"/>
                            <w:sz w:val="18"/>
                          </w:rPr>
                          <w:t>ФИО</w:t>
                        </w:r>
                      </w:p>
                      <w:p w14:paraId="74596F7C" w14:textId="77777777" w:rsidR="00A30015" w:rsidRPr="0024446F" w:rsidRDefault="00A30015" w:rsidP="00A30015">
                        <w:pPr>
                          <w:pStyle w:val="afffffa"/>
                          <w:rPr>
                            <w:i w:val="0"/>
                            <w:iCs/>
                          </w:rPr>
                        </w:pPr>
                      </w:p>
                    </w:txbxContent>
                  </v:textbox>
                </v:rect>
                <v:rect id="Rectangle 67" o:spid="_x0000_s171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" filled="f" stroked="f" strokeweight=".25pt">
                  <v:textbox inset="1pt,1pt,1pt,1pt">
                    <w:txbxContent>
                      <w:p w14:paraId="56E45C10" w14:textId="77777777" w:rsidR="00A30015" w:rsidRPr="005A0A1B" w:rsidRDefault="00A30015" w:rsidP="00A30015">
                        <w:pPr>
                          <w:pStyle w:val="afffffa"/>
                          <w:ind w:firstLine="0"/>
                          <w:rPr>
                            <w:i w:val="0"/>
                            <w:sz w:val="18"/>
                          </w:rPr>
                        </w:pPr>
                        <w:r w:rsidRPr="005A0A1B">
                          <w:rPr>
                            <w:i w:val="0"/>
                            <w:sz w:val="18"/>
                          </w:rPr>
                          <w:t>Подпись</w:t>
                        </w:r>
                      </w:p>
                      <w:p w14:paraId="11ACBE29" w14:textId="77777777" w:rsidR="00A30015" w:rsidRPr="0024446F" w:rsidRDefault="00A30015" w:rsidP="00A30015">
                        <w:pPr>
                          <w:pStyle w:val="afffffa"/>
                          <w:rPr>
                            <w:i w:val="0"/>
                            <w:iCs/>
                          </w:rPr>
                        </w:pPr>
                      </w:p>
                    </w:txbxContent>
                  </v:textbox>
                </v:rect>
                <v:rect id="Rectangle 68" o:spid="_x0000_s171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" filled="f" stroked="f" strokeweight=".25pt">
                  <v:textbox inset="1pt,1pt,1pt,1pt">
                    <w:txbxContent>
                      <w:p w14:paraId="6BAAC8FD" w14:textId="77777777" w:rsidR="00A30015" w:rsidRPr="005A0A1B" w:rsidRDefault="00A30015" w:rsidP="00A30015">
                        <w:pPr>
                          <w:pStyle w:val="afffffa"/>
                          <w:ind w:firstLine="0"/>
                          <w:rPr>
                            <w:i w:val="0"/>
                            <w:sz w:val="18"/>
                          </w:rPr>
                        </w:pPr>
                        <w:r w:rsidRPr="005A0A1B">
                          <w:rPr>
                            <w:i w:val="0"/>
                            <w:sz w:val="18"/>
                          </w:rPr>
                          <w:t>Дата</w:t>
                        </w:r>
                      </w:p>
                      <w:p w14:paraId="11ED6FF3" w14:textId="77777777" w:rsidR="00A30015" w:rsidRPr="0024446F" w:rsidRDefault="00A30015" w:rsidP="00A30015">
                        <w:pPr>
                          <w:pStyle w:val="afffffa"/>
                          <w:rPr>
                            <w:i w:val="0"/>
                            <w:iCs/>
                          </w:rPr>
                        </w:pPr>
                      </w:p>
                    </w:txbxContent>
                  </v:textbox>
                </v:rect>
                <v:rect id="Rectangle 69" o:spid="_x0000_s171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" filled="f" stroked="f" strokeweight=".25pt">
                  <v:textbox inset="1pt,1pt,1pt,1pt">
                    <w:txbxContent>
                      <w:p w14:paraId="7574F05E" w14:textId="77777777" w:rsidR="00A30015" w:rsidRPr="00762311" w:rsidRDefault="00A30015" w:rsidP="00A30015">
                        <w:pPr>
                          <w:pStyle w:val="afffffa"/>
                          <w:ind w:firstLine="0"/>
                          <w:rPr>
                            <w:i w:val="0"/>
                            <w:iCs/>
                            <w:sz w:val="18"/>
                          </w:rPr>
                        </w:pPr>
                        <w:r w:rsidRPr="00762311">
                          <w:rPr>
                            <w:i w:val="0"/>
                            <w:iCs/>
                            <w:sz w:val="18"/>
                          </w:rPr>
                          <w:t>Лист</w:t>
                        </w:r>
                      </w:p>
                    </w:txbxContent>
                  </v:textbox>
                </v:rect>
                <v:rect id="_x0000_s1715"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" filled="f" stroked="f" strokeweight=".25pt">
                  <v:textbox inset="1pt,1pt,1pt,1pt">
                    <w:txbxContent>
                      <w:p w14:paraId="17FEF364" w14:textId="77777777" w:rsidR="00A30015" w:rsidRPr="00762311" w:rsidRDefault="00A30015" w:rsidP="00A30015">
                        <w:pPr>
                          <w:pStyle w:val="afffffa"/>
                          <w:ind w:firstLine="0"/>
                          <w:rPr>
                            <w:i w:val="0"/>
                            <w:sz w:val="18"/>
                          </w:rPr>
                        </w:pPr>
                        <w:r w:rsidRPr="00762311">
                          <w:rPr>
                            <w:i w:val="0"/>
                            <w:sz w:val="18"/>
                          </w:rPr>
                          <w:t>1</w:t>
                        </w:r>
                      </w:p>
                    </w:txbxContent>
                  </v:textbox>
                </v:rect>
                <v:rect id="Rectangle 71" o:spid="_x0000_s1716"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" filled="f" stroked="f" strokeweight=".25pt">
                  <v:textbox inset="1pt,1pt,1pt,1pt">
                    <w:txbxContent>
                      <w:p w14:paraId="71854371" w14:textId="77777777" w:rsidR="00A30015" w:rsidRPr="008B3AF8" w:rsidRDefault="00A30015" w:rsidP="00A30015">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20792836" w14:textId="77777777" w:rsidR="00A30015" w:rsidRPr="009005BC" w:rsidRDefault="00A30015" w:rsidP="00A30015"/>
                    </w:txbxContent>
                  </v:textbox>
                </v:rect>
                <v:line id="Line 72" o:spid="_x0000_s171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" strokeweight="2pt"/>
                <v:line id="Line 73" o:spid="_x0000_s171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" strokeweight="2pt"/>
                <v:line id="Line 74" o:spid="_x0000_s171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" strokeweight="1pt"/>
                <v:line id="Line 75" o:spid="_x0000_s172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" strokeweight="1pt"/>
                <v:line id="Line 76" o:spid="_x0000_s172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" strokeweight="1pt"/>
                <v:group id="Group 77" o:spid="_x0000_s172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">
                  <v:rect id="Rectangle 78" o:spid="_x0000_s172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" filled="f" stroked="f" strokeweight=".25pt">
                    <v:textbox inset="1pt,1pt,1pt,1pt">
                      <w:txbxContent>
                        <w:p w14:paraId="5123947E" w14:textId="77777777" w:rsidR="00A30015" w:rsidRPr="00391803" w:rsidRDefault="00A30015" w:rsidP="00A30015">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72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" filled="f" stroked="f" strokeweight=".25pt">
                    <v:textbox inset="1pt,1pt,1pt,1pt">
                      <w:txbxContent>
                        <w:p w14:paraId="13E21635" w14:textId="77777777" w:rsidR="00A30015" w:rsidRPr="00B45599" w:rsidRDefault="00A30015" w:rsidP="00A30015">
                          <w:pPr>
                            <w:ind w:firstLine="0"/>
                            <w:jc w:val="left"/>
                            <w:rPr>
                              <w:i/>
                              <w:sz w:val="18"/>
                              <w:szCs w:val="18"/>
                            </w:rPr>
                          </w:pPr>
                          <w:r>
                            <w:rPr>
                              <w:i/>
                              <w:sz w:val="18"/>
                              <w:szCs w:val="18"/>
                            </w:rPr>
                            <w:t>Корень М.А.</w:t>
                          </w:r>
                        </w:p>
                        <w:p w14:paraId="637A9C6F" w14:textId="77777777" w:rsidR="00A30015" w:rsidRPr="00B45599" w:rsidRDefault="00A30015" w:rsidP="00A30015">
                          <w:pPr>
                            <w:ind w:firstLine="0"/>
                            <w:jc w:val="left"/>
                            <w:rPr>
                              <w:i/>
                              <w:sz w:val="18"/>
                              <w:szCs w:val="18"/>
                            </w:rPr>
                          </w:pPr>
                        </w:p>
                        <w:p w14:paraId="71D03C77" w14:textId="77777777" w:rsidR="00A30015" w:rsidRPr="00391803" w:rsidRDefault="00A30015" w:rsidP="00A30015">
                          <w:pPr>
                            <w:ind w:firstLine="0"/>
                            <w:rPr>
                              <w:i/>
                              <w:iCs/>
                              <w:sz w:val="18"/>
                              <w:szCs w:val="18"/>
                            </w:rPr>
                          </w:pPr>
                        </w:p>
                      </w:txbxContent>
                    </v:textbox>
                  </v:rect>
                </v:group>
                <v:group id="Group 80" o:spid="_x0000_s1725"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">
                  <v:rect id="Rectangle 81" o:spid="_x0000_s172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" filled="f" stroked="f" strokeweight=".25pt">
                    <v:textbox inset="1pt,1pt,1pt,1pt">
                      <w:txbxContent>
                        <w:p w14:paraId="65CB304B" w14:textId="77777777" w:rsidR="00A30015" w:rsidRPr="00391803" w:rsidRDefault="00A30015" w:rsidP="00A30015">
                          <w:pPr>
                            <w:pStyle w:val="afffffc"/>
                            <w:ind w:firstLine="0"/>
                          </w:pPr>
                          <w:r w:rsidRPr="00391803">
                            <w:t xml:space="preserve"> </w:t>
                          </w:r>
                          <w:r w:rsidRPr="00391803">
                            <w:rPr>
                              <w:i w:val="0"/>
                              <w:sz w:val="18"/>
                            </w:rPr>
                            <w:t>Пров</w:t>
                          </w:r>
                          <w:r w:rsidRPr="00391803">
                            <w:rPr>
                              <w:sz w:val="18"/>
                            </w:rPr>
                            <w:t>.</w:t>
                          </w:r>
                        </w:p>
                      </w:txbxContent>
                    </v:textbox>
                  </v:rect>
                  <v:rect id="Rectangle 82" o:spid="_x0000_s1727"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" filled="f" stroked="f" strokeweight=".25pt">
                    <v:textbox inset="1pt,1pt,1pt,1pt">
                      <w:txbxContent>
                        <w:p w14:paraId="483865E0"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v:textbox>
                  </v:rect>
                </v:group>
                <v:group id="Group 83" o:spid="_x0000_s172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">
                  <v:rect id="Rectangle 84" o:spid="_x0000_s172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" filled="f" stroked="f" strokeweight=".25pt">
                    <v:textbox inset="1pt,1pt,1pt,1pt">
                      <w:txbxContent>
                        <w:p w14:paraId="11335594" w14:textId="77777777" w:rsidR="00A30015" w:rsidRPr="004F5CE6" w:rsidRDefault="00A30015" w:rsidP="00A30015">
                          <w:pPr>
                            <w:pStyle w:val="afffffc"/>
                            <w:ind w:firstLine="0"/>
                          </w:pPr>
                        </w:p>
                      </w:txbxContent>
                    </v:textbox>
                  </v:rect>
                  <v:rect id="Rectangle 85" o:spid="_x0000_s173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" filled="f" stroked="f" strokeweight=".25pt">
                    <v:textbox inset="1pt,1pt,1pt,1pt">
                      <w:txbxContent>
                        <w:p w14:paraId="75DD7A34" w14:textId="77777777" w:rsidR="00A30015" w:rsidRPr="0007115C" w:rsidRDefault="00A30015" w:rsidP="00A30015">
                          <w:pPr>
                            <w:ind w:firstLine="0"/>
                          </w:pPr>
                        </w:p>
                      </w:txbxContent>
                    </v:textbox>
                  </v:rect>
                </v:group>
                <v:group id="Group 86" o:spid="_x0000_s1731"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">
                  <v:rect id="Rectangle 87" o:spid="_x0000_s173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" filled="f" stroked="f" strokeweight=".25pt">
                    <v:textbox inset="1pt,1pt,1pt,1pt">
                      <w:txbxContent>
                        <w:p w14:paraId="17CEA079" w14:textId="77777777" w:rsidR="00A30015" w:rsidRPr="00391803" w:rsidRDefault="00A30015" w:rsidP="00A30015">
                          <w:pPr>
                            <w:pStyle w:val="afffffc"/>
                            <w:ind w:firstLine="0"/>
                            <w:rPr>
                              <w:i w:val="0"/>
                              <w:sz w:val="18"/>
                            </w:rPr>
                          </w:pPr>
                          <w:r w:rsidRPr="00391803">
                            <w:rPr>
                              <w:i w:val="0"/>
                              <w:sz w:val="18"/>
                            </w:rPr>
                            <w:t xml:space="preserve"> Н. контр.</w:t>
                          </w:r>
                        </w:p>
                      </w:txbxContent>
                    </v:textbox>
                  </v:rect>
                  <v:rect id="Rectangle 88" o:spid="_x0000_s1733"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" filled="f" stroked="f" strokeweight=".25pt">
                    <v:textbox inset="1pt,1pt,1pt,1pt">
                      <w:txbxContent>
                        <w:p w14:paraId="2977F066"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794E4328" w14:textId="77777777" w:rsidR="00A30015" w:rsidRPr="00395B4C" w:rsidRDefault="00A30015" w:rsidP="00A30015">
                          <w:pPr>
                            <w:pStyle w:val="affffe"/>
                            <w:rPr>
                              <w:rFonts w:ascii="Times New Roman" w:hAnsi="Times New Roman"/>
                            </w:rPr>
                          </w:pPr>
                        </w:p>
                      </w:txbxContent>
                    </v:textbox>
                  </v:rect>
                </v:group>
                <v:group id="Group 89" o:spid="_x0000_s1734"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">
                  <v:rect id="Rectangle 90" o:spid="_x0000_s173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" filled="f" stroked="f" strokeweight=".25pt">
                    <v:textbox inset="1pt,1pt,1pt,1pt">
                      <w:txbxContent>
                        <w:p w14:paraId="439ED6A3" w14:textId="77777777" w:rsidR="00A30015" w:rsidRPr="005D4ABD" w:rsidRDefault="00A30015" w:rsidP="00A30015">
                          <w:pPr>
                            <w:pStyle w:val="afffffc"/>
                            <w:ind w:firstLine="0"/>
                            <w:rPr>
                              <w:sz w:val="18"/>
                            </w:rPr>
                          </w:pPr>
                          <w:r w:rsidRPr="005D4ABD">
                            <w:rPr>
                              <w:sz w:val="18"/>
                            </w:rPr>
                            <w:t xml:space="preserve"> </w:t>
                          </w:r>
                          <w:r w:rsidRPr="00391803">
                            <w:rPr>
                              <w:i w:val="0"/>
                              <w:sz w:val="18"/>
                            </w:rPr>
                            <w:t>Утв.</w:t>
                          </w:r>
                        </w:p>
                      </w:txbxContent>
                    </v:textbox>
                  </v:rect>
                  <v:rect id="Rectangle 91" o:spid="_x0000_s1736"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" filled="f" stroked="f" strokeweight=".25pt">
                    <v:textbox inset="1pt,1pt,1pt,1pt">
                      <w:txbxContent>
                        <w:p w14:paraId="03CF732B" w14:textId="77777777" w:rsidR="00A30015" w:rsidRPr="00395B4C" w:rsidRDefault="00A30015" w:rsidP="00A30015">
                          <w:pPr>
                            <w:pStyle w:val="afffffc"/>
                            <w:ind w:firstLine="0"/>
                            <w:rPr>
                              <w:sz w:val="18"/>
                            </w:rPr>
                          </w:pPr>
                          <w:proofErr w:type="spellStart"/>
                          <w:r w:rsidRPr="00395B4C">
                            <w:rPr>
                              <w:sz w:val="18"/>
                            </w:rPr>
                            <w:t>Блинова</w:t>
                          </w:r>
                          <w:proofErr w:type="spellEnd"/>
                          <w:r w:rsidRPr="00395B4C">
                            <w:rPr>
                              <w:sz w:val="18"/>
                            </w:rPr>
                            <w:t xml:space="preserve"> Е.А.</w:t>
                          </w:r>
                        </w:p>
                        <w:p w14:paraId="4881FCA8" w14:textId="77777777" w:rsidR="00A30015" w:rsidRPr="00395B4C" w:rsidRDefault="00A30015" w:rsidP="00A30015">
                          <w:pPr>
                            <w:pStyle w:val="affffe"/>
                            <w:rPr>
                              <w:rFonts w:ascii="Times New Roman" w:hAnsi="Times New Roman"/>
                            </w:rPr>
                          </w:pPr>
                        </w:p>
                      </w:txbxContent>
                    </v:textbox>
                  </v:rect>
                </v:group>
                <v:line id="Line 92" o:spid="_x0000_s173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" strokeweight="2pt"/>
                <v:rect id="Rectangle 93" o:spid="_x0000_s173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" filled="f" stroked="f" strokeweight=".25pt">
                  <v:textbox inset="1pt,1pt,1pt,1pt">
                    <w:txbxContent>
                      <w:p w14:paraId="0595CB58" w14:textId="75BD41CD" w:rsidR="00A30015" w:rsidRPr="008B3AF8" w:rsidRDefault="00ED1FF6" w:rsidP="00A30015">
                        <w:pPr>
                          <w:pStyle w:val="affffe"/>
                          <w:jc w:val="center"/>
                          <w:rPr>
                            <w:rFonts w:ascii="Times New Roman" w:hAnsi="Times New Roman"/>
                            <w:sz w:val="24"/>
                            <w:lang w:val="ru-RU"/>
                          </w:rPr>
                        </w:pPr>
                        <w:r>
                          <w:rPr>
                            <w:rFonts w:ascii="Times New Roman" w:hAnsi="Times New Roman"/>
                            <w:sz w:val="24"/>
                            <w:lang w:val="ru-RU"/>
                          </w:rPr>
                          <w:t>Приложение Б</w:t>
                        </w:r>
                      </w:p>
                    </w:txbxContent>
                  </v:textbox>
                </v:rect>
                <v:line id="Line 94" o:spid="_x0000_s173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" strokeweight="2pt"/>
                <v:line id="Line 95" o:spid="_x0000_s174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" strokeweight="2pt"/>
                <v:line id="Line 96" o:spid="_x0000_s174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" strokeweight="2pt"/>
                <v:rect id="Rectangle 97" o:spid="_x0000_s174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" filled="f" stroked="f" strokeweight=".25pt">
                  <v:textbox inset="1pt,1pt,1pt,1pt">
                    <w:txbxContent>
                      <w:p w14:paraId="38DE0AA8" w14:textId="77777777" w:rsidR="00A30015" w:rsidRPr="00762311" w:rsidRDefault="00A30015" w:rsidP="00A30015">
                        <w:pPr>
                          <w:pStyle w:val="afffffa"/>
                          <w:ind w:firstLine="0"/>
                          <w:rPr>
                            <w:i w:val="0"/>
                            <w:iCs/>
                            <w:sz w:val="18"/>
                          </w:rPr>
                        </w:pPr>
                        <w:r w:rsidRPr="00762311">
                          <w:rPr>
                            <w:i w:val="0"/>
                            <w:iCs/>
                            <w:sz w:val="18"/>
                          </w:rPr>
                          <w:t>Лит.</w:t>
                        </w:r>
                      </w:p>
                    </w:txbxContent>
                  </v:textbox>
                </v:rect>
                <v:rect id="Rectangle 98" o:spid="_x0000_s174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" filled="f" stroked="f" strokeweight=".25pt">
                  <v:textbox inset="1pt,1pt,1pt,1pt">
                    <w:txbxContent>
                      <w:p w14:paraId="263E48D3" w14:textId="77777777" w:rsidR="00A30015" w:rsidRPr="00762311" w:rsidRDefault="00A30015" w:rsidP="00A30015">
                        <w:pPr>
                          <w:pStyle w:val="afffffa"/>
                          <w:ind w:firstLine="0"/>
                          <w:rPr>
                            <w:i w:val="0"/>
                            <w:iCs/>
                            <w:sz w:val="18"/>
                          </w:rPr>
                        </w:pPr>
                        <w:r w:rsidRPr="00762311">
                          <w:rPr>
                            <w:i w:val="0"/>
                            <w:iCs/>
                            <w:sz w:val="18"/>
                          </w:rPr>
                          <w:t>Листов</w:t>
                        </w:r>
                      </w:p>
                    </w:txbxContent>
                  </v:textbox>
                </v:rect>
                <v:rect id="Rectangle 99" o:spid="_x0000_s1744"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" filled="f" stroked="f" strokeweight=".25pt">
                  <v:textbox inset="1pt,1pt,1pt,1pt">
                    <w:txbxContent>
                      <w:p w14:paraId="4AD8B977" w14:textId="77777777" w:rsidR="00A30015" w:rsidRPr="003A1717" w:rsidRDefault="00A30015" w:rsidP="00A30015">
                        <w:pPr>
                          <w:pStyle w:val="afffffa"/>
                          <w:ind w:firstLine="0"/>
                          <w:rPr>
                            <w:i w:val="0"/>
                            <w:sz w:val="18"/>
                            <w:lang w:val="en-US"/>
                          </w:rPr>
                        </w:pPr>
                        <w:r>
                          <w:rPr>
                            <w:i w:val="0"/>
                            <w:sz w:val="18"/>
                            <w:lang w:val="en-US"/>
                          </w:rPr>
                          <w:t>1</w:t>
                        </w:r>
                      </w:p>
                    </w:txbxContent>
                  </v:textbox>
                </v:rect>
                <v:line id="Line 100" o:spid="_x0000_s174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" strokeweight="1pt"/>
                <v:line id="Line 101" o:spid="_x0000_s174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" strokeweight="1pt"/>
                <v:rect id="Rectangle 102" o:spid="_x0000_s1747"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" filled="f" stroked="f" strokeweight=".25pt">
                  <v:textbox inset="1pt,1pt,1pt,1pt">
                    <w:txbxContent>
                      <w:p w14:paraId="5234B272" w14:textId="77777777" w:rsidR="00A30015" w:rsidRPr="008B3AF8" w:rsidRDefault="00A30015" w:rsidP="00A30015">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221652">
        <w:rPr>
          <w:b w:val="0"/>
        </w:rPr>
        <w:t xml:space="preserve">ПРИЛОЖЕНИЕ </w:t>
      </w:r>
      <w:r w:rsidR="004233A1">
        <w:rPr>
          <w:b w:val="0"/>
        </w:rPr>
        <w:t>Б</w:t>
      </w:r>
      <w:r w:rsidR="00221652" w:rsidRPr="00F90F0E">
        <w:rPr>
          <w:b w:val="0"/>
        </w:rPr>
        <w:t>.</w:t>
      </w:r>
      <w:r w:rsidR="00221652">
        <w:rPr>
          <w:b w:val="0"/>
        </w:rPr>
        <w:br/>
      </w:r>
      <w:r w:rsidR="005B74C2" w:rsidRPr="00F90F0E">
        <w:rPr>
          <w:b w:val="0"/>
        </w:rPr>
        <w:t>Логическая схема базы данных</w:t>
      </w:r>
      <w:bookmarkEnd w:id="144"/>
    </w:p>
    <w:p w14:paraId="535A3D6D" w14:textId="28E58448" w:rsidR="00F5773D" w:rsidRDefault="00882161" w:rsidP="003A74CF">
      <w:pPr>
        <w:ind w:firstLine="0"/>
        <w:jc w:val="center"/>
      </w:pPr>
      <w:r w:rsidRPr="00882161">
        <w:rPr>
          <w:noProof/>
          <w:lang w:eastAsia="ru-RU"/>
        </w:rPr>
        <w:drawing>
          <wp:inline distT="0" distB="0" distL="0" distR="0" wp14:anchorId="08107EC0" wp14:editId="4B70A747">
            <wp:extent cx="5939790" cy="4354830"/>
            <wp:effectExtent l="19050" t="19050" r="22860" b="26670"/>
            <wp:docPr id="905654416" name="Рисунок 90565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354830"/>
                    </a:xfrm>
                    <a:prstGeom prst="rect">
                      <a:avLst/>
                    </a:prstGeom>
                    <a:ln>
                      <a:solidFill>
                        <a:schemeClr val="tx1"/>
                      </a:solidFill>
                    </a:ln>
                  </pic:spPr>
                </pic:pic>
              </a:graphicData>
            </a:graphic>
          </wp:inline>
        </w:drawing>
      </w:r>
    </w:p>
    <w:p w14:paraId="3EECE2D3" w14:textId="0315CC37" w:rsidR="00A67AB8" w:rsidRDefault="0030133D">
      <w:pPr>
        <w:ind w:firstLine="0"/>
        <w:jc w:val="left"/>
      </w:pPr>
      <w:r>
        <w:rPr>
          <w:noProof/>
          <w:lang w:eastAsia="ru-RU"/>
        </w:rPr>
        <mc:AlternateContent>
          <mc:Choice Requires="wps">
            <w:drawing>
              <wp:anchor distT="0" distB="0" distL="114300" distR="114300" simplePos="0" relativeHeight="251836416" behindDoc="0" locked="0" layoutInCell="1" allowOverlap="1" wp14:anchorId="6D8DD37A" wp14:editId="2A0550CE">
                <wp:simplePos x="0" y="0"/>
                <wp:positionH relativeFrom="column">
                  <wp:posOffset>4344035</wp:posOffset>
                </wp:positionH>
                <wp:positionV relativeFrom="page">
                  <wp:posOffset>9745980</wp:posOffset>
                </wp:positionV>
                <wp:extent cx="532765" cy="162560"/>
                <wp:effectExtent l="0" t="0" r="635" b="8890"/>
                <wp:wrapNone/>
                <wp:docPr id="430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DA3E5" w14:textId="77777777" w:rsidR="0030133D" w:rsidRPr="0058383F" w:rsidRDefault="0030133D" w:rsidP="0030133D">
                            <w:pPr>
                              <w:pStyle w:val="afffffa"/>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6D8DD37A" id="_x0000_s1748" style="position:absolute;margin-left:342.05pt;margin-top:767.4pt;width:41.95pt;height:12.8pt;z-index:2518364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" filled="f" stroked="f" strokeweight=".25pt">
                <v:textbox inset="1pt,1pt,1pt,1pt">
                  <w:txbxContent>
                    <w:p w14:paraId="4C2DA3E5" w14:textId="77777777" w:rsidR="0030133D" w:rsidRPr="0058383F" w:rsidRDefault="0030133D" w:rsidP="0030133D">
                      <w:pPr>
                        <w:pStyle w:val="afffffa"/>
                        <w:ind w:firstLine="0"/>
                        <w:rPr>
                          <w:i w:val="0"/>
                          <w:sz w:val="18"/>
                        </w:rPr>
                      </w:pPr>
                      <w:r w:rsidRPr="0058383F">
                        <w:rPr>
                          <w:i w:val="0"/>
                          <w:sz w:val="18"/>
                        </w:rPr>
                        <w:t>У</w:t>
                      </w:r>
                    </w:p>
                  </w:txbxContent>
                </v:textbox>
                <w10:wrap anchory="page"/>
              </v:rect>
            </w:pict>
          </mc:Fallback>
        </mc:AlternateContent>
      </w:r>
      <w:r w:rsidR="00A67AB8">
        <w:br w:type="page"/>
      </w:r>
    </w:p>
    <w:bookmarkStart w:id="145" w:name="_Toc198277047"/>
    <w:p w14:paraId="475E485E" w14:textId="44F61ACC" w:rsidR="00A67AB8" w:rsidRDefault="00671867" w:rsidP="00A67AB8">
      <w:pPr>
        <w:pStyle w:val="afff9"/>
        <w:ind w:firstLine="0"/>
        <w:jc w:val="center"/>
        <w:rPr>
          <w:b w:val="0"/>
        </w:rPr>
      </w:pPr>
      <w:r>
        <w:rPr>
          <w:b w:val="0"/>
          <w:noProof/>
          <w:lang w:eastAsia="ru-RU"/>
        </w:rPr>
        <w:lastRenderedPageBreak/>
        <mc:AlternateContent>
          <mc:Choice Requires="wps">
            <w:drawing>
              <wp:anchor distT="0" distB="0" distL="114300" distR="114300" simplePos="0" relativeHeight="251848704" behindDoc="0" locked="0" layoutInCell="1" allowOverlap="1" wp14:anchorId="306ED230" wp14:editId="57B2CBE2">
                <wp:simplePos x="0" y="0"/>
                <wp:positionH relativeFrom="column">
                  <wp:posOffset>5762625</wp:posOffset>
                </wp:positionH>
                <wp:positionV relativeFrom="paragraph">
                  <wp:posOffset>-403225</wp:posOffset>
                </wp:positionV>
                <wp:extent cx="259080" cy="236220"/>
                <wp:effectExtent l="0" t="0" r="26670" b="11430"/>
                <wp:wrapNone/>
                <wp:docPr id="71" name="Прямоугольник 71"/>
                <wp:cNvGraphicFramePr/>
                <a:graphic xmlns:a="http://schemas.openxmlformats.org/drawingml/2006/main">
                  <a:graphicData uri="http://schemas.microsoft.com/office/word/2010/wordprocessingShape">
                    <wps:wsp>
                      <wps:cNvSpPr/>
                      <wps:spPr>
                        <a:xfrm>
                          <a:off x="0" y="0"/>
                          <a:ext cx="259080" cy="2362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F98F01" id="Прямоугольник 71" o:spid="_x0000_s1026" style="position:absolute;margin-left:453.75pt;margin-top:-31.75pt;width:20.4pt;height:18.6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" fillcolor="white [3212]" strokecolor="white [3212]" strokeweight="1pt"/>
            </w:pict>
          </mc:Fallback>
        </mc:AlternateContent>
      </w:r>
      <w:r w:rsidR="00A30015" w:rsidRPr="00604221">
        <w:rPr>
          <w:b w:val="0"/>
          <w:noProof/>
          <w:lang w:eastAsia="ru-RU"/>
        </w:rPr>
        <mc:AlternateContent>
          <mc:Choice Requires="wpg">
            <w:drawing>
              <wp:anchor distT="0" distB="0" distL="114300" distR="114300" simplePos="0" relativeHeight="251826176" behindDoc="0" locked="0" layoutInCell="1" allowOverlap="1" wp14:anchorId="35B37F8B" wp14:editId="5DE0DA77">
                <wp:simplePos x="0" y="0"/>
                <wp:positionH relativeFrom="margin">
                  <wp:posOffset>-396240</wp:posOffset>
                </wp:positionH>
                <wp:positionV relativeFrom="margin">
                  <wp:posOffset>-627380</wp:posOffset>
                </wp:positionV>
                <wp:extent cx="6659880" cy="10259695"/>
                <wp:effectExtent l="0" t="0" r="26670" b="27305"/>
                <wp:wrapNone/>
                <wp:docPr id="3748"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749"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0"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5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59"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C37BD6" w14:textId="77777777" w:rsidR="00A30015" w:rsidRDefault="00A30015" w:rsidP="00A30015">
                              <w:pPr>
                                <w:pStyle w:val="afffffa"/>
                              </w:pPr>
                            </w:p>
                          </w:txbxContent>
                        </wps:txbx>
                        <wps:bodyPr rot="0" vert="horz" wrap="square" lIns="12700" tIns="12700" rIns="12700" bIns="12700" anchor="t" anchorCtr="0" upright="1">
                          <a:noAutofit/>
                        </wps:bodyPr>
                      </wps:wsp>
                      <wps:wsp>
                        <wps:cNvPr id="376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5D461" w14:textId="77777777" w:rsidR="00A30015" w:rsidRDefault="00A30015" w:rsidP="00A30015">
                              <w:pPr>
                                <w:pStyle w:val="afffffa"/>
                              </w:pPr>
                            </w:p>
                          </w:txbxContent>
                        </wps:txbx>
                        <wps:bodyPr rot="0" vert="horz" wrap="square" lIns="12700" tIns="12700" rIns="12700" bIns="12700" anchor="t" anchorCtr="0" upright="1">
                          <a:noAutofit/>
                        </wps:bodyPr>
                      </wps:wsp>
                      <wps:wsp>
                        <wps:cNvPr id="376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1C6BB2" w14:textId="77777777" w:rsidR="00A30015" w:rsidRPr="005A0A1B" w:rsidRDefault="00A30015" w:rsidP="00A30015">
                              <w:pPr>
                                <w:pStyle w:val="afffffa"/>
                                <w:ind w:firstLine="0"/>
                                <w:rPr>
                                  <w:i w:val="0"/>
                                  <w:sz w:val="18"/>
                                </w:rPr>
                              </w:pPr>
                              <w:r w:rsidRPr="005A0A1B">
                                <w:rPr>
                                  <w:i w:val="0"/>
                                  <w:sz w:val="18"/>
                                </w:rPr>
                                <w:t>ФИО</w:t>
                              </w:r>
                            </w:p>
                            <w:p w14:paraId="6B5C88CB" w14:textId="77777777" w:rsidR="00A30015" w:rsidRPr="0024446F" w:rsidRDefault="00A30015" w:rsidP="00A30015">
                              <w:pPr>
                                <w:pStyle w:val="afffffa"/>
                                <w:rPr>
                                  <w:i w:val="0"/>
                                  <w:iCs/>
                                </w:rPr>
                              </w:pPr>
                            </w:p>
                          </w:txbxContent>
                        </wps:txbx>
                        <wps:bodyPr rot="0" vert="horz" wrap="square" lIns="12700" tIns="12700" rIns="12700" bIns="12700" anchor="t" anchorCtr="0" upright="1">
                          <a:noAutofit/>
                        </wps:bodyPr>
                      </wps:wsp>
                      <wps:wsp>
                        <wps:cNvPr id="376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1C4EBC" w14:textId="77777777" w:rsidR="00A30015" w:rsidRPr="005A0A1B" w:rsidRDefault="00A30015" w:rsidP="00A30015">
                              <w:pPr>
                                <w:pStyle w:val="afffffa"/>
                                <w:ind w:firstLine="0"/>
                                <w:rPr>
                                  <w:i w:val="0"/>
                                  <w:sz w:val="18"/>
                                </w:rPr>
                              </w:pPr>
                              <w:r w:rsidRPr="005A0A1B">
                                <w:rPr>
                                  <w:i w:val="0"/>
                                  <w:sz w:val="18"/>
                                </w:rPr>
                                <w:t>Подпись</w:t>
                              </w:r>
                            </w:p>
                            <w:p w14:paraId="65056E7E" w14:textId="77777777" w:rsidR="00A30015" w:rsidRPr="0024446F" w:rsidRDefault="00A30015" w:rsidP="00A30015">
                              <w:pPr>
                                <w:pStyle w:val="afffffa"/>
                                <w:rPr>
                                  <w:i w:val="0"/>
                                  <w:iCs/>
                                </w:rPr>
                              </w:pPr>
                            </w:p>
                          </w:txbxContent>
                        </wps:txbx>
                        <wps:bodyPr rot="0" vert="horz" wrap="square" lIns="12700" tIns="12700" rIns="12700" bIns="12700" anchor="t" anchorCtr="0" upright="1">
                          <a:noAutofit/>
                        </wps:bodyPr>
                      </wps:wsp>
                      <wps:wsp>
                        <wps:cNvPr id="376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01292" w14:textId="77777777" w:rsidR="00A30015" w:rsidRPr="005A0A1B" w:rsidRDefault="00A30015" w:rsidP="00A30015">
                              <w:pPr>
                                <w:pStyle w:val="afffffa"/>
                                <w:ind w:firstLine="0"/>
                                <w:rPr>
                                  <w:i w:val="0"/>
                                  <w:sz w:val="18"/>
                                </w:rPr>
                              </w:pPr>
                              <w:r w:rsidRPr="005A0A1B">
                                <w:rPr>
                                  <w:i w:val="0"/>
                                  <w:sz w:val="18"/>
                                </w:rPr>
                                <w:t>Дата</w:t>
                              </w:r>
                            </w:p>
                            <w:p w14:paraId="3C2521F6" w14:textId="77777777" w:rsidR="00A30015" w:rsidRPr="0024446F" w:rsidRDefault="00A30015" w:rsidP="00A30015">
                              <w:pPr>
                                <w:pStyle w:val="afffffa"/>
                                <w:rPr>
                                  <w:i w:val="0"/>
                                  <w:iCs/>
                                </w:rPr>
                              </w:pPr>
                            </w:p>
                          </w:txbxContent>
                        </wps:txbx>
                        <wps:bodyPr rot="0" vert="horz" wrap="square" lIns="12700" tIns="12700" rIns="12700" bIns="12700" anchor="t" anchorCtr="0" upright="1">
                          <a:noAutofit/>
                        </wps:bodyPr>
                      </wps:wsp>
                      <wps:wsp>
                        <wps:cNvPr id="376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A3FD7D" w14:textId="77777777" w:rsidR="00A30015" w:rsidRPr="00762311" w:rsidRDefault="00A30015" w:rsidP="00A30015">
                              <w:pPr>
                                <w:pStyle w:val="afffffa"/>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3765"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52E74F" w14:textId="77777777" w:rsidR="00A30015" w:rsidRPr="00762311" w:rsidRDefault="00A30015" w:rsidP="00A30015">
                              <w:pPr>
                                <w:pStyle w:val="afffffa"/>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376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EDA2F" w14:textId="77777777" w:rsidR="00A30015" w:rsidRPr="008B3AF8" w:rsidRDefault="00A30015" w:rsidP="00A30015">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036527DA" w14:textId="77777777" w:rsidR="00A30015" w:rsidRPr="009005BC" w:rsidRDefault="00A30015" w:rsidP="00A30015"/>
                          </w:txbxContent>
                        </wps:txbx>
                        <wps:bodyPr rot="0" vert="horz" wrap="square" lIns="12700" tIns="12700" rIns="12700" bIns="12700" anchor="t" anchorCtr="0" upright="1">
                          <a:noAutofit/>
                        </wps:bodyPr>
                      </wps:wsp>
                      <wps:wsp>
                        <wps:cNvPr id="376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72" name="Group 77"/>
                        <wpg:cNvGrpSpPr>
                          <a:grpSpLocks/>
                        </wpg:cNvGrpSpPr>
                        <wpg:grpSpPr bwMode="auto">
                          <a:xfrm>
                            <a:off x="1144" y="14935"/>
                            <a:ext cx="2507" cy="240"/>
                            <a:chOff x="0" y="0"/>
                            <a:chExt cx="19999" cy="20000"/>
                          </a:xfrm>
                        </wpg:grpSpPr>
                        <wps:wsp>
                          <wps:cNvPr id="377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95941B" w14:textId="77777777" w:rsidR="00A30015" w:rsidRPr="00391803" w:rsidRDefault="00A30015" w:rsidP="00A30015">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377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E3A28" w14:textId="77777777" w:rsidR="00A30015" w:rsidRPr="00B45599" w:rsidRDefault="00A30015" w:rsidP="00A30015">
                                <w:pPr>
                                  <w:ind w:firstLine="0"/>
                                  <w:jc w:val="left"/>
                                  <w:rPr>
                                    <w:i/>
                                    <w:sz w:val="18"/>
                                    <w:szCs w:val="18"/>
                                  </w:rPr>
                                </w:pPr>
                                <w:r>
                                  <w:rPr>
                                    <w:i/>
                                    <w:sz w:val="18"/>
                                    <w:szCs w:val="18"/>
                                  </w:rPr>
                                  <w:t>Корень М.А.</w:t>
                                </w:r>
                              </w:p>
                              <w:p w14:paraId="1C39CBF4" w14:textId="77777777" w:rsidR="00A30015" w:rsidRPr="00B45599" w:rsidRDefault="00A30015" w:rsidP="00A30015">
                                <w:pPr>
                                  <w:ind w:firstLine="0"/>
                                  <w:jc w:val="left"/>
                                  <w:rPr>
                                    <w:i/>
                                    <w:sz w:val="18"/>
                                    <w:szCs w:val="18"/>
                                  </w:rPr>
                                </w:pPr>
                              </w:p>
                              <w:p w14:paraId="705204B0" w14:textId="77777777" w:rsidR="00A30015" w:rsidRPr="00391803" w:rsidRDefault="00A30015" w:rsidP="00A30015">
                                <w:pPr>
                                  <w:ind w:firstLine="0"/>
                                  <w:rPr>
                                    <w:i/>
                                    <w:iCs/>
                                    <w:sz w:val="18"/>
                                    <w:szCs w:val="18"/>
                                  </w:rPr>
                                </w:pPr>
                              </w:p>
                            </w:txbxContent>
                          </wps:txbx>
                          <wps:bodyPr rot="0" vert="horz" wrap="square" lIns="12700" tIns="12700" rIns="12700" bIns="12700" anchor="t" anchorCtr="0" upright="1">
                            <a:noAutofit/>
                          </wps:bodyPr>
                        </wps:wsp>
                      </wpg:grpSp>
                      <wpg:grpSp>
                        <wpg:cNvPr id="3775" name="Group 80"/>
                        <wpg:cNvGrpSpPr>
                          <a:grpSpLocks/>
                        </wpg:cNvGrpSpPr>
                        <wpg:grpSpPr bwMode="auto">
                          <a:xfrm>
                            <a:off x="1144" y="15204"/>
                            <a:ext cx="2507" cy="239"/>
                            <a:chOff x="0" y="0"/>
                            <a:chExt cx="19995" cy="20000"/>
                          </a:xfrm>
                        </wpg:grpSpPr>
                        <wps:wsp>
                          <wps:cNvPr id="390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AED536" w14:textId="77777777" w:rsidR="00A30015" w:rsidRPr="00391803" w:rsidRDefault="00A30015" w:rsidP="00A30015">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390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200D5"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3906" name="Group 83"/>
                        <wpg:cNvGrpSpPr>
                          <a:grpSpLocks/>
                        </wpg:cNvGrpSpPr>
                        <wpg:grpSpPr bwMode="auto">
                          <a:xfrm>
                            <a:off x="1144" y="15479"/>
                            <a:ext cx="2507" cy="239"/>
                            <a:chOff x="0" y="0"/>
                            <a:chExt cx="19999" cy="20000"/>
                          </a:xfrm>
                        </wpg:grpSpPr>
                        <wps:wsp>
                          <wps:cNvPr id="390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850C9" w14:textId="77777777" w:rsidR="00A30015" w:rsidRPr="004F5CE6" w:rsidRDefault="00A30015" w:rsidP="00A30015">
                                <w:pPr>
                                  <w:pStyle w:val="afffffc"/>
                                  <w:ind w:firstLine="0"/>
                                </w:pPr>
                              </w:p>
                            </w:txbxContent>
                          </wps:txbx>
                          <wps:bodyPr rot="0" vert="horz" wrap="square" lIns="12700" tIns="12700" rIns="12700" bIns="12700" anchor="t" anchorCtr="0" upright="1">
                            <a:noAutofit/>
                          </wps:bodyPr>
                        </wps:wsp>
                        <wps:wsp>
                          <wps:cNvPr id="390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61A459" w14:textId="77777777" w:rsidR="00A30015" w:rsidRPr="0007115C" w:rsidRDefault="00A30015" w:rsidP="00A30015">
                                <w:pPr>
                                  <w:ind w:firstLine="0"/>
                                </w:pPr>
                              </w:p>
                            </w:txbxContent>
                          </wps:txbx>
                          <wps:bodyPr rot="0" vert="horz" wrap="square" lIns="12700" tIns="12700" rIns="12700" bIns="12700" anchor="t" anchorCtr="0" upright="1">
                            <a:noAutofit/>
                          </wps:bodyPr>
                        </wps:wsp>
                      </wpg:grpSp>
                      <wpg:grpSp>
                        <wpg:cNvPr id="3909" name="Group 86"/>
                        <wpg:cNvGrpSpPr>
                          <a:grpSpLocks/>
                        </wpg:cNvGrpSpPr>
                        <wpg:grpSpPr bwMode="auto">
                          <a:xfrm>
                            <a:off x="1144" y="15746"/>
                            <a:ext cx="2507" cy="241"/>
                            <a:chOff x="0" y="0"/>
                            <a:chExt cx="20002" cy="20000"/>
                          </a:xfrm>
                        </wpg:grpSpPr>
                        <wps:wsp>
                          <wps:cNvPr id="391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2C1300" w14:textId="77777777" w:rsidR="00A30015" w:rsidRPr="00391803" w:rsidRDefault="00A30015" w:rsidP="00A30015">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391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1F75C"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62FB4229" w14:textId="77777777" w:rsidR="00A30015" w:rsidRPr="00395B4C" w:rsidRDefault="00A30015" w:rsidP="00A30015">
                                <w:pPr>
                                  <w:pStyle w:val="affffe"/>
                                  <w:rPr>
                                    <w:rFonts w:ascii="Times New Roman" w:hAnsi="Times New Roman"/>
                                  </w:rPr>
                                </w:pPr>
                              </w:p>
                            </w:txbxContent>
                          </wps:txbx>
                          <wps:bodyPr rot="0" vert="horz" wrap="square" lIns="12700" tIns="12700" rIns="12700" bIns="12700" anchor="t" anchorCtr="0" upright="1">
                            <a:noAutofit/>
                          </wps:bodyPr>
                        </wps:wsp>
                      </wpg:grpSp>
                      <wpg:grpSp>
                        <wpg:cNvPr id="3912" name="Group 89"/>
                        <wpg:cNvGrpSpPr>
                          <a:grpSpLocks/>
                        </wpg:cNvGrpSpPr>
                        <wpg:grpSpPr bwMode="auto">
                          <a:xfrm>
                            <a:off x="1144" y="16014"/>
                            <a:ext cx="2524" cy="240"/>
                            <a:chOff x="0" y="0"/>
                            <a:chExt cx="20135" cy="20000"/>
                          </a:xfrm>
                        </wpg:grpSpPr>
                        <wps:wsp>
                          <wps:cNvPr id="391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A0E97B" w14:textId="77777777" w:rsidR="00A30015" w:rsidRPr="005D4ABD" w:rsidRDefault="00A30015" w:rsidP="00A30015">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391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BDBD07" w14:textId="77777777" w:rsidR="00A30015" w:rsidRPr="00395B4C" w:rsidRDefault="00A30015" w:rsidP="00A30015">
                                <w:pPr>
                                  <w:pStyle w:val="afffffc"/>
                                  <w:ind w:firstLine="0"/>
                                  <w:rPr>
                                    <w:sz w:val="18"/>
                                  </w:rPr>
                                </w:pPr>
                                <w:proofErr w:type="spellStart"/>
                                <w:r w:rsidRPr="00395B4C">
                                  <w:rPr>
                                    <w:sz w:val="18"/>
                                  </w:rPr>
                                  <w:t>Блинова</w:t>
                                </w:r>
                                <w:proofErr w:type="spellEnd"/>
                                <w:r w:rsidRPr="00395B4C">
                                  <w:rPr>
                                    <w:sz w:val="18"/>
                                  </w:rPr>
                                  <w:t xml:space="preserve"> Е.А.</w:t>
                                </w:r>
                              </w:p>
                              <w:p w14:paraId="20096B1E" w14:textId="77777777" w:rsidR="00A30015" w:rsidRPr="00395B4C" w:rsidRDefault="00A30015" w:rsidP="00A30015">
                                <w:pPr>
                                  <w:pStyle w:val="affffe"/>
                                  <w:rPr>
                                    <w:rFonts w:ascii="Times New Roman" w:hAnsi="Times New Roman"/>
                                  </w:rPr>
                                </w:pPr>
                              </w:p>
                            </w:txbxContent>
                          </wps:txbx>
                          <wps:bodyPr rot="0" vert="horz" wrap="square" lIns="12700" tIns="12700" rIns="12700" bIns="12700" anchor="t" anchorCtr="0" upright="1">
                            <a:noAutofit/>
                          </wps:bodyPr>
                        </wps:wsp>
                      </wpg:grpSp>
                      <wps:wsp>
                        <wps:cNvPr id="391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F47BC" w14:textId="0A180623" w:rsidR="00A30015" w:rsidRPr="008B3AF8" w:rsidRDefault="00ED1FF6" w:rsidP="00A30015">
                              <w:pPr>
                                <w:pStyle w:val="affffe"/>
                                <w:jc w:val="center"/>
                                <w:rPr>
                                  <w:rFonts w:ascii="Times New Roman" w:hAnsi="Times New Roman"/>
                                  <w:sz w:val="24"/>
                                  <w:lang w:val="ru-RU"/>
                                </w:rPr>
                              </w:pPr>
                              <w:r>
                                <w:rPr>
                                  <w:rFonts w:ascii="Times New Roman" w:hAnsi="Times New Roman"/>
                                  <w:sz w:val="24"/>
                                  <w:lang w:val="ru-RU"/>
                                </w:rPr>
                                <w:t>Приложение В</w:t>
                              </w:r>
                            </w:p>
                          </w:txbxContent>
                        </wps:txbx>
                        <wps:bodyPr rot="0" vert="horz" wrap="square" lIns="12700" tIns="12700" rIns="12700" bIns="12700" anchor="ctr" anchorCtr="0" upright="1">
                          <a:noAutofit/>
                        </wps:bodyPr>
                      </wps:wsp>
                      <wps:wsp>
                        <wps:cNvPr id="391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B9D1C" w14:textId="77777777" w:rsidR="00A30015" w:rsidRPr="00762311" w:rsidRDefault="00A30015" w:rsidP="00A30015">
                              <w:pPr>
                                <w:pStyle w:val="afffffa"/>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392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F33DED" w14:textId="77777777" w:rsidR="00A30015" w:rsidRPr="00762311" w:rsidRDefault="00A30015" w:rsidP="00A30015">
                              <w:pPr>
                                <w:pStyle w:val="afffffa"/>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392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486B9" w14:textId="77777777" w:rsidR="00A30015" w:rsidRPr="003A1717" w:rsidRDefault="00A30015" w:rsidP="00A30015">
                              <w:pPr>
                                <w:pStyle w:val="afffffa"/>
                                <w:ind w:firstLine="0"/>
                                <w:rPr>
                                  <w:i w:val="0"/>
                                  <w:sz w:val="18"/>
                                  <w:lang w:val="en-US"/>
                                </w:rPr>
                              </w:pPr>
                              <w:r>
                                <w:rPr>
                                  <w:i w:val="0"/>
                                  <w:sz w:val="18"/>
                                  <w:lang w:val="en-US"/>
                                </w:rPr>
                                <w:t>1</w:t>
                              </w:r>
                            </w:p>
                          </w:txbxContent>
                        </wps:txbx>
                        <wps:bodyPr rot="0" vert="horz" wrap="square" lIns="12700" tIns="12700" rIns="12700" bIns="12700" anchor="t" anchorCtr="0" upright="1">
                          <a:noAutofit/>
                        </wps:bodyPr>
                      </wps:wsp>
                      <wps:wsp>
                        <wps:cNvPr id="392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25"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CD3905" w14:textId="77777777" w:rsidR="00A30015" w:rsidRPr="008B3AF8" w:rsidRDefault="00A30015" w:rsidP="00A30015">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37F8B" id="_x0000_s1749" style="position:absolute;left:0;text-align:left;margin-left:-31.2pt;margin-top:-49.4pt;width:524.4pt;height:807.85pt;z-index:25182617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">
                <v:rect id="Rectangle 54" o:spid="_x0000_s175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" filled="f" strokeweight="2pt"/>
                <v:line id="Line 55" o:spid="_x0000_s1751"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" strokeweight="2pt"/>
                <v:line id="Line 56" o:spid="_x0000_s175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" strokeweight="2pt"/>
                <v:line id="Line 57" o:spid="_x0000_s175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" strokeweight="2pt"/>
                <v:line id="Line 58" o:spid="_x0000_s175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" strokeweight="2pt"/>
                <v:line id="Line 59" o:spid="_x0000_s175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" strokeweight="2pt"/>
                <v:line id="Line 60" o:spid="_x0000_s175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" strokeweight="2pt"/>
                <v:line id="Line 61" o:spid="_x0000_s175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" strokeweight="2pt"/>
                <v:line id="Line 62" o:spid="_x0000_s175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" strokeweight="1pt"/>
                <v:line id="Line 63" o:spid="_x0000_s175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" strokeweight="1pt"/>
                <v:rect id="Rectangle 64" o:spid="_x0000_s1760"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" filled="f" stroked="f" strokeweight=".25pt">
                  <v:textbox inset="1pt,1pt,1pt,1pt">
                    <w:txbxContent>
                      <w:p w14:paraId="0BC37BD6" w14:textId="77777777" w:rsidR="00A30015" w:rsidRDefault="00A30015" w:rsidP="00A30015">
                        <w:pPr>
                          <w:pStyle w:val="afffffa"/>
                        </w:pPr>
                      </w:p>
                    </w:txbxContent>
                  </v:textbox>
                </v:rect>
                <v:rect id="Rectangle 65" o:spid="_x0000_s1761"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" filled="f" stroked="f" strokeweight=".25pt">
                  <v:textbox inset="1pt,1pt,1pt,1pt">
                    <w:txbxContent>
                      <w:p w14:paraId="7625D461" w14:textId="77777777" w:rsidR="00A30015" w:rsidRDefault="00A30015" w:rsidP="00A30015">
                        <w:pPr>
                          <w:pStyle w:val="afffffa"/>
                        </w:pPr>
                      </w:p>
                    </w:txbxContent>
                  </v:textbox>
                </v:rect>
                <v:rect id="Rectangle 66" o:spid="_x0000_s176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" filled="f" stroked="f" strokeweight=".25pt">
                  <v:textbox inset="1pt,1pt,1pt,1pt">
                    <w:txbxContent>
                      <w:p w14:paraId="661C6BB2" w14:textId="77777777" w:rsidR="00A30015" w:rsidRPr="005A0A1B" w:rsidRDefault="00A30015" w:rsidP="00A30015">
                        <w:pPr>
                          <w:pStyle w:val="afffffa"/>
                          <w:ind w:firstLine="0"/>
                          <w:rPr>
                            <w:i w:val="0"/>
                            <w:sz w:val="18"/>
                          </w:rPr>
                        </w:pPr>
                        <w:r w:rsidRPr="005A0A1B">
                          <w:rPr>
                            <w:i w:val="0"/>
                            <w:sz w:val="18"/>
                          </w:rPr>
                          <w:t>ФИО</w:t>
                        </w:r>
                      </w:p>
                      <w:p w14:paraId="6B5C88CB" w14:textId="77777777" w:rsidR="00A30015" w:rsidRPr="0024446F" w:rsidRDefault="00A30015" w:rsidP="00A30015">
                        <w:pPr>
                          <w:pStyle w:val="afffffa"/>
                          <w:rPr>
                            <w:i w:val="0"/>
                            <w:iCs/>
                          </w:rPr>
                        </w:pPr>
                      </w:p>
                    </w:txbxContent>
                  </v:textbox>
                </v:rect>
                <v:rect id="Rectangle 67" o:spid="_x0000_s176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" filled="f" stroked="f" strokeweight=".25pt">
                  <v:textbox inset="1pt,1pt,1pt,1pt">
                    <w:txbxContent>
                      <w:p w14:paraId="7C1C4EBC" w14:textId="77777777" w:rsidR="00A30015" w:rsidRPr="005A0A1B" w:rsidRDefault="00A30015" w:rsidP="00A30015">
                        <w:pPr>
                          <w:pStyle w:val="afffffa"/>
                          <w:ind w:firstLine="0"/>
                          <w:rPr>
                            <w:i w:val="0"/>
                            <w:sz w:val="18"/>
                          </w:rPr>
                        </w:pPr>
                        <w:r w:rsidRPr="005A0A1B">
                          <w:rPr>
                            <w:i w:val="0"/>
                            <w:sz w:val="18"/>
                          </w:rPr>
                          <w:t>Подпись</w:t>
                        </w:r>
                      </w:p>
                      <w:p w14:paraId="65056E7E" w14:textId="77777777" w:rsidR="00A30015" w:rsidRPr="0024446F" w:rsidRDefault="00A30015" w:rsidP="00A30015">
                        <w:pPr>
                          <w:pStyle w:val="afffffa"/>
                          <w:rPr>
                            <w:i w:val="0"/>
                            <w:iCs/>
                          </w:rPr>
                        </w:pPr>
                      </w:p>
                    </w:txbxContent>
                  </v:textbox>
                </v:rect>
                <v:rect id="Rectangle 68" o:spid="_x0000_s176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" filled="f" stroked="f" strokeweight=".25pt">
                  <v:textbox inset="1pt,1pt,1pt,1pt">
                    <w:txbxContent>
                      <w:p w14:paraId="12901292" w14:textId="77777777" w:rsidR="00A30015" w:rsidRPr="005A0A1B" w:rsidRDefault="00A30015" w:rsidP="00A30015">
                        <w:pPr>
                          <w:pStyle w:val="afffffa"/>
                          <w:ind w:firstLine="0"/>
                          <w:rPr>
                            <w:i w:val="0"/>
                            <w:sz w:val="18"/>
                          </w:rPr>
                        </w:pPr>
                        <w:r w:rsidRPr="005A0A1B">
                          <w:rPr>
                            <w:i w:val="0"/>
                            <w:sz w:val="18"/>
                          </w:rPr>
                          <w:t>Дата</w:t>
                        </w:r>
                      </w:p>
                      <w:p w14:paraId="3C2521F6" w14:textId="77777777" w:rsidR="00A30015" w:rsidRPr="0024446F" w:rsidRDefault="00A30015" w:rsidP="00A30015">
                        <w:pPr>
                          <w:pStyle w:val="afffffa"/>
                          <w:rPr>
                            <w:i w:val="0"/>
                            <w:iCs/>
                          </w:rPr>
                        </w:pPr>
                      </w:p>
                    </w:txbxContent>
                  </v:textbox>
                </v:rect>
                <v:rect id="Rectangle 69" o:spid="_x0000_s176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" filled="f" stroked="f" strokeweight=".25pt">
                  <v:textbox inset="1pt,1pt,1pt,1pt">
                    <w:txbxContent>
                      <w:p w14:paraId="1FA3FD7D" w14:textId="77777777" w:rsidR="00A30015" w:rsidRPr="00762311" w:rsidRDefault="00A30015" w:rsidP="00A30015">
                        <w:pPr>
                          <w:pStyle w:val="afffffa"/>
                          <w:ind w:firstLine="0"/>
                          <w:rPr>
                            <w:i w:val="0"/>
                            <w:iCs/>
                            <w:sz w:val="18"/>
                          </w:rPr>
                        </w:pPr>
                        <w:r w:rsidRPr="00762311">
                          <w:rPr>
                            <w:i w:val="0"/>
                            <w:iCs/>
                            <w:sz w:val="18"/>
                          </w:rPr>
                          <w:t>Лист</w:t>
                        </w:r>
                      </w:p>
                    </w:txbxContent>
                  </v:textbox>
                </v:rect>
                <v:rect id="_x0000_s1766"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" filled="f" stroked="f" strokeweight=".25pt">
                  <v:textbox inset="1pt,1pt,1pt,1pt">
                    <w:txbxContent>
                      <w:p w14:paraId="4D52E74F" w14:textId="77777777" w:rsidR="00A30015" w:rsidRPr="00762311" w:rsidRDefault="00A30015" w:rsidP="00A30015">
                        <w:pPr>
                          <w:pStyle w:val="afffffa"/>
                          <w:ind w:firstLine="0"/>
                          <w:rPr>
                            <w:i w:val="0"/>
                            <w:sz w:val="18"/>
                          </w:rPr>
                        </w:pPr>
                        <w:r w:rsidRPr="00762311">
                          <w:rPr>
                            <w:i w:val="0"/>
                            <w:sz w:val="18"/>
                          </w:rPr>
                          <w:t>1</w:t>
                        </w:r>
                      </w:p>
                    </w:txbxContent>
                  </v:textbox>
                </v:rect>
                <v:rect id="Rectangle 71" o:spid="_x0000_s1767"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" filled="f" stroked="f" strokeweight=".25pt">
                  <v:textbox inset="1pt,1pt,1pt,1pt">
                    <w:txbxContent>
                      <w:p w14:paraId="5FDEDA2F" w14:textId="77777777" w:rsidR="00A30015" w:rsidRPr="008B3AF8" w:rsidRDefault="00A30015" w:rsidP="00A30015">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036527DA" w14:textId="77777777" w:rsidR="00A30015" w:rsidRPr="009005BC" w:rsidRDefault="00A30015" w:rsidP="00A30015"/>
                    </w:txbxContent>
                  </v:textbox>
                </v:rect>
                <v:line id="Line 72" o:spid="_x0000_s176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" strokeweight="2pt"/>
                <v:line id="Line 73" o:spid="_x0000_s176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" strokeweight="2pt"/>
                <v:line id="Line 74" o:spid="_x0000_s177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" strokeweight="1pt"/>
                <v:line id="Line 75" o:spid="_x0000_s177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" strokeweight="1pt"/>
                <v:line id="Line 76" o:spid="_x0000_s177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" strokeweight="1pt"/>
                <v:group id="Group 77" o:spid="_x0000_s177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">
                  <v:rect id="Rectangle 78" o:spid="_x0000_s17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" filled="f" stroked="f" strokeweight=".25pt">
                    <v:textbox inset="1pt,1pt,1pt,1pt">
                      <w:txbxContent>
                        <w:p w14:paraId="2895941B" w14:textId="77777777" w:rsidR="00A30015" w:rsidRPr="00391803" w:rsidRDefault="00A30015" w:rsidP="00A30015">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7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" filled="f" stroked="f" strokeweight=".25pt">
                    <v:textbox inset="1pt,1pt,1pt,1pt">
                      <w:txbxContent>
                        <w:p w14:paraId="26EE3A28" w14:textId="77777777" w:rsidR="00A30015" w:rsidRPr="00B45599" w:rsidRDefault="00A30015" w:rsidP="00A30015">
                          <w:pPr>
                            <w:ind w:firstLine="0"/>
                            <w:jc w:val="left"/>
                            <w:rPr>
                              <w:i/>
                              <w:sz w:val="18"/>
                              <w:szCs w:val="18"/>
                            </w:rPr>
                          </w:pPr>
                          <w:r>
                            <w:rPr>
                              <w:i/>
                              <w:sz w:val="18"/>
                              <w:szCs w:val="18"/>
                            </w:rPr>
                            <w:t>Корень М.А.</w:t>
                          </w:r>
                        </w:p>
                        <w:p w14:paraId="1C39CBF4" w14:textId="77777777" w:rsidR="00A30015" w:rsidRPr="00B45599" w:rsidRDefault="00A30015" w:rsidP="00A30015">
                          <w:pPr>
                            <w:ind w:firstLine="0"/>
                            <w:jc w:val="left"/>
                            <w:rPr>
                              <w:i/>
                              <w:sz w:val="18"/>
                              <w:szCs w:val="18"/>
                            </w:rPr>
                          </w:pPr>
                        </w:p>
                        <w:p w14:paraId="705204B0" w14:textId="77777777" w:rsidR="00A30015" w:rsidRPr="00391803" w:rsidRDefault="00A30015" w:rsidP="00A30015">
                          <w:pPr>
                            <w:ind w:firstLine="0"/>
                            <w:rPr>
                              <w:i/>
                              <w:iCs/>
                              <w:sz w:val="18"/>
                              <w:szCs w:val="18"/>
                            </w:rPr>
                          </w:pPr>
                        </w:p>
                      </w:txbxContent>
                    </v:textbox>
                  </v:rect>
                </v:group>
                <v:group id="Group 80" o:spid="_x0000_s1776"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">
                  <v:rect id="Rectangle 81" o:spid="_x0000_s17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" filled="f" stroked="f" strokeweight=".25pt">
                    <v:textbox inset="1pt,1pt,1pt,1pt">
                      <w:txbxContent>
                        <w:p w14:paraId="07AED536" w14:textId="77777777" w:rsidR="00A30015" w:rsidRPr="00391803" w:rsidRDefault="00A30015" w:rsidP="00A30015">
                          <w:pPr>
                            <w:pStyle w:val="afffffc"/>
                            <w:ind w:firstLine="0"/>
                          </w:pPr>
                          <w:r w:rsidRPr="00391803">
                            <w:t xml:space="preserve"> </w:t>
                          </w:r>
                          <w:r w:rsidRPr="00391803">
                            <w:rPr>
                              <w:i w:val="0"/>
                              <w:sz w:val="18"/>
                            </w:rPr>
                            <w:t>Пров</w:t>
                          </w:r>
                          <w:r w:rsidRPr="00391803">
                            <w:rPr>
                              <w:sz w:val="18"/>
                            </w:rPr>
                            <w:t>.</w:t>
                          </w:r>
                        </w:p>
                      </w:txbxContent>
                    </v:textbox>
                  </v:rect>
                  <v:rect id="Rectangle 82" o:spid="_x0000_s1778"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" filled="f" stroked="f" strokeweight=".25pt">
                    <v:textbox inset="1pt,1pt,1pt,1pt">
                      <w:txbxContent>
                        <w:p w14:paraId="0EC200D5"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v:textbox>
                  </v:rect>
                </v:group>
                <v:group id="Group 83" o:spid="_x0000_s177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">
                  <v:rect id="Rectangle 84" o:spid="_x0000_s17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" filled="f" stroked="f" strokeweight=".25pt">
                    <v:textbox inset="1pt,1pt,1pt,1pt">
                      <w:txbxContent>
                        <w:p w14:paraId="6C4850C9" w14:textId="77777777" w:rsidR="00A30015" w:rsidRPr="004F5CE6" w:rsidRDefault="00A30015" w:rsidP="00A30015">
                          <w:pPr>
                            <w:pStyle w:val="afffffc"/>
                            <w:ind w:firstLine="0"/>
                          </w:pPr>
                        </w:p>
                      </w:txbxContent>
                    </v:textbox>
                  </v:rect>
                  <v:rect id="Rectangle 85" o:spid="_x0000_s17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" filled="f" stroked="f" strokeweight=".25pt">
                    <v:textbox inset="1pt,1pt,1pt,1pt">
                      <w:txbxContent>
                        <w:p w14:paraId="7661A459" w14:textId="77777777" w:rsidR="00A30015" w:rsidRPr="0007115C" w:rsidRDefault="00A30015" w:rsidP="00A30015">
                          <w:pPr>
                            <w:ind w:firstLine="0"/>
                          </w:pPr>
                        </w:p>
                      </w:txbxContent>
                    </v:textbox>
                  </v:rect>
                </v:group>
                <v:group id="Group 86" o:spid="_x0000_s1782"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">
                  <v:rect id="Rectangle 87" o:spid="_x0000_s17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" filled="f" stroked="f" strokeweight=".25pt">
                    <v:textbox inset="1pt,1pt,1pt,1pt">
                      <w:txbxContent>
                        <w:p w14:paraId="3F2C1300" w14:textId="77777777" w:rsidR="00A30015" w:rsidRPr="00391803" w:rsidRDefault="00A30015" w:rsidP="00A30015">
                          <w:pPr>
                            <w:pStyle w:val="afffffc"/>
                            <w:ind w:firstLine="0"/>
                            <w:rPr>
                              <w:i w:val="0"/>
                              <w:sz w:val="18"/>
                            </w:rPr>
                          </w:pPr>
                          <w:r w:rsidRPr="00391803">
                            <w:rPr>
                              <w:i w:val="0"/>
                              <w:sz w:val="18"/>
                            </w:rPr>
                            <w:t xml:space="preserve"> Н. контр.</w:t>
                          </w:r>
                        </w:p>
                      </w:txbxContent>
                    </v:textbox>
                  </v:rect>
                  <v:rect id="Rectangle 88" o:spid="_x0000_s1784"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" filled="f" stroked="f" strokeweight=".25pt">
                    <v:textbox inset="1pt,1pt,1pt,1pt">
                      <w:txbxContent>
                        <w:p w14:paraId="2681F75C"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62FB4229" w14:textId="77777777" w:rsidR="00A30015" w:rsidRPr="00395B4C" w:rsidRDefault="00A30015" w:rsidP="00A30015">
                          <w:pPr>
                            <w:pStyle w:val="affffe"/>
                            <w:rPr>
                              <w:rFonts w:ascii="Times New Roman" w:hAnsi="Times New Roman"/>
                            </w:rPr>
                          </w:pPr>
                        </w:p>
                      </w:txbxContent>
                    </v:textbox>
                  </v:rect>
                </v:group>
                <v:group id="Group 89" o:spid="_x0000_s1785"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">
                  <v:rect id="Rectangle 90" o:spid="_x0000_s17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" filled="f" stroked="f" strokeweight=".25pt">
                    <v:textbox inset="1pt,1pt,1pt,1pt">
                      <w:txbxContent>
                        <w:p w14:paraId="3BA0E97B" w14:textId="77777777" w:rsidR="00A30015" w:rsidRPr="005D4ABD" w:rsidRDefault="00A30015" w:rsidP="00A30015">
                          <w:pPr>
                            <w:pStyle w:val="afffffc"/>
                            <w:ind w:firstLine="0"/>
                            <w:rPr>
                              <w:sz w:val="18"/>
                            </w:rPr>
                          </w:pPr>
                          <w:r w:rsidRPr="005D4ABD">
                            <w:rPr>
                              <w:sz w:val="18"/>
                            </w:rPr>
                            <w:t xml:space="preserve"> </w:t>
                          </w:r>
                          <w:r w:rsidRPr="00391803">
                            <w:rPr>
                              <w:i w:val="0"/>
                              <w:sz w:val="18"/>
                            </w:rPr>
                            <w:t>Утв.</w:t>
                          </w:r>
                        </w:p>
                      </w:txbxContent>
                    </v:textbox>
                  </v:rect>
                  <v:rect id="Rectangle 91" o:spid="_x0000_s1787"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" filled="f" stroked="f" strokeweight=".25pt">
                    <v:textbox inset="1pt,1pt,1pt,1pt">
                      <w:txbxContent>
                        <w:p w14:paraId="0EBDBD07" w14:textId="77777777" w:rsidR="00A30015" w:rsidRPr="00395B4C" w:rsidRDefault="00A30015" w:rsidP="00A30015">
                          <w:pPr>
                            <w:pStyle w:val="afffffc"/>
                            <w:ind w:firstLine="0"/>
                            <w:rPr>
                              <w:sz w:val="18"/>
                            </w:rPr>
                          </w:pPr>
                          <w:proofErr w:type="spellStart"/>
                          <w:r w:rsidRPr="00395B4C">
                            <w:rPr>
                              <w:sz w:val="18"/>
                            </w:rPr>
                            <w:t>Блинова</w:t>
                          </w:r>
                          <w:proofErr w:type="spellEnd"/>
                          <w:r w:rsidRPr="00395B4C">
                            <w:rPr>
                              <w:sz w:val="18"/>
                            </w:rPr>
                            <w:t xml:space="preserve"> Е.А.</w:t>
                          </w:r>
                        </w:p>
                        <w:p w14:paraId="20096B1E" w14:textId="77777777" w:rsidR="00A30015" w:rsidRPr="00395B4C" w:rsidRDefault="00A30015" w:rsidP="00A30015">
                          <w:pPr>
                            <w:pStyle w:val="affffe"/>
                            <w:rPr>
                              <w:rFonts w:ascii="Times New Roman" w:hAnsi="Times New Roman"/>
                            </w:rPr>
                          </w:pPr>
                        </w:p>
                      </w:txbxContent>
                    </v:textbox>
                  </v:rect>
                </v:group>
                <v:line id="Line 92" o:spid="_x0000_s178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" strokeweight="2pt"/>
                <v:rect id="Rectangle 93" o:spid="_x0000_s178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" filled="f" stroked="f" strokeweight=".25pt">
                  <v:textbox inset="1pt,1pt,1pt,1pt">
                    <w:txbxContent>
                      <w:p w14:paraId="732F47BC" w14:textId="0A180623" w:rsidR="00A30015" w:rsidRPr="008B3AF8" w:rsidRDefault="00ED1FF6" w:rsidP="00A30015">
                        <w:pPr>
                          <w:pStyle w:val="affffe"/>
                          <w:jc w:val="center"/>
                          <w:rPr>
                            <w:rFonts w:ascii="Times New Roman" w:hAnsi="Times New Roman"/>
                            <w:sz w:val="24"/>
                            <w:lang w:val="ru-RU"/>
                          </w:rPr>
                        </w:pPr>
                        <w:r>
                          <w:rPr>
                            <w:rFonts w:ascii="Times New Roman" w:hAnsi="Times New Roman"/>
                            <w:sz w:val="24"/>
                            <w:lang w:val="ru-RU"/>
                          </w:rPr>
                          <w:t>Приложение В</w:t>
                        </w:r>
                      </w:p>
                    </w:txbxContent>
                  </v:textbox>
                </v:rect>
                <v:line id="Line 94" o:spid="_x0000_s179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" strokeweight="2pt"/>
                <v:line id="Line 95" o:spid="_x0000_s179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" strokeweight="2pt"/>
                <v:line id="Line 96" o:spid="_x0000_s179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" strokeweight="2pt"/>
                <v:rect id="Rectangle 97" o:spid="_x0000_s179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" filled="f" stroked="f" strokeweight=".25pt">
                  <v:textbox inset="1pt,1pt,1pt,1pt">
                    <w:txbxContent>
                      <w:p w14:paraId="65FB9D1C" w14:textId="77777777" w:rsidR="00A30015" w:rsidRPr="00762311" w:rsidRDefault="00A30015" w:rsidP="00A30015">
                        <w:pPr>
                          <w:pStyle w:val="afffffa"/>
                          <w:ind w:firstLine="0"/>
                          <w:rPr>
                            <w:i w:val="0"/>
                            <w:iCs/>
                            <w:sz w:val="18"/>
                          </w:rPr>
                        </w:pPr>
                        <w:r w:rsidRPr="00762311">
                          <w:rPr>
                            <w:i w:val="0"/>
                            <w:iCs/>
                            <w:sz w:val="18"/>
                          </w:rPr>
                          <w:t>Лит.</w:t>
                        </w:r>
                      </w:p>
                    </w:txbxContent>
                  </v:textbox>
                </v:rect>
                <v:rect id="Rectangle 98" o:spid="_x0000_s179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" filled="f" stroked="f" strokeweight=".25pt">
                  <v:textbox inset="1pt,1pt,1pt,1pt">
                    <w:txbxContent>
                      <w:p w14:paraId="73F33DED" w14:textId="77777777" w:rsidR="00A30015" w:rsidRPr="00762311" w:rsidRDefault="00A30015" w:rsidP="00A30015">
                        <w:pPr>
                          <w:pStyle w:val="afffffa"/>
                          <w:ind w:firstLine="0"/>
                          <w:rPr>
                            <w:i w:val="0"/>
                            <w:iCs/>
                            <w:sz w:val="18"/>
                          </w:rPr>
                        </w:pPr>
                        <w:r w:rsidRPr="00762311">
                          <w:rPr>
                            <w:i w:val="0"/>
                            <w:iCs/>
                            <w:sz w:val="18"/>
                          </w:rPr>
                          <w:t>Листов</w:t>
                        </w:r>
                      </w:p>
                    </w:txbxContent>
                  </v:textbox>
                </v:rect>
                <v:rect id="Rectangle 99" o:spid="_x0000_s1795"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" filled="f" stroked="f" strokeweight=".25pt">
                  <v:textbox inset="1pt,1pt,1pt,1pt">
                    <w:txbxContent>
                      <w:p w14:paraId="4FC486B9" w14:textId="77777777" w:rsidR="00A30015" w:rsidRPr="003A1717" w:rsidRDefault="00A30015" w:rsidP="00A30015">
                        <w:pPr>
                          <w:pStyle w:val="afffffa"/>
                          <w:ind w:firstLine="0"/>
                          <w:rPr>
                            <w:i w:val="0"/>
                            <w:sz w:val="18"/>
                            <w:lang w:val="en-US"/>
                          </w:rPr>
                        </w:pPr>
                        <w:r>
                          <w:rPr>
                            <w:i w:val="0"/>
                            <w:sz w:val="18"/>
                            <w:lang w:val="en-US"/>
                          </w:rPr>
                          <w:t>1</w:t>
                        </w:r>
                      </w:p>
                    </w:txbxContent>
                  </v:textbox>
                </v:rect>
                <v:line id="Line 100" o:spid="_x0000_s179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" strokeweight="1pt"/>
                <v:line id="Line 101" o:spid="_x0000_s179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" strokeweight="1pt"/>
                <v:rect id="Rectangle 102" o:spid="_x0000_s1798"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" filled="f" stroked="f" strokeweight=".25pt">
                  <v:textbox inset="1pt,1pt,1pt,1pt">
                    <w:txbxContent>
                      <w:p w14:paraId="33CD3905" w14:textId="77777777" w:rsidR="00A30015" w:rsidRPr="008B3AF8" w:rsidRDefault="00A30015" w:rsidP="00A30015">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4233A1">
        <w:rPr>
          <w:b w:val="0"/>
        </w:rPr>
        <w:t>ПРИЛОЖЕНИЕ В</w:t>
      </w:r>
      <w:r w:rsidR="00A67AB8" w:rsidRPr="00F90F0E">
        <w:rPr>
          <w:b w:val="0"/>
        </w:rPr>
        <w:t>.</w:t>
      </w:r>
      <w:r w:rsidR="00A67AB8">
        <w:rPr>
          <w:b w:val="0"/>
        </w:rPr>
        <w:br/>
        <w:t>Диаграмма вариантов использования</w:t>
      </w:r>
      <w:bookmarkEnd w:id="145"/>
      <w:r w:rsidR="00A67AB8" w:rsidRPr="00F90F0E">
        <w:rPr>
          <w:b w:val="0"/>
        </w:rPr>
        <w:t xml:space="preserve"> </w:t>
      </w:r>
    </w:p>
    <w:p w14:paraId="0413CB39" w14:textId="6A52D1C6" w:rsidR="005B45DC" w:rsidRDefault="00041AE6" w:rsidP="00041AE6">
      <w:pPr>
        <w:ind w:firstLine="0"/>
        <w:jc w:val="center"/>
      </w:pPr>
      <w:r w:rsidRPr="00041AE6">
        <w:rPr>
          <w:noProof/>
          <w:lang w:eastAsia="ru-RU"/>
        </w:rPr>
        <w:drawing>
          <wp:inline distT="0" distB="0" distL="0" distR="0" wp14:anchorId="064681D5" wp14:editId="6ABBA03C">
            <wp:extent cx="5939790" cy="5344795"/>
            <wp:effectExtent l="19050" t="19050" r="22860" b="27305"/>
            <wp:docPr id="905654418" name="Рисунок 9056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5344795"/>
                    </a:xfrm>
                    <a:prstGeom prst="rect">
                      <a:avLst/>
                    </a:prstGeom>
                    <a:ln>
                      <a:solidFill>
                        <a:schemeClr val="tx1"/>
                      </a:solidFill>
                    </a:ln>
                  </pic:spPr>
                </pic:pic>
              </a:graphicData>
            </a:graphic>
          </wp:inline>
        </w:drawing>
      </w:r>
    </w:p>
    <w:p w14:paraId="4231D01C" w14:textId="65B2941A" w:rsidR="005B45DC" w:rsidRDefault="0010499F">
      <w:pPr>
        <w:ind w:firstLine="0"/>
        <w:jc w:val="left"/>
      </w:pPr>
      <w:r>
        <w:rPr>
          <w:noProof/>
          <w:lang w:eastAsia="ru-RU"/>
        </w:rPr>
        <mc:AlternateContent>
          <mc:Choice Requires="wps">
            <w:drawing>
              <wp:anchor distT="0" distB="0" distL="114300" distR="114300" simplePos="0" relativeHeight="251838464" behindDoc="0" locked="0" layoutInCell="1" allowOverlap="1" wp14:anchorId="07410AC0" wp14:editId="333C2AD1">
                <wp:simplePos x="0" y="0"/>
                <wp:positionH relativeFrom="column">
                  <wp:posOffset>4346575</wp:posOffset>
                </wp:positionH>
                <wp:positionV relativeFrom="page">
                  <wp:posOffset>9745980</wp:posOffset>
                </wp:positionV>
                <wp:extent cx="532765" cy="162560"/>
                <wp:effectExtent l="0" t="0" r="635" b="8890"/>
                <wp:wrapNone/>
                <wp:docPr id="431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12593" w14:textId="77777777" w:rsidR="0010499F" w:rsidRPr="0058383F" w:rsidRDefault="0010499F" w:rsidP="0010499F">
                            <w:pPr>
                              <w:pStyle w:val="afffffa"/>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07410AC0" id="_x0000_s1799" style="position:absolute;margin-left:342.25pt;margin-top:767.4pt;width:41.95pt;height:12.8pt;z-index:2518384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" filled="f" stroked="f" strokeweight=".25pt">
                <v:textbox inset="1pt,1pt,1pt,1pt">
                  <w:txbxContent>
                    <w:p w14:paraId="47412593" w14:textId="77777777" w:rsidR="0010499F" w:rsidRPr="0058383F" w:rsidRDefault="0010499F" w:rsidP="0010499F">
                      <w:pPr>
                        <w:pStyle w:val="afffffa"/>
                        <w:ind w:firstLine="0"/>
                        <w:rPr>
                          <w:i w:val="0"/>
                          <w:sz w:val="18"/>
                        </w:rPr>
                      </w:pPr>
                      <w:r w:rsidRPr="0058383F">
                        <w:rPr>
                          <w:i w:val="0"/>
                          <w:sz w:val="18"/>
                        </w:rPr>
                        <w:t>У</w:t>
                      </w:r>
                    </w:p>
                  </w:txbxContent>
                </v:textbox>
                <w10:wrap anchory="page"/>
              </v:rect>
            </w:pict>
          </mc:Fallback>
        </mc:AlternateContent>
      </w:r>
      <w:r w:rsidR="005B45DC">
        <w:br w:type="page"/>
      </w:r>
    </w:p>
    <w:bookmarkStart w:id="146" w:name="_Toc198277048"/>
    <w:p w14:paraId="4A5F3416" w14:textId="1406E634" w:rsidR="005B45DC" w:rsidRDefault="00671867" w:rsidP="005B45DC">
      <w:pPr>
        <w:pStyle w:val="afff9"/>
        <w:ind w:firstLine="0"/>
        <w:jc w:val="center"/>
        <w:rPr>
          <w:b w:val="0"/>
        </w:rPr>
      </w:pPr>
      <w:r>
        <w:rPr>
          <w:b w:val="0"/>
          <w:noProof/>
          <w:lang w:eastAsia="ru-RU"/>
        </w:rPr>
        <w:lastRenderedPageBreak/>
        <mc:AlternateContent>
          <mc:Choice Requires="wps">
            <w:drawing>
              <wp:anchor distT="0" distB="0" distL="114300" distR="114300" simplePos="0" relativeHeight="251847680" behindDoc="0" locked="0" layoutInCell="1" allowOverlap="1" wp14:anchorId="67BA0ED6" wp14:editId="56FF1CCC">
                <wp:simplePos x="0" y="0"/>
                <wp:positionH relativeFrom="column">
                  <wp:posOffset>5732145</wp:posOffset>
                </wp:positionH>
                <wp:positionV relativeFrom="paragraph">
                  <wp:posOffset>-410845</wp:posOffset>
                </wp:positionV>
                <wp:extent cx="289560" cy="220980"/>
                <wp:effectExtent l="0" t="0" r="15240" b="26670"/>
                <wp:wrapNone/>
                <wp:docPr id="69" name="Прямоугольник 69"/>
                <wp:cNvGraphicFramePr/>
                <a:graphic xmlns:a="http://schemas.openxmlformats.org/drawingml/2006/main">
                  <a:graphicData uri="http://schemas.microsoft.com/office/word/2010/wordprocessingShape">
                    <wps:wsp>
                      <wps:cNvSpPr/>
                      <wps:spPr>
                        <a:xfrm>
                          <a:off x="0" y="0"/>
                          <a:ext cx="289560" cy="2209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FE9520" id="Прямоугольник 69" o:spid="_x0000_s1026" style="position:absolute;margin-left:451.35pt;margin-top:-32.35pt;width:22.8pt;height:17.4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" fillcolor="white [3212]" strokecolor="white [3212]" strokeweight="1pt"/>
            </w:pict>
          </mc:Fallback>
        </mc:AlternateContent>
      </w:r>
      <w:r w:rsidR="00A30015" w:rsidRPr="00604221">
        <w:rPr>
          <w:b w:val="0"/>
          <w:noProof/>
          <w:lang w:eastAsia="ru-RU"/>
        </w:rPr>
        <mc:AlternateContent>
          <mc:Choice Requires="wpg">
            <w:drawing>
              <wp:anchor distT="0" distB="0" distL="114300" distR="114300" simplePos="0" relativeHeight="251828224" behindDoc="0" locked="0" layoutInCell="1" allowOverlap="1" wp14:anchorId="4DCFD319" wp14:editId="4B70838D">
                <wp:simplePos x="0" y="0"/>
                <wp:positionH relativeFrom="margin">
                  <wp:posOffset>-396240</wp:posOffset>
                </wp:positionH>
                <wp:positionV relativeFrom="margin">
                  <wp:posOffset>-627380</wp:posOffset>
                </wp:positionV>
                <wp:extent cx="6659880" cy="10259695"/>
                <wp:effectExtent l="0" t="0" r="26670" b="27305"/>
                <wp:wrapNone/>
                <wp:docPr id="3926"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392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1"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C7F79" w14:textId="77777777" w:rsidR="00A30015" w:rsidRDefault="00A30015" w:rsidP="00A30015">
                              <w:pPr>
                                <w:pStyle w:val="afffffa"/>
                              </w:pPr>
                            </w:p>
                          </w:txbxContent>
                        </wps:txbx>
                        <wps:bodyPr rot="0" vert="horz" wrap="square" lIns="12700" tIns="12700" rIns="12700" bIns="12700" anchor="t" anchorCtr="0" upright="1">
                          <a:noAutofit/>
                        </wps:bodyPr>
                      </wps:wsp>
                      <wps:wsp>
                        <wps:cNvPr id="394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77118" w14:textId="77777777" w:rsidR="00A30015" w:rsidRDefault="00A30015" w:rsidP="00A30015">
                              <w:pPr>
                                <w:pStyle w:val="afffffa"/>
                              </w:pPr>
                            </w:p>
                          </w:txbxContent>
                        </wps:txbx>
                        <wps:bodyPr rot="0" vert="horz" wrap="square" lIns="12700" tIns="12700" rIns="12700" bIns="12700" anchor="t" anchorCtr="0" upright="1">
                          <a:noAutofit/>
                        </wps:bodyPr>
                      </wps:wsp>
                      <wps:wsp>
                        <wps:cNvPr id="394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0F805" w14:textId="77777777" w:rsidR="00A30015" w:rsidRPr="005A0A1B" w:rsidRDefault="00A30015" w:rsidP="00A30015">
                              <w:pPr>
                                <w:pStyle w:val="afffffa"/>
                                <w:ind w:firstLine="0"/>
                                <w:rPr>
                                  <w:i w:val="0"/>
                                  <w:sz w:val="18"/>
                                </w:rPr>
                              </w:pPr>
                              <w:r w:rsidRPr="005A0A1B">
                                <w:rPr>
                                  <w:i w:val="0"/>
                                  <w:sz w:val="18"/>
                                </w:rPr>
                                <w:t>ФИО</w:t>
                              </w:r>
                            </w:p>
                            <w:p w14:paraId="5D77A704" w14:textId="77777777" w:rsidR="00A30015" w:rsidRPr="0024446F" w:rsidRDefault="00A30015" w:rsidP="00A30015">
                              <w:pPr>
                                <w:pStyle w:val="afffffa"/>
                                <w:rPr>
                                  <w:i w:val="0"/>
                                  <w:iCs/>
                                </w:rPr>
                              </w:pPr>
                            </w:p>
                          </w:txbxContent>
                        </wps:txbx>
                        <wps:bodyPr rot="0" vert="horz" wrap="square" lIns="12700" tIns="12700" rIns="12700" bIns="12700" anchor="t" anchorCtr="0" upright="1">
                          <a:noAutofit/>
                        </wps:bodyPr>
                      </wps:wsp>
                      <wps:wsp>
                        <wps:cNvPr id="394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1554E" w14:textId="77777777" w:rsidR="00A30015" w:rsidRPr="005A0A1B" w:rsidRDefault="00A30015" w:rsidP="00A30015">
                              <w:pPr>
                                <w:pStyle w:val="afffffa"/>
                                <w:ind w:firstLine="0"/>
                                <w:rPr>
                                  <w:i w:val="0"/>
                                  <w:sz w:val="18"/>
                                </w:rPr>
                              </w:pPr>
                              <w:r w:rsidRPr="005A0A1B">
                                <w:rPr>
                                  <w:i w:val="0"/>
                                  <w:sz w:val="18"/>
                                </w:rPr>
                                <w:t>Подпись</w:t>
                              </w:r>
                            </w:p>
                            <w:p w14:paraId="25727717" w14:textId="77777777" w:rsidR="00A30015" w:rsidRPr="0024446F" w:rsidRDefault="00A30015" w:rsidP="00A30015">
                              <w:pPr>
                                <w:pStyle w:val="afffffa"/>
                                <w:rPr>
                                  <w:i w:val="0"/>
                                  <w:iCs/>
                                </w:rPr>
                              </w:pPr>
                            </w:p>
                          </w:txbxContent>
                        </wps:txbx>
                        <wps:bodyPr rot="0" vert="horz" wrap="square" lIns="12700" tIns="12700" rIns="12700" bIns="12700" anchor="t" anchorCtr="0" upright="1">
                          <a:noAutofit/>
                        </wps:bodyPr>
                      </wps:wsp>
                      <wps:wsp>
                        <wps:cNvPr id="394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19B0D3" w14:textId="77777777" w:rsidR="00A30015" w:rsidRPr="005A0A1B" w:rsidRDefault="00A30015" w:rsidP="00A30015">
                              <w:pPr>
                                <w:pStyle w:val="afffffa"/>
                                <w:ind w:firstLine="0"/>
                                <w:rPr>
                                  <w:i w:val="0"/>
                                  <w:sz w:val="18"/>
                                </w:rPr>
                              </w:pPr>
                              <w:r w:rsidRPr="005A0A1B">
                                <w:rPr>
                                  <w:i w:val="0"/>
                                  <w:sz w:val="18"/>
                                </w:rPr>
                                <w:t>Дата</w:t>
                              </w:r>
                            </w:p>
                            <w:p w14:paraId="73A14BB7" w14:textId="77777777" w:rsidR="00A30015" w:rsidRPr="0024446F" w:rsidRDefault="00A30015" w:rsidP="00A30015">
                              <w:pPr>
                                <w:pStyle w:val="afffffa"/>
                                <w:rPr>
                                  <w:i w:val="0"/>
                                  <w:iCs/>
                                </w:rPr>
                              </w:pPr>
                            </w:p>
                          </w:txbxContent>
                        </wps:txbx>
                        <wps:bodyPr rot="0" vert="horz" wrap="square" lIns="12700" tIns="12700" rIns="12700" bIns="12700" anchor="t" anchorCtr="0" upright="1">
                          <a:noAutofit/>
                        </wps:bodyPr>
                      </wps:wsp>
                      <wps:wsp>
                        <wps:cNvPr id="395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17C7F0" w14:textId="77777777" w:rsidR="00A30015" w:rsidRPr="00762311" w:rsidRDefault="00A30015" w:rsidP="00A30015">
                              <w:pPr>
                                <w:pStyle w:val="afffffa"/>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395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F15A8" w14:textId="77777777" w:rsidR="00A30015" w:rsidRPr="00762311" w:rsidRDefault="00A30015" w:rsidP="00A30015">
                              <w:pPr>
                                <w:pStyle w:val="afffffa"/>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395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140FFB" w14:textId="77777777" w:rsidR="00A30015" w:rsidRPr="008B3AF8" w:rsidRDefault="00A30015" w:rsidP="00A30015">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0BB5DC17" w14:textId="77777777" w:rsidR="00A30015" w:rsidRPr="009005BC" w:rsidRDefault="00A30015" w:rsidP="00A30015"/>
                          </w:txbxContent>
                        </wps:txbx>
                        <wps:bodyPr rot="0" vert="horz" wrap="square" lIns="12700" tIns="12700" rIns="12700" bIns="12700" anchor="t" anchorCtr="0" upright="1">
                          <a:noAutofit/>
                        </wps:bodyPr>
                      </wps:wsp>
                      <wps:wsp>
                        <wps:cNvPr id="395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5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58" name="Group 77"/>
                        <wpg:cNvGrpSpPr>
                          <a:grpSpLocks/>
                        </wpg:cNvGrpSpPr>
                        <wpg:grpSpPr bwMode="auto">
                          <a:xfrm>
                            <a:off x="1144" y="14935"/>
                            <a:ext cx="2507" cy="240"/>
                            <a:chOff x="0" y="0"/>
                            <a:chExt cx="19999" cy="20000"/>
                          </a:xfrm>
                        </wpg:grpSpPr>
                        <wps:wsp>
                          <wps:cNvPr id="395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0C9EB" w14:textId="77777777" w:rsidR="00A30015" w:rsidRPr="00391803" w:rsidRDefault="00A30015" w:rsidP="00A30015">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396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44D1C" w14:textId="77777777" w:rsidR="00A30015" w:rsidRPr="00B45599" w:rsidRDefault="00A30015" w:rsidP="00A30015">
                                <w:pPr>
                                  <w:ind w:firstLine="0"/>
                                  <w:jc w:val="left"/>
                                  <w:rPr>
                                    <w:i/>
                                    <w:sz w:val="18"/>
                                    <w:szCs w:val="18"/>
                                  </w:rPr>
                                </w:pPr>
                                <w:r>
                                  <w:rPr>
                                    <w:i/>
                                    <w:sz w:val="18"/>
                                    <w:szCs w:val="18"/>
                                  </w:rPr>
                                  <w:t>Корень М.А.</w:t>
                                </w:r>
                              </w:p>
                              <w:p w14:paraId="486F27C7" w14:textId="77777777" w:rsidR="00A30015" w:rsidRPr="00B45599" w:rsidRDefault="00A30015" w:rsidP="00A30015">
                                <w:pPr>
                                  <w:ind w:firstLine="0"/>
                                  <w:jc w:val="left"/>
                                  <w:rPr>
                                    <w:i/>
                                    <w:sz w:val="18"/>
                                    <w:szCs w:val="18"/>
                                  </w:rPr>
                                </w:pPr>
                              </w:p>
                              <w:p w14:paraId="6B55D9C1" w14:textId="77777777" w:rsidR="00A30015" w:rsidRPr="00391803" w:rsidRDefault="00A30015" w:rsidP="00A30015">
                                <w:pPr>
                                  <w:ind w:firstLine="0"/>
                                  <w:rPr>
                                    <w:i/>
                                    <w:iCs/>
                                    <w:sz w:val="18"/>
                                    <w:szCs w:val="18"/>
                                  </w:rPr>
                                </w:pPr>
                              </w:p>
                            </w:txbxContent>
                          </wps:txbx>
                          <wps:bodyPr rot="0" vert="horz" wrap="square" lIns="12700" tIns="12700" rIns="12700" bIns="12700" anchor="t" anchorCtr="0" upright="1">
                            <a:noAutofit/>
                          </wps:bodyPr>
                        </wps:wsp>
                      </wpg:grpSp>
                      <wpg:grpSp>
                        <wpg:cNvPr id="3961" name="Group 80"/>
                        <wpg:cNvGrpSpPr>
                          <a:grpSpLocks/>
                        </wpg:cNvGrpSpPr>
                        <wpg:grpSpPr bwMode="auto">
                          <a:xfrm>
                            <a:off x="1144" y="15204"/>
                            <a:ext cx="2507" cy="239"/>
                            <a:chOff x="0" y="0"/>
                            <a:chExt cx="19995" cy="20000"/>
                          </a:xfrm>
                        </wpg:grpSpPr>
                        <wps:wsp>
                          <wps:cNvPr id="396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D0AD1" w14:textId="77777777" w:rsidR="00A30015" w:rsidRPr="00391803" w:rsidRDefault="00A30015" w:rsidP="00A30015">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3963"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B7B43"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3964" name="Group 83"/>
                        <wpg:cNvGrpSpPr>
                          <a:grpSpLocks/>
                        </wpg:cNvGrpSpPr>
                        <wpg:grpSpPr bwMode="auto">
                          <a:xfrm>
                            <a:off x="1144" y="15479"/>
                            <a:ext cx="2507" cy="239"/>
                            <a:chOff x="0" y="0"/>
                            <a:chExt cx="19999" cy="20000"/>
                          </a:xfrm>
                        </wpg:grpSpPr>
                        <wps:wsp>
                          <wps:cNvPr id="396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21C758" w14:textId="77777777" w:rsidR="00A30015" w:rsidRPr="004F5CE6" w:rsidRDefault="00A30015" w:rsidP="00A30015">
                                <w:pPr>
                                  <w:pStyle w:val="afffffc"/>
                                  <w:ind w:firstLine="0"/>
                                </w:pPr>
                              </w:p>
                            </w:txbxContent>
                          </wps:txbx>
                          <wps:bodyPr rot="0" vert="horz" wrap="square" lIns="12700" tIns="12700" rIns="12700" bIns="12700" anchor="t" anchorCtr="0" upright="1">
                            <a:noAutofit/>
                          </wps:bodyPr>
                        </wps:wsp>
                        <wps:wsp>
                          <wps:cNvPr id="396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25EBE3" w14:textId="77777777" w:rsidR="00A30015" w:rsidRPr="0007115C" w:rsidRDefault="00A30015" w:rsidP="00A30015">
                                <w:pPr>
                                  <w:ind w:firstLine="0"/>
                                </w:pPr>
                              </w:p>
                            </w:txbxContent>
                          </wps:txbx>
                          <wps:bodyPr rot="0" vert="horz" wrap="square" lIns="12700" tIns="12700" rIns="12700" bIns="12700" anchor="t" anchorCtr="0" upright="1">
                            <a:noAutofit/>
                          </wps:bodyPr>
                        </wps:wsp>
                      </wpg:grpSp>
                      <wpg:grpSp>
                        <wpg:cNvPr id="3967" name="Group 86"/>
                        <wpg:cNvGrpSpPr>
                          <a:grpSpLocks/>
                        </wpg:cNvGrpSpPr>
                        <wpg:grpSpPr bwMode="auto">
                          <a:xfrm>
                            <a:off x="1144" y="15746"/>
                            <a:ext cx="2507" cy="241"/>
                            <a:chOff x="0" y="0"/>
                            <a:chExt cx="20002" cy="20000"/>
                          </a:xfrm>
                        </wpg:grpSpPr>
                        <wps:wsp>
                          <wps:cNvPr id="403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9FDECB" w14:textId="77777777" w:rsidR="00A30015" w:rsidRPr="00391803" w:rsidRDefault="00A30015" w:rsidP="00A30015">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4034"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74EF8"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0C9D6FD1" w14:textId="77777777" w:rsidR="00A30015" w:rsidRPr="00395B4C" w:rsidRDefault="00A30015" w:rsidP="00A30015">
                                <w:pPr>
                                  <w:pStyle w:val="affffe"/>
                                  <w:rPr>
                                    <w:rFonts w:ascii="Times New Roman" w:hAnsi="Times New Roman"/>
                                  </w:rPr>
                                </w:pPr>
                              </w:p>
                            </w:txbxContent>
                          </wps:txbx>
                          <wps:bodyPr rot="0" vert="horz" wrap="square" lIns="12700" tIns="12700" rIns="12700" bIns="12700" anchor="t" anchorCtr="0" upright="1">
                            <a:noAutofit/>
                          </wps:bodyPr>
                        </wps:wsp>
                      </wpg:grpSp>
                      <wpg:grpSp>
                        <wpg:cNvPr id="4035" name="Group 89"/>
                        <wpg:cNvGrpSpPr>
                          <a:grpSpLocks/>
                        </wpg:cNvGrpSpPr>
                        <wpg:grpSpPr bwMode="auto">
                          <a:xfrm>
                            <a:off x="1144" y="16014"/>
                            <a:ext cx="2524" cy="240"/>
                            <a:chOff x="0" y="0"/>
                            <a:chExt cx="20135" cy="20000"/>
                          </a:xfrm>
                        </wpg:grpSpPr>
                        <wps:wsp>
                          <wps:cNvPr id="403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676499" w14:textId="77777777" w:rsidR="00A30015" w:rsidRPr="005D4ABD" w:rsidRDefault="00A30015" w:rsidP="00A30015">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403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F8B90" w14:textId="77777777" w:rsidR="00A30015" w:rsidRPr="00395B4C" w:rsidRDefault="00A30015" w:rsidP="00A30015">
                                <w:pPr>
                                  <w:pStyle w:val="afffffc"/>
                                  <w:ind w:firstLine="0"/>
                                  <w:rPr>
                                    <w:sz w:val="18"/>
                                  </w:rPr>
                                </w:pPr>
                                <w:proofErr w:type="spellStart"/>
                                <w:r w:rsidRPr="00395B4C">
                                  <w:rPr>
                                    <w:sz w:val="18"/>
                                  </w:rPr>
                                  <w:t>Блинова</w:t>
                                </w:r>
                                <w:proofErr w:type="spellEnd"/>
                                <w:r w:rsidRPr="00395B4C">
                                  <w:rPr>
                                    <w:sz w:val="18"/>
                                  </w:rPr>
                                  <w:t xml:space="preserve"> Е.А.</w:t>
                                </w:r>
                              </w:p>
                              <w:p w14:paraId="7D2A0BF2" w14:textId="77777777" w:rsidR="00A30015" w:rsidRPr="00395B4C" w:rsidRDefault="00A30015" w:rsidP="00A30015">
                                <w:pPr>
                                  <w:pStyle w:val="affffe"/>
                                  <w:rPr>
                                    <w:rFonts w:ascii="Times New Roman" w:hAnsi="Times New Roman"/>
                                  </w:rPr>
                                </w:pPr>
                              </w:p>
                            </w:txbxContent>
                          </wps:txbx>
                          <wps:bodyPr rot="0" vert="horz" wrap="square" lIns="12700" tIns="12700" rIns="12700" bIns="12700" anchor="t" anchorCtr="0" upright="1">
                            <a:noAutofit/>
                          </wps:bodyPr>
                        </wps:wsp>
                      </wpg:grpSp>
                      <wps:wsp>
                        <wps:cNvPr id="403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FA8CA2" w14:textId="6A73D274" w:rsidR="00A30015" w:rsidRPr="008B3AF8" w:rsidRDefault="001F1A24" w:rsidP="00A30015">
                              <w:pPr>
                                <w:pStyle w:val="affffe"/>
                                <w:jc w:val="center"/>
                                <w:rPr>
                                  <w:rFonts w:ascii="Times New Roman" w:hAnsi="Times New Roman"/>
                                  <w:sz w:val="24"/>
                                  <w:lang w:val="ru-RU"/>
                                </w:rPr>
                              </w:pPr>
                              <w:r>
                                <w:rPr>
                                  <w:rFonts w:ascii="Times New Roman" w:hAnsi="Times New Roman"/>
                                  <w:sz w:val="24"/>
                                  <w:lang w:val="ru-RU"/>
                                </w:rPr>
                                <w:t>Приложение Г</w:t>
                              </w:r>
                            </w:p>
                          </w:txbxContent>
                        </wps:txbx>
                        <wps:bodyPr rot="0" vert="horz" wrap="square" lIns="12700" tIns="12700" rIns="12700" bIns="12700" anchor="ctr" anchorCtr="0" upright="1">
                          <a:noAutofit/>
                        </wps:bodyPr>
                      </wps:wsp>
                      <wps:wsp>
                        <wps:cNvPr id="404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9CB16" w14:textId="77777777" w:rsidR="00A30015" w:rsidRPr="00762311" w:rsidRDefault="00A30015" w:rsidP="00A30015">
                              <w:pPr>
                                <w:pStyle w:val="afffffa"/>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404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CF37E7" w14:textId="77777777" w:rsidR="00A30015" w:rsidRPr="00762311" w:rsidRDefault="00A30015" w:rsidP="00A30015">
                              <w:pPr>
                                <w:pStyle w:val="afffffa"/>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404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4A8103" w14:textId="77777777" w:rsidR="00A30015" w:rsidRPr="003A1717" w:rsidRDefault="00A30015" w:rsidP="00A30015">
                              <w:pPr>
                                <w:pStyle w:val="afffffa"/>
                                <w:ind w:firstLine="0"/>
                                <w:rPr>
                                  <w:i w:val="0"/>
                                  <w:sz w:val="18"/>
                                  <w:lang w:val="en-US"/>
                                </w:rPr>
                              </w:pPr>
                              <w:r>
                                <w:rPr>
                                  <w:i w:val="0"/>
                                  <w:sz w:val="18"/>
                                  <w:lang w:val="en-US"/>
                                </w:rPr>
                                <w:t>1</w:t>
                              </w:r>
                            </w:p>
                          </w:txbxContent>
                        </wps:txbx>
                        <wps:bodyPr rot="0" vert="horz" wrap="square" lIns="12700" tIns="12700" rIns="12700" bIns="12700" anchor="t" anchorCtr="0" upright="1">
                          <a:noAutofit/>
                        </wps:bodyPr>
                      </wps:wsp>
                      <wps:wsp>
                        <wps:cNvPr id="404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49"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E66028" w14:textId="77777777" w:rsidR="00A30015" w:rsidRPr="008B3AF8" w:rsidRDefault="00A30015" w:rsidP="00A30015">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CFD319" id="_x0000_s1800" style="position:absolute;left:0;text-align:left;margin-left:-31.2pt;margin-top:-49.4pt;width:524.4pt;height:807.85pt;z-index:251828224;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">
                <v:rect id="Rectangle 54" o:spid="_x0000_s180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" filled="f" strokeweight="2pt"/>
                <v:line id="Line 55" o:spid="_x0000_s180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" strokeweight="2pt"/>
                <v:line id="Line 56" o:spid="_x0000_s180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" strokeweight="2pt"/>
                <v:line id="Line 57" o:spid="_x0000_s180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" strokeweight="2pt"/>
                <v:line id="Line 58" o:spid="_x0000_s180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" strokeweight="2pt"/>
                <v:line id="Line 59" o:spid="_x0000_s180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" strokeweight="2pt"/>
                <v:line id="Line 60" o:spid="_x0000_s180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" strokeweight="2pt"/>
                <v:line id="Line 61" o:spid="_x0000_s180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" strokeweight="2pt"/>
                <v:line id="Line 62" o:spid="_x0000_s180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" strokeweight="1pt"/>
                <v:line id="Line 63" o:spid="_x0000_s181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" strokeweight="1pt"/>
                <v:rect id="Rectangle 64" o:spid="_x0000_s181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" filled="f" stroked="f" strokeweight=".25pt">
                  <v:textbox inset="1pt,1pt,1pt,1pt">
                    <w:txbxContent>
                      <w:p w14:paraId="38FC7F79" w14:textId="77777777" w:rsidR="00A30015" w:rsidRDefault="00A30015" w:rsidP="00A30015">
                        <w:pPr>
                          <w:pStyle w:val="afffffa"/>
                        </w:pPr>
                      </w:p>
                    </w:txbxContent>
                  </v:textbox>
                </v:rect>
                <v:rect id="Rectangle 65" o:spid="_x0000_s181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" filled="f" stroked="f" strokeweight=".25pt">
                  <v:textbox inset="1pt,1pt,1pt,1pt">
                    <w:txbxContent>
                      <w:p w14:paraId="74477118" w14:textId="77777777" w:rsidR="00A30015" w:rsidRDefault="00A30015" w:rsidP="00A30015">
                        <w:pPr>
                          <w:pStyle w:val="afffffa"/>
                        </w:pPr>
                      </w:p>
                    </w:txbxContent>
                  </v:textbox>
                </v:rect>
                <v:rect id="Rectangle 66" o:spid="_x0000_s181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" filled="f" stroked="f" strokeweight=".25pt">
                  <v:textbox inset="1pt,1pt,1pt,1pt">
                    <w:txbxContent>
                      <w:p w14:paraId="3E40F805" w14:textId="77777777" w:rsidR="00A30015" w:rsidRPr="005A0A1B" w:rsidRDefault="00A30015" w:rsidP="00A30015">
                        <w:pPr>
                          <w:pStyle w:val="afffffa"/>
                          <w:ind w:firstLine="0"/>
                          <w:rPr>
                            <w:i w:val="0"/>
                            <w:sz w:val="18"/>
                          </w:rPr>
                        </w:pPr>
                        <w:r w:rsidRPr="005A0A1B">
                          <w:rPr>
                            <w:i w:val="0"/>
                            <w:sz w:val="18"/>
                          </w:rPr>
                          <w:t>ФИО</w:t>
                        </w:r>
                      </w:p>
                      <w:p w14:paraId="5D77A704" w14:textId="77777777" w:rsidR="00A30015" w:rsidRPr="0024446F" w:rsidRDefault="00A30015" w:rsidP="00A30015">
                        <w:pPr>
                          <w:pStyle w:val="afffffa"/>
                          <w:rPr>
                            <w:i w:val="0"/>
                            <w:iCs/>
                          </w:rPr>
                        </w:pPr>
                      </w:p>
                    </w:txbxContent>
                  </v:textbox>
                </v:rect>
                <v:rect id="Rectangle 67" o:spid="_x0000_s181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" filled="f" stroked="f" strokeweight=".25pt">
                  <v:textbox inset="1pt,1pt,1pt,1pt">
                    <w:txbxContent>
                      <w:p w14:paraId="4041554E" w14:textId="77777777" w:rsidR="00A30015" w:rsidRPr="005A0A1B" w:rsidRDefault="00A30015" w:rsidP="00A30015">
                        <w:pPr>
                          <w:pStyle w:val="afffffa"/>
                          <w:ind w:firstLine="0"/>
                          <w:rPr>
                            <w:i w:val="0"/>
                            <w:sz w:val="18"/>
                          </w:rPr>
                        </w:pPr>
                        <w:r w:rsidRPr="005A0A1B">
                          <w:rPr>
                            <w:i w:val="0"/>
                            <w:sz w:val="18"/>
                          </w:rPr>
                          <w:t>Подпись</w:t>
                        </w:r>
                      </w:p>
                      <w:p w14:paraId="25727717" w14:textId="77777777" w:rsidR="00A30015" w:rsidRPr="0024446F" w:rsidRDefault="00A30015" w:rsidP="00A30015">
                        <w:pPr>
                          <w:pStyle w:val="afffffa"/>
                          <w:rPr>
                            <w:i w:val="0"/>
                            <w:iCs/>
                          </w:rPr>
                        </w:pPr>
                      </w:p>
                    </w:txbxContent>
                  </v:textbox>
                </v:rect>
                <v:rect id="Rectangle 68" o:spid="_x0000_s181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" filled="f" stroked="f" strokeweight=".25pt">
                  <v:textbox inset="1pt,1pt,1pt,1pt">
                    <w:txbxContent>
                      <w:p w14:paraId="0B19B0D3" w14:textId="77777777" w:rsidR="00A30015" w:rsidRPr="005A0A1B" w:rsidRDefault="00A30015" w:rsidP="00A30015">
                        <w:pPr>
                          <w:pStyle w:val="afffffa"/>
                          <w:ind w:firstLine="0"/>
                          <w:rPr>
                            <w:i w:val="0"/>
                            <w:sz w:val="18"/>
                          </w:rPr>
                        </w:pPr>
                        <w:r w:rsidRPr="005A0A1B">
                          <w:rPr>
                            <w:i w:val="0"/>
                            <w:sz w:val="18"/>
                          </w:rPr>
                          <w:t>Дата</w:t>
                        </w:r>
                      </w:p>
                      <w:p w14:paraId="73A14BB7" w14:textId="77777777" w:rsidR="00A30015" w:rsidRPr="0024446F" w:rsidRDefault="00A30015" w:rsidP="00A30015">
                        <w:pPr>
                          <w:pStyle w:val="afffffa"/>
                          <w:rPr>
                            <w:i w:val="0"/>
                            <w:iCs/>
                          </w:rPr>
                        </w:pPr>
                      </w:p>
                    </w:txbxContent>
                  </v:textbox>
                </v:rect>
                <v:rect id="Rectangle 69" o:spid="_x0000_s181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" filled="f" stroked="f" strokeweight=".25pt">
                  <v:textbox inset="1pt,1pt,1pt,1pt">
                    <w:txbxContent>
                      <w:p w14:paraId="4C17C7F0" w14:textId="77777777" w:rsidR="00A30015" w:rsidRPr="00762311" w:rsidRDefault="00A30015" w:rsidP="00A30015">
                        <w:pPr>
                          <w:pStyle w:val="afffffa"/>
                          <w:ind w:firstLine="0"/>
                          <w:rPr>
                            <w:i w:val="0"/>
                            <w:iCs/>
                            <w:sz w:val="18"/>
                          </w:rPr>
                        </w:pPr>
                        <w:r w:rsidRPr="00762311">
                          <w:rPr>
                            <w:i w:val="0"/>
                            <w:iCs/>
                            <w:sz w:val="18"/>
                          </w:rPr>
                          <w:t>Лист</w:t>
                        </w:r>
                      </w:p>
                    </w:txbxContent>
                  </v:textbox>
                </v:rect>
                <v:rect id="_x0000_s1817"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" filled="f" stroked="f" strokeweight=".25pt">
                  <v:textbox inset="1pt,1pt,1pt,1pt">
                    <w:txbxContent>
                      <w:p w14:paraId="022F15A8" w14:textId="77777777" w:rsidR="00A30015" w:rsidRPr="00762311" w:rsidRDefault="00A30015" w:rsidP="00A30015">
                        <w:pPr>
                          <w:pStyle w:val="afffffa"/>
                          <w:ind w:firstLine="0"/>
                          <w:rPr>
                            <w:i w:val="0"/>
                            <w:sz w:val="18"/>
                          </w:rPr>
                        </w:pPr>
                        <w:r w:rsidRPr="00762311">
                          <w:rPr>
                            <w:i w:val="0"/>
                            <w:sz w:val="18"/>
                          </w:rPr>
                          <w:t>1</w:t>
                        </w:r>
                      </w:p>
                    </w:txbxContent>
                  </v:textbox>
                </v:rect>
                <v:rect id="Rectangle 71" o:spid="_x0000_s181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" filled="f" stroked="f" strokeweight=".25pt">
                  <v:textbox inset="1pt,1pt,1pt,1pt">
                    <w:txbxContent>
                      <w:p w14:paraId="3B140FFB" w14:textId="77777777" w:rsidR="00A30015" w:rsidRPr="008B3AF8" w:rsidRDefault="00A30015" w:rsidP="00A30015">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0BB5DC17" w14:textId="77777777" w:rsidR="00A30015" w:rsidRPr="009005BC" w:rsidRDefault="00A30015" w:rsidP="00A30015"/>
                    </w:txbxContent>
                  </v:textbox>
                </v:rect>
                <v:line id="Line 72" o:spid="_x0000_s181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" strokeweight="2pt"/>
                <v:line id="Line 73" o:spid="_x0000_s182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" strokeweight="2pt"/>
                <v:line id="Line 74" o:spid="_x0000_s182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" strokeweight="1pt"/>
                <v:line id="Line 75" o:spid="_x0000_s182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" strokeweight="1pt"/>
                <v:line id="Line 76" o:spid="_x0000_s182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" strokeweight="1pt"/>
                <v:group id="Group 77" o:spid="_x0000_s182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">
                  <v:rect id="Rectangle 78" o:spid="_x0000_s18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" filled="f" stroked="f" strokeweight=".25pt">
                    <v:textbox inset="1pt,1pt,1pt,1pt">
                      <w:txbxContent>
                        <w:p w14:paraId="6EC0C9EB" w14:textId="77777777" w:rsidR="00A30015" w:rsidRPr="00391803" w:rsidRDefault="00A30015" w:rsidP="00A30015">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8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" filled="f" stroked="f" strokeweight=".25pt">
                    <v:textbox inset="1pt,1pt,1pt,1pt">
                      <w:txbxContent>
                        <w:p w14:paraId="63E44D1C" w14:textId="77777777" w:rsidR="00A30015" w:rsidRPr="00B45599" w:rsidRDefault="00A30015" w:rsidP="00A30015">
                          <w:pPr>
                            <w:ind w:firstLine="0"/>
                            <w:jc w:val="left"/>
                            <w:rPr>
                              <w:i/>
                              <w:sz w:val="18"/>
                              <w:szCs w:val="18"/>
                            </w:rPr>
                          </w:pPr>
                          <w:r>
                            <w:rPr>
                              <w:i/>
                              <w:sz w:val="18"/>
                              <w:szCs w:val="18"/>
                            </w:rPr>
                            <w:t>Корень М.А.</w:t>
                          </w:r>
                        </w:p>
                        <w:p w14:paraId="486F27C7" w14:textId="77777777" w:rsidR="00A30015" w:rsidRPr="00B45599" w:rsidRDefault="00A30015" w:rsidP="00A30015">
                          <w:pPr>
                            <w:ind w:firstLine="0"/>
                            <w:jc w:val="left"/>
                            <w:rPr>
                              <w:i/>
                              <w:sz w:val="18"/>
                              <w:szCs w:val="18"/>
                            </w:rPr>
                          </w:pPr>
                        </w:p>
                        <w:p w14:paraId="6B55D9C1" w14:textId="77777777" w:rsidR="00A30015" w:rsidRPr="00391803" w:rsidRDefault="00A30015" w:rsidP="00A30015">
                          <w:pPr>
                            <w:ind w:firstLine="0"/>
                            <w:rPr>
                              <w:i/>
                              <w:iCs/>
                              <w:sz w:val="18"/>
                              <w:szCs w:val="18"/>
                            </w:rPr>
                          </w:pPr>
                        </w:p>
                      </w:txbxContent>
                    </v:textbox>
                  </v:rect>
                </v:group>
                <v:group id="Group 80" o:spid="_x0000_s182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">
                  <v:rect id="Rectangle 81" o:spid="_x0000_s18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" filled="f" stroked="f" strokeweight=".25pt">
                    <v:textbox inset="1pt,1pt,1pt,1pt">
                      <w:txbxContent>
                        <w:p w14:paraId="3C0D0AD1" w14:textId="77777777" w:rsidR="00A30015" w:rsidRPr="00391803" w:rsidRDefault="00A30015" w:rsidP="00A30015">
                          <w:pPr>
                            <w:pStyle w:val="afffffc"/>
                            <w:ind w:firstLine="0"/>
                          </w:pPr>
                          <w:r w:rsidRPr="00391803">
                            <w:t xml:space="preserve"> </w:t>
                          </w:r>
                          <w:r w:rsidRPr="00391803">
                            <w:rPr>
                              <w:i w:val="0"/>
                              <w:sz w:val="18"/>
                            </w:rPr>
                            <w:t>Пров</w:t>
                          </w:r>
                          <w:r w:rsidRPr="00391803">
                            <w:rPr>
                              <w:sz w:val="18"/>
                            </w:rPr>
                            <w:t>.</w:t>
                          </w:r>
                        </w:p>
                      </w:txbxContent>
                    </v:textbox>
                  </v:rect>
                  <v:rect id="Rectangle 82" o:spid="_x0000_s182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" filled="f" stroked="f" strokeweight=".25pt">
                    <v:textbox inset="1pt,1pt,1pt,1pt">
                      <w:txbxContent>
                        <w:p w14:paraId="467B7B43"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v:textbox>
                  </v:rect>
                </v:group>
                <v:group id="Group 83" o:spid="_x0000_s183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">
                  <v:rect id="Rectangle 84" o:spid="_x0000_s18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" filled="f" stroked="f" strokeweight=".25pt">
                    <v:textbox inset="1pt,1pt,1pt,1pt">
                      <w:txbxContent>
                        <w:p w14:paraId="1D21C758" w14:textId="77777777" w:rsidR="00A30015" w:rsidRPr="004F5CE6" w:rsidRDefault="00A30015" w:rsidP="00A30015">
                          <w:pPr>
                            <w:pStyle w:val="afffffc"/>
                            <w:ind w:firstLine="0"/>
                          </w:pPr>
                        </w:p>
                      </w:txbxContent>
                    </v:textbox>
                  </v:rect>
                  <v:rect id="Rectangle 85" o:spid="_x0000_s183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" filled="f" stroked="f" strokeweight=".25pt">
                    <v:textbox inset="1pt,1pt,1pt,1pt">
                      <w:txbxContent>
                        <w:p w14:paraId="1525EBE3" w14:textId="77777777" w:rsidR="00A30015" w:rsidRPr="0007115C" w:rsidRDefault="00A30015" w:rsidP="00A30015">
                          <w:pPr>
                            <w:ind w:firstLine="0"/>
                          </w:pPr>
                        </w:p>
                      </w:txbxContent>
                    </v:textbox>
                  </v:rect>
                </v:group>
                <v:group id="Group 86" o:spid="_x0000_s183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">
                  <v:rect id="Rectangle 87" o:spid="_x0000_s18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" filled="f" stroked="f" strokeweight=".25pt">
                    <v:textbox inset="1pt,1pt,1pt,1pt">
                      <w:txbxContent>
                        <w:p w14:paraId="5C9FDECB" w14:textId="77777777" w:rsidR="00A30015" w:rsidRPr="00391803" w:rsidRDefault="00A30015" w:rsidP="00A30015">
                          <w:pPr>
                            <w:pStyle w:val="afffffc"/>
                            <w:ind w:firstLine="0"/>
                            <w:rPr>
                              <w:i w:val="0"/>
                              <w:sz w:val="18"/>
                            </w:rPr>
                          </w:pPr>
                          <w:r w:rsidRPr="00391803">
                            <w:rPr>
                              <w:i w:val="0"/>
                              <w:sz w:val="18"/>
                            </w:rPr>
                            <w:t xml:space="preserve"> Н. контр.</w:t>
                          </w:r>
                        </w:p>
                      </w:txbxContent>
                    </v:textbox>
                  </v:rect>
                  <v:rect id="Rectangle 88" o:spid="_x0000_s183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" filled="f" stroked="f" strokeweight=".25pt">
                    <v:textbox inset="1pt,1pt,1pt,1pt">
                      <w:txbxContent>
                        <w:p w14:paraId="4AF74EF8" w14:textId="77777777" w:rsidR="00A30015" w:rsidRPr="00395B4C" w:rsidRDefault="00A30015" w:rsidP="00A3001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0C9D6FD1" w14:textId="77777777" w:rsidR="00A30015" w:rsidRPr="00395B4C" w:rsidRDefault="00A30015" w:rsidP="00A30015">
                          <w:pPr>
                            <w:pStyle w:val="affffe"/>
                            <w:rPr>
                              <w:rFonts w:ascii="Times New Roman" w:hAnsi="Times New Roman"/>
                            </w:rPr>
                          </w:pPr>
                        </w:p>
                      </w:txbxContent>
                    </v:textbox>
                  </v:rect>
                </v:group>
                <v:group id="Group 89" o:spid="_x0000_s183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">
                  <v:rect id="Rectangle 90" o:spid="_x0000_s18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" filled="f" stroked="f" strokeweight=".25pt">
                    <v:textbox inset="1pt,1pt,1pt,1pt">
                      <w:txbxContent>
                        <w:p w14:paraId="75676499" w14:textId="77777777" w:rsidR="00A30015" w:rsidRPr="005D4ABD" w:rsidRDefault="00A30015" w:rsidP="00A30015">
                          <w:pPr>
                            <w:pStyle w:val="afffffc"/>
                            <w:ind w:firstLine="0"/>
                            <w:rPr>
                              <w:sz w:val="18"/>
                            </w:rPr>
                          </w:pPr>
                          <w:r w:rsidRPr="005D4ABD">
                            <w:rPr>
                              <w:sz w:val="18"/>
                            </w:rPr>
                            <w:t xml:space="preserve"> </w:t>
                          </w:r>
                          <w:r w:rsidRPr="00391803">
                            <w:rPr>
                              <w:i w:val="0"/>
                              <w:sz w:val="18"/>
                            </w:rPr>
                            <w:t>Утв.</w:t>
                          </w:r>
                        </w:p>
                      </w:txbxContent>
                    </v:textbox>
                  </v:rect>
                  <v:rect id="Rectangle 91" o:spid="_x0000_s183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" filled="f" stroked="f" strokeweight=".25pt">
                    <v:textbox inset="1pt,1pt,1pt,1pt">
                      <w:txbxContent>
                        <w:p w14:paraId="68CF8B90" w14:textId="77777777" w:rsidR="00A30015" w:rsidRPr="00395B4C" w:rsidRDefault="00A30015" w:rsidP="00A30015">
                          <w:pPr>
                            <w:pStyle w:val="afffffc"/>
                            <w:ind w:firstLine="0"/>
                            <w:rPr>
                              <w:sz w:val="18"/>
                            </w:rPr>
                          </w:pPr>
                          <w:proofErr w:type="spellStart"/>
                          <w:r w:rsidRPr="00395B4C">
                            <w:rPr>
                              <w:sz w:val="18"/>
                            </w:rPr>
                            <w:t>Блинова</w:t>
                          </w:r>
                          <w:proofErr w:type="spellEnd"/>
                          <w:r w:rsidRPr="00395B4C">
                            <w:rPr>
                              <w:sz w:val="18"/>
                            </w:rPr>
                            <w:t xml:space="preserve"> Е.А.</w:t>
                          </w:r>
                        </w:p>
                        <w:p w14:paraId="7D2A0BF2" w14:textId="77777777" w:rsidR="00A30015" w:rsidRPr="00395B4C" w:rsidRDefault="00A30015" w:rsidP="00A30015">
                          <w:pPr>
                            <w:pStyle w:val="affffe"/>
                            <w:rPr>
                              <w:rFonts w:ascii="Times New Roman" w:hAnsi="Times New Roman"/>
                            </w:rPr>
                          </w:pPr>
                        </w:p>
                      </w:txbxContent>
                    </v:textbox>
                  </v:rect>
                </v:group>
                <v:line id="Line 92" o:spid="_x0000_s183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" strokeweight="2pt"/>
                <v:rect id="Rectangle 93" o:spid="_x0000_s184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" filled="f" stroked="f" strokeweight=".25pt">
                  <v:textbox inset="1pt,1pt,1pt,1pt">
                    <w:txbxContent>
                      <w:p w14:paraId="4DFA8CA2" w14:textId="6A73D274" w:rsidR="00A30015" w:rsidRPr="008B3AF8" w:rsidRDefault="001F1A24" w:rsidP="00A30015">
                        <w:pPr>
                          <w:pStyle w:val="affffe"/>
                          <w:jc w:val="center"/>
                          <w:rPr>
                            <w:rFonts w:ascii="Times New Roman" w:hAnsi="Times New Roman"/>
                            <w:sz w:val="24"/>
                            <w:lang w:val="ru-RU"/>
                          </w:rPr>
                        </w:pPr>
                        <w:r>
                          <w:rPr>
                            <w:rFonts w:ascii="Times New Roman" w:hAnsi="Times New Roman"/>
                            <w:sz w:val="24"/>
                            <w:lang w:val="ru-RU"/>
                          </w:rPr>
                          <w:t>Приложение Г</w:t>
                        </w:r>
                      </w:p>
                    </w:txbxContent>
                  </v:textbox>
                </v:rect>
                <v:line id="Line 94" o:spid="_x0000_s184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augwAAAAN0AAAAPAAAAZHJzL2Rvd25yZXYueG1sRI/BCsIw&#10;EETvgv8QVvCmqaI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84GroMAAAADdAAAADwAAAAAA&#10;AAAAAAAAAAAHAgAAZHJzL2Rvd25yZXYueG1sUEsFBgAAAAADAAMAtwAAAPQCAAAAAA==&#10;" strokeweight="2pt"/>
                <v:line id="Line 95" o:spid="_x0000_s184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zXXwAAAAN0AAAAPAAAAZHJzL2Rvd25yZXYueG1sRI/BCsIw&#10;EETvgv8QVvCmqaI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A1M118AAAADdAAAADwAAAAAA&#10;AAAAAAAAAAAHAgAAZHJzL2Rvd25yZXYueG1sUEsFBgAAAAADAAMAtwAAAPQCAAAAAA==&#10;" strokeweight="2pt"/>
                <v:line id="Line 96" o:spid="_x0000_s184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" strokeweight="2pt"/>
                <v:rect id="Rectangle 97" o:spid="_x0000_s184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" filled="f" stroked="f" strokeweight=".25pt">
                  <v:textbox inset="1pt,1pt,1pt,1pt">
                    <w:txbxContent>
                      <w:p w14:paraId="20D9CB16" w14:textId="77777777" w:rsidR="00A30015" w:rsidRPr="00762311" w:rsidRDefault="00A30015" w:rsidP="00A30015">
                        <w:pPr>
                          <w:pStyle w:val="afffffa"/>
                          <w:ind w:firstLine="0"/>
                          <w:rPr>
                            <w:i w:val="0"/>
                            <w:iCs/>
                            <w:sz w:val="18"/>
                          </w:rPr>
                        </w:pPr>
                        <w:r w:rsidRPr="00762311">
                          <w:rPr>
                            <w:i w:val="0"/>
                            <w:iCs/>
                            <w:sz w:val="18"/>
                          </w:rPr>
                          <w:t>Лит.</w:t>
                        </w:r>
                      </w:p>
                    </w:txbxContent>
                  </v:textbox>
                </v:rect>
                <v:rect id="Rectangle 98" o:spid="_x0000_s184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" filled="f" stroked="f" strokeweight=".25pt">
                  <v:textbox inset="1pt,1pt,1pt,1pt">
                    <w:txbxContent>
                      <w:p w14:paraId="5FCF37E7" w14:textId="77777777" w:rsidR="00A30015" w:rsidRPr="00762311" w:rsidRDefault="00A30015" w:rsidP="00A30015">
                        <w:pPr>
                          <w:pStyle w:val="afffffa"/>
                          <w:ind w:firstLine="0"/>
                          <w:rPr>
                            <w:i w:val="0"/>
                            <w:iCs/>
                            <w:sz w:val="18"/>
                          </w:rPr>
                        </w:pPr>
                        <w:r w:rsidRPr="00762311">
                          <w:rPr>
                            <w:i w:val="0"/>
                            <w:iCs/>
                            <w:sz w:val="18"/>
                          </w:rPr>
                          <w:t>Листов</w:t>
                        </w:r>
                      </w:p>
                    </w:txbxContent>
                  </v:textbox>
                </v:rect>
                <v:rect id="Rectangle 99" o:spid="_x0000_s184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" filled="f" stroked="f" strokeweight=".25pt">
                  <v:textbox inset="1pt,1pt,1pt,1pt">
                    <w:txbxContent>
                      <w:p w14:paraId="494A8103" w14:textId="77777777" w:rsidR="00A30015" w:rsidRPr="003A1717" w:rsidRDefault="00A30015" w:rsidP="00A30015">
                        <w:pPr>
                          <w:pStyle w:val="afffffa"/>
                          <w:ind w:firstLine="0"/>
                          <w:rPr>
                            <w:i w:val="0"/>
                            <w:sz w:val="18"/>
                            <w:lang w:val="en-US"/>
                          </w:rPr>
                        </w:pPr>
                        <w:r>
                          <w:rPr>
                            <w:i w:val="0"/>
                            <w:sz w:val="18"/>
                            <w:lang w:val="en-US"/>
                          </w:rPr>
                          <w:t>1</w:t>
                        </w:r>
                      </w:p>
                    </w:txbxContent>
                  </v:textbox>
                </v:rect>
                <v:line id="Line 100" o:spid="_x0000_s184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" strokeweight="1pt"/>
                <v:line id="Line 101" o:spid="_x0000_s184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" strokeweight="1pt"/>
                <v:rect id="Rectangle 102" o:spid="_x0000_s1849"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" filled="f" stroked="f" strokeweight=".25pt">
                  <v:textbox inset="1pt,1pt,1pt,1pt">
                    <w:txbxContent>
                      <w:p w14:paraId="36E66028" w14:textId="77777777" w:rsidR="00A30015" w:rsidRPr="008B3AF8" w:rsidRDefault="00A30015" w:rsidP="00A30015">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5B45DC">
        <w:rPr>
          <w:b w:val="0"/>
        </w:rPr>
        <w:t xml:space="preserve">ПРИЛОЖЕНИЕ </w:t>
      </w:r>
      <w:r w:rsidR="004233A1">
        <w:rPr>
          <w:b w:val="0"/>
        </w:rPr>
        <w:t>Г</w:t>
      </w:r>
      <w:r w:rsidR="005B45DC" w:rsidRPr="00F90F0E">
        <w:rPr>
          <w:b w:val="0"/>
        </w:rPr>
        <w:t>.</w:t>
      </w:r>
      <w:r w:rsidR="005B45DC">
        <w:rPr>
          <w:b w:val="0"/>
        </w:rPr>
        <w:br/>
      </w:r>
      <w:r w:rsidR="00DA23A3">
        <w:rPr>
          <w:b w:val="0"/>
        </w:rPr>
        <w:t>Процесс создания аукциона</w:t>
      </w:r>
      <w:bookmarkEnd w:id="146"/>
      <w:r w:rsidR="005B45DC" w:rsidRPr="00F90F0E">
        <w:rPr>
          <w:b w:val="0"/>
        </w:rPr>
        <w:t xml:space="preserve"> </w:t>
      </w:r>
    </w:p>
    <w:p w14:paraId="002998DD" w14:textId="24FEED0F" w:rsidR="000405E1" w:rsidRDefault="00326EC9" w:rsidP="00DA23A3">
      <w:pPr>
        <w:ind w:firstLine="0"/>
        <w:jc w:val="center"/>
      </w:pPr>
      <w:r w:rsidRPr="00326EC9">
        <w:rPr>
          <w:noProof/>
          <w:lang w:eastAsia="ru-RU"/>
        </w:rPr>
        <w:drawing>
          <wp:inline distT="0" distB="0" distL="0" distR="0" wp14:anchorId="62D925D9" wp14:editId="4684BE98">
            <wp:extent cx="5654914" cy="5394960"/>
            <wp:effectExtent l="19050" t="19050" r="22225" b="15240"/>
            <wp:docPr id="905654419" name="Рисунок 90565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8957" cy="5398817"/>
                    </a:xfrm>
                    <a:prstGeom prst="rect">
                      <a:avLst/>
                    </a:prstGeom>
                    <a:ln>
                      <a:solidFill>
                        <a:schemeClr val="tx1"/>
                      </a:solidFill>
                    </a:ln>
                  </pic:spPr>
                </pic:pic>
              </a:graphicData>
            </a:graphic>
          </wp:inline>
        </w:drawing>
      </w:r>
    </w:p>
    <w:p w14:paraId="622CFFB4" w14:textId="76E9016B" w:rsidR="005B45DC" w:rsidRDefault="00006512" w:rsidP="003718ED">
      <w:pPr>
        <w:ind w:firstLine="0"/>
        <w:jc w:val="left"/>
      </w:pPr>
      <w:r>
        <w:rPr>
          <w:noProof/>
          <w:lang w:eastAsia="ru-RU"/>
        </w:rPr>
        <mc:AlternateContent>
          <mc:Choice Requires="wps">
            <w:drawing>
              <wp:anchor distT="0" distB="0" distL="114300" distR="114300" simplePos="0" relativeHeight="251840512" behindDoc="0" locked="0" layoutInCell="1" allowOverlap="1" wp14:anchorId="202ABF80" wp14:editId="1C89B239">
                <wp:simplePos x="0" y="0"/>
                <wp:positionH relativeFrom="column">
                  <wp:posOffset>4344035</wp:posOffset>
                </wp:positionH>
                <wp:positionV relativeFrom="page">
                  <wp:posOffset>9745980</wp:posOffset>
                </wp:positionV>
                <wp:extent cx="532765" cy="162560"/>
                <wp:effectExtent l="0" t="0" r="635" b="8890"/>
                <wp:wrapNone/>
                <wp:docPr id="431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A838F" w14:textId="77777777" w:rsidR="00006512" w:rsidRPr="0058383F" w:rsidRDefault="00006512" w:rsidP="00006512">
                            <w:pPr>
                              <w:pStyle w:val="afffffa"/>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02ABF80" id="_x0000_s1850" style="position:absolute;margin-left:342.05pt;margin-top:767.4pt;width:41.95pt;height:12.8pt;z-index:251840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" filled="f" stroked="f" strokeweight=".25pt">
                <v:textbox inset="1pt,1pt,1pt,1pt">
                  <w:txbxContent>
                    <w:p w14:paraId="616A838F" w14:textId="77777777" w:rsidR="00006512" w:rsidRPr="0058383F" w:rsidRDefault="00006512" w:rsidP="00006512">
                      <w:pPr>
                        <w:pStyle w:val="afffffa"/>
                        <w:ind w:firstLine="0"/>
                        <w:rPr>
                          <w:i w:val="0"/>
                          <w:sz w:val="18"/>
                        </w:rPr>
                      </w:pPr>
                      <w:r w:rsidRPr="0058383F">
                        <w:rPr>
                          <w:i w:val="0"/>
                          <w:sz w:val="18"/>
                        </w:rPr>
                        <w:t>У</w:t>
                      </w:r>
                    </w:p>
                  </w:txbxContent>
                </v:textbox>
                <w10:wrap anchory="page"/>
              </v:rect>
            </w:pict>
          </mc:Fallback>
        </mc:AlternateContent>
      </w:r>
      <w:r w:rsidR="003718ED">
        <w:br w:type="page"/>
      </w:r>
    </w:p>
    <w:bookmarkStart w:id="147" w:name="_Toc198277049"/>
    <w:p w14:paraId="17D40464" w14:textId="609CBEB7" w:rsidR="005B45DC" w:rsidRDefault="00671867" w:rsidP="005B45DC">
      <w:pPr>
        <w:pStyle w:val="afff9"/>
        <w:ind w:firstLine="0"/>
        <w:jc w:val="center"/>
        <w:rPr>
          <w:b w:val="0"/>
        </w:rPr>
      </w:pPr>
      <w:r>
        <w:rPr>
          <w:b w:val="0"/>
          <w:noProof/>
          <w:lang w:eastAsia="ru-RU"/>
        </w:rPr>
        <w:lastRenderedPageBreak/>
        <mc:AlternateContent>
          <mc:Choice Requires="wps">
            <w:drawing>
              <wp:anchor distT="0" distB="0" distL="114300" distR="114300" simplePos="0" relativeHeight="251846656" behindDoc="0" locked="0" layoutInCell="1" allowOverlap="1" wp14:anchorId="784D529C" wp14:editId="1FE95E95">
                <wp:simplePos x="0" y="0"/>
                <wp:positionH relativeFrom="column">
                  <wp:posOffset>5770245</wp:posOffset>
                </wp:positionH>
                <wp:positionV relativeFrom="paragraph">
                  <wp:posOffset>-387985</wp:posOffset>
                </wp:positionV>
                <wp:extent cx="251460" cy="213360"/>
                <wp:effectExtent l="0" t="0" r="15240" b="15240"/>
                <wp:wrapNone/>
                <wp:docPr id="68" name="Прямоугольник 68"/>
                <wp:cNvGraphicFramePr/>
                <a:graphic xmlns:a="http://schemas.openxmlformats.org/drawingml/2006/main">
                  <a:graphicData uri="http://schemas.microsoft.com/office/word/2010/wordprocessingShape">
                    <wps:wsp>
                      <wps:cNvSpPr/>
                      <wps:spPr>
                        <a:xfrm>
                          <a:off x="0" y="0"/>
                          <a:ext cx="251460" cy="213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88560" id="Прямоугольник 68" o:spid="_x0000_s1026" style="position:absolute;margin-left:454.35pt;margin-top:-30.55pt;width:19.8pt;height:16.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" fillcolor="white [3212]" strokecolor="white [3212]" strokeweight="1pt"/>
            </w:pict>
          </mc:Fallback>
        </mc:AlternateContent>
      </w:r>
      <w:r w:rsidR="00643897" w:rsidRPr="00604221">
        <w:rPr>
          <w:b w:val="0"/>
          <w:noProof/>
          <w:lang w:eastAsia="ru-RU"/>
        </w:rPr>
        <mc:AlternateContent>
          <mc:Choice Requires="wpg">
            <w:drawing>
              <wp:anchor distT="0" distB="0" distL="114300" distR="114300" simplePos="0" relativeHeight="251830272" behindDoc="0" locked="0" layoutInCell="1" allowOverlap="1" wp14:anchorId="60048145" wp14:editId="3C97B08D">
                <wp:simplePos x="0" y="0"/>
                <wp:positionH relativeFrom="margin">
                  <wp:posOffset>-396240</wp:posOffset>
                </wp:positionH>
                <wp:positionV relativeFrom="margin">
                  <wp:posOffset>-627380</wp:posOffset>
                </wp:positionV>
                <wp:extent cx="6659880" cy="10259695"/>
                <wp:effectExtent l="0" t="0" r="26670" b="27305"/>
                <wp:wrapNone/>
                <wp:docPr id="405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405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2"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9"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2"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4"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BB6BA" w14:textId="77777777" w:rsidR="00643897" w:rsidRDefault="00643897" w:rsidP="00643897">
                              <w:pPr>
                                <w:pStyle w:val="afffffa"/>
                              </w:pPr>
                            </w:p>
                          </w:txbxContent>
                        </wps:txbx>
                        <wps:bodyPr rot="0" vert="horz" wrap="square" lIns="12700" tIns="12700" rIns="12700" bIns="12700" anchor="t" anchorCtr="0" upright="1">
                          <a:noAutofit/>
                        </wps:bodyPr>
                      </wps:wsp>
                      <wps:wsp>
                        <wps:cNvPr id="406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486AD" w14:textId="77777777" w:rsidR="00643897" w:rsidRDefault="00643897" w:rsidP="00643897">
                              <w:pPr>
                                <w:pStyle w:val="afffffa"/>
                              </w:pPr>
                            </w:p>
                          </w:txbxContent>
                        </wps:txbx>
                        <wps:bodyPr rot="0" vert="horz" wrap="square" lIns="12700" tIns="12700" rIns="12700" bIns="12700" anchor="t" anchorCtr="0" upright="1">
                          <a:noAutofit/>
                        </wps:bodyPr>
                      </wps:wsp>
                      <wps:wsp>
                        <wps:cNvPr id="406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A2E2E" w14:textId="77777777" w:rsidR="00643897" w:rsidRPr="005A0A1B" w:rsidRDefault="00643897" w:rsidP="00643897">
                              <w:pPr>
                                <w:pStyle w:val="afffffa"/>
                                <w:ind w:firstLine="0"/>
                                <w:rPr>
                                  <w:i w:val="0"/>
                                  <w:sz w:val="18"/>
                                </w:rPr>
                              </w:pPr>
                              <w:r w:rsidRPr="005A0A1B">
                                <w:rPr>
                                  <w:i w:val="0"/>
                                  <w:sz w:val="18"/>
                                </w:rPr>
                                <w:t>ФИО</w:t>
                              </w:r>
                            </w:p>
                            <w:p w14:paraId="4AFA83D6" w14:textId="77777777" w:rsidR="00643897" w:rsidRPr="0024446F" w:rsidRDefault="00643897" w:rsidP="00643897">
                              <w:pPr>
                                <w:pStyle w:val="afffffa"/>
                                <w:rPr>
                                  <w:i w:val="0"/>
                                  <w:iCs/>
                                </w:rPr>
                              </w:pPr>
                            </w:p>
                          </w:txbxContent>
                        </wps:txbx>
                        <wps:bodyPr rot="0" vert="horz" wrap="square" lIns="12700" tIns="12700" rIns="12700" bIns="12700" anchor="t" anchorCtr="0" upright="1">
                          <a:noAutofit/>
                        </wps:bodyPr>
                      </wps:wsp>
                      <wps:wsp>
                        <wps:cNvPr id="406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86A26" w14:textId="77777777" w:rsidR="00643897" w:rsidRPr="005A0A1B" w:rsidRDefault="00643897" w:rsidP="00643897">
                              <w:pPr>
                                <w:pStyle w:val="afffffa"/>
                                <w:ind w:firstLine="0"/>
                                <w:rPr>
                                  <w:i w:val="0"/>
                                  <w:sz w:val="18"/>
                                </w:rPr>
                              </w:pPr>
                              <w:r w:rsidRPr="005A0A1B">
                                <w:rPr>
                                  <w:i w:val="0"/>
                                  <w:sz w:val="18"/>
                                </w:rPr>
                                <w:t>Подпись</w:t>
                              </w:r>
                            </w:p>
                            <w:p w14:paraId="336CFD9C" w14:textId="77777777" w:rsidR="00643897" w:rsidRPr="0024446F" w:rsidRDefault="00643897" w:rsidP="00643897">
                              <w:pPr>
                                <w:pStyle w:val="afffffa"/>
                                <w:rPr>
                                  <w:i w:val="0"/>
                                  <w:iCs/>
                                </w:rPr>
                              </w:pPr>
                            </w:p>
                          </w:txbxContent>
                        </wps:txbx>
                        <wps:bodyPr rot="0" vert="horz" wrap="square" lIns="12700" tIns="12700" rIns="12700" bIns="12700" anchor="t" anchorCtr="0" upright="1">
                          <a:noAutofit/>
                        </wps:bodyPr>
                      </wps:wsp>
                      <wps:wsp>
                        <wps:cNvPr id="406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C58FD2" w14:textId="77777777" w:rsidR="00643897" w:rsidRPr="005A0A1B" w:rsidRDefault="00643897" w:rsidP="00643897">
                              <w:pPr>
                                <w:pStyle w:val="afffffa"/>
                                <w:ind w:firstLine="0"/>
                                <w:rPr>
                                  <w:i w:val="0"/>
                                  <w:sz w:val="18"/>
                                </w:rPr>
                              </w:pPr>
                              <w:r w:rsidRPr="005A0A1B">
                                <w:rPr>
                                  <w:i w:val="0"/>
                                  <w:sz w:val="18"/>
                                </w:rPr>
                                <w:t>Дата</w:t>
                              </w:r>
                            </w:p>
                            <w:p w14:paraId="432B5C81" w14:textId="77777777" w:rsidR="00643897" w:rsidRPr="0024446F" w:rsidRDefault="00643897" w:rsidP="00643897">
                              <w:pPr>
                                <w:pStyle w:val="afffffa"/>
                                <w:rPr>
                                  <w:i w:val="0"/>
                                  <w:iCs/>
                                </w:rPr>
                              </w:pPr>
                            </w:p>
                          </w:txbxContent>
                        </wps:txbx>
                        <wps:bodyPr rot="0" vert="horz" wrap="square" lIns="12700" tIns="12700" rIns="12700" bIns="12700" anchor="t" anchorCtr="0" upright="1">
                          <a:noAutofit/>
                        </wps:bodyPr>
                      </wps:wsp>
                      <wps:wsp>
                        <wps:cNvPr id="407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4A1E8B" w14:textId="77777777" w:rsidR="00643897" w:rsidRPr="00762311" w:rsidRDefault="00643897" w:rsidP="00643897">
                              <w:pPr>
                                <w:pStyle w:val="afffffa"/>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407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7090B6" w14:textId="77777777" w:rsidR="00643897" w:rsidRPr="00762311" w:rsidRDefault="00643897" w:rsidP="00643897">
                              <w:pPr>
                                <w:pStyle w:val="afffffa"/>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407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AB6BB6" w14:textId="77777777" w:rsidR="00643897" w:rsidRPr="008B3AF8" w:rsidRDefault="00643897" w:rsidP="00643897">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70500ACB" w14:textId="77777777" w:rsidR="00643897" w:rsidRPr="009005BC" w:rsidRDefault="00643897" w:rsidP="00643897"/>
                          </w:txbxContent>
                        </wps:txbx>
                        <wps:bodyPr rot="0" vert="horz" wrap="square" lIns="12700" tIns="12700" rIns="12700" bIns="12700" anchor="t" anchorCtr="0" upright="1">
                          <a:noAutofit/>
                        </wps:bodyPr>
                      </wps:wsp>
                      <wps:wsp>
                        <wps:cNvPr id="407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7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78" name="Group 77"/>
                        <wpg:cNvGrpSpPr>
                          <a:grpSpLocks/>
                        </wpg:cNvGrpSpPr>
                        <wpg:grpSpPr bwMode="auto">
                          <a:xfrm>
                            <a:off x="1144" y="14935"/>
                            <a:ext cx="2507" cy="240"/>
                            <a:chOff x="0" y="0"/>
                            <a:chExt cx="19999" cy="20000"/>
                          </a:xfrm>
                        </wpg:grpSpPr>
                        <wps:wsp>
                          <wps:cNvPr id="407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1EF6F7" w14:textId="77777777" w:rsidR="00643897" w:rsidRPr="00391803" w:rsidRDefault="00643897" w:rsidP="00643897">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408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CF404" w14:textId="77777777" w:rsidR="00643897" w:rsidRPr="00B45599" w:rsidRDefault="00643897" w:rsidP="00643897">
                                <w:pPr>
                                  <w:ind w:firstLine="0"/>
                                  <w:jc w:val="left"/>
                                  <w:rPr>
                                    <w:i/>
                                    <w:sz w:val="18"/>
                                    <w:szCs w:val="18"/>
                                  </w:rPr>
                                </w:pPr>
                                <w:r>
                                  <w:rPr>
                                    <w:i/>
                                    <w:sz w:val="18"/>
                                    <w:szCs w:val="18"/>
                                  </w:rPr>
                                  <w:t>Корень М.А.</w:t>
                                </w:r>
                              </w:p>
                              <w:p w14:paraId="454A350A" w14:textId="77777777" w:rsidR="00643897" w:rsidRPr="00B45599" w:rsidRDefault="00643897" w:rsidP="00643897">
                                <w:pPr>
                                  <w:ind w:firstLine="0"/>
                                  <w:jc w:val="left"/>
                                  <w:rPr>
                                    <w:i/>
                                    <w:sz w:val="18"/>
                                    <w:szCs w:val="18"/>
                                  </w:rPr>
                                </w:pPr>
                              </w:p>
                              <w:p w14:paraId="4AE19693" w14:textId="77777777" w:rsidR="00643897" w:rsidRPr="00391803" w:rsidRDefault="00643897" w:rsidP="00643897">
                                <w:pPr>
                                  <w:ind w:firstLine="0"/>
                                  <w:rPr>
                                    <w:i/>
                                    <w:iCs/>
                                    <w:sz w:val="18"/>
                                    <w:szCs w:val="18"/>
                                  </w:rPr>
                                </w:pPr>
                              </w:p>
                            </w:txbxContent>
                          </wps:txbx>
                          <wps:bodyPr rot="0" vert="horz" wrap="square" lIns="12700" tIns="12700" rIns="12700" bIns="12700" anchor="t" anchorCtr="0" upright="1">
                            <a:noAutofit/>
                          </wps:bodyPr>
                        </wps:wsp>
                      </wpg:grpSp>
                      <wpg:grpSp>
                        <wpg:cNvPr id="4081" name="Group 80"/>
                        <wpg:cNvGrpSpPr>
                          <a:grpSpLocks/>
                        </wpg:cNvGrpSpPr>
                        <wpg:grpSpPr bwMode="auto">
                          <a:xfrm>
                            <a:off x="1144" y="15204"/>
                            <a:ext cx="2507" cy="239"/>
                            <a:chOff x="0" y="0"/>
                            <a:chExt cx="19995" cy="20000"/>
                          </a:xfrm>
                        </wpg:grpSpPr>
                        <wps:wsp>
                          <wps:cNvPr id="408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FBA890" w14:textId="77777777" w:rsidR="00643897" w:rsidRPr="00391803" w:rsidRDefault="00643897" w:rsidP="00643897">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4083"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E5B4C" w14:textId="77777777" w:rsidR="00643897" w:rsidRPr="00395B4C" w:rsidRDefault="00643897" w:rsidP="00643897">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4084" name="Group 83"/>
                        <wpg:cNvGrpSpPr>
                          <a:grpSpLocks/>
                        </wpg:cNvGrpSpPr>
                        <wpg:grpSpPr bwMode="auto">
                          <a:xfrm>
                            <a:off x="1144" y="15479"/>
                            <a:ext cx="2507" cy="239"/>
                            <a:chOff x="0" y="0"/>
                            <a:chExt cx="19999" cy="20000"/>
                          </a:xfrm>
                        </wpg:grpSpPr>
                        <wps:wsp>
                          <wps:cNvPr id="408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36607" w14:textId="77777777" w:rsidR="00643897" w:rsidRPr="004F5CE6" w:rsidRDefault="00643897" w:rsidP="00643897">
                                <w:pPr>
                                  <w:pStyle w:val="afffffc"/>
                                  <w:ind w:firstLine="0"/>
                                </w:pPr>
                              </w:p>
                            </w:txbxContent>
                          </wps:txbx>
                          <wps:bodyPr rot="0" vert="horz" wrap="square" lIns="12700" tIns="12700" rIns="12700" bIns="12700" anchor="t" anchorCtr="0" upright="1">
                            <a:noAutofit/>
                          </wps:bodyPr>
                        </wps:wsp>
                        <wps:wsp>
                          <wps:cNvPr id="408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55509" w14:textId="77777777" w:rsidR="00643897" w:rsidRPr="0007115C" w:rsidRDefault="00643897" w:rsidP="00643897">
                                <w:pPr>
                                  <w:ind w:firstLine="0"/>
                                </w:pPr>
                              </w:p>
                            </w:txbxContent>
                          </wps:txbx>
                          <wps:bodyPr rot="0" vert="horz" wrap="square" lIns="12700" tIns="12700" rIns="12700" bIns="12700" anchor="t" anchorCtr="0" upright="1">
                            <a:noAutofit/>
                          </wps:bodyPr>
                        </wps:wsp>
                      </wpg:grpSp>
                      <wpg:grpSp>
                        <wpg:cNvPr id="4087" name="Group 86"/>
                        <wpg:cNvGrpSpPr>
                          <a:grpSpLocks/>
                        </wpg:cNvGrpSpPr>
                        <wpg:grpSpPr bwMode="auto">
                          <a:xfrm>
                            <a:off x="1144" y="15746"/>
                            <a:ext cx="2507" cy="241"/>
                            <a:chOff x="0" y="0"/>
                            <a:chExt cx="20002" cy="20000"/>
                          </a:xfrm>
                        </wpg:grpSpPr>
                        <wps:wsp>
                          <wps:cNvPr id="408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394D03" w14:textId="77777777" w:rsidR="00643897" w:rsidRPr="00391803" w:rsidRDefault="00643897" w:rsidP="00643897">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4089"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6F81C" w14:textId="77777777" w:rsidR="00643897" w:rsidRPr="00395B4C" w:rsidRDefault="00643897" w:rsidP="00643897">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7AE936AA" w14:textId="77777777" w:rsidR="00643897" w:rsidRPr="00395B4C" w:rsidRDefault="00643897" w:rsidP="00643897">
                                <w:pPr>
                                  <w:pStyle w:val="affffe"/>
                                  <w:rPr>
                                    <w:rFonts w:ascii="Times New Roman" w:hAnsi="Times New Roman"/>
                                  </w:rPr>
                                </w:pPr>
                              </w:p>
                            </w:txbxContent>
                          </wps:txbx>
                          <wps:bodyPr rot="0" vert="horz" wrap="square" lIns="12700" tIns="12700" rIns="12700" bIns="12700" anchor="t" anchorCtr="0" upright="1">
                            <a:noAutofit/>
                          </wps:bodyPr>
                        </wps:wsp>
                      </wpg:grpSp>
                      <wpg:grpSp>
                        <wpg:cNvPr id="4090" name="Group 89"/>
                        <wpg:cNvGrpSpPr>
                          <a:grpSpLocks/>
                        </wpg:cNvGrpSpPr>
                        <wpg:grpSpPr bwMode="auto">
                          <a:xfrm>
                            <a:off x="1144" y="16014"/>
                            <a:ext cx="2524" cy="240"/>
                            <a:chOff x="0" y="0"/>
                            <a:chExt cx="20135" cy="20000"/>
                          </a:xfrm>
                        </wpg:grpSpPr>
                        <wps:wsp>
                          <wps:cNvPr id="409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320915" w14:textId="77777777" w:rsidR="00643897" w:rsidRPr="005D4ABD" w:rsidRDefault="00643897" w:rsidP="00643897">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4092"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BFCEEA" w14:textId="77777777" w:rsidR="00643897" w:rsidRPr="00395B4C" w:rsidRDefault="00643897" w:rsidP="00643897">
                                <w:pPr>
                                  <w:pStyle w:val="afffffc"/>
                                  <w:ind w:firstLine="0"/>
                                  <w:rPr>
                                    <w:sz w:val="18"/>
                                  </w:rPr>
                                </w:pPr>
                                <w:proofErr w:type="spellStart"/>
                                <w:r w:rsidRPr="00395B4C">
                                  <w:rPr>
                                    <w:sz w:val="18"/>
                                  </w:rPr>
                                  <w:t>Блинова</w:t>
                                </w:r>
                                <w:proofErr w:type="spellEnd"/>
                                <w:r w:rsidRPr="00395B4C">
                                  <w:rPr>
                                    <w:sz w:val="18"/>
                                  </w:rPr>
                                  <w:t xml:space="preserve"> Е.А.</w:t>
                                </w:r>
                              </w:p>
                              <w:p w14:paraId="0971E3B1" w14:textId="77777777" w:rsidR="00643897" w:rsidRPr="00395B4C" w:rsidRDefault="00643897" w:rsidP="00643897">
                                <w:pPr>
                                  <w:pStyle w:val="affffe"/>
                                  <w:rPr>
                                    <w:rFonts w:ascii="Times New Roman" w:hAnsi="Times New Roman"/>
                                  </w:rPr>
                                </w:pPr>
                              </w:p>
                            </w:txbxContent>
                          </wps:txbx>
                          <wps:bodyPr rot="0" vert="horz" wrap="square" lIns="12700" tIns="12700" rIns="12700" bIns="12700" anchor="t" anchorCtr="0" upright="1">
                            <a:noAutofit/>
                          </wps:bodyPr>
                        </wps:wsp>
                      </wpg:grpSp>
                      <wps:wsp>
                        <wps:cNvPr id="409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52836A" w14:textId="017CDFD0" w:rsidR="00643897" w:rsidRPr="008B3AF8" w:rsidRDefault="0007234C" w:rsidP="00643897">
                              <w:pPr>
                                <w:pStyle w:val="affffe"/>
                                <w:jc w:val="center"/>
                                <w:rPr>
                                  <w:rFonts w:ascii="Times New Roman" w:hAnsi="Times New Roman"/>
                                  <w:sz w:val="24"/>
                                  <w:lang w:val="ru-RU"/>
                                </w:rPr>
                              </w:pPr>
                              <w:r>
                                <w:rPr>
                                  <w:rFonts w:ascii="Times New Roman" w:hAnsi="Times New Roman"/>
                                  <w:sz w:val="24"/>
                                  <w:lang w:val="ru-RU"/>
                                </w:rPr>
                                <w:t>Приложение Д</w:t>
                              </w:r>
                            </w:p>
                          </w:txbxContent>
                        </wps:txbx>
                        <wps:bodyPr rot="0" vert="horz" wrap="square" lIns="12700" tIns="12700" rIns="12700" bIns="12700" anchor="ctr" anchorCtr="0" upright="1">
                          <a:noAutofit/>
                        </wps:bodyPr>
                      </wps:wsp>
                      <wps:wsp>
                        <wps:cNvPr id="409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970130" w14:textId="77777777" w:rsidR="00643897" w:rsidRPr="00762311" w:rsidRDefault="00643897" w:rsidP="00643897">
                              <w:pPr>
                                <w:pStyle w:val="afffffa"/>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416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A5E12A" w14:textId="77777777" w:rsidR="00643897" w:rsidRPr="00762311" w:rsidRDefault="00643897" w:rsidP="00643897">
                              <w:pPr>
                                <w:pStyle w:val="afffffa"/>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416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AA05D" w14:textId="77777777" w:rsidR="00643897" w:rsidRPr="003A1717" w:rsidRDefault="00643897" w:rsidP="00643897">
                              <w:pPr>
                                <w:pStyle w:val="afffffa"/>
                                <w:ind w:firstLine="0"/>
                                <w:rPr>
                                  <w:i w:val="0"/>
                                  <w:sz w:val="18"/>
                                  <w:lang w:val="en-US"/>
                                </w:rPr>
                              </w:pPr>
                              <w:r>
                                <w:rPr>
                                  <w:i w:val="0"/>
                                  <w:sz w:val="18"/>
                                  <w:lang w:val="en-US"/>
                                </w:rPr>
                                <w:t>1</w:t>
                              </w:r>
                            </w:p>
                          </w:txbxContent>
                        </wps:txbx>
                        <wps:bodyPr rot="0" vert="horz" wrap="square" lIns="12700" tIns="12700" rIns="12700" bIns="12700" anchor="t" anchorCtr="0" upright="1">
                          <a:noAutofit/>
                        </wps:bodyPr>
                      </wps:wsp>
                      <wps:wsp>
                        <wps:cNvPr id="416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216021" w14:textId="77777777" w:rsidR="00643897" w:rsidRPr="008B3AF8" w:rsidRDefault="00643897" w:rsidP="00643897">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48145" id="_x0000_s1851" style="position:absolute;left:0;text-align:left;margin-left:-31.2pt;margin-top:-49.4pt;width:524.4pt;height:807.85pt;z-index:25183027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">
                <v:rect id="Rectangle 54" o:spid="_x0000_s185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" filled="f" strokeweight="2pt"/>
                <v:line id="Line 55" o:spid="_x0000_s185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" strokeweight="2pt"/>
                <v:line id="Line 56" o:spid="_x0000_s185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" strokeweight="2pt"/>
                <v:line id="Line 57" o:spid="_x0000_s185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" strokeweight="2pt"/>
                <v:line id="Line 58" o:spid="_x0000_s185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zt+xAAAAN0AAAAPAAAAZHJzL2Rvd25yZXYueG1sRI9Ba8JA&#10;FITvBf/D8oTemo3S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AljO37EAAAA3QAAAA8A&#10;AAAAAAAAAAAAAAAABwIAAGRycy9kb3ducmV2LnhtbFBLBQYAAAAAAwADALcAAAD4AgAAAAA=&#10;" strokeweight="2pt"/>
                <v:line id="Line 59" o:spid="_x0000_s185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" strokeweight="2pt"/>
                <v:line id="Line 60" o:spid="_x0000_s185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JbvgAAAN0AAAAPAAAAZHJzL2Rvd25yZXYueG1sRE+9CsIw&#10;EN4F3yGc4Kapo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Nd4Ulu+AAAA3QAAAA8AAAAAAAAA&#10;AAAAAAAABwIAAGRycy9kb3ducmV2LnhtbFBLBQYAAAAAAwADALcAAADyAgAAAAA=&#10;" strokeweight="2pt"/>
                <v:line id="Line 61" o:spid="_x0000_s185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" strokeweight="2pt"/>
                <v:line id="Line 62" o:spid="_x0000_s186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" strokeweight="1pt"/>
                <v:line id="Line 63" o:spid="_x0000_s186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" strokeweight="1pt"/>
                <v:rect id="Rectangle 64" o:spid="_x0000_s186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" filled="f" stroked="f" strokeweight=".25pt">
                  <v:textbox inset="1pt,1pt,1pt,1pt">
                    <w:txbxContent>
                      <w:p w14:paraId="591BB6BA" w14:textId="77777777" w:rsidR="00643897" w:rsidRDefault="00643897" w:rsidP="00643897">
                        <w:pPr>
                          <w:pStyle w:val="afffffa"/>
                        </w:pPr>
                      </w:p>
                    </w:txbxContent>
                  </v:textbox>
                </v:rect>
                <v:rect id="Rectangle 65" o:spid="_x0000_s186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" filled="f" stroked="f" strokeweight=".25pt">
                  <v:textbox inset="1pt,1pt,1pt,1pt">
                    <w:txbxContent>
                      <w:p w14:paraId="3D7486AD" w14:textId="77777777" w:rsidR="00643897" w:rsidRDefault="00643897" w:rsidP="00643897">
                        <w:pPr>
                          <w:pStyle w:val="afffffa"/>
                        </w:pPr>
                      </w:p>
                    </w:txbxContent>
                  </v:textbox>
                </v:rect>
                <v:rect id="Rectangle 66" o:spid="_x0000_s186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" filled="f" stroked="f" strokeweight=".25pt">
                  <v:textbox inset="1pt,1pt,1pt,1pt">
                    <w:txbxContent>
                      <w:p w14:paraId="78EA2E2E" w14:textId="77777777" w:rsidR="00643897" w:rsidRPr="005A0A1B" w:rsidRDefault="00643897" w:rsidP="00643897">
                        <w:pPr>
                          <w:pStyle w:val="afffffa"/>
                          <w:ind w:firstLine="0"/>
                          <w:rPr>
                            <w:i w:val="0"/>
                            <w:sz w:val="18"/>
                          </w:rPr>
                        </w:pPr>
                        <w:r w:rsidRPr="005A0A1B">
                          <w:rPr>
                            <w:i w:val="0"/>
                            <w:sz w:val="18"/>
                          </w:rPr>
                          <w:t>ФИО</w:t>
                        </w:r>
                      </w:p>
                      <w:p w14:paraId="4AFA83D6" w14:textId="77777777" w:rsidR="00643897" w:rsidRPr="0024446F" w:rsidRDefault="00643897" w:rsidP="00643897">
                        <w:pPr>
                          <w:pStyle w:val="afffffa"/>
                          <w:rPr>
                            <w:i w:val="0"/>
                            <w:iCs/>
                          </w:rPr>
                        </w:pPr>
                      </w:p>
                    </w:txbxContent>
                  </v:textbox>
                </v:rect>
                <v:rect id="Rectangle 67" o:spid="_x0000_s186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" filled="f" stroked="f" strokeweight=".25pt">
                  <v:textbox inset="1pt,1pt,1pt,1pt">
                    <w:txbxContent>
                      <w:p w14:paraId="32D86A26" w14:textId="77777777" w:rsidR="00643897" w:rsidRPr="005A0A1B" w:rsidRDefault="00643897" w:rsidP="00643897">
                        <w:pPr>
                          <w:pStyle w:val="afffffa"/>
                          <w:ind w:firstLine="0"/>
                          <w:rPr>
                            <w:i w:val="0"/>
                            <w:sz w:val="18"/>
                          </w:rPr>
                        </w:pPr>
                        <w:r w:rsidRPr="005A0A1B">
                          <w:rPr>
                            <w:i w:val="0"/>
                            <w:sz w:val="18"/>
                          </w:rPr>
                          <w:t>Подпись</w:t>
                        </w:r>
                      </w:p>
                      <w:p w14:paraId="336CFD9C" w14:textId="77777777" w:rsidR="00643897" w:rsidRPr="0024446F" w:rsidRDefault="00643897" w:rsidP="00643897">
                        <w:pPr>
                          <w:pStyle w:val="afffffa"/>
                          <w:rPr>
                            <w:i w:val="0"/>
                            <w:iCs/>
                          </w:rPr>
                        </w:pPr>
                      </w:p>
                    </w:txbxContent>
                  </v:textbox>
                </v:rect>
                <v:rect id="Rectangle 68" o:spid="_x0000_s186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" filled="f" stroked="f" strokeweight=".25pt">
                  <v:textbox inset="1pt,1pt,1pt,1pt">
                    <w:txbxContent>
                      <w:p w14:paraId="71C58FD2" w14:textId="77777777" w:rsidR="00643897" w:rsidRPr="005A0A1B" w:rsidRDefault="00643897" w:rsidP="00643897">
                        <w:pPr>
                          <w:pStyle w:val="afffffa"/>
                          <w:ind w:firstLine="0"/>
                          <w:rPr>
                            <w:i w:val="0"/>
                            <w:sz w:val="18"/>
                          </w:rPr>
                        </w:pPr>
                        <w:r w:rsidRPr="005A0A1B">
                          <w:rPr>
                            <w:i w:val="0"/>
                            <w:sz w:val="18"/>
                          </w:rPr>
                          <w:t>Дата</w:t>
                        </w:r>
                      </w:p>
                      <w:p w14:paraId="432B5C81" w14:textId="77777777" w:rsidR="00643897" w:rsidRPr="0024446F" w:rsidRDefault="00643897" w:rsidP="00643897">
                        <w:pPr>
                          <w:pStyle w:val="afffffa"/>
                          <w:rPr>
                            <w:i w:val="0"/>
                            <w:iCs/>
                          </w:rPr>
                        </w:pPr>
                      </w:p>
                    </w:txbxContent>
                  </v:textbox>
                </v:rect>
                <v:rect id="Rectangle 69" o:spid="_x0000_s186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" filled="f" stroked="f" strokeweight=".25pt">
                  <v:textbox inset="1pt,1pt,1pt,1pt">
                    <w:txbxContent>
                      <w:p w14:paraId="234A1E8B" w14:textId="77777777" w:rsidR="00643897" w:rsidRPr="00762311" w:rsidRDefault="00643897" w:rsidP="00643897">
                        <w:pPr>
                          <w:pStyle w:val="afffffa"/>
                          <w:ind w:firstLine="0"/>
                          <w:rPr>
                            <w:i w:val="0"/>
                            <w:iCs/>
                            <w:sz w:val="18"/>
                          </w:rPr>
                        </w:pPr>
                        <w:r w:rsidRPr="00762311">
                          <w:rPr>
                            <w:i w:val="0"/>
                            <w:iCs/>
                            <w:sz w:val="18"/>
                          </w:rPr>
                          <w:t>Лист</w:t>
                        </w:r>
                      </w:p>
                    </w:txbxContent>
                  </v:textbox>
                </v:rect>
                <v:rect id="_x0000_s186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" filled="f" stroked="f" strokeweight=".25pt">
                  <v:textbox inset="1pt,1pt,1pt,1pt">
                    <w:txbxContent>
                      <w:p w14:paraId="437090B6" w14:textId="77777777" w:rsidR="00643897" w:rsidRPr="00762311" w:rsidRDefault="00643897" w:rsidP="00643897">
                        <w:pPr>
                          <w:pStyle w:val="afffffa"/>
                          <w:ind w:firstLine="0"/>
                          <w:rPr>
                            <w:i w:val="0"/>
                            <w:sz w:val="18"/>
                          </w:rPr>
                        </w:pPr>
                        <w:r w:rsidRPr="00762311">
                          <w:rPr>
                            <w:i w:val="0"/>
                            <w:sz w:val="18"/>
                          </w:rPr>
                          <w:t>1</w:t>
                        </w:r>
                      </w:p>
                    </w:txbxContent>
                  </v:textbox>
                </v:rect>
                <v:rect id="Rectangle 71" o:spid="_x0000_s186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" filled="f" stroked="f" strokeweight=".25pt">
                  <v:textbox inset="1pt,1pt,1pt,1pt">
                    <w:txbxContent>
                      <w:p w14:paraId="69AB6BB6" w14:textId="77777777" w:rsidR="00643897" w:rsidRPr="008B3AF8" w:rsidRDefault="00643897" w:rsidP="00643897">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70500ACB" w14:textId="77777777" w:rsidR="00643897" w:rsidRPr="009005BC" w:rsidRDefault="00643897" w:rsidP="00643897"/>
                    </w:txbxContent>
                  </v:textbox>
                </v:rect>
                <v:line id="Line 72" o:spid="_x0000_s187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" strokeweight="2pt"/>
                <v:line id="Line 73" o:spid="_x0000_s187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sKFwwAAAN0AAAAPAAAAZHJzL2Rvd25yZXYueG1sRI9Pi8Iw&#10;FMTvgt8hPMGbpo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LZrChcMAAADdAAAADwAA&#10;AAAAAAAAAAAAAAAHAgAAZHJzL2Rvd25yZXYueG1sUEsFBgAAAAADAAMAtwAAAPcCAAAAAA==&#10;" strokeweight="2pt"/>
                <v:line id="Line 74" o:spid="_x0000_s187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" strokeweight="1pt"/>
                <v:line id="Line 75" o:spid="_x0000_s187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" strokeweight="1pt"/>
                <v:line id="Line 76" o:spid="_x0000_s187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" strokeweight="1pt"/>
                <v:group id="Group 77" o:spid="_x0000_s187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">
                  <v:rect id="Rectangle 78" o:spid="_x0000_s187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" filled="f" stroked="f" strokeweight=".25pt">
                    <v:textbox inset="1pt,1pt,1pt,1pt">
                      <w:txbxContent>
                        <w:p w14:paraId="251EF6F7" w14:textId="77777777" w:rsidR="00643897" w:rsidRPr="00391803" w:rsidRDefault="00643897" w:rsidP="00643897">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87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" filled="f" stroked="f" strokeweight=".25pt">
                    <v:textbox inset="1pt,1pt,1pt,1pt">
                      <w:txbxContent>
                        <w:p w14:paraId="699CF404" w14:textId="77777777" w:rsidR="00643897" w:rsidRPr="00B45599" w:rsidRDefault="00643897" w:rsidP="00643897">
                          <w:pPr>
                            <w:ind w:firstLine="0"/>
                            <w:jc w:val="left"/>
                            <w:rPr>
                              <w:i/>
                              <w:sz w:val="18"/>
                              <w:szCs w:val="18"/>
                            </w:rPr>
                          </w:pPr>
                          <w:r>
                            <w:rPr>
                              <w:i/>
                              <w:sz w:val="18"/>
                              <w:szCs w:val="18"/>
                            </w:rPr>
                            <w:t>Корень М.А.</w:t>
                          </w:r>
                        </w:p>
                        <w:p w14:paraId="454A350A" w14:textId="77777777" w:rsidR="00643897" w:rsidRPr="00B45599" w:rsidRDefault="00643897" w:rsidP="00643897">
                          <w:pPr>
                            <w:ind w:firstLine="0"/>
                            <w:jc w:val="left"/>
                            <w:rPr>
                              <w:i/>
                              <w:sz w:val="18"/>
                              <w:szCs w:val="18"/>
                            </w:rPr>
                          </w:pPr>
                        </w:p>
                        <w:p w14:paraId="4AE19693" w14:textId="77777777" w:rsidR="00643897" w:rsidRPr="00391803" w:rsidRDefault="00643897" w:rsidP="00643897">
                          <w:pPr>
                            <w:ind w:firstLine="0"/>
                            <w:rPr>
                              <w:i/>
                              <w:iCs/>
                              <w:sz w:val="18"/>
                              <w:szCs w:val="18"/>
                            </w:rPr>
                          </w:pPr>
                        </w:p>
                      </w:txbxContent>
                    </v:textbox>
                  </v:rect>
                </v:group>
                <v:group id="Group 80" o:spid="_x0000_s187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">
                  <v:rect id="Rectangle 81" o:spid="_x0000_s18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" filled="f" stroked="f" strokeweight=".25pt">
                    <v:textbox inset="1pt,1pt,1pt,1pt">
                      <w:txbxContent>
                        <w:p w14:paraId="66FBA890" w14:textId="77777777" w:rsidR="00643897" w:rsidRPr="00391803" w:rsidRDefault="00643897" w:rsidP="00643897">
                          <w:pPr>
                            <w:pStyle w:val="afffffc"/>
                            <w:ind w:firstLine="0"/>
                          </w:pPr>
                          <w:r w:rsidRPr="00391803">
                            <w:t xml:space="preserve"> </w:t>
                          </w:r>
                          <w:r w:rsidRPr="00391803">
                            <w:rPr>
                              <w:i w:val="0"/>
                              <w:sz w:val="18"/>
                            </w:rPr>
                            <w:t>Пров</w:t>
                          </w:r>
                          <w:r w:rsidRPr="00391803">
                            <w:rPr>
                              <w:sz w:val="18"/>
                            </w:rPr>
                            <w:t>.</w:t>
                          </w:r>
                        </w:p>
                      </w:txbxContent>
                    </v:textbox>
                  </v:rect>
                  <v:rect id="Rectangle 82" o:spid="_x0000_s188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" filled="f" stroked="f" strokeweight=".25pt">
                    <v:textbox inset="1pt,1pt,1pt,1pt">
                      <w:txbxContent>
                        <w:p w14:paraId="129E5B4C" w14:textId="77777777" w:rsidR="00643897" w:rsidRPr="00395B4C" w:rsidRDefault="00643897" w:rsidP="00643897">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v:textbox>
                  </v:rect>
                </v:group>
                <v:group id="Group 83" o:spid="_x0000_s188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">
                  <v:rect id="Rectangle 84" o:spid="_x0000_s18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" filled="f" stroked="f" strokeweight=".25pt">
                    <v:textbox inset="1pt,1pt,1pt,1pt">
                      <w:txbxContent>
                        <w:p w14:paraId="76036607" w14:textId="77777777" w:rsidR="00643897" w:rsidRPr="004F5CE6" w:rsidRDefault="00643897" w:rsidP="00643897">
                          <w:pPr>
                            <w:pStyle w:val="afffffc"/>
                            <w:ind w:firstLine="0"/>
                          </w:pPr>
                        </w:p>
                      </w:txbxContent>
                    </v:textbox>
                  </v:rect>
                  <v:rect id="Rectangle 85" o:spid="_x0000_s188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" filled="f" stroked="f" strokeweight=".25pt">
                    <v:textbox inset="1pt,1pt,1pt,1pt">
                      <w:txbxContent>
                        <w:p w14:paraId="48755509" w14:textId="77777777" w:rsidR="00643897" w:rsidRPr="0007115C" w:rsidRDefault="00643897" w:rsidP="00643897">
                          <w:pPr>
                            <w:ind w:firstLine="0"/>
                          </w:pPr>
                        </w:p>
                      </w:txbxContent>
                    </v:textbox>
                  </v:rect>
                </v:group>
                <v:group id="Group 86" o:spid="_x0000_s188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">
                  <v:rect id="Rectangle 87" o:spid="_x0000_s188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" filled="f" stroked="f" strokeweight=".25pt">
                    <v:textbox inset="1pt,1pt,1pt,1pt">
                      <w:txbxContent>
                        <w:p w14:paraId="79394D03" w14:textId="77777777" w:rsidR="00643897" w:rsidRPr="00391803" w:rsidRDefault="00643897" w:rsidP="00643897">
                          <w:pPr>
                            <w:pStyle w:val="afffffc"/>
                            <w:ind w:firstLine="0"/>
                            <w:rPr>
                              <w:i w:val="0"/>
                              <w:sz w:val="18"/>
                            </w:rPr>
                          </w:pPr>
                          <w:r w:rsidRPr="00391803">
                            <w:rPr>
                              <w:i w:val="0"/>
                              <w:sz w:val="18"/>
                            </w:rPr>
                            <w:t xml:space="preserve"> Н. контр.</w:t>
                          </w:r>
                        </w:p>
                      </w:txbxContent>
                    </v:textbox>
                  </v:rect>
                  <v:rect id="Rectangle 88" o:spid="_x0000_s188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" filled="f" stroked="f" strokeweight=".25pt">
                    <v:textbox inset="1pt,1pt,1pt,1pt">
                      <w:txbxContent>
                        <w:p w14:paraId="5E86F81C" w14:textId="77777777" w:rsidR="00643897" w:rsidRPr="00395B4C" w:rsidRDefault="00643897" w:rsidP="00643897">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7AE936AA" w14:textId="77777777" w:rsidR="00643897" w:rsidRPr="00395B4C" w:rsidRDefault="00643897" w:rsidP="00643897">
                          <w:pPr>
                            <w:pStyle w:val="affffe"/>
                            <w:rPr>
                              <w:rFonts w:ascii="Times New Roman" w:hAnsi="Times New Roman"/>
                            </w:rPr>
                          </w:pPr>
                        </w:p>
                      </w:txbxContent>
                    </v:textbox>
                  </v:rect>
                </v:group>
                <v:group id="Group 89" o:spid="_x0000_s188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">
                  <v:rect id="Rectangle 90" o:spid="_x0000_s18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" filled="f" stroked="f" strokeweight=".25pt">
                    <v:textbox inset="1pt,1pt,1pt,1pt">
                      <w:txbxContent>
                        <w:p w14:paraId="26320915" w14:textId="77777777" w:rsidR="00643897" w:rsidRPr="005D4ABD" w:rsidRDefault="00643897" w:rsidP="00643897">
                          <w:pPr>
                            <w:pStyle w:val="afffffc"/>
                            <w:ind w:firstLine="0"/>
                            <w:rPr>
                              <w:sz w:val="18"/>
                            </w:rPr>
                          </w:pPr>
                          <w:r w:rsidRPr="005D4ABD">
                            <w:rPr>
                              <w:sz w:val="18"/>
                            </w:rPr>
                            <w:t xml:space="preserve"> </w:t>
                          </w:r>
                          <w:r w:rsidRPr="00391803">
                            <w:rPr>
                              <w:i w:val="0"/>
                              <w:sz w:val="18"/>
                            </w:rPr>
                            <w:t>Утв.</w:t>
                          </w:r>
                        </w:p>
                      </w:txbxContent>
                    </v:textbox>
                  </v:rect>
                  <v:rect id="Rectangle 91" o:spid="_x0000_s188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" filled="f" stroked="f" strokeweight=".25pt">
                    <v:textbox inset="1pt,1pt,1pt,1pt">
                      <w:txbxContent>
                        <w:p w14:paraId="70BFCEEA" w14:textId="77777777" w:rsidR="00643897" w:rsidRPr="00395B4C" w:rsidRDefault="00643897" w:rsidP="00643897">
                          <w:pPr>
                            <w:pStyle w:val="afffffc"/>
                            <w:ind w:firstLine="0"/>
                            <w:rPr>
                              <w:sz w:val="18"/>
                            </w:rPr>
                          </w:pPr>
                          <w:proofErr w:type="spellStart"/>
                          <w:r w:rsidRPr="00395B4C">
                            <w:rPr>
                              <w:sz w:val="18"/>
                            </w:rPr>
                            <w:t>Блинова</w:t>
                          </w:r>
                          <w:proofErr w:type="spellEnd"/>
                          <w:r w:rsidRPr="00395B4C">
                            <w:rPr>
                              <w:sz w:val="18"/>
                            </w:rPr>
                            <w:t xml:space="preserve"> Е.А.</w:t>
                          </w:r>
                        </w:p>
                        <w:p w14:paraId="0971E3B1" w14:textId="77777777" w:rsidR="00643897" w:rsidRPr="00395B4C" w:rsidRDefault="00643897" w:rsidP="00643897">
                          <w:pPr>
                            <w:pStyle w:val="affffe"/>
                            <w:rPr>
                              <w:rFonts w:ascii="Times New Roman" w:hAnsi="Times New Roman"/>
                            </w:rPr>
                          </w:pPr>
                        </w:p>
                      </w:txbxContent>
                    </v:textbox>
                  </v:rect>
                </v:group>
                <v:line id="Line 92" o:spid="_x0000_s189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" strokeweight="2pt"/>
                <v:rect id="Rectangle 93" o:spid="_x0000_s189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" filled="f" stroked="f" strokeweight=".25pt">
                  <v:textbox inset="1pt,1pt,1pt,1pt">
                    <w:txbxContent>
                      <w:p w14:paraId="2852836A" w14:textId="017CDFD0" w:rsidR="00643897" w:rsidRPr="008B3AF8" w:rsidRDefault="0007234C" w:rsidP="00643897">
                        <w:pPr>
                          <w:pStyle w:val="affffe"/>
                          <w:jc w:val="center"/>
                          <w:rPr>
                            <w:rFonts w:ascii="Times New Roman" w:hAnsi="Times New Roman"/>
                            <w:sz w:val="24"/>
                            <w:lang w:val="ru-RU"/>
                          </w:rPr>
                        </w:pPr>
                        <w:r>
                          <w:rPr>
                            <w:rFonts w:ascii="Times New Roman" w:hAnsi="Times New Roman"/>
                            <w:sz w:val="24"/>
                            <w:lang w:val="ru-RU"/>
                          </w:rPr>
                          <w:t>Приложение Д</w:t>
                        </w:r>
                      </w:p>
                    </w:txbxContent>
                  </v:textbox>
                </v:rect>
                <v:line id="Line 94" o:spid="_x0000_s189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" strokeweight="2pt"/>
                <v:line id="Line 95" o:spid="_x0000_s189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" strokeweight="2pt"/>
                <v:line id="Line 96" o:spid="_x0000_s189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" strokeweight="2pt"/>
                <v:rect id="Rectangle 97" o:spid="_x0000_s189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" filled="f" stroked="f" strokeweight=".25pt">
                  <v:textbox inset="1pt,1pt,1pt,1pt">
                    <w:txbxContent>
                      <w:p w14:paraId="04970130" w14:textId="77777777" w:rsidR="00643897" w:rsidRPr="00762311" w:rsidRDefault="00643897" w:rsidP="00643897">
                        <w:pPr>
                          <w:pStyle w:val="afffffa"/>
                          <w:ind w:firstLine="0"/>
                          <w:rPr>
                            <w:i w:val="0"/>
                            <w:iCs/>
                            <w:sz w:val="18"/>
                          </w:rPr>
                        </w:pPr>
                        <w:r w:rsidRPr="00762311">
                          <w:rPr>
                            <w:i w:val="0"/>
                            <w:iCs/>
                            <w:sz w:val="18"/>
                          </w:rPr>
                          <w:t>Лит.</w:t>
                        </w:r>
                      </w:p>
                    </w:txbxContent>
                  </v:textbox>
                </v:rect>
                <v:rect id="Rectangle 98" o:spid="_x0000_s189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" filled="f" stroked="f" strokeweight=".25pt">
                  <v:textbox inset="1pt,1pt,1pt,1pt">
                    <w:txbxContent>
                      <w:p w14:paraId="38A5E12A" w14:textId="77777777" w:rsidR="00643897" w:rsidRPr="00762311" w:rsidRDefault="00643897" w:rsidP="00643897">
                        <w:pPr>
                          <w:pStyle w:val="afffffa"/>
                          <w:ind w:firstLine="0"/>
                          <w:rPr>
                            <w:i w:val="0"/>
                            <w:iCs/>
                            <w:sz w:val="18"/>
                          </w:rPr>
                        </w:pPr>
                        <w:r w:rsidRPr="00762311">
                          <w:rPr>
                            <w:i w:val="0"/>
                            <w:iCs/>
                            <w:sz w:val="18"/>
                          </w:rPr>
                          <w:t>Листов</w:t>
                        </w:r>
                      </w:p>
                    </w:txbxContent>
                  </v:textbox>
                </v:rect>
                <v:rect id="Rectangle 99" o:spid="_x0000_s189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" filled="f" stroked="f" strokeweight=".25pt">
                  <v:textbox inset="1pt,1pt,1pt,1pt">
                    <w:txbxContent>
                      <w:p w14:paraId="159AA05D" w14:textId="77777777" w:rsidR="00643897" w:rsidRPr="003A1717" w:rsidRDefault="00643897" w:rsidP="00643897">
                        <w:pPr>
                          <w:pStyle w:val="afffffa"/>
                          <w:ind w:firstLine="0"/>
                          <w:rPr>
                            <w:i w:val="0"/>
                            <w:sz w:val="18"/>
                            <w:lang w:val="en-US"/>
                          </w:rPr>
                        </w:pPr>
                        <w:r>
                          <w:rPr>
                            <w:i w:val="0"/>
                            <w:sz w:val="18"/>
                            <w:lang w:val="en-US"/>
                          </w:rPr>
                          <w:t>1</w:t>
                        </w:r>
                      </w:p>
                    </w:txbxContent>
                  </v:textbox>
                </v:rect>
                <v:line id="Line 100" o:spid="_x0000_s189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" strokeweight="1pt"/>
                <v:line id="Line 101" o:spid="_x0000_s189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" strokeweight="1pt"/>
                <v:rect id="Rectangle 102" o:spid="_x0000_s190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" filled="f" stroked="f" strokeweight=".25pt">
                  <v:textbox inset="1pt,1pt,1pt,1pt">
                    <w:txbxContent>
                      <w:p w14:paraId="68216021" w14:textId="77777777" w:rsidR="00643897" w:rsidRPr="008B3AF8" w:rsidRDefault="00643897" w:rsidP="00643897">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1F01A9">
        <w:rPr>
          <w:b w:val="0"/>
        </w:rPr>
        <w:t xml:space="preserve">ПРИЛОЖЕНИЕ </w:t>
      </w:r>
      <w:r w:rsidR="004233A1">
        <w:rPr>
          <w:b w:val="0"/>
        </w:rPr>
        <w:t>Д</w:t>
      </w:r>
      <w:r w:rsidR="005B45DC" w:rsidRPr="00F90F0E">
        <w:rPr>
          <w:b w:val="0"/>
        </w:rPr>
        <w:t>.</w:t>
      </w:r>
      <w:r w:rsidR="005B45DC">
        <w:rPr>
          <w:b w:val="0"/>
        </w:rPr>
        <w:br/>
      </w:r>
      <w:r w:rsidR="003718ED">
        <w:rPr>
          <w:b w:val="0"/>
        </w:rPr>
        <w:t>Процесс проведения аукциона</w:t>
      </w:r>
      <w:bookmarkEnd w:id="147"/>
      <w:r w:rsidR="005B45DC" w:rsidRPr="00F90F0E">
        <w:rPr>
          <w:b w:val="0"/>
        </w:rPr>
        <w:t xml:space="preserve"> </w:t>
      </w:r>
    </w:p>
    <w:p w14:paraId="70163D07" w14:textId="790A2E1B" w:rsidR="00B04B65" w:rsidRDefault="000837C8" w:rsidP="003718ED">
      <w:pPr>
        <w:ind w:firstLine="0"/>
        <w:jc w:val="center"/>
      </w:pPr>
      <w:r w:rsidRPr="000837C8">
        <w:rPr>
          <w:noProof/>
          <w:lang w:eastAsia="ru-RU"/>
        </w:rPr>
        <w:drawing>
          <wp:inline distT="0" distB="0" distL="0" distR="0" wp14:anchorId="27451B1F" wp14:editId="4D1810AC">
            <wp:extent cx="5939790" cy="6704965"/>
            <wp:effectExtent l="19050" t="19050" r="22860" b="19685"/>
            <wp:docPr id="905654422" name="Рисунок 90565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6704965"/>
                    </a:xfrm>
                    <a:prstGeom prst="rect">
                      <a:avLst/>
                    </a:prstGeom>
                    <a:ln>
                      <a:solidFill>
                        <a:schemeClr val="tx1"/>
                      </a:solidFill>
                    </a:ln>
                  </pic:spPr>
                </pic:pic>
              </a:graphicData>
            </a:graphic>
          </wp:inline>
        </w:drawing>
      </w:r>
    </w:p>
    <w:p w14:paraId="1697C037" w14:textId="2110ED51" w:rsidR="00B04B65" w:rsidRDefault="00A75CA6">
      <w:pPr>
        <w:ind w:firstLine="0"/>
        <w:jc w:val="left"/>
      </w:pPr>
      <w:r>
        <w:rPr>
          <w:noProof/>
          <w:lang w:eastAsia="ru-RU"/>
        </w:rPr>
        <mc:AlternateContent>
          <mc:Choice Requires="wps">
            <w:drawing>
              <wp:anchor distT="0" distB="0" distL="114300" distR="114300" simplePos="0" relativeHeight="251842560" behindDoc="0" locked="0" layoutInCell="1" allowOverlap="1" wp14:anchorId="2B6D768E" wp14:editId="71AD0310">
                <wp:simplePos x="0" y="0"/>
                <wp:positionH relativeFrom="column">
                  <wp:posOffset>4344324</wp:posOffset>
                </wp:positionH>
                <wp:positionV relativeFrom="page">
                  <wp:posOffset>9750249</wp:posOffset>
                </wp:positionV>
                <wp:extent cx="532765" cy="162560"/>
                <wp:effectExtent l="0" t="0" r="635" b="8890"/>
                <wp:wrapNone/>
                <wp:docPr id="4312"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A7566" w14:textId="77777777" w:rsidR="00A75CA6" w:rsidRPr="0058383F" w:rsidRDefault="00A75CA6" w:rsidP="00A75CA6">
                            <w:pPr>
                              <w:pStyle w:val="afffffa"/>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2B6D768E" id="_x0000_s1901" style="position:absolute;margin-left:342.05pt;margin-top:767.75pt;width:41.95pt;height:12.8pt;z-index:2518425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" filled="f" stroked="f" strokeweight=".25pt">
                <v:textbox inset="1pt,1pt,1pt,1pt">
                  <w:txbxContent>
                    <w:p w14:paraId="356A7566" w14:textId="77777777" w:rsidR="00A75CA6" w:rsidRPr="0058383F" w:rsidRDefault="00A75CA6" w:rsidP="00A75CA6">
                      <w:pPr>
                        <w:pStyle w:val="afffffa"/>
                        <w:ind w:firstLine="0"/>
                        <w:rPr>
                          <w:i w:val="0"/>
                          <w:sz w:val="18"/>
                        </w:rPr>
                      </w:pPr>
                      <w:r w:rsidRPr="0058383F">
                        <w:rPr>
                          <w:i w:val="0"/>
                          <w:sz w:val="18"/>
                        </w:rPr>
                        <w:t>У</w:t>
                      </w:r>
                    </w:p>
                  </w:txbxContent>
                </v:textbox>
                <w10:wrap anchory="page"/>
              </v:rect>
            </w:pict>
          </mc:Fallback>
        </mc:AlternateContent>
      </w:r>
      <w:r w:rsidR="00B04B65">
        <w:br w:type="page"/>
      </w:r>
    </w:p>
    <w:bookmarkStart w:id="148" w:name="_Toc198277050"/>
    <w:p w14:paraId="691EACD6" w14:textId="237A1A47" w:rsidR="00B04B65" w:rsidRDefault="00671867" w:rsidP="00B04B65">
      <w:pPr>
        <w:pStyle w:val="afff9"/>
        <w:ind w:firstLine="0"/>
        <w:jc w:val="center"/>
        <w:rPr>
          <w:b w:val="0"/>
        </w:rPr>
      </w:pPr>
      <w:r>
        <w:rPr>
          <w:b w:val="0"/>
          <w:noProof/>
          <w:lang w:eastAsia="ru-RU"/>
        </w:rPr>
        <w:lastRenderedPageBreak/>
        <mc:AlternateContent>
          <mc:Choice Requires="wps">
            <w:drawing>
              <wp:anchor distT="0" distB="0" distL="114300" distR="114300" simplePos="0" relativeHeight="251845632" behindDoc="0" locked="0" layoutInCell="1" allowOverlap="1" wp14:anchorId="1E4EE96A" wp14:editId="44249EC5">
                <wp:simplePos x="0" y="0"/>
                <wp:positionH relativeFrom="column">
                  <wp:posOffset>5747385</wp:posOffset>
                </wp:positionH>
                <wp:positionV relativeFrom="paragraph">
                  <wp:posOffset>-403225</wp:posOffset>
                </wp:positionV>
                <wp:extent cx="236220" cy="243840"/>
                <wp:effectExtent l="0" t="0" r="11430" b="22860"/>
                <wp:wrapNone/>
                <wp:docPr id="67" name="Прямоугольник 67"/>
                <wp:cNvGraphicFramePr/>
                <a:graphic xmlns:a="http://schemas.openxmlformats.org/drawingml/2006/main">
                  <a:graphicData uri="http://schemas.microsoft.com/office/word/2010/wordprocessingShape">
                    <wps:wsp>
                      <wps:cNvSpPr/>
                      <wps:spPr>
                        <a:xfrm>
                          <a:off x="0" y="0"/>
                          <a:ext cx="236220" cy="2438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B609D" id="Прямоугольник 67" o:spid="_x0000_s1026" style="position:absolute;margin-left:452.55pt;margin-top:-31.75pt;width:18.6pt;height:19.2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" fillcolor="white [3212]" strokecolor="white [3212]" strokeweight="1pt"/>
            </w:pict>
          </mc:Fallback>
        </mc:AlternateContent>
      </w:r>
      <w:r w:rsidR="00B04B65" w:rsidRPr="00604221">
        <w:rPr>
          <w:b w:val="0"/>
          <w:noProof/>
          <w:lang w:eastAsia="ru-RU"/>
        </w:rPr>
        <mc:AlternateContent>
          <mc:Choice Requires="wpg">
            <w:drawing>
              <wp:anchor distT="0" distB="0" distL="114300" distR="114300" simplePos="0" relativeHeight="251832320" behindDoc="0" locked="0" layoutInCell="1" allowOverlap="1" wp14:anchorId="58D976F1" wp14:editId="29B4D64A">
                <wp:simplePos x="0" y="0"/>
                <wp:positionH relativeFrom="margin">
                  <wp:posOffset>-396240</wp:posOffset>
                </wp:positionH>
                <wp:positionV relativeFrom="margin">
                  <wp:posOffset>-627380</wp:posOffset>
                </wp:positionV>
                <wp:extent cx="6659880" cy="10259695"/>
                <wp:effectExtent l="0" t="0" r="26670" b="27305"/>
                <wp:wrapNone/>
                <wp:docPr id="905654426"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90565442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565442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65442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65443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65443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65443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65443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65443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65443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565443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5654439"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07EE70" w14:textId="77777777" w:rsidR="00B04B65" w:rsidRDefault="00B04B65" w:rsidP="00B04B65">
                              <w:pPr>
                                <w:pStyle w:val="afffffa"/>
                              </w:pPr>
                            </w:p>
                          </w:txbxContent>
                        </wps:txbx>
                        <wps:bodyPr rot="0" vert="horz" wrap="square" lIns="12700" tIns="12700" rIns="12700" bIns="12700" anchor="t" anchorCtr="0" upright="1">
                          <a:noAutofit/>
                        </wps:bodyPr>
                      </wps:wsp>
                      <wps:wsp>
                        <wps:cNvPr id="90565444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3311B" w14:textId="77777777" w:rsidR="00B04B65" w:rsidRDefault="00B04B65" w:rsidP="00B04B65">
                              <w:pPr>
                                <w:pStyle w:val="afffffa"/>
                              </w:pPr>
                            </w:p>
                          </w:txbxContent>
                        </wps:txbx>
                        <wps:bodyPr rot="0" vert="horz" wrap="square" lIns="12700" tIns="12700" rIns="12700" bIns="12700" anchor="t" anchorCtr="0" upright="1">
                          <a:noAutofit/>
                        </wps:bodyPr>
                      </wps:wsp>
                      <wps:wsp>
                        <wps:cNvPr id="90565444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F2602" w14:textId="77777777" w:rsidR="00B04B65" w:rsidRPr="005A0A1B" w:rsidRDefault="00B04B65" w:rsidP="00B04B65">
                              <w:pPr>
                                <w:pStyle w:val="afffffa"/>
                                <w:ind w:firstLine="0"/>
                                <w:rPr>
                                  <w:i w:val="0"/>
                                  <w:sz w:val="18"/>
                                </w:rPr>
                              </w:pPr>
                              <w:r w:rsidRPr="005A0A1B">
                                <w:rPr>
                                  <w:i w:val="0"/>
                                  <w:sz w:val="18"/>
                                </w:rPr>
                                <w:t>ФИО</w:t>
                              </w:r>
                            </w:p>
                            <w:p w14:paraId="1B01F0BF" w14:textId="77777777" w:rsidR="00B04B65" w:rsidRPr="0024446F" w:rsidRDefault="00B04B65" w:rsidP="00B04B65">
                              <w:pPr>
                                <w:pStyle w:val="afffffa"/>
                                <w:rPr>
                                  <w:i w:val="0"/>
                                  <w:iCs/>
                                </w:rPr>
                              </w:pPr>
                            </w:p>
                          </w:txbxContent>
                        </wps:txbx>
                        <wps:bodyPr rot="0" vert="horz" wrap="square" lIns="12700" tIns="12700" rIns="12700" bIns="12700" anchor="t" anchorCtr="0" upright="1">
                          <a:noAutofit/>
                        </wps:bodyPr>
                      </wps:wsp>
                      <wps:wsp>
                        <wps:cNvPr id="90565444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14874C" w14:textId="77777777" w:rsidR="00B04B65" w:rsidRPr="005A0A1B" w:rsidRDefault="00B04B65" w:rsidP="00B04B65">
                              <w:pPr>
                                <w:pStyle w:val="afffffa"/>
                                <w:ind w:firstLine="0"/>
                                <w:rPr>
                                  <w:i w:val="0"/>
                                  <w:sz w:val="18"/>
                                </w:rPr>
                              </w:pPr>
                              <w:r w:rsidRPr="005A0A1B">
                                <w:rPr>
                                  <w:i w:val="0"/>
                                  <w:sz w:val="18"/>
                                </w:rPr>
                                <w:t>Подпись</w:t>
                              </w:r>
                            </w:p>
                            <w:p w14:paraId="1B975018" w14:textId="77777777" w:rsidR="00B04B65" w:rsidRPr="0024446F" w:rsidRDefault="00B04B65" w:rsidP="00B04B65">
                              <w:pPr>
                                <w:pStyle w:val="afffffa"/>
                                <w:rPr>
                                  <w:i w:val="0"/>
                                  <w:iCs/>
                                </w:rPr>
                              </w:pPr>
                            </w:p>
                          </w:txbxContent>
                        </wps:txbx>
                        <wps:bodyPr rot="0" vert="horz" wrap="square" lIns="12700" tIns="12700" rIns="12700" bIns="12700" anchor="t" anchorCtr="0" upright="1">
                          <a:noAutofit/>
                        </wps:bodyPr>
                      </wps:wsp>
                      <wps:wsp>
                        <wps:cNvPr id="90565444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F48703" w14:textId="77777777" w:rsidR="00B04B65" w:rsidRPr="005A0A1B" w:rsidRDefault="00B04B65" w:rsidP="00B04B65">
                              <w:pPr>
                                <w:pStyle w:val="afffffa"/>
                                <w:ind w:firstLine="0"/>
                                <w:rPr>
                                  <w:i w:val="0"/>
                                  <w:sz w:val="18"/>
                                </w:rPr>
                              </w:pPr>
                              <w:r w:rsidRPr="005A0A1B">
                                <w:rPr>
                                  <w:i w:val="0"/>
                                  <w:sz w:val="18"/>
                                </w:rPr>
                                <w:t>Дата</w:t>
                              </w:r>
                            </w:p>
                            <w:p w14:paraId="7BEC7286" w14:textId="77777777" w:rsidR="00B04B65" w:rsidRPr="0024446F" w:rsidRDefault="00B04B65" w:rsidP="00B04B65">
                              <w:pPr>
                                <w:pStyle w:val="afffffa"/>
                                <w:rPr>
                                  <w:i w:val="0"/>
                                  <w:iCs/>
                                </w:rPr>
                              </w:pPr>
                            </w:p>
                          </w:txbxContent>
                        </wps:txbx>
                        <wps:bodyPr rot="0" vert="horz" wrap="square" lIns="12700" tIns="12700" rIns="12700" bIns="12700" anchor="t" anchorCtr="0" upright="1">
                          <a:noAutofit/>
                        </wps:bodyPr>
                      </wps:wsp>
                      <wps:wsp>
                        <wps:cNvPr id="90565444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CE3BE" w14:textId="77777777" w:rsidR="00B04B65" w:rsidRPr="00762311" w:rsidRDefault="00B04B65" w:rsidP="00B04B65">
                              <w:pPr>
                                <w:pStyle w:val="afffffa"/>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905654445"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28C4B" w14:textId="77777777" w:rsidR="00B04B65" w:rsidRPr="00762311" w:rsidRDefault="00B04B65" w:rsidP="00B04B65">
                              <w:pPr>
                                <w:pStyle w:val="afffffa"/>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90565444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35B25F" w14:textId="77777777" w:rsidR="00B04B65" w:rsidRPr="008B3AF8" w:rsidRDefault="00B04B65" w:rsidP="00B04B65">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4C08CEBD" w14:textId="77777777" w:rsidR="00B04B65" w:rsidRPr="009005BC" w:rsidRDefault="00B04B65" w:rsidP="00B04B65"/>
                          </w:txbxContent>
                        </wps:txbx>
                        <wps:bodyPr rot="0" vert="horz" wrap="square" lIns="12700" tIns="12700" rIns="12700" bIns="12700" anchor="t" anchorCtr="0" upright="1">
                          <a:noAutofit/>
                        </wps:bodyPr>
                      </wps:wsp>
                      <wps:wsp>
                        <wps:cNvPr id="90565444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65444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65444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565445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565445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05654452" name="Group 77"/>
                        <wpg:cNvGrpSpPr>
                          <a:grpSpLocks/>
                        </wpg:cNvGrpSpPr>
                        <wpg:grpSpPr bwMode="auto">
                          <a:xfrm>
                            <a:off x="1144" y="14935"/>
                            <a:ext cx="2507" cy="240"/>
                            <a:chOff x="0" y="0"/>
                            <a:chExt cx="19999" cy="20000"/>
                          </a:xfrm>
                        </wpg:grpSpPr>
                        <wps:wsp>
                          <wps:cNvPr id="90565445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B708B" w14:textId="77777777" w:rsidR="00B04B65" w:rsidRPr="00391803" w:rsidRDefault="00B04B65" w:rsidP="00B04B65">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90565445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F1505" w14:textId="77777777" w:rsidR="00B04B65" w:rsidRPr="00B45599" w:rsidRDefault="00B04B65" w:rsidP="00B04B65">
                                <w:pPr>
                                  <w:ind w:firstLine="0"/>
                                  <w:jc w:val="left"/>
                                  <w:rPr>
                                    <w:i/>
                                    <w:sz w:val="18"/>
                                    <w:szCs w:val="18"/>
                                  </w:rPr>
                                </w:pPr>
                                <w:r>
                                  <w:rPr>
                                    <w:i/>
                                    <w:sz w:val="18"/>
                                    <w:szCs w:val="18"/>
                                  </w:rPr>
                                  <w:t>Корень М.А.</w:t>
                                </w:r>
                              </w:p>
                              <w:p w14:paraId="12964E5D" w14:textId="77777777" w:rsidR="00B04B65" w:rsidRPr="00B45599" w:rsidRDefault="00B04B65" w:rsidP="00B04B65">
                                <w:pPr>
                                  <w:ind w:firstLine="0"/>
                                  <w:jc w:val="left"/>
                                  <w:rPr>
                                    <w:i/>
                                    <w:sz w:val="18"/>
                                    <w:szCs w:val="18"/>
                                  </w:rPr>
                                </w:pPr>
                              </w:p>
                              <w:p w14:paraId="2B490EB1" w14:textId="77777777" w:rsidR="00B04B65" w:rsidRPr="00391803" w:rsidRDefault="00B04B65" w:rsidP="00B04B65">
                                <w:pPr>
                                  <w:ind w:firstLine="0"/>
                                  <w:rPr>
                                    <w:i/>
                                    <w:iCs/>
                                    <w:sz w:val="18"/>
                                    <w:szCs w:val="18"/>
                                  </w:rPr>
                                </w:pPr>
                              </w:p>
                            </w:txbxContent>
                          </wps:txbx>
                          <wps:bodyPr rot="0" vert="horz" wrap="square" lIns="12700" tIns="12700" rIns="12700" bIns="12700" anchor="t" anchorCtr="0" upright="1">
                            <a:noAutofit/>
                          </wps:bodyPr>
                        </wps:wsp>
                      </wpg:grpSp>
                      <wpg:grpSp>
                        <wpg:cNvPr id="905654456" name="Group 80"/>
                        <wpg:cNvGrpSpPr>
                          <a:grpSpLocks/>
                        </wpg:cNvGrpSpPr>
                        <wpg:grpSpPr bwMode="auto">
                          <a:xfrm>
                            <a:off x="1144" y="15204"/>
                            <a:ext cx="2507" cy="239"/>
                            <a:chOff x="0" y="0"/>
                            <a:chExt cx="19995" cy="20000"/>
                          </a:xfrm>
                        </wpg:grpSpPr>
                        <wps:wsp>
                          <wps:cNvPr id="90565445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E0636" w14:textId="77777777" w:rsidR="00B04B65" w:rsidRPr="00391803" w:rsidRDefault="00B04B65" w:rsidP="00B04B65">
                                <w:pPr>
                                  <w:pStyle w:val="afffffc"/>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905654461"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C25EEE" w14:textId="77777777" w:rsidR="00B04B65" w:rsidRPr="00395B4C" w:rsidRDefault="00B04B65" w:rsidP="00B04B6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wps:txbx>
                          <wps:bodyPr rot="0" vert="horz" wrap="square" lIns="12700" tIns="12700" rIns="12700" bIns="12700" anchor="t" anchorCtr="0" upright="1">
                            <a:noAutofit/>
                          </wps:bodyPr>
                        </wps:wsp>
                      </wpg:grpSp>
                      <wpg:grpSp>
                        <wpg:cNvPr id="905654462" name="Group 83"/>
                        <wpg:cNvGrpSpPr>
                          <a:grpSpLocks/>
                        </wpg:cNvGrpSpPr>
                        <wpg:grpSpPr bwMode="auto">
                          <a:xfrm>
                            <a:off x="1144" y="15479"/>
                            <a:ext cx="2507" cy="239"/>
                            <a:chOff x="0" y="0"/>
                            <a:chExt cx="19999" cy="20000"/>
                          </a:xfrm>
                        </wpg:grpSpPr>
                        <wps:wsp>
                          <wps:cNvPr id="90565446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A5BD6" w14:textId="77777777" w:rsidR="00B04B65" w:rsidRPr="004F5CE6" w:rsidRDefault="00B04B65" w:rsidP="00B04B65">
                                <w:pPr>
                                  <w:pStyle w:val="afffffc"/>
                                  <w:ind w:firstLine="0"/>
                                </w:pPr>
                              </w:p>
                            </w:txbxContent>
                          </wps:txbx>
                          <wps:bodyPr rot="0" vert="horz" wrap="square" lIns="12700" tIns="12700" rIns="12700" bIns="12700" anchor="t" anchorCtr="0" upright="1">
                            <a:noAutofit/>
                          </wps:bodyPr>
                        </wps:wsp>
                        <wps:wsp>
                          <wps:cNvPr id="428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019F2" w14:textId="77777777" w:rsidR="00B04B65" w:rsidRPr="0007115C" w:rsidRDefault="00B04B65" w:rsidP="00B04B65">
                                <w:pPr>
                                  <w:ind w:firstLine="0"/>
                                </w:pPr>
                              </w:p>
                            </w:txbxContent>
                          </wps:txbx>
                          <wps:bodyPr rot="0" vert="horz" wrap="square" lIns="12700" tIns="12700" rIns="12700" bIns="12700" anchor="t" anchorCtr="0" upright="1">
                            <a:noAutofit/>
                          </wps:bodyPr>
                        </wps:wsp>
                      </wpg:grpSp>
                      <wpg:grpSp>
                        <wpg:cNvPr id="4289" name="Group 86"/>
                        <wpg:cNvGrpSpPr>
                          <a:grpSpLocks/>
                        </wpg:cNvGrpSpPr>
                        <wpg:grpSpPr bwMode="auto">
                          <a:xfrm>
                            <a:off x="1144" y="15746"/>
                            <a:ext cx="2507" cy="241"/>
                            <a:chOff x="0" y="0"/>
                            <a:chExt cx="20002" cy="20000"/>
                          </a:xfrm>
                        </wpg:grpSpPr>
                        <wps:wsp>
                          <wps:cNvPr id="429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7D2FB" w14:textId="77777777" w:rsidR="00B04B65" w:rsidRPr="00391803" w:rsidRDefault="00B04B65" w:rsidP="00B04B65">
                                <w:pPr>
                                  <w:pStyle w:val="afffffc"/>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429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75DA6" w14:textId="77777777" w:rsidR="00B04B65" w:rsidRPr="00395B4C" w:rsidRDefault="00B04B65" w:rsidP="00B04B6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0AC06806" w14:textId="77777777" w:rsidR="00B04B65" w:rsidRPr="00395B4C" w:rsidRDefault="00B04B65" w:rsidP="00B04B65">
                                <w:pPr>
                                  <w:pStyle w:val="affffe"/>
                                  <w:rPr>
                                    <w:rFonts w:ascii="Times New Roman" w:hAnsi="Times New Roman"/>
                                  </w:rPr>
                                </w:pPr>
                              </w:p>
                            </w:txbxContent>
                          </wps:txbx>
                          <wps:bodyPr rot="0" vert="horz" wrap="square" lIns="12700" tIns="12700" rIns="12700" bIns="12700" anchor="t" anchorCtr="0" upright="1">
                            <a:noAutofit/>
                          </wps:bodyPr>
                        </wps:wsp>
                      </wpg:grpSp>
                      <wpg:grpSp>
                        <wpg:cNvPr id="4292" name="Group 89"/>
                        <wpg:cNvGrpSpPr>
                          <a:grpSpLocks/>
                        </wpg:cNvGrpSpPr>
                        <wpg:grpSpPr bwMode="auto">
                          <a:xfrm>
                            <a:off x="1144" y="16014"/>
                            <a:ext cx="2524" cy="240"/>
                            <a:chOff x="0" y="0"/>
                            <a:chExt cx="20135" cy="20000"/>
                          </a:xfrm>
                        </wpg:grpSpPr>
                        <wps:wsp>
                          <wps:cNvPr id="429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71982" w14:textId="77777777" w:rsidR="00B04B65" w:rsidRPr="005D4ABD" w:rsidRDefault="00B04B65" w:rsidP="00B04B65">
                                <w:pPr>
                                  <w:pStyle w:val="afffffc"/>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429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F2B753" w14:textId="77777777" w:rsidR="00B04B65" w:rsidRPr="00395B4C" w:rsidRDefault="00B04B65" w:rsidP="00B04B65">
                                <w:pPr>
                                  <w:pStyle w:val="afffffc"/>
                                  <w:ind w:firstLine="0"/>
                                  <w:rPr>
                                    <w:sz w:val="18"/>
                                  </w:rPr>
                                </w:pPr>
                                <w:proofErr w:type="spellStart"/>
                                <w:r w:rsidRPr="00395B4C">
                                  <w:rPr>
                                    <w:sz w:val="18"/>
                                  </w:rPr>
                                  <w:t>Блинова</w:t>
                                </w:r>
                                <w:proofErr w:type="spellEnd"/>
                                <w:r w:rsidRPr="00395B4C">
                                  <w:rPr>
                                    <w:sz w:val="18"/>
                                  </w:rPr>
                                  <w:t xml:space="preserve"> Е.А.</w:t>
                                </w:r>
                              </w:p>
                              <w:p w14:paraId="596FEE20" w14:textId="77777777" w:rsidR="00B04B65" w:rsidRPr="00395B4C" w:rsidRDefault="00B04B65" w:rsidP="00B04B65">
                                <w:pPr>
                                  <w:pStyle w:val="affffe"/>
                                  <w:rPr>
                                    <w:rFonts w:ascii="Times New Roman" w:hAnsi="Times New Roman"/>
                                  </w:rPr>
                                </w:pPr>
                              </w:p>
                            </w:txbxContent>
                          </wps:txbx>
                          <wps:bodyPr rot="0" vert="horz" wrap="square" lIns="12700" tIns="12700" rIns="12700" bIns="12700" anchor="t" anchorCtr="0" upright="1">
                            <a:noAutofit/>
                          </wps:bodyPr>
                        </wps:wsp>
                      </wpg:grpSp>
                      <wps:wsp>
                        <wps:cNvPr id="429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9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88D446" w14:textId="4D3B512A" w:rsidR="00B04B65" w:rsidRPr="008B3AF8" w:rsidRDefault="00B04B65" w:rsidP="00B04B65">
                              <w:pPr>
                                <w:pStyle w:val="affffe"/>
                                <w:jc w:val="center"/>
                                <w:rPr>
                                  <w:rFonts w:ascii="Times New Roman" w:hAnsi="Times New Roman"/>
                                  <w:sz w:val="24"/>
                                  <w:lang w:val="ru-RU"/>
                                </w:rPr>
                              </w:pPr>
                              <w:r>
                                <w:rPr>
                                  <w:rFonts w:ascii="Times New Roman" w:hAnsi="Times New Roman"/>
                                  <w:sz w:val="24"/>
                                  <w:lang w:val="ru-RU"/>
                                </w:rPr>
                                <w:t xml:space="preserve">Приложение </w:t>
                              </w:r>
                              <w:r w:rsidR="004D44B6">
                                <w:rPr>
                                  <w:rFonts w:ascii="Times New Roman" w:hAnsi="Times New Roman"/>
                                  <w:sz w:val="24"/>
                                  <w:lang w:val="ru-RU"/>
                                </w:rPr>
                                <w:t>Е</w:t>
                              </w:r>
                            </w:p>
                          </w:txbxContent>
                        </wps:txbx>
                        <wps:bodyPr rot="0" vert="horz" wrap="square" lIns="12700" tIns="12700" rIns="12700" bIns="12700" anchor="ctr" anchorCtr="0" upright="1">
                          <a:noAutofit/>
                        </wps:bodyPr>
                      </wps:wsp>
                      <wps:wsp>
                        <wps:cNvPr id="429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9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9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0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8431B8" w14:textId="77777777" w:rsidR="00B04B65" w:rsidRPr="00762311" w:rsidRDefault="00B04B65" w:rsidP="00B04B65">
                              <w:pPr>
                                <w:pStyle w:val="afffffa"/>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430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823BD" w14:textId="77777777" w:rsidR="00B04B65" w:rsidRPr="00762311" w:rsidRDefault="00B04B65" w:rsidP="00B04B65">
                              <w:pPr>
                                <w:pStyle w:val="afffffa"/>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430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39E8A" w14:textId="77777777" w:rsidR="00B04B65" w:rsidRPr="003A1717" w:rsidRDefault="00B04B65" w:rsidP="00B04B65">
                              <w:pPr>
                                <w:pStyle w:val="afffffa"/>
                                <w:ind w:firstLine="0"/>
                                <w:rPr>
                                  <w:i w:val="0"/>
                                  <w:sz w:val="18"/>
                                  <w:lang w:val="en-US"/>
                                </w:rPr>
                              </w:pPr>
                              <w:r>
                                <w:rPr>
                                  <w:i w:val="0"/>
                                  <w:sz w:val="18"/>
                                  <w:lang w:val="en-US"/>
                                </w:rPr>
                                <w:t>1</w:t>
                              </w:r>
                            </w:p>
                          </w:txbxContent>
                        </wps:txbx>
                        <wps:bodyPr rot="0" vert="horz" wrap="square" lIns="12700" tIns="12700" rIns="12700" bIns="12700" anchor="t" anchorCtr="0" upright="1">
                          <a:noAutofit/>
                        </wps:bodyPr>
                      </wps:wsp>
                      <wps:wsp>
                        <wps:cNvPr id="430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0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05"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AD18B" w14:textId="77777777" w:rsidR="00B04B65" w:rsidRPr="008B3AF8" w:rsidRDefault="00B04B65" w:rsidP="00B04B65">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76F1" id="_x0000_s1902" style="position:absolute;left:0;text-align:left;margin-left:-31.2pt;margin-top:-49.4pt;width:524.4pt;height:807.85pt;z-index:25183232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">
                <v:rect id="Rectangle 54" o:spid="_x0000_s190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" filled="f" strokeweight="2pt"/>
                <v:line id="Line 55" o:spid="_x0000_s1904"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" strokeweight="2pt"/>
                <v:line id="Line 56" o:spid="_x0000_s190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" strokeweight="2pt"/>
                <v:line id="Line 57" o:spid="_x0000_s190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" strokeweight="2pt"/>
                <v:line id="Line 58" o:spid="_x0000_s190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" strokeweight="2pt"/>
                <v:line id="Line 59" o:spid="_x0000_s190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" strokeweight="2pt"/>
                <v:line id="Line 60" o:spid="_x0000_s190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" strokeweight="2pt"/>
                <v:line id="Line 61" o:spid="_x0000_s191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" strokeweight="2pt"/>
                <v:line id="Line 62" o:spid="_x0000_s191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" strokeweight="1pt"/>
                <v:line id="Line 63" o:spid="_x0000_s191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" strokeweight="1pt"/>
                <v:rect id="Rectangle 64" o:spid="_x0000_s1913"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" filled="f" stroked="f" strokeweight=".25pt">
                  <v:textbox inset="1pt,1pt,1pt,1pt">
                    <w:txbxContent>
                      <w:p w14:paraId="5C07EE70" w14:textId="77777777" w:rsidR="00B04B65" w:rsidRDefault="00B04B65" w:rsidP="00B04B65">
                        <w:pPr>
                          <w:pStyle w:val="afffffa"/>
                        </w:pPr>
                      </w:p>
                    </w:txbxContent>
                  </v:textbox>
                </v:rect>
                <v:rect id="Rectangle 65" o:spid="_x0000_s1914"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" filled="f" stroked="f" strokeweight=".25pt">
                  <v:textbox inset="1pt,1pt,1pt,1pt">
                    <w:txbxContent>
                      <w:p w14:paraId="3753311B" w14:textId="77777777" w:rsidR="00B04B65" w:rsidRDefault="00B04B65" w:rsidP="00B04B65">
                        <w:pPr>
                          <w:pStyle w:val="afffffa"/>
                        </w:pPr>
                      </w:p>
                    </w:txbxContent>
                  </v:textbox>
                </v:rect>
                <v:rect id="Rectangle 66" o:spid="_x0000_s191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" filled="f" stroked="f" strokeweight=".25pt">
                  <v:textbox inset="1pt,1pt,1pt,1pt">
                    <w:txbxContent>
                      <w:p w14:paraId="591F2602" w14:textId="77777777" w:rsidR="00B04B65" w:rsidRPr="005A0A1B" w:rsidRDefault="00B04B65" w:rsidP="00B04B65">
                        <w:pPr>
                          <w:pStyle w:val="afffffa"/>
                          <w:ind w:firstLine="0"/>
                          <w:rPr>
                            <w:i w:val="0"/>
                            <w:sz w:val="18"/>
                          </w:rPr>
                        </w:pPr>
                        <w:r w:rsidRPr="005A0A1B">
                          <w:rPr>
                            <w:i w:val="0"/>
                            <w:sz w:val="18"/>
                          </w:rPr>
                          <w:t>ФИО</w:t>
                        </w:r>
                      </w:p>
                      <w:p w14:paraId="1B01F0BF" w14:textId="77777777" w:rsidR="00B04B65" w:rsidRPr="0024446F" w:rsidRDefault="00B04B65" w:rsidP="00B04B65">
                        <w:pPr>
                          <w:pStyle w:val="afffffa"/>
                          <w:rPr>
                            <w:i w:val="0"/>
                            <w:iCs/>
                          </w:rPr>
                        </w:pPr>
                      </w:p>
                    </w:txbxContent>
                  </v:textbox>
                </v:rect>
                <v:rect id="Rectangle 67" o:spid="_x0000_s191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" filled="f" stroked="f" strokeweight=".25pt">
                  <v:textbox inset="1pt,1pt,1pt,1pt">
                    <w:txbxContent>
                      <w:p w14:paraId="5114874C" w14:textId="77777777" w:rsidR="00B04B65" w:rsidRPr="005A0A1B" w:rsidRDefault="00B04B65" w:rsidP="00B04B65">
                        <w:pPr>
                          <w:pStyle w:val="afffffa"/>
                          <w:ind w:firstLine="0"/>
                          <w:rPr>
                            <w:i w:val="0"/>
                            <w:sz w:val="18"/>
                          </w:rPr>
                        </w:pPr>
                        <w:r w:rsidRPr="005A0A1B">
                          <w:rPr>
                            <w:i w:val="0"/>
                            <w:sz w:val="18"/>
                          </w:rPr>
                          <w:t>Подпись</w:t>
                        </w:r>
                      </w:p>
                      <w:p w14:paraId="1B975018" w14:textId="77777777" w:rsidR="00B04B65" w:rsidRPr="0024446F" w:rsidRDefault="00B04B65" w:rsidP="00B04B65">
                        <w:pPr>
                          <w:pStyle w:val="afffffa"/>
                          <w:rPr>
                            <w:i w:val="0"/>
                            <w:iCs/>
                          </w:rPr>
                        </w:pPr>
                      </w:p>
                    </w:txbxContent>
                  </v:textbox>
                </v:rect>
                <v:rect id="Rectangle 68" o:spid="_x0000_s191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" filled="f" stroked="f" strokeweight=".25pt">
                  <v:textbox inset="1pt,1pt,1pt,1pt">
                    <w:txbxContent>
                      <w:p w14:paraId="6CF48703" w14:textId="77777777" w:rsidR="00B04B65" w:rsidRPr="005A0A1B" w:rsidRDefault="00B04B65" w:rsidP="00B04B65">
                        <w:pPr>
                          <w:pStyle w:val="afffffa"/>
                          <w:ind w:firstLine="0"/>
                          <w:rPr>
                            <w:i w:val="0"/>
                            <w:sz w:val="18"/>
                          </w:rPr>
                        </w:pPr>
                        <w:r w:rsidRPr="005A0A1B">
                          <w:rPr>
                            <w:i w:val="0"/>
                            <w:sz w:val="18"/>
                          </w:rPr>
                          <w:t>Дата</w:t>
                        </w:r>
                      </w:p>
                      <w:p w14:paraId="7BEC7286" w14:textId="77777777" w:rsidR="00B04B65" w:rsidRPr="0024446F" w:rsidRDefault="00B04B65" w:rsidP="00B04B65">
                        <w:pPr>
                          <w:pStyle w:val="afffffa"/>
                          <w:rPr>
                            <w:i w:val="0"/>
                            <w:iCs/>
                          </w:rPr>
                        </w:pPr>
                      </w:p>
                    </w:txbxContent>
                  </v:textbox>
                </v:rect>
                <v:rect id="Rectangle 69" o:spid="_x0000_s191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" filled="f" stroked="f" strokeweight=".25pt">
                  <v:textbox inset="1pt,1pt,1pt,1pt">
                    <w:txbxContent>
                      <w:p w14:paraId="4B8CE3BE" w14:textId="77777777" w:rsidR="00B04B65" w:rsidRPr="00762311" w:rsidRDefault="00B04B65" w:rsidP="00B04B65">
                        <w:pPr>
                          <w:pStyle w:val="afffffa"/>
                          <w:ind w:firstLine="0"/>
                          <w:rPr>
                            <w:i w:val="0"/>
                            <w:iCs/>
                            <w:sz w:val="18"/>
                          </w:rPr>
                        </w:pPr>
                        <w:r w:rsidRPr="00762311">
                          <w:rPr>
                            <w:i w:val="0"/>
                            <w:iCs/>
                            <w:sz w:val="18"/>
                          </w:rPr>
                          <w:t>Лист</w:t>
                        </w:r>
                      </w:p>
                    </w:txbxContent>
                  </v:textbox>
                </v:rect>
                <v:rect id="_x0000_s1919"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" filled="f" stroked="f" strokeweight=".25pt">
                  <v:textbox inset="1pt,1pt,1pt,1pt">
                    <w:txbxContent>
                      <w:p w14:paraId="4E528C4B" w14:textId="77777777" w:rsidR="00B04B65" w:rsidRPr="00762311" w:rsidRDefault="00B04B65" w:rsidP="00B04B65">
                        <w:pPr>
                          <w:pStyle w:val="afffffa"/>
                          <w:ind w:firstLine="0"/>
                          <w:rPr>
                            <w:i w:val="0"/>
                            <w:sz w:val="18"/>
                          </w:rPr>
                        </w:pPr>
                        <w:r w:rsidRPr="00762311">
                          <w:rPr>
                            <w:i w:val="0"/>
                            <w:sz w:val="18"/>
                          </w:rPr>
                          <w:t>1</w:t>
                        </w:r>
                      </w:p>
                    </w:txbxContent>
                  </v:textbox>
                </v:rect>
                <v:rect id="Rectangle 71" o:spid="_x0000_s1920"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" filled="f" stroked="f" strokeweight=".25pt">
                  <v:textbox inset="1pt,1pt,1pt,1pt">
                    <w:txbxContent>
                      <w:p w14:paraId="6935B25F" w14:textId="77777777" w:rsidR="00B04B65" w:rsidRPr="008B3AF8" w:rsidRDefault="00B04B65" w:rsidP="00B04B65">
                        <w:pPr>
                          <w:pStyle w:val="affffe"/>
                          <w:jc w:val="center"/>
                          <w:rPr>
                            <w:rFonts w:ascii="Times New Roman" w:hAnsi="Times New Roman"/>
                            <w:sz w:val="24"/>
                            <w:szCs w:val="14"/>
                            <w:lang w:val="ru-RU"/>
                          </w:rPr>
                        </w:pPr>
                        <w:r w:rsidRPr="008B3AF8">
                          <w:rPr>
                            <w:rFonts w:ascii="Times New Roman" w:hAnsi="Times New Roman"/>
                            <w:sz w:val="24"/>
                            <w:szCs w:val="24"/>
                            <w:lang w:val="ru-RU"/>
                          </w:rPr>
                          <w:t>ДП 00.</w:t>
                        </w:r>
                        <w:proofErr w:type="gramStart"/>
                        <w:r w:rsidRPr="008B3AF8">
                          <w:rPr>
                            <w:rFonts w:ascii="Times New Roman" w:hAnsi="Times New Roman"/>
                            <w:sz w:val="24"/>
                            <w:szCs w:val="24"/>
                            <w:lang w:val="ru-RU"/>
                          </w:rPr>
                          <w:t>00.ПЗ</w:t>
                        </w:r>
                        <w:proofErr w:type="gramEnd"/>
                      </w:p>
                      <w:p w14:paraId="4C08CEBD" w14:textId="77777777" w:rsidR="00B04B65" w:rsidRPr="009005BC" w:rsidRDefault="00B04B65" w:rsidP="00B04B65"/>
                    </w:txbxContent>
                  </v:textbox>
                </v:rect>
                <v:line id="Line 72" o:spid="_x0000_s192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" strokeweight="2pt"/>
                <v:line id="Line 73" o:spid="_x0000_s192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" strokeweight="2pt"/>
                <v:line id="Line 74" o:spid="_x0000_s192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" strokeweight="1pt"/>
                <v:line id="Line 75" o:spid="_x0000_s192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" strokeweight="1pt"/>
                <v:line id="Line 76" o:spid="_x0000_s192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" strokeweight="1pt"/>
                <v:group id="Group 77" o:spid="_x0000_s1926"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">
                  <v:rect id="Rectangle 78" o:spid="_x0000_s19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" filled="f" stroked="f" strokeweight=".25pt">
                    <v:textbox inset="1pt,1pt,1pt,1pt">
                      <w:txbxContent>
                        <w:p w14:paraId="78AB708B" w14:textId="77777777" w:rsidR="00B04B65" w:rsidRPr="00391803" w:rsidRDefault="00B04B65" w:rsidP="00B04B65">
                          <w:pPr>
                            <w:pStyle w:val="afffffc"/>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9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" filled="f" stroked="f" strokeweight=".25pt">
                    <v:textbox inset="1pt,1pt,1pt,1pt">
                      <w:txbxContent>
                        <w:p w14:paraId="59BF1505" w14:textId="77777777" w:rsidR="00B04B65" w:rsidRPr="00B45599" w:rsidRDefault="00B04B65" w:rsidP="00B04B65">
                          <w:pPr>
                            <w:ind w:firstLine="0"/>
                            <w:jc w:val="left"/>
                            <w:rPr>
                              <w:i/>
                              <w:sz w:val="18"/>
                              <w:szCs w:val="18"/>
                            </w:rPr>
                          </w:pPr>
                          <w:r>
                            <w:rPr>
                              <w:i/>
                              <w:sz w:val="18"/>
                              <w:szCs w:val="18"/>
                            </w:rPr>
                            <w:t>Корень М.А.</w:t>
                          </w:r>
                        </w:p>
                        <w:p w14:paraId="12964E5D" w14:textId="77777777" w:rsidR="00B04B65" w:rsidRPr="00B45599" w:rsidRDefault="00B04B65" w:rsidP="00B04B65">
                          <w:pPr>
                            <w:ind w:firstLine="0"/>
                            <w:jc w:val="left"/>
                            <w:rPr>
                              <w:i/>
                              <w:sz w:val="18"/>
                              <w:szCs w:val="18"/>
                            </w:rPr>
                          </w:pPr>
                        </w:p>
                        <w:p w14:paraId="2B490EB1" w14:textId="77777777" w:rsidR="00B04B65" w:rsidRPr="00391803" w:rsidRDefault="00B04B65" w:rsidP="00B04B65">
                          <w:pPr>
                            <w:ind w:firstLine="0"/>
                            <w:rPr>
                              <w:i/>
                              <w:iCs/>
                              <w:sz w:val="18"/>
                              <w:szCs w:val="18"/>
                            </w:rPr>
                          </w:pPr>
                        </w:p>
                      </w:txbxContent>
                    </v:textbox>
                  </v:rect>
                </v:group>
                <v:group id="Group 80" o:spid="_x0000_s1929"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">
                  <v:rect id="Rectangle 81" o:spid="_x0000_s19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" filled="f" stroked="f" strokeweight=".25pt">
                    <v:textbox inset="1pt,1pt,1pt,1pt">
                      <w:txbxContent>
                        <w:p w14:paraId="2CCE0636" w14:textId="77777777" w:rsidR="00B04B65" w:rsidRPr="00391803" w:rsidRDefault="00B04B65" w:rsidP="00B04B65">
                          <w:pPr>
                            <w:pStyle w:val="afffffc"/>
                            <w:ind w:firstLine="0"/>
                          </w:pPr>
                          <w:r w:rsidRPr="00391803">
                            <w:t xml:space="preserve"> </w:t>
                          </w:r>
                          <w:r w:rsidRPr="00391803">
                            <w:rPr>
                              <w:i w:val="0"/>
                              <w:sz w:val="18"/>
                            </w:rPr>
                            <w:t>Пров</w:t>
                          </w:r>
                          <w:r w:rsidRPr="00391803">
                            <w:rPr>
                              <w:sz w:val="18"/>
                            </w:rPr>
                            <w:t>.</w:t>
                          </w:r>
                        </w:p>
                      </w:txbxContent>
                    </v:textbox>
                  </v:rect>
                  <v:rect id="Rectangle 82" o:spid="_x0000_s1931"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" filled="f" stroked="f" strokeweight=".25pt">
                    <v:textbox inset="1pt,1pt,1pt,1pt">
                      <w:txbxContent>
                        <w:p w14:paraId="4CC25EEE" w14:textId="77777777" w:rsidR="00B04B65" w:rsidRPr="00395B4C" w:rsidRDefault="00B04B65" w:rsidP="00B04B6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Комкова</w:t>
                          </w:r>
                          <w:proofErr w:type="spellEnd"/>
                          <w:r w:rsidRPr="00395B4C">
                            <w:rPr>
                              <w:rFonts w:ascii="Times New Roman" w:hAnsi="Times New Roman"/>
                              <w:spacing w:val="-4"/>
                              <w:sz w:val="18"/>
                              <w:szCs w:val="18"/>
                              <w:lang w:val="ru-RU"/>
                            </w:rPr>
                            <w:t xml:space="preserve"> А.В.</w:t>
                          </w:r>
                        </w:p>
                      </w:txbxContent>
                    </v:textbox>
                  </v:rect>
                </v:group>
                <v:group id="Group 83" o:spid="_x0000_s1932"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">
                  <v:rect id="Rectangle 84" o:spid="_x0000_s19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" filled="f" stroked="f" strokeweight=".25pt">
                    <v:textbox inset="1pt,1pt,1pt,1pt">
                      <w:txbxContent>
                        <w:p w14:paraId="157A5BD6" w14:textId="77777777" w:rsidR="00B04B65" w:rsidRPr="004F5CE6" w:rsidRDefault="00B04B65" w:rsidP="00B04B65">
                          <w:pPr>
                            <w:pStyle w:val="afffffc"/>
                            <w:ind w:firstLine="0"/>
                          </w:pPr>
                        </w:p>
                      </w:txbxContent>
                    </v:textbox>
                  </v:rect>
                  <v:rect id="Rectangle 85" o:spid="_x0000_s19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" filled="f" stroked="f" strokeweight=".25pt">
                    <v:textbox inset="1pt,1pt,1pt,1pt">
                      <w:txbxContent>
                        <w:p w14:paraId="39A019F2" w14:textId="77777777" w:rsidR="00B04B65" w:rsidRPr="0007115C" w:rsidRDefault="00B04B65" w:rsidP="00B04B65">
                          <w:pPr>
                            <w:ind w:firstLine="0"/>
                          </w:pPr>
                        </w:p>
                      </w:txbxContent>
                    </v:textbox>
                  </v:rect>
                </v:group>
                <v:group id="Group 86" o:spid="_x0000_s1935"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">
                  <v:rect id="Rectangle 87" o:spid="_x0000_s19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" filled="f" stroked="f" strokeweight=".25pt">
                    <v:textbox inset="1pt,1pt,1pt,1pt">
                      <w:txbxContent>
                        <w:p w14:paraId="5AB7D2FB" w14:textId="77777777" w:rsidR="00B04B65" w:rsidRPr="00391803" w:rsidRDefault="00B04B65" w:rsidP="00B04B65">
                          <w:pPr>
                            <w:pStyle w:val="afffffc"/>
                            <w:ind w:firstLine="0"/>
                            <w:rPr>
                              <w:i w:val="0"/>
                              <w:sz w:val="18"/>
                            </w:rPr>
                          </w:pPr>
                          <w:r w:rsidRPr="00391803">
                            <w:rPr>
                              <w:i w:val="0"/>
                              <w:sz w:val="18"/>
                            </w:rPr>
                            <w:t xml:space="preserve"> Н. контр.</w:t>
                          </w:r>
                        </w:p>
                      </w:txbxContent>
                    </v:textbox>
                  </v:rect>
                  <v:rect id="Rectangle 88" o:spid="_x0000_s1937"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" filled="f" stroked="f" strokeweight=".25pt">
                    <v:textbox inset="1pt,1pt,1pt,1pt">
                      <w:txbxContent>
                        <w:p w14:paraId="17A75DA6" w14:textId="77777777" w:rsidR="00B04B65" w:rsidRPr="00395B4C" w:rsidRDefault="00B04B65" w:rsidP="00B04B65">
                          <w:pPr>
                            <w:pStyle w:val="affffe"/>
                            <w:jc w:val="left"/>
                            <w:rPr>
                              <w:rFonts w:ascii="Times New Roman" w:hAnsi="Times New Roman"/>
                              <w:spacing w:val="-4"/>
                              <w:sz w:val="18"/>
                              <w:szCs w:val="18"/>
                              <w:lang w:val="ru-RU"/>
                            </w:rPr>
                          </w:pPr>
                          <w:proofErr w:type="spellStart"/>
                          <w:r w:rsidRPr="00395B4C">
                            <w:rPr>
                              <w:rFonts w:ascii="Times New Roman" w:hAnsi="Times New Roman"/>
                              <w:spacing w:val="-4"/>
                              <w:sz w:val="18"/>
                              <w:szCs w:val="18"/>
                              <w:lang w:val="ru-RU"/>
                            </w:rPr>
                            <w:t>Нистюк</w:t>
                          </w:r>
                          <w:proofErr w:type="spellEnd"/>
                          <w:r w:rsidRPr="00395B4C">
                            <w:rPr>
                              <w:rFonts w:ascii="Times New Roman" w:hAnsi="Times New Roman"/>
                              <w:spacing w:val="-4"/>
                              <w:sz w:val="18"/>
                              <w:szCs w:val="18"/>
                              <w:lang w:val="ru-RU"/>
                            </w:rPr>
                            <w:t xml:space="preserve"> О.А.</w:t>
                          </w:r>
                        </w:p>
                        <w:p w14:paraId="0AC06806" w14:textId="77777777" w:rsidR="00B04B65" w:rsidRPr="00395B4C" w:rsidRDefault="00B04B65" w:rsidP="00B04B65">
                          <w:pPr>
                            <w:pStyle w:val="affffe"/>
                            <w:rPr>
                              <w:rFonts w:ascii="Times New Roman" w:hAnsi="Times New Roman"/>
                            </w:rPr>
                          </w:pPr>
                        </w:p>
                      </w:txbxContent>
                    </v:textbox>
                  </v:rect>
                </v:group>
                <v:group id="Group 89" o:spid="_x0000_s1938"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">
                  <v:rect id="Rectangle 90" o:spid="_x0000_s19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" filled="f" stroked="f" strokeweight=".25pt">
                    <v:textbox inset="1pt,1pt,1pt,1pt">
                      <w:txbxContent>
                        <w:p w14:paraId="09D71982" w14:textId="77777777" w:rsidR="00B04B65" w:rsidRPr="005D4ABD" w:rsidRDefault="00B04B65" w:rsidP="00B04B65">
                          <w:pPr>
                            <w:pStyle w:val="afffffc"/>
                            <w:ind w:firstLine="0"/>
                            <w:rPr>
                              <w:sz w:val="18"/>
                            </w:rPr>
                          </w:pPr>
                          <w:r w:rsidRPr="005D4ABD">
                            <w:rPr>
                              <w:sz w:val="18"/>
                            </w:rPr>
                            <w:t xml:space="preserve"> </w:t>
                          </w:r>
                          <w:r w:rsidRPr="00391803">
                            <w:rPr>
                              <w:i w:val="0"/>
                              <w:sz w:val="18"/>
                            </w:rPr>
                            <w:t>Утв.</w:t>
                          </w:r>
                        </w:p>
                      </w:txbxContent>
                    </v:textbox>
                  </v:rect>
                  <v:rect id="Rectangle 91" o:spid="_x0000_s1940"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" filled="f" stroked="f" strokeweight=".25pt">
                    <v:textbox inset="1pt,1pt,1pt,1pt">
                      <w:txbxContent>
                        <w:p w14:paraId="6BF2B753" w14:textId="77777777" w:rsidR="00B04B65" w:rsidRPr="00395B4C" w:rsidRDefault="00B04B65" w:rsidP="00B04B65">
                          <w:pPr>
                            <w:pStyle w:val="afffffc"/>
                            <w:ind w:firstLine="0"/>
                            <w:rPr>
                              <w:sz w:val="18"/>
                            </w:rPr>
                          </w:pPr>
                          <w:proofErr w:type="spellStart"/>
                          <w:r w:rsidRPr="00395B4C">
                            <w:rPr>
                              <w:sz w:val="18"/>
                            </w:rPr>
                            <w:t>Блинова</w:t>
                          </w:r>
                          <w:proofErr w:type="spellEnd"/>
                          <w:r w:rsidRPr="00395B4C">
                            <w:rPr>
                              <w:sz w:val="18"/>
                            </w:rPr>
                            <w:t xml:space="preserve"> Е.А.</w:t>
                          </w:r>
                        </w:p>
                        <w:p w14:paraId="596FEE20" w14:textId="77777777" w:rsidR="00B04B65" w:rsidRPr="00395B4C" w:rsidRDefault="00B04B65" w:rsidP="00B04B65">
                          <w:pPr>
                            <w:pStyle w:val="affffe"/>
                            <w:rPr>
                              <w:rFonts w:ascii="Times New Roman" w:hAnsi="Times New Roman"/>
                            </w:rPr>
                          </w:pPr>
                        </w:p>
                      </w:txbxContent>
                    </v:textbox>
                  </v:rect>
                </v:group>
                <v:line id="Line 92" o:spid="_x0000_s194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" strokeweight="2pt"/>
                <v:rect id="Rectangle 93" o:spid="_x0000_s194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" filled="f" stroked="f" strokeweight=".25pt">
                  <v:textbox inset="1pt,1pt,1pt,1pt">
                    <w:txbxContent>
                      <w:p w14:paraId="7F88D446" w14:textId="4D3B512A" w:rsidR="00B04B65" w:rsidRPr="008B3AF8" w:rsidRDefault="00B04B65" w:rsidP="00B04B65">
                        <w:pPr>
                          <w:pStyle w:val="affffe"/>
                          <w:jc w:val="center"/>
                          <w:rPr>
                            <w:rFonts w:ascii="Times New Roman" w:hAnsi="Times New Roman"/>
                            <w:sz w:val="24"/>
                            <w:lang w:val="ru-RU"/>
                          </w:rPr>
                        </w:pPr>
                        <w:r>
                          <w:rPr>
                            <w:rFonts w:ascii="Times New Roman" w:hAnsi="Times New Roman"/>
                            <w:sz w:val="24"/>
                            <w:lang w:val="ru-RU"/>
                          </w:rPr>
                          <w:t xml:space="preserve">Приложение </w:t>
                        </w:r>
                        <w:r w:rsidR="004D44B6">
                          <w:rPr>
                            <w:rFonts w:ascii="Times New Roman" w:hAnsi="Times New Roman"/>
                            <w:sz w:val="24"/>
                            <w:lang w:val="ru-RU"/>
                          </w:rPr>
                          <w:t>Е</w:t>
                        </w:r>
                      </w:p>
                    </w:txbxContent>
                  </v:textbox>
                </v:rect>
                <v:line id="Line 94" o:spid="_x0000_s194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" strokeweight="2pt"/>
                <v:line id="Line 95" o:spid="_x0000_s194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" strokeweight="2pt"/>
                <v:line id="Line 96" o:spid="_x0000_s194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" strokeweight="2pt"/>
                <v:rect id="Rectangle 97" o:spid="_x0000_s194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" filled="f" stroked="f" strokeweight=".25pt">
                  <v:textbox inset="1pt,1pt,1pt,1pt">
                    <w:txbxContent>
                      <w:p w14:paraId="428431B8" w14:textId="77777777" w:rsidR="00B04B65" w:rsidRPr="00762311" w:rsidRDefault="00B04B65" w:rsidP="00B04B65">
                        <w:pPr>
                          <w:pStyle w:val="afffffa"/>
                          <w:ind w:firstLine="0"/>
                          <w:rPr>
                            <w:i w:val="0"/>
                            <w:iCs/>
                            <w:sz w:val="18"/>
                          </w:rPr>
                        </w:pPr>
                        <w:r w:rsidRPr="00762311">
                          <w:rPr>
                            <w:i w:val="0"/>
                            <w:iCs/>
                            <w:sz w:val="18"/>
                          </w:rPr>
                          <w:t>Лит.</w:t>
                        </w:r>
                      </w:p>
                    </w:txbxContent>
                  </v:textbox>
                </v:rect>
                <v:rect id="Rectangle 98" o:spid="_x0000_s194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" filled="f" stroked="f" strokeweight=".25pt">
                  <v:textbox inset="1pt,1pt,1pt,1pt">
                    <w:txbxContent>
                      <w:p w14:paraId="598823BD" w14:textId="77777777" w:rsidR="00B04B65" w:rsidRPr="00762311" w:rsidRDefault="00B04B65" w:rsidP="00B04B65">
                        <w:pPr>
                          <w:pStyle w:val="afffffa"/>
                          <w:ind w:firstLine="0"/>
                          <w:rPr>
                            <w:i w:val="0"/>
                            <w:iCs/>
                            <w:sz w:val="18"/>
                          </w:rPr>
                        </w:pPr>
                        <w:r w:rsidRPr="00762311">
                          <w:rPr>
                            <w:i w:val="0"/>
                            <w:iCs/>
                            <w:sz w:val="18"/>
                          </w:rPr>
                          <w:t>Листов</w:t>
                        </w:r>
                      </w:p>
                    </w:txbxContent>
                  </v:textbox>
                </v:rect>
                <v:rect id="Rectangle 99" o:spid="_x0000_s1948"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" filled="f" stroked="f" strokeweight=".25pt">
                  <v:textbox inset="1pt,1pt,1pt,1pt">
                    <w:txbxContent>
                      <w:p w14:paraId="7FB39E8A" w14:textId="77777777" w:rsidR="00B04B65" w:rsidRPr="003A1717" w:rsidRDefault="00B04B65" w:rsidP="00B04B65">
                        <w:pPr>
                          <w:pStyle w:val="afffffa"/>
                          <w:ind w:firstLine="0"/>
                          <w:rPr>
                            <w:i w:val="0"/>
                            <w:sz w:val="18"/>
                            <w:lang w:val="en-US"/>
                          </w:rPr>
                        </w:pPr>
                        <w:r>
                          <w:rPr>
                            <w:i w:val="0"/>
                            <w:sz w:val="18"/>
                            <w:lang w:val="en-US"/>
                          </w:rPr>
                          <w:t>1</w:t>
                        </w:r>
                      </w:p>
                    </w:txbxContent>
                  </v:textbox>
                </v:rect>
                <v:line id="Line 100" o:spid="_x0000_s194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" strokeweight="1pt"/>
                <v:line id="Line 101" o:spid="_x0000_s195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" strokeweight="1pt"/>
                <v:rect id="Rectangle 102" o:spid="_x0000_s1951"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" filled="f" stroked="f" strokeweight=".25pt">
                  <v:textbox inset="1pt,1pt,1pt,1pt">
                    <w:txbxContent>
                      <w:p w14:paraId="387AD18B" w14:textId="77777777" w:rsidR="00B04B65" w:rsidRPr="008B3AF8" w:rsidRDefault="00B04B65" w:rsidP="00B04B65">
                        <w:pPr>
                          <w:pStyle w:val="affffe"/>
                          <w:jc w:val="center"/>
                          <w:rPr>
                            <w:rFonts w:ascii="Times New Roman" w:hAnsi="Times New Roman"/>
                            <w:sz w:val="24"/>
                            <w:szCs w:val="18"/>
                            <w:lang w:val="ru-RU"/>
                          </w:rPr>
                        </w:pPr>
                        <w:r w:rsidRPr="008B3AF8">
                          <w:rPr>
                            <w:rFonts w:ascii="Times New Roman" w:hAnsi="Times New Roman"/>
                            <w:sz w:val="24"/>
                            <w:szCs w:val="18"/>
                            <w:lang w:val="ru-RU"/>
                          </w:rPr>
                          <w:t>БГТУ 1-40 05 01</w:t>
                        </w:r>
                        <w:r w:rsidRPr="008B3AF8">
                          <w:rPr>
                            <w:rFonts w:ascii="Times New Roman" w:hAnsi="Times New Roman"/>
                            <w:color w:val="000000"/>
                            <w:sz w:val="24"/>
                            <w:szCs w:val="24"/>
                            <w:shd w:val="clear" w:color="auto" w:fill="FFFFFF"/>
                            <w:lang w:val="ru-RU"/>
                          </w:rPr>
                          <w:t>, 2025</w:t>
                        </w:r>
                      </w:p>
                    </w:txbxContent>
                  </v:textbox>
                </v:rect>
                <w10:wrap anchorx="margin" anchory="margin"/>
              </v:group>
            </w:pict>
          </mc:Fallback>
        </mc:AlternateContent>
      </w:r>
      <w:r w:rsidR="00B04B65">
        <w:rPr>
          <w:b w:val="0"/>
        </w:rPr>
        <w:t>ПРИЛОЖЕНИЕ Е</w:t>
      </w:r>
      <w:r w:rsidR="00B04B65" w:rsidRPr="00F90F0E">
        <w:rPr>
          <w:b w:val="0"/>
        </w:rPr>
        <w:t>.</w:t>
      </w:r>
      <w:r w:rsidR="00B04B65">
        <w:rPr>
          <w:b w:val="0"/>
        </w:rPr>
        <w:br/>
      </w:r>
      <w:r w:rsidR="002A0990">
        <w:rPr>
          <w:b w:val="0"/>
        </w:rPr>
        <w:t>Результаты подсчетов экономического обоснования</w:t>
      </w:r>
      <w:bookmarkEnd w:id="148"/>
      <w:r w:rsidR="00B04B65" w:rsidRPr="00F90F0E">
        <w:rPr>
          <w:b w:val="0"/>
        </w:rPr>
        <w:t xml:space="preserve"> </w:t>
      </w:r>
    </w:p>
    <w:tbl>
      <w:tblPr>
        <w:tblStyle w:val="210"/>
        <w:tblW w:w="9214" w:type="dxa"/>
        <w:tblInd w:w="-5" w:type="dxa"/>
        <w:tblLayout w:type="fixed"/>
        <w:tblLook w:val="04A0" w:firstRow="1" w:lastRow="0" w:firstColumn="1" w:lastColumn="0" w:noHBand="0" w:noVBand="1"/>
      </w:tblPr>
      <w:tblGrid>
        <w:gridCol w:w="7088"/>
        <w:gridCol w:w="2126"/>
      </w:tblGrid>
      <w:tr w:rsidR="002A0990" w:rsidRPr="00072589" w14:paraId="5CFA3334" w14:textId="77777777" w:rsidTr="0032024D">
        <w:trPr>
          <w:trHeight w:val="335"/>
        </w:trPr>
        <w:tc>
          <w:tcPr>
            <w:tcW w:w="7088" w:type="dxa"/>
          </w:tcPr>
          <w:p w14:paraId="0AEFB44B"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Наименование показателя</w:t>
            </w:r>
          </w:p>
        </w:tc>
        <w:tc>
          <w:tcPr>
            <w:tcW w:w="2126" w:type="dxa"/>
          </w:tcPr>
          <w:p w14:paraId="28E464C2"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Значение</w:t>
            </w:r>
          </w:p>
        </w:tc>
      </w:tr>
      <w:tr w:rsidR="002A0990" w:rsidRPr="00072589" w14:paraId="36E7F1B3" w14:textId="77777777" w:rsidTr="0032024D">
        <w:trPr>
          <w:trHeight w:val="335"/>
        </w:trPr>
        <w:tc>
          <w:tcPr>
            <w:tcW w:w="7088" w:type="dxa"/>
          </w:tcPr>
          <w:p w14:paraId="058B2BBC"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Время разработки, ч.</w:t>
            </w:r>
          </w:p>
        </w:tc>
        <w:tc>
          <w:tcPr>
            <w:tcW w:w="2126" w:type="dxa"/>
            <w:vAlign w:val="center"/>
          </w:tcPr>
          <w:p w14:paraId="4719769B" w14:textId="77777777" w:rsidR="002A0990" w:rsidRPr="0070330E" w:rsidRDefault="002A0990" w:rsidP="0032024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rPr>
            </w:pPr>
            <w:r w:rsidRPr="0070330E">
              <w:rPr>
                <w:rFonts w:ascii="Times New Roman" w:hAnsi="Times New Roman" w:cs="Times New Roman"/>
                <w:sz w:val="24"/>
                <w:szCs w:val="28"/>
              </w:rPr>
              <w:t>576</w:t>
            </w:r>
          </w:p>
        </w:tc>
      </w:tr>
      <w:tr w:rsidR="002A0990" w:rsidRPr="00072589" w14:paraId="676AC533" w14:textId="77777777" w:rsidTr="0032024D">
        <w:trPr>
          <w:trHeight w:val="317"/>
        </w:trPr>
        <w:tc>
          <w:tcPr>
            <w:tcW w:w="7088" w:type="dxa"/>
          </w:tcPr>
          <w:p w14:paraId="7B302E40"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Количество разработчиков, чел.</w:t>
            </w:r>
          </w:p>
        </w:tc>
        <w:tc>
          <w:tcPr>
            <w:tcW w:w="2126" w:type="dxa"/>
            <w:vAlign w:val="center"/>
          </w:tcPr>
          <w:p w14:paraId="026B3F5F" w14:textId="77777777" w:rsidR="002A0990" w:rsidRPr="0070330E" w:rsidRDefault="002A0990" w:rsidP="0032024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1</w:t>
            </w:r>
          </w:p>
        </w:tc>
      </w:tr>
      <w:tr w:rsidR="002A0990" w:rsidRPr="00072589" w14:paraId="3738D588" w14:textId="77777777" w:rsidTr="0032024D">
        <w:trPr>
          <w:trHeight w:val="335"/>
        </w:trPr>
        <w:tc>
          <w:tcPr>
            <w:tcW w:w="7088" w:type="dxa"/>
          </w:tcPr>
          <w:p w14:paraId="061C1D62"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Основная заработная плата, руб.</w:t>
            </w:r>
          </w:p>
        </w:tc>
        <w:tc>
          <w:tcPr>
            <w:tcW w:w="2126" w:type="dxa"/>
            <w:vAlign w:val="center"/>
          </w:tcPr>
          <w:p w14:paraId="7F9FF9A3" w14:textId="77777777" w:rsidR="002A0990" w:rsidRPr="0070330E" w:rsidRDefault="002A0990" w:rsidP="0032024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lang w:val="en-US"/>
              </w:rPr>
            </w:pPr>
            <w:r w:rsidRPr="0070330E">
              <w:rPr>
                <w:rFonts w:ascii="Times New Roman" w:eastAsia="Times New Roman" w:hAnsi="Times New Roman" w:cs="Times New Roman"/>
                <w:sz w:val="24"/>
                <w:szCs w:val="28"/>
                <w:lang w:eastAsia="ru-RU"/>
              </w:rPr>
              <w:t>5483,52</w:t>
            </w:r>
          </w:p>
        </w:tc>
      </w:tr>
      <w:tr w:rsidR="002A0990" w:rsidRPr="00072589" w14:paraId="345EC6B5" w14:textId="77777777" w:rsidTr="0032024D">
        <w:trPr>
          <w:trHeight w:val="335"/>
        </w:trPr>
        <w:tc>
          <w:tcPr>
            <w:tcW w:w="7088" w:type="dxa"/>
          </w:tcPr>
          <w:p w14:paraId="1A648ADD"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Дополнительная заработная плата, руб.</w:t>
            </w:r>
          </w:p>
        </w:tc>
        <w:tc>
          <w:tcPr>
            <w:tcW w:w="2126" w:type="dxa"/>
            <w:vAlign w:val="center"/>
          </w:tcPr>
          <w:p w14:paraId="1E300C91" w14:textId="77777777" w:rsidR="002A0990" w:rsidRPr="0070330E" w:rsidRDefault="002A0990" w:rsidP="0032024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lang w:val="en-US"/>
              </w:rPr>
            </w:pPr>
            <w:r w:rsidRPr="0070330E">
              <w:rPr>
                <w:rFonts w:ascii="Times New Roman" w:eastAsia="Times New Roman" w:hAnsi="Times New Roman" w:cs="Times New Roman"/>
                <w:sz w:val="24"/>
                <w:lang w:eastAsia="ru-RU"/>
              </w:rPr>
              <w:t>855</w:t>
            </w:r>
            <w:r w:rsidRPr="0070330E">
              <w:rPr>
                <w:rFonts w:ascii="Times New Roman" w:eastAsia="Times New Roman" w:hAnsi="Times New Roman" w:cs="Times New Roman"/>
                <w:sz w:val="24"/>
                <w:lang w:val="en-US" w:eastAsia="ru-RU"/>
              </w:rPr>
              <w:t>,23</w:t>
            </w:r>
          </w:p>
        </w:tc>
      </w:tr>
      <w:tr w:rsidR="002A0990" w:rsidRPr="00072589" w14:paraId="44643D09" w14:textId="77777777" w:rsidTr="0032024D">
        <w:trPr>
          <w:trHeight w:val="335"/>
        </w:trPr>
        <w:tc>
          <w:tcPr>
            <w:tcW w:w="7088" w:type="dxa"/>
          </w:tcPr>
          <w:p w14:paraId="32F9D1CA"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Отчисления в Фонд социальной защиты населения, р</w:t>
            </w:r>
            <w:r w:rsidRPr="0070330E">
              <w:rPr>
                <w:rFonts w:ascii="Times New Roman" w:eastAsia="Times New Roman" w:hAnsi="Times New Roman" w:cs="Times New Roman"/>
                <w:color w:val="000000"/>
                <w:sz w:val="24"/>
                <w:lang w:eastAsia="ru-RU"/>
              </w:rPr>
              <w:t>уб.</w:t>
            </w:r>
          </w:p>
        </w:tc>
        <w:tc>
          <w:tcPr>
            <w:tcW w:w="2126" w:type="dxa"/>
            <w:vAlign w:val="center"/>
          </w:tcPr>
          <w:p w14:paraId="34F20987"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eastAsia="Times New Roman" w:hAnsi="Times New Roman" w:cs="Times New Roman"/>
                <w:color w:val="000000"/>
                <w:sz w:val="24"/>
                <w:lang w:eastAsia="ru-RU"/>
              </w:rPr>
            </w:pPr>
            <w:r w:rsidRPr="0070330E">
              <w:rPr>
                <w:rFonts w:ascii="Times New Roman" w:hAnsi="Times New Roman" w:cs="Times New Roman"/>
                <w:color w:val="000000"/>
                <w:sz w:val="24"/>
                <w:szCs w:val="28"/>
              </w:rPr>
              <w:t>2144,06</w:t>
            </w:r>
          </w:p>
        </w:tc>
      </w:tr>
      <w:tr w:rsidR="002A0990" w:rsidRPr="00072589" w14:paraId="49DCEEF3" w14:textId="77777777" w:rsidTr="0032024D">
        <w:trPr>
          <w:trHeight w:val="335"/>
        </w:trPr>
        <w:tc>
          <w:tcPr>
            <w:tcW w:w="7088" w:type="dxa"/>
          </w:tcPr>
          <w:p w14:paraId="54865690"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Отчисления в БРУСП «</w:t>
            </w:r>
            <w:proofErr w:type="spellStart"/>
            <w:r w:rsidRPr="0070330E">
              <w:rPr>
                <w:rFonts w:ascii="Times New Roman" w:eastAsia="Times New Roman" w:hAnsi="Times New Roman" w:cs="Times New Roman"/>
                <w:sz w:val="24"/>
                <w:lang w:eastAsia="ru-RU"/>
              </w:rPr>
              <w:t>Белгосстрах</w:t>
            </w:r>
            <w:proofErr w:type="spellEnd"/>
            <w:r w:rsidRPr="0070330E">
              <w:rPr>
                <w:rFonts w:ascii="Times New Roman" w:eastAsia="Times New Roman" w:hAnsi="Times New Roman" w:cs="Times New Roman"/>
                <w:sz w:val="24"/>
                <w:lang w:eastAsia="ru-RU"/>
              </w:rPr>
              <w:t>», руб.</w:t>
            </w:r>
          </w:p>
        </w:tc>
        <w:tc>
          <w:tcPr>
            <w:tcW w:w="2126" w:type="dxa"/>
            <w:vAlign w:val="center"/>
          </w:tcPr>
          <w:p w14:paraId="40B3B96A" w14:textId="77777777" w:rsidR="002A0990" w:rsidRPr="0070330E" w:rsidRDefault="002A0990" w:rsidP="0032024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lang w:val="en-US"/>
              </w:rPr>
            </w:pPr>
            <w:r w:rsidRPr="0070330E">
              <w:rPr>
                <w:rFonts w:ascii="Times New Roman" w:eastAsia="Times New Roman" w:hAnsi="Times New Roman" w:cs="Times New Roman"/>
                <w:sz w:val="24"/>
                <w:lang w:val="en-US" w:eastAsia="ru-RU"/>
              </w:rPr>
              <w:t>37,84</w:t>
            </w:r>
          </w:p>
        </w:tc>
      </w:tr>
      <w:tr w:rsidR="002A0990" w:rsidRPr="00072589" w14:paraId="12DC73DA" w14:textId="77777777" w:rsidTr="0032024D">
        <w:trPr>
          <w:trHeight w:val="335"/>
        </w:trPr>
        <w:tc>
          <w:tcPr>
            <w:tcW w:w="7088" w:type="dxa"/>
          </w:tcPr>
          <w:p w14:paraId="3BC7B925"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Прочие прямые затраты, руб.</w:t>
            </w:r>
          </w:p>
        </w:tc>
        <w:tc>
          <w:tcPr>
            <w:tcW w:w="2126" w:type="dxa"/>
            <w:vAlign w:val="center"/>
          </w:tcPr>
          <w:p w14:paraId="78168440" w14:textId="77777777" w:rsidR="002A0990" w:rsidRPr="0070330E" w:rsidRDefault="002A0990" w:rsidP="0032024D">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lang w:val="en-US"/>
              </w:rPr>
            </w:pPr>
            <w:r w:rsidRPr="0070330E">
              <w:rPr>
                <w:rFonts w:ascii="Times New Roman" w:hAnsi="Times New Roman" w:cs="Times New Roman"/>
                <w:sz w:val="24"/>
                <w:lang w:val="en-US"/>
              </w:rPr>
              <w:t>589,00</w:t>
            </w:r>
          </w:p>
        </w:tc>
      </w:tr>
      <w:tr w:rsidR="002A0990" w:rsidRPr="00072589" w14:paraId="5323E4FE" w14:textId="77777777" w:rsidTr="0032024D">
        <w:trPr>
          <w:trHeight w:val="335"/>
        </w:trPr>
        <w:tc>
          <w:tcPr>
            <w:tcW w:w="7088" w:type="dxa"/>
          </w:tcPr>
          <w:p w14:paraId="2E553B8D"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Накладные расходы, руб.</w:t>
            </w:r>
          </w:p>
        </w:tc>
        <w:tc>
          <w:tcPr>
            <w:tcW w:w="2126" w:type="dxa"/>
            <w:vAlign w:val="center"/>
          </w:tcPr>
          <w:p w14:paraId="16DA6365"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lang w:val="en-US"/>
              </w:rPr>
            </w:pPr>
            <w:r w:rsidRPr="0070330E">
              <w:rPr>
                <w:rFonts w:ascii="Times New Roman" w:hAnsi="Times New Roman" w:cs="Times New Roman"/>
                <w:sz w:val="24"/>
                <w:lang w:val="en-US"/>
              </w:rPr>
              <w:t>2741,76</w:t>
            </w:r>
          </w:p>
        </w:tc>
      </w:tr>
      <w:tr w:rsidR="002A0990" w:rsidRPr="00581E82" w14:paraId="256675EC" w14:textId="77777777" w:rsidTr="0032024D">
        <w:trPr>
          <w:trHeight w:val="335"/>
        </w:trPr>
        <w:tc>
          <w:tcPr>
            <w:tcW w:w="7088" w:type="dxa"/>
          </w:tcPr>
          <w:p w14:paraId="2314D32B"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Полная себестоимость, руб.</w:t>
            </w:r>
          </w:p>
        </w:tc>
        <w:tc>
          <w:tcPr>
            <w:tcW w:w="2126" w:type="dxa"/>
            <w:vAlign w:val="center"/>
          </w:tcPr>
          <w:p w14:paraId="70F5EBDD"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rPr>
            </w:pPr>
            <w:r w:rsidRPr="0070330E">
              <w:rPr>
                <w:rFonts w:ascii="Times New Roman" w:eastAsia="Times New Roman" w:hAnsi="Times New Roman" w:cs="Times New Roman"/>
                <w:sz w:val="24"/>
                <w:lang w:val="en-US" w:eastAsia="ru-RU"/>
              </w:rPr>
              <w:t>11818,71</w:t>
            </w:r>
          </w:p>
        </w:tc>
      </w:tr>
      <w:tr w:rsidR="002A0990" w:rsidRPr="00072589" w14:paraId="7CAF8657" w14:textId="77777777" w:rsidTr="0032024D">
        <w:trPr>
          <w:trHeight w:val="335"/>
        </w:trPr>
        <w:tc>
          <w:tcPr>
            <w:tcW w:w="7088" w:type="dxa"/>
          </w:tcPr>
          <w:p w14:paraId="66C6A34B"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Чистая прибыль, руб.</w:t>
            </w:r>
          </w:p>
        </w:tc>
        <w:tc>
          <w:tcPr>
            <w:tcW w:w="2126" w:type="dxa"/>
            <w:vAlign w:val="center"/>
          </w:tcPr>
          <w:p w14:paraId="6D7355CD"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lang w:val="en-US"/>
              </w:rPr>
            </w:pPr>
            <w:r w:rsidRPr="0070330E">
              <w:rPr>
                <w:rFonts w:ascii="Times New Roman" w:eastAsia="Times New Roman" w:hAnsi="Times New Roman" w:cs="Times New Roman"/>
                <w:color w:val="000000"/>
                <w:sz w:val="24"/>
                <w:lang w:eastAsia="ru-RU"/>
              </w:rPr>
              <w:t>2363</w:t>
            </w:r>
            <w:r w:rsidRPr="0070330E">
              <w:rPr>
                <w:rFonts w:ascii="Times New Roman" w:eastAsia="Times New Roman" w:hAnsi="Times New Roman" w:cs="Times New Roman"/>
                <w:color w:val="000000"/>
                <w:sz w:val="24"/>
                <w:lang w:val="en-US" w:eastAsia="ru-RU"/>
              </w:rPr>
              <w:t>,74</w:t>
            </w:r>
          </w:p>
        </w:tc>
      </w:tr>
      <w:tr w:rsidR="002A0990" w:rsidRPr="00072589" w14:paraId="56A1D980" w14:textId="77777777" w:rsidTr="0032024D">
        <w:trPr>
          <w:trHeight w:val="335"/>
        </w:trPr>
        <w:tc>
          <w:tcPr>
            <w:tcW w:w="7088" w:type="dxa"/>
          </w:tcPr>
          <w:p w14:paraId="74C1B4F5"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Times New Roman" w:eastAsia="Times New Roman" w:hAnsi="Times New Roman" w:cs="Times New Roman"/>
                <w:sz w:val="24"/>
                <w:lang w:eastAsia="ru-RU"/>
              </w:rPr>
            </w:pPr>
            <w:r w:rsidRPr="0070330E">
              <w:rPr>
                <w:rFonts w:ascii="Times New Roman" w:eastAsia="Times New Roman" w:hAnsi="Times New Roman" w:cs="Times New Roman"/>
                <w:sz w:val="24"/>
                <w:lang w:eastAsia="ru-RU"/>
              </w:rPr>
              <w:t>Цена реализации (без НДС), руб.</w:t>
            </w:r>
          </w:p>
        </w:tc>
        <w:tc>
          <w:tcPr>
            <w:tcW w:w="2126" w:type="dxa"/>
            <w:vAlign w:val="center"/>
          </w:tcPr>
          <w:p w14:paraId="464816DC" w14:textId="77777777" w:rsidR="002A0990" w:rsidRPr="0070330E" w:rsidRDefault="002A0990" w:rsidP="0032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ascii="Times New Roman" w:hAnsi="Times New Roman" w:cs="Times New Roman"/>
                <w:sz w:val="24"/>
                <w:lang w:val="en-US"/>
              </w:rPr>
            </w:pPr>
            <w:r w:rsidRPr="0070330E">
              <w:rPr>
                <w:rFonts w:ascii="Times New Roman" w:eastAsia="Times New Roman" w:hAnsi="Times New Roman" w:cs="Times New Roman"/>
                <w:sz w:val="24"/>
                <w:lang w:eastAsia="ru-RU"/>
              </w:rPr>
              <w:t>14773</w:t>
            </w:r>
            <w:r w:rsidRPr="0070330E">
              <w:rPr>
                <w:rFonts w:ascii="Times New Roman" w:eastAsia="Times New Roman" w:hAnsi="Times New Roman" w:cs="Times New Roman"/>
                <w:sz w:val="24"/>
                <w:lang w:val="en-US" w:eastAsia="ru-RU"/>
              </w:rPr>
              <w:t>,39</w:t>
            </w:r>
          </w:p>
        </w:tc>
      </w:tr>
    </w:tbl>
    <w:p w14:paraId="41C33662" w14:textId="43642865" w:rsidR="005B45DC" w:rsidRPr="00F5773D" w:rsidRDefault="0084559E" w:rsidP="003718ED">
      <w:pPr>
        <w:ind w:firstLine="0"/>
        <w:jc w:val="center"/>
      </w:pPr>
      <w:r>
        <w:rPr>
          <w:noProof/>
          <w:lang w:eastAsia="ru-RU"/>
        </w:rPr>
        <mc:AlternateContent>
          <mc:Choice Requires="wps">
            <w:drawing>
              <wp:anchor distT="0" distB="0" distL="114300" distR="114300" simplePos="0" relativeHeight="251844608" behindDoc="0" locked="0" layoutInCell="1" allowOverlap="1" wp14:anchorId="746E753F" wp14:editId="17BE8427">
                <wp:simplePos x="0" y="0"/>
                <wp:positionH relativeFrom="column">
                  <wp:posOffset>4346575</wp:posOffset>
                </wp:positionH>
                <wp:positionV relativeFrom="page">
                  <wp:posOffset>9743440</wp:posOffset>
                </wp:positionV>
                <wp:extent cx="532765" cy="162560"/>
                <wp:effectExtent l="0" t="0" r="635" b="8890"/>
                <wp:wrapNone/>
                <wp:docPr id="431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B30A3C" w14:textId="77777777" w:rsidR="0084559E" w:rsidRPr="0058383F" w:rsidRDefault="0084559E" w:rsidP="0084559E">
                            <w:pPr>
                              <w:pStyle w:val="afffffa"/>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14:sizeRelV relativeFrom="margin">
                  <wp14:pctHeight>0</wp14:pctHeight>
                </wp14:sizeRelV>
              </wp:anchor>
            </w:drawing>
          </mc:Choice>
          <mc:Fallback>
            <w:pict>
              <v:rect w14:anchorId="746E753F" id="_x0000_s1952" style="position:absolute;left:0;text-align:left;margin-left:342.25pt;margin-top:767.2pt;width:41.95pt;height:12.8pt;z-index:25184460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" filled="f" stroked="f" strokeweight=".25pt">
                <v:textbox inset="1pt,1pt,1pt,1pt">
                  <w:txbxContent>
                    <w:p w14:paraId="2FB30A3C" w14:textId="77777777" w:rsidR="0084559E" w:rsidRPr="0058383F" w:rsidRDefault="0084559E" w:rsidP="0084559E">
                      <w:pPr>
                        <w:pStyle w:val="afffffa"/>
                        <w:ind w:firstLine="0"/>
                        <w:rPr>
                          <w:i w:val="0"/>
                          <w:sz w:val="18"/>
                        </w:rPr>
                      </w:pPr>
                      <w:r w:rsidRPr="0058383F">
                        <w:rPr>
                          <w:i w:val="0"/>
                          <w:sz w:val="18"/>
                        </w:rPr>
                        <w:t>У</w:t>
                      </w:r>
                    </w:p>
                  </w:txbxContent>
                </v:textbox>
                <w10:wrap anchory="page"/>
              </v:rect>
            </w:pict>
          </mc:Fallback>
        </mc:AlternateContent>
      </w:r>
    </w:p>
    <w:sectPr w:rsidR="005B45DC" w:rsidRPr="00F5773D" w:rsidSect="0060770A">
      <w:pgSz w:w="11906" w:h="16838"/>
      <w:pgMar w:top="1134" w:right="851" w:bottom="1134" w:left="1701" w:header="709" w:footer="709" w:gutter="0"/>
      <w:pgNumType w:start="73"/>
      <w:cols w:space="708"/>
      <w:titlePg/>
      <w:docGrid w:linePitch="381"/>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D033BC" w16cex:dateUtc="2025-05-15T06:34:00Z"/>
  <w16cex:commentExtensible w16cex:durableId="2BD03456" w16cex:dateUtc="2025-05-15T06:37:00Z"/>
  <w16cex:commentExtensible w16cex:durableId="2BD03595" w16cex:dateUtc="2025-05-15T06:42:00Z"/>
  <w16cex:commentExtensible w16cex:durableId="2BD03830" w16cex:dateUtc="2025-05-15T06:53:00Z"/>
  <w16cex:commentExtensible w16cex:durableId="2BD08681" w16cex:dateUtc="2025-05-15T12:28:00Z"/>
  <w16cex:commentExtensible w16cex:durableId="2BD087D0" w16cex:dateUtc="2025-05-15T12:33:00Z"/>
  <w16cex:commentExtensible w16cex:durableId="2BD089B3" w16cex:dateUtc="2025-05-15T12:41:00Z"/>
  <w16cex:commentExtensible w16cex:durableId="2BD08851" w16cex:dateUtc="2025-05-15T12:35:00Z"/>
  <w16cex:commentExtensible w16cex:durableId="2BD08A0D" w16cex:dateUtc="2025-05-15T12:43:00Z"/>
  <w16cex:commentExtensible w16cex:durableId="2BD08A54" w16cex:dateUtc="2025-05-15T12:44:00Z"/>
  <w16cex:commentExtensible w16cex:durableId="2BD08AAC" w16cex:dateUtc="2025-05-15T12:45:00Z"/>
  <w16cex:commentExtensible w16cex:durableId="2BD0913F" w16cex:dateUtc="2025-05-15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9E4EEF" w16cid:durableId="2BD033BC"/>
  <w16cid:commentId w16cid:paraId="44EE570C" w16cid:durableId="2BD03456"/>
  <w16cid:commentId w16cid:paraId="6593F872" w16cid:durableId="2BD03595"/>
  <w16cid:commentId w16cid:paraId="45DE0AB0" w16cid:durableId="2BD03830"/>
  <w16cid:commentId w16cid:paraId="143C6C20" w16cid:durableId="2BD08681"/>
  <w16cid:commentId w16cid:paraId="5D0B17E0" w16cid:durableId="2BD087D0"/>
  <w16cid:commentId w16cid:paraId="0AE9779D" w16cid:durableId="2BD089B3"/>
  <w16cid:commentId w16cid:paraId="34CAD3B1" w16cid:durableId="2BD08851"/>
  <w16cid:commentId w16cid:paraId="19826BF7" w16cid:durableId="2BD08A0D"/>
  <w16cid:commentId w16cid:paraId="0DC4846D" w16cid:durableId="2BD08A54"/>
  <w16cid:commentId w16cid:paraId="0A82B360" w16cid:durableId="2BD08AAC"/>
  <w16cid:commentId w16cid:paraId="05BAE83D" w16cid:durableId="2BD0913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0EE0CD" w14:textId="77777777" w:rsidR="00D34C7C" w:rsidRDefault="00D34C7C" w:rsidP="0094340C">
      <w:r>
        <w:separator/>
      </w:r>
    </w:p>
  </w:endnote>
  <w:endnote w:type="continuationSeparator" w:id="0">
    <w:p w14:paraId="7BB1333B" w14:textId="77777777" w:rsidR="00D34C7C" w:rsidRDefault="00D34C7C" w:rsidP="00943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50BD0" w14:textId="77777777" w:rsidR="00A218E5" w:rsidRDefault="00A218E5">
    <w:pPr>
      <w:pStyle w:val="af2"/>
      <w:jc w:val="center"/>
    </w:pPr>
  </w:p>
  <w:p w14:paraId="2542F172" w14:textId="77777777" w:rsidR="00A218E5" w:rsidRPr="001205C7" w:rsidRDefault="00A218E5">
    <w:pPr>
      <w:pStyle w:val="af2"/>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3B7F6E" w14:textId="49AFC2D6" w:rsidR="00A218E5" w:rsidRPr="00AC4532" w:rsidRDefault="00A218E5" w:rsidP="00AC4532">
    <w:pPr>
      <w:pStyle w:val="af2"/>
      <w:ind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A0CDE1" w14:textId="77777777" w:rsidR="00A218E5" w:rsidRPr="00AC4532" w:rsidRDefault="00A218E5" w:rsidP="00AC4532">
    <w:pPr>
      <w:pStyle w:val="af2"/>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81ED88" w14:textId="77777777" w:rsidR="00D34C7C" w:rsidRDefault="00D34C7C" w:rsidP="0094340C">
      <w:r>
        <w:separator/>
      </w:r>
    </w:p>
  </w:footnote>
  <w:footnote w:type="continuationSeparator" w:id="0">
    <w:p w14:paraId="361C8AA1" w14:textId="77777777" w:rsidR="00D34C7C" w:rsidRDefault="00D34C7C" w:rsidP="009434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AB9C3" w14:textId="184A1492" w:rsidR="00A218E5" w:rsidRPr="00E5267B" w:rsidRDefault="00A218E5">
    <w:pPr>
      <w:pStyle w:val="af0"/>
      <w:jc w:val="right"/>
      <w:rPr>
        <w:sz w:val="24"/>
        <w:szCs w:val="24"/>
      </w:rPr>
    </w:pPr>
    <w:r w:rsidRPr="00E5267B">
      <w:rPr>
        <w:sz w:val="24"/>
        <w:szCs w:val="24"/>
      </w:rPr>
      <w:fldChar w:fldCharType="begin"/>
    </w:r>
    <w:r w:rsidRPr="00E5267B">
      <w:rPr>
        <w:sz w:val="24"/>
        <w:szCs w:val="24"/>
      </w:rPr>
      <w:instrText>PAGE   \* MERGEFORMAT</w:instrText>
    </w:r>
    <w:r w:rsidRPr="00E5267B">
      <w:rPr>
        <w:sz w:val="24"/>
        <w:szCs w:val="24"/>
      </w:rPr>
      <w:fldChar w:fldCharType="separate"/>
    </w:r>
    <w:r w:rsidR="006835A4">
      <w:rPr>
        <w:noProof/>
        <w:sz w:val="24"/>
        <w:szCs w:val="24"/>
      </w:rPr>
      <w:t>21</w:t>
    </w:r>
    <w:r w:rsidRPr="00E5267B">
      <w:rPr>
        <w:sz w:val="24"/>
        <w:szCs w:val="24"/>
      </w:rPr>
      <w:fldChar w:fldCharType="end"/>
    </w:r>
  </w:p>
  <w:p w14:paraId="6C55182C" w14:textId="77777777" w:rsidR="00A218E5" w:rsidRDefault="00A218E5">
    <w:pPr>
      <w:pStyle w:val="af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56668" w14:textId="77777777" w:rsidR="00A218E5" w:rsidRDefault="00A218E5" w:rsidP="004677D4">
    <w:pPr>
      <w:pStyle w:val="af0"/>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2F473" w14:textId="699AF331" w:rsidR="00A218E5" w:rsidRDefault="00A218E5" w:rsidP="004677D4">
    <w:pPr>
      <w:pStyle w:val="af0"/>
      <w:jc w:val="righ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8167319"/>
      <w:docPartObj>
        <w:docPartGallery w:val="Page Numbers (Top of Page)"/>
        <w:docPartUnique/>
      </w:docPartObj>
    </w:sdtPr>
    <w:sdtEndPr/>
    <w:sdtContent>
      <w:p w14:paraId="0B06DA25" w14:textId="71D04F85" w:rsidR="00A218E5" w:rsidRDefault="00A218E5" w:rsidP="004677D4">
        <w:pPr>
          <w:pStyle w:val="af0"/>
          <w:jc w:val="right"/>
        </w:pPr>
        <w:r>
          <w:fldChar w:fldCharType="begin"/>
        </w:r>
        <w:r>
          <w:instrText>PAGE   \* MERGEFORMAT</w:instrText>
        </w:r>
        <w:r>
          <w:fldChar w:fldCharType="separate"/>
        </w:r>
        <w:r w:rsidR="006835A4">
          <w:rPr>
            <w:noProof/>
          </w:rPr>
          <w:t>73</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62834F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6468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2663E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8341F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72E59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992910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609CB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06180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4C0C4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2A284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2D310E"/>
    <w:multiLevelType w:val="hybridMultilevel"/>
    <w:tmpl w:val="4A10B278"/>
    <w:lvl w:ilvl="0" w:tplc="BA28468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043066EB"/>
    <w:multiLevelType w:val="multilevel"/>
    <w:tmpl w:val="BD4EF386"/>
    <w:lvl w:ilvl="0">
      <w:start w:val="2"/>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2" w15:restartNumberingAfterBreak="0">
    <w:nsid w:val="0589076B"/>
    <w:multiLevelType w:val="hybridMultilevel"/>
    <w:tmpl w:val="AB0EE5A8"/>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059423FA"/>
    <w:multiLevelType w:val="multilevel"/>
    <w:tmpl w:val="0A92BD02"/>
    <w:lvl w:ilvl="0">
      <w:start w:val="1"/>
      <w:numFmt w:val="bullet"/>
      <w:pStyle w:val="a"/>
      <w:lvlText w:val=""/>
      <w:lvlJc w:val="left"/>
      <w:pPr>
        <w:ind w:left="360" w:hanging="360"/>
      </w:pPr>
      <w:rPr>
        <w:rFonts w:ascii="Symbol" w:hAnsi="Symbol"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ACE26CB"/>
    <w:multiLevelType w:val="multilevel"/>
    <w:tmpl w:val="F0D4BF7A"/>
    <w:lvl w:ilvl="0">
      <w:start w:val="1"/>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0E3A04CD"/>
    <w:multiLevelType w:val="multilevel"/>
    <w:tmpl w:val="FFFFFFFF"/>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134C7C4B"/>
    <w:multiLevelType w:val="multilevel"/>
    <w:tmpl w:val="4ABC6294"/>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1582"/>
        </w:tabs>
        <w:ind w:left="1582" w:hanging="360"/>
      </w:pPr>
      <w:rPr>
        <w:rFonts w:ascii="Courier New" w:hAnsi="Courier New" w:hint="default"/>
        <w:sz w:val="20"/>
      </w:rPr>
    </w:lvl>
    <w:lvl w:ilvl="2" w:tentative="1">
      <w:start w:val="1"/>
      <w:numFmt w:val="bullet"/>
      <w:lvlText w:val=""/>
      <w:lvlJc w:val="left"/>
      <w:pPr>
        <w:tabs>
          <w:tab w:val="num" w:pos="2302"/>
        </w:tabs>
        <w:ind w:left="2302" w:hanging="360"/>
      </w:pPr>
      <w:rPr>
        <w:rFonts w:ascii="Wingdings" w:hAnsi="Wingdings" w:hint="default"/>
        <w:sz w:val="20"/>
      </w:rPr>
    </w:lvl>
    <w:lvl w:ilvl="3" w:tentative="1">
      <w:start w:val="1"/>
      <w:numFmt w:val="bullet"/>
      <w:lvlText w:val=""/>
      <w:lvlJc w:val="left"/>
      <w:pPr>
        <w:tabs>
          <w:tab w:val="num" w:pos="3022"/>
        </w:tabs>
        <w:ind w:left="3022" w:hanging="360"/>
      </w:pPr>
      <w:rPr>
        <w:rFonts w:ascii="Wingdings" w:hAnsi="Wingdings" w:hint="default"/>
        <w:sz w:val="20"/>
      </w:rPr>
    </w:lvl>
    <w:lvl w:ilvl="4" w:tentative="1">
      <w:start w:val="1"/>
      <w:numFmt w:val="bullet"/>
      <w:lvlText w:val=""/>
      <w:lvlJc w:val="left"/>
      <w:pPr>
        <w:tabs>
          <w:tab w:val="num" w:pos="3742"/>
        </w:tabs>
        <w:ind w:left="3742" w:hanging="360"/>
      </w:pPr>
      <w:rPr>
        <w:rFonts w:ascii="Wingdings" w:hAnsi="Wingdings" w:hint="default"/>
        <w:sz w:val="20"/>
      </w:rPr>
    </w:lvl>
    <w:lvl w:ilvl="5" w:tentative="1">
      <w:start w:val="1"/>
      <w:numFmt w:val="bullet"/>
      <w:lvlText w:val=""/>
      <w:lvlJc w:val="left"/>
      <w:pPr>
        <w:tabs>
          <w:tab w:val="num" w:pos="4462"/>
        </w:tabs>
        <w:ind w:left="4462" w:hanging="360"/>
      </w:pPr>
      <w:rPr>
        <w:rFonts w:ascii="Wingdings" w:hAnsi="Wingdings" w:hint="default"/>
        <w:sz w:val="20"/>
      </w:rPr>
    </w:lvl>
    <w:lvl w:ilvl="6" w:tentative="1">
      <w:start w:val="1"/>
      <w:numFmt w:val="bullet"/>
      <w:lvlText w:val=""/>
      <w:lvlJc w:val="left"/>
      <w:pPr>
        <w:tabs>
          <w:tab w:val="num" w:pos="5182"/>
        </w:tabs>
        <w:ind w:left="5182" w:hanging="360"/>
      </w:pPr>
      <w:rPr>
        <w:rFonts w:ascii="Wingdings" w:hAnsi="Wingdings" w:hint="default"/>
        <w:sz w:val="20"/>
      </w:rPr>
    </w:lvl>
    <w:lvl w:ilvl="7" w:tentative="1">
      <w:start w:val="1"/>
      <w:numFmt w:val="bullet"/>
      <w:lvlText w:val=""/>
      <w:lvlJc w:val="left"/>
      <w:pPr>
        <w:tabs>
          <w:tab w:val="num" w:pos="5902"/>
        </w:tabs>
        <w:ind w:left="5902" w:hanging="360"/>
      </w:pPr>
      <w:rPr>
        <w:rFonts w:ascii="Wingdings" w:hAnsi="Wingdings" w:hint="default"/>
        <w:sz w:val="20"/>
      </w:rPr>
    </w:lvl>
    <w:lvl w:ilvl="8" w:tentative="1">
      <w:start w:val="1"/>
      <w:numFmt w:val="bullet"/>
      <w:lvlText w:val=""/>
      <w:lvlJc w:val="left"/>
      <w:pPr>
        <w:tabs>
          <w:tab w:val="num" w:pos="6622"/>
        </w:tabs>
        <w:ind w:left="6622" w:hanging="360"/>
      </w:pPr>
      <w:rPr>
        <w:rFonts w:ascii="Wingdings" w:hAnsi="Wingdings" w:hint="default"/>
        <w:sz w:val="20"/>
      </w:rPr>
    </w:lvl>
  </w:abstractNum>
  <w:abstractNum w:abstractNumId="17" w15:restartNumberingAfterBreak="0">
    <w:nsid w:val="168C3666"/>
    <w:multiLevelType w:val="hybridMultilevel"/>
    <w:tmpl w:val="638A1720"/>
    <w:lvl w:ilvl="0" w:tplc="DB9A2A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E1446F"/>
    <w:multiLevelType w:val="hybridMultilevel"/>
    <w:tmpl w:val="35AEB4E8"/>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9" w15:restartNumberingAfterBreak="0">
    <w:nsid w:val="20DE14E3"/>
    <w:multiLevelType w:val="multilevel"/>
    <w:tmpl w:val="6E344576"/>
    <w:lvl w:ilvl="0">
      <w:start w:val="1"/>
      <w:numFmt w:val="decimal"/>
      <w:lvlText w:val="%1."/>
      <w:lvlJc w:val="left"/>
      <w:pPr>
        <w:ind w:left="1069" w:hanging="360"/>
      </w:pPr>
      <w:rPr>
        <w:rFonts w:ascii="Times New Roman" w:eastAsia="Times New Roman" w:hAnsi="Times New Roman" w:cs="Times New Roman"/>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15:restartNumberingAfterBreak="0">
    <w:nsid w:val="2B300BDE"/>
    <w:multiLevelType w:val="hybridMultilevel"/>
    <w:tmpl w:val="EF02A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250513"/>
    <w:multiLevelType w:val="hybridMultilevel"/>
    <w:tmpl w:val="A5ECE57C"/>
    <w:lvl w:ilvl="0" w:tplc="597EA1CA">
      <w:start w:val="1"/>
      <w:numFmt w:val="decimal"/>
      <w:pStyle w:val="a0"/>
      <w:lvlText w:val="%1."/>
      <w:lvlJc w:val="left"/>
      <w:pPr>
        <w:ind w:left="1145" w:hanging="360"/>
      </w:pPr>
      <w:rPr>
        <w:rFonts w:cs="Times New Roman"/>
        <w:b w:val="0"/>
      </w:rPr>
    </w:lvl>
    <w:lvl w:ilvl="1" w:tplc="04190019">
      <w:start w:val="1"/>
      <w:numFmt w:val="lowerLetter"/>
      <w:lvlText w:val="%2."/>
      <w:lvlJc w:val="left"/>
      <w:pPr>
        <w:ind w:left="1865" w:hanging="360"/>
      </w:pPr>
      <w:rPr>
        <w:rFonts w:cs="Times New Roman"/>
      </w:rPr>
    </w:lvl>
    <w:lvl w:ilvl="2" w:tplc="0419001B">
      <w:start w:val="1"/>
      <w:numFmt w:val="lowerRoman"/>
      <w:lvlText w:val="%3."/>
      <w:lvlJc w:val="right"/>
      <w:pPr>
        <w:ind w:left="2585" w:hanging="180"/>
      </w:pPr>
      <w:rPr>
        <w:rFonts w:cs="Times New Roman"/>
      </w:rPr>
    </w:lvl>
    <w:lvl w:ilvl="3" w:tplc="0419000F">
      <w:start w:val="1"/>
      <w:numFmt w:val="decimal"/>
      <w:lvlText w:val="%4."/>
      <w:lvlJc w:val="left"/>
      <w:pPr>
        <w:ind w:left="3305" w:hanging="360"/>
      </w:pPr>
      <w:rPr>
        <w:rFonts w:cs="Times New Roman"/>
      </w:rPr>
    </w:lvl>
    <w:lvl w:ilvl="4" w:tplc="04190019">
      <w:start w:val="1"/>
      <w:numFmt w:val="lowerLetter"/>
      <w:lvlText w:val="%5."/>
      <w:lvlJc w:val="left"/>
      <w:pPr>
        <w:ind w:left="4025" w:hanging="360"/>
      </w:pPr>
      <w:rPr>
        <w:rFonts w:cs="Times New Roman"/>
      </w:rPr>
    </w:lvl>
    <w:lvl w:ilvl="5" w:tplc="0419001B">
      <w:start w:val="1"/>
      <w:numFmt w:val="lowerRoman"/>
      <w:lvlText w:val="%6."/>
      <w:lvlJc w:val="right"/>
      <w:pPr>
        <w:ind w:left="4745" w:hanging="180"/>
      </w:pPr>
      <w:rPr>
        <w:rFonts w:cs="Times New Roman"/>
      </w:rPr>
    </w:lvl>
    <w:lvl w:ilvl="6" w:tplc="0419000F">
      <w:start w:val="1"/>
      <w:numFmt w:val="decimal"/>
      <w:lvlText w:val="%7."/>
      <w:lvlJc w:val="left"/>
      <w:pPr>
        <w:ind w:left="5465" w:hanging="360"/>
      </w:pPr>
      <w:rPr>
        <w:rFonts w:cs="Times New Roman"/>
      </w:rPr>
    </w:lvl>
    <w:lvl w:ilvl="7" w:tplc="04190019">
      <w:start w:val="1"/>
      <w:numFmt w:val="lowerLetter"/>
      <w:lvlText w:val="%8."/>
      <w:lvlJc w:val="left"/>
      <w:pPr>
        <w:ind w:left="6185" w:hanging="360"/>
      </w:pPr>
      <w:rPr>
        <w:rFonts w:cs="Times New Roman"/>
      </w:rPr>
    </w:lvl>
    <w:lvl w:ilvl="8" w:tplc="0419001B">
      <w:start w:val="1"/>
      <w:numFmt w:val="lowerRoman"/>
      <w:lvlText w:val="%9."/>
      <w:lvlJc w:val="right"/>
      <w:pPr>
        <w:ind w:left="6905" w:hanging="180"/>
      </w:pPr>
      <w:rPr>
        <w:rFonts w:cs="Times New Roman"/>
      </w:rPr>
    </w:lvl>
  </w:abstractNum>
  <w:abstractNum w:abstractNumId="22" w15:restartNumberingAfterBreak="0">
    <w:nsid w:val="2FEA5ADB"/>
    <w:multiLevelType w:val="multilevel"/>
    <w:tmpl w:val="8DD006C8"/>
    <w:lvl w:ilvl="0">
      <w:start w:val="1"/>
      <w:numFmt w:val="bullet"/>
      <w:pStyle w:val="a1"/>
      <w:suff w:val="space"/>
      <w:lvlText w:val=""/>
      <w:lvlJc w:val="left"/>
      <w:pPr>
        <w:ind w:left="0" w:firstLine="709"/>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1610029"/>
    <w:multiLevelType w:val="hybridMultilevel"/>
    <w:tmpl w:val="D4044F80"/>
    <w:lvl w:ilvl="0" w:tplc="65F83056">
      <w:start w:val="2"/>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D953C09"/>
    <w:multiLevelType w:val="hybridMultilevel"/>
    <w:tmpl w:val="AEFC8894"/>
    <w:lvl w:ilvl="0" w:tplc="DB9A2A7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8B71C9"/>
    <w:multiLevelType w:val="hybridMultilevel"/>
    <w:tmpl w:val="04D6EE54"/>
    <w:lvl w:ilvl="0" w:tplc="DB9A2A7A">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6" w15:restartNumberingAfterBreak="0">
    <w:nsid w:val="41035AF4"/>
    <w:multiLevelType w:val="multilevel"/>
    <w:tmpl w:val="0419001D"/>
    <w:numStyleLink w:val="a2"/>
  </w:abstractNum>
  <w:abstractNum w:abstractNumId="27" w15:restartNumberingAfterBreak="0">
    <w:nsid w:val="44BD39E1"/>
    <w:multiLevelType w:val="hybridMultilevel"/>
    <w:tmpl w:val="09264B2C"/>
    <w:lvl w:ilvl="0" w:tplc="DB9A2A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99477F2"/>
    <w:multiLevelType w:val="multilevel"/>
    <w:tmpl w:val="0419001D"/>
    <w:styleLink w:val="a2"/>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4145920"/>
    <w:multiLevelType w:val="multilevel"/>
    <w:tmpl w:val="BD4EF386"/>
    <w:lvl w:ilvl="0">
      <w:start w:val="2"/>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30" w15:restartNumberingAfterBreak="0">
    <w:nsid w:val="5688676D"/>
    <w:multiLevelType w:val="multilevel"/>
    <w:tmpl w:val="A8F42706"/>
    <w:lvl w:ilvl="0">
      <w:start w:val="1"/>
      <w:numFmt w:val="decimal"/>
      <w:suff w:val="space"/>
      <w:lvlText w:val="%1"/>
      <w:lvlJc w:val="left"/>
      <w:pPr>
        <w:ind w:left="0" w:firstLine="709"/>
      </w:pPr>
      <w:rPr>
        <w:rFonts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1" w15:restartNumberingAfterBreak="0">
    <w:nsid w:val="57430013"/>
    <w:multiLevelType w:val="multilevel"/>
    <w:tmpl w:val="FFFFFFFF"/>
    <w:lvl w:ilvl="0">
      <w:start w:val="1"/>
      <w:numFmt w:val="bullet"/>
      <w:lvlText w:val="●"/>
      <w:lvlJc w:val="left"/>
      <w:pPr>
        <w:ind w:left="900" w:hanging="360"/>
      </w:pPr>
      <w:rPr>
        <w:rFonts w:ascii="Noto Sans Symbols" w:eastAsia="Noto Sans Symbols" w:hAnsi="Noto Sans Symbols" w:cs="Noto Sans Symbols"/>
        <w:vertAlign w:val="baseline"/>
      </w:rPr>
    </w:lvl>
    <w:lvl w:ilvl="1">
      <w:start w:val="1"/>
      <w:numFmt w:val="bullet"/>
      <w:lvlText w:val="●"/>
      <w:lvlJc w:val="left"/>
      <w:pPr>
        <w:ind w:left="737" w:hanging="197"/>
      </w:pPr>
      <w:rPr>
        <w:rFonts w:ascii="Noto Sans Symbols" w:eastAsia="Noto Sans Symbols" w:hAnsi="Noto Sans Symbols" w:cs="Noto Sans Symbols"/>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32" w15:restartNumberingAfterBreak="0">
    <w:nsid w:val="576B72FB"/>
    <w:multiLevelType w:val="hybridMultilevel"/>
    <w:tmpl w:val="C6B0EA00"/>
    <w:lvl w:ilvl="0" w:tplc="C5C46672">
      <w:start w:val="1"/>
      <w:numFmt w:val="bullet"/>
      <w:pStyle w:val="a3"/>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96D771E"/>
    <w:multiLevelType w:val="hybridMultilevel"/>
    <w:tmpl w:val="08F03076"/>
    <w:lvl w:ilvl="0" w:tplc="DB9A66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A250F42"/>
    <w:multiLevelType w:val="multilevel"/>
    <w:tmpl w:val="A9B648CE"/>
    <w:lvl w:ilvl="0">
      <w:start w:val="1"/>
      <w:numFmt w:val="bullet"/>
      <w:pStyle w:val="a4"/>
      <w:suff w:val="space"/>
      <w:lvlText w:val="−"/>
      <w:lvlJc w:val="left"/>
      <w:pPr>
        <w:ind w:left="0" w:firstLine="720"/>
      </w:pPr>
    </w:lvl>
    <w:lvl w:ilvl="1">
      <w:start w:val="1"/>
      <w:numFmt w:val="bullet"/>
      <w:lvlText w:val="o"/>
      <w:lvlJc w:val="left"/>
      <w:pPr>
        <w:ind w:left="1648" w:hanging="360"/>
      </w:pPr>
      <w:rPr>
        <w:rFonts w:ascii="Courier New" w:eastAsia="Courier New" w:hAnsi="Courier New" w:cs="Courier New" w:hint="default"/>
      </w:rPr>
    </w:lvl>
    <w:lvl w:ilvl="2">
      <w:start w:val="1"/>
      <w:numFmt w:val="bullet"/>
      <w:lvlText w:val="▪"/>
      <w:lvlJc w:val="left"/>
      <w:pPr>
        <w:ind w:left="2368" w:hanging="360"/>
      </w:pPr>
      <w:rPr>
        <w:rFonts w:ascii="Noto Sans Symbols" w:eastAsia="Noto Sans Symbols" w:hAnsi="Noto Sans Symbols" w:cs="Noto Sans Symbols" w:hint="default"/>
      </w:rPr>
    </w:lvl>
    <w:lvl w:ilvl="3">
      <w:start w:val="1"/>
      <w:numFmt w:val="bullet"/>
      <w:lvlText w:val="●"/>
      <w:lvlJc w:val="left"/>
      <w:pPr>
        <w:ind w:left="3088" w:hanging="360"/>
      </w:pPr>
      <w:rPr>
        <w:rFonts w:ascii="Noto Sans Symbols" w:eastAsia="Noto Sans Symbols" w:hAnsi="Noto Sans Symbols" w:cs="Noto Sans Symbols" w:hint="default"/>
      </w:rPr>
    </w:lvl>
    <w:lvl w:ilvl="4">
      <w:start w:val="1"/>
      <w:numFmt w:val="bullet"/>
      <w:lvlText w:val="o"/>
      <w:lvlJc w:val="left"/>
      <w:pPr>
        <w:ind w:left="3808" w:hanging="360"/>
      </w:pPr>
      <w:rPr>
        <w:rFonts w:ascii="Courier New" w:eastAsia="Courier New" w:hAnsi="Courier New" w:cs="Courier New" w:hint="default"/>
      </w:rPr>
    </w:lvl>
    <w:lvl w:ilvl="5">
      <w:start w:val="1"/>
      <w:numFmt w:val="bullet"/>
      <w:lvlText w:val="▪"/>
      <w:lvlJc w:val="left"/>
      <w:pPr>
        <w:ind w:left="4528" w:hanging="360"/>
      </w:pPr>
      <w:rPr>
        <w:rFonts w:ascii="Noto Sans Symbols" w:eastAsia="Noto Sans Symbols" w:hAnsi="Noto Sans Symbols" w:cs="Noto Sans Symbols" w:hint="default"/>
      </w:rPr>
    </w:lvl>
    <w:lvl w:ilvl="6">
      <w:start w:val="1"/>
      <w:numFmt w:val="bullet"/>
      <w:lvlText w:val="●"/>
      <w:lvlJc w:val="left"/>
      <w:pPr>
        <w:ind w:left="5248" w:hanging="360"/>
      </w:pPr>
      <w:rPr>
        <w:rFonts w:ascii="Noto Sans Symbols" w:eastAsia="Noto Sans Symbols" w:hAnsi="Noto Sans Symbols" w:cs="Noto Sans Symbols" w:hint="default"/>
      </w:rPr>
    </w:lvl>
    <w:lvl w:ilvl="7">
      <w:start w:val="1"/>
      <w:numFmt w:val="bullet"/>
      <w:lvlText w:val="o"/>
      <w:lvlJc w:val="left"/>
      <w:pPr>
        <w:ind w:left="5968" w:hanging="360"/>
      </w:pPr>
      <w:rPr>
        <w:rFonts w:ascii="Courier New" w:eastAsia="Courier New" w:hAnsi="Courier New" w:cs="Courier New" w:hint="default"/>
      </w:rPr>
    </w:lvl>
    <w:lvl w:ilvl="8">
      <w:start w:val="1"/>
      <w:numFmt w:val="bullet"/>
      <w:lvlText w:val="▪"/>
      <w:lvlJc w:val="left"/>
      <w:pPr>
        <w:ind w:left="6688" w:hanging="360"/>
      </w:pPr>
      <w:rPr>
        <w:rFonts w:ascii="Noto Sans Symbols" w:eastAsia="Noto Sans Symbols" w:hAnsi="Noto Sans Symbols" w:cs="Noto Sans Symbols" w:hint="default"/>
      </w:rPr>
    </w:lvl>
  </w:abstractNum>
  <w:abstractNum w:abstractNumId="35" w15:restartNumberingAfterBreak="0">
    <w:nsid w:val="5B773EA2"/>
    <w:multiLevelType w:val="multilevel"/>
    <w:tmpl w:val="2E0E4C32"/>
    <w:lvl w:ilvl="0">
      <w:start w:val="2"/>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6" w15:restartNumberingAfterBreak="0">
    <w:nsid w:val="5C557BAB"/>
    <w:multiLevelType w:val="multilevel"/>
    <w:tmpl w:val="2EF01124"/>
    <w:lvl w:ilvl="0">
      <w:start w:val="2"/>
      <w:numFmt w:val="decimal"/>
      <w:lvlText w:val="%1"/>
      <w:lvlJc w:val="left"/>
      <w:pPr>
        <w:ind w:left="576" w:hanging="576"/>
      </w:pPr>
      <w:rPr>
        <w:rFonts w:hint="default"/>
      </w:rPr>
    </w:lvl>
    <w:lvl w:ilvl="1">
      <w:start w:val="1"/>
      <w:numFmt w:val="decimal"/>
      <w:lvlText w:val="%1.%2"/>
      <w:lvlJc w:val="left"/>
      <w:pPr>
        <w:ind w:left="1650" w:hanging="576"/>
      </w:pPr>
      <w:rPr>
        <w:rFonts w:hint="default"/>
      </w:rPr>
    </w:lvl>
    <w:lvl w:ilvl="2">
      <w:start w:val="4"/>
      <w:numFmt w:val="decimal"/>
      <w:lvlText w:val="%1.%2.%3"/>
      <w:lvlJc w:val="left"/>
      <w:pPr>
        <w:ind w:left="2868" w:hanging="720"/>
      </w:pPr>
      <w:rPr>
        <w:rFonts w:hint="default"/>
      </w:rPr>
    </w:lvl>
    <w:lvl w:ilvl="3">
      <w:start w:val="1"/>
      <w:numFmt w:val="decimal"/>
      <w:lvlText w:val="%1.%2.%3.%4"/>
      <w:lvlJc w:val="left"/>
      <w:pPr>
        <w:ind w:left="4302" w:hanging="1080"/>
      </w:pPr>
      <w:rPr>
        <w:rFonts w:hint="default"/>
      </w:rPr>
    </w:lvl>
    <w:lvl w:ilvl="4">
      <w:start w:val="1"/>
      <w:numFmt w:val="decimal"/>
      <w:lvlText w:val="%1.%2.%3.%4.%5"/>
      <w:lvlJc w:val="left"/>
      <w:pPr>
        <w:ind w:left="5376" w:hanging="1080"/>
      </w:pPr>
      <w:rPr>
        <w:rFonts w:hint="default"/>
      </w:rPr>
    </w:lvl>
    <w:lvl w:ilvl="5">
      <w:start w:val="1"/>
      <w:numFmt w:val="decimal"/>
      <w:lvlText w:val="%1.%2.%3.%4.%5.%6"/>
      <w:lvlJc w:val="left"/>
      <w:pPr>
        <w:ind w:left="6810" w:hanging="1440"/>
      </w:pPr>
      <w:rPr>
        <w:rFonts w:hint="default"/>
      </w:rPr>
    </w:lvl>
    <w:lvl w:ilvl="6">
      <w:start w:val="1"/>
      <w:numFmt w:val="decimal"/>
      <w:lvlText w:val="%1.%2.%3.%4.%5.%6.%7"/>
      <w:lvlJc w:val="left"/>
      <w:pPr>
        <w:ind w:left="7884" w:hanging="1440"/>
      </w:pPr>
      <w:rPr>
        <w:rFonts w:hint="default"/>
      </w:rPr>
    </w:lvl>
    <w:lvl w:ilvl="7">
      <w:start w:val="1"/>
      <w:numFmt w:val="decimal"/>
      <w:lvlText w:val="%1.%2.%3.%4.%5.%6.%7.%8"/>
      <w:lvlJc w:val="left"/>
      <w:pPr>
        <w:ind w:left="9318" w:hanging="1800"/>
      </w:pPr>
      <w:rPr>
        <w:rFonts w:hint="default"/>
      </w:rPr>
    </w:lvl>
    <w:lvl w:ilvl="8">
      <w:start w:val="1"/>
      <w:numFmt w:val="decimal"/>
      <w:lvlText w:val="%1.%2.%3.%4.%5.%6.%7.%8.%9"/>
      <w:lvlJc w:val="left"/>
      <w:pPr>
        <w:ind w:left="10752" w:hanging="2160"/>
      </w:pPr>
      <w:rPr>
        <w:rFonts w:hint="default"/>
      </w:rPr>
    </w:lvl>
  </w:abstractNum>
  <w:abstractNum w:abstractNumId="37" w15:restartNumberingAfterBreak="0">
    <w:nsid w:val="6C5A0355"/>
    <w:multiLevelType w:val="multilevel"/>
    <w:tmpl w:val="1F8C9EF4"/>
    <w:lvl w:ilvl="0">
      <w:start w:val="2"/>
      <w:numFmt w:val="decimal"/>
      <w:lvlText w:val="%1"/>
      <w:lvlJc w:val="left"/>
      <w:pPr>
        <w:ind w:left="576" w:hanging="576"/>
      </w:pPr>
      <w:rPr>
        <w:rFonts w:hint="default"/>
      </w:rPr>
    </w:lvl>
    <w:lvl w:ilvl="1">
      <w:start w:val="1"/>
      <w:numFmt w:val="decimal"/>
      <w:lvlText w:val="%1.%2"/>
      <w:lvlJc w:val="left"/>
      <w:pPr>
        <w:ind w:left="1290" w:hanging="576"/>
      </w:pPr>
      <w:rPr>
        <w:rFonts w:hint="default"/>
      </w:rPr>
    </w:lvl>
    <w:lvl w:ilvl="2">
      <w:start w:val="4"/>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38" w15:restartNumberingAfterBreak="0">
    <w:nsid w:val="6D89704E"/>
    <w:multiLevelType w:val="multilevel"/>
    <w:tmpl w:val="3C5A97B6"/>
    <w:lvl w:ilvl="0">
      <w:start w:val="2"/>
      <w:numFmt w:val="decimal"/>
      <w:lvlText w:val="%1"/>
      <w:lvlJc w:val="left"/>
      <w:pPr>
        <w:ind w:left="576" w:hanging="576"/>
      </w:pPr>
      <w:rPr>
        <w:rFonts w:hint="default"/>
      </w:rPr>
    </w:lvl>
    <w:lvl w:ilvl="1">
      <w:start w:val="1"/>
      <w:numFmt w:val="decimal"/>
      <w:lvlText w:val="%1.%2"/>
      <w:lvlJc w:val="left"/>
      <w:pPr>
        <w:ind w:left="1290" w:hanging="576"/>
      </w:pPr>
      <w:rPr>
        <w:rFonts w:hint="default"/>
      </w:rPr>
    </w:lvl>
    <w:lvl w:ilvl="2">
      <w:start w:val="6"/>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39" w15:restartNumberingAfterBreak="0">
    <w:nsid w:val="6DF47F36"/>
    <w:multiLevelType w:val="multilevel"/>
    <w:tmpl w:val="8CF068B0"/>
    <w:styleLink w:val="a5"/>
    <w:lvl w:ilvl="0">
      <w:start w:val="1"/>
      <w:numFmt w:val="bullet"/>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40" w15:restartNumberingAfterBreak="0">
    <w:nsid w:val="701A54CA"/>
    <w:multiLevelType w:val="hybridMultilevel"/>
    <w:tmpl w:val="1F80BFE0"/>
    <w:lvl w:ilvl="0" w:tplc="C68EC16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3931B66"/>
    <w:multiLevelType w:val="multilevel"/>
    <w:tmpl w:val="FFFFFFFF"/>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79A62E41"/>
    <w:multiLevelType w:val="multilevel"/>
    <w:tmpl w:val="5F4440C0"/>
    <w:lvl w:ilvl="0">
      <w:start w:val="2"/>
      <w:numFmt w:val="decimal"/>
      <w:lvlText w:val="%1"/>
      <w:lvlJc w:val="left"/>
      <w:pPr>
        <w:ind w:left="576" w:hanging="576"/>
      </w:pPr>
      <w:rPr>
        <w:rFonts w:hint="default"/>
      </w:rPr>
    </w:lvl>
    <w:lvl w:ilvl="1">
      <w:start w:val="1"/>
      <w:numFmt w:val="decimal"/>
      <w:lvlText w:val="%1.%2"/>
      <w:lvlJc w:val="left"/>
      <w:pPr>
        <w:ind w:left="2010" w:hanging="576"/>
      </w:pPr>
      <w:rPr>
        <w:rFonts w:hint="default"/>
      </w:rPr>
    </w:lvl>
    <w:lvl w:ilvl="2">
      <w:start w:val="5"/>
      <w:numFmt w:val="decimal"/>
      <w:lvlText w:val="%1.%2.%3"/>
      <w:lvlJc w:val="left"/>
      <w:pPr>
        <w:ind w:left="3588" w:hanging="720"/>
      </w:pPr>
      <w:rPr>
        <w:rFonts w:hint="default"/>
      </w:rPr>
    </w:lvl>
    <w:lvl w:ilvl="3">
      <w:start w:val="1"/>
      <w:numFmt w:val="decimal"/>
      <w:lvlText w:val="%1.%2.%3.%4"/>
      <w:lvlJc w:val="left"/>
      <w:pPr>
        <w:ind w:left="5382" w:hanging="1080"/>
      </w:pPr>
      <w:rPr>
        <w:rFonts w:hint="default"/>
      </w:rPr>
    </w:lvl>
    <w:lvl w:ilvl="4">
      <w:start w:val="1"/>
      <w:numFmt w:val="decimal"/>
      <w:lvlText w:val="%1.%2.%3.%4.%5"/>
      <w:lvlJc w:val="left"/>
      <w:pPr>
        <w:ind w:left="6816" w:hanging="1080"/>
      </w:pPr>
      <w:rPr>
        <w:rFonts w:hint="default"/>
      </w:rPr>
    </w:lvl>
    <w:lvl w:ilvl="5">
      <w:start w:val="1"/>
      <w:numFmt w:val="decimal"/>
      <w:lvlText w:val="%1.%2.%3.%4.%5.%6"/>
      <w:lvlJc w:val="left"/>
      <w:pPr>
        <w:ind w:left="8610" w:hanging="1440"/>
      </w:pPr>
      <w:rPr>
        <w:rFonts w:hint="default"/>
      </w:rPr>
    </w:lvl>
    <w:lvl w:ilvl="6">
      <w:start w:val="1"/>
      <w:numFmt w:val="decimal"/>
      <w:lvlText w:val="%1.%2.%3.%4.%5.%6.%7"/>
      <w:lvlJc w:val="left"/>
      <w:pPr>
        <w:ind w:left="10044" w:hanging="1440"/>
      </w:pPr>
      <w:rPr>
        <w:rFonts w:hint="default"/>
      </w:rPr>
    </w:lvl>
    <w:lvl w:ilvl="7">
      <w:start w:val="1"/>
      <w:numFmt w:val="decimal"/>
      <w:lvlText w:val="%1.%2.%3.%4.%5.%6.%7.%8"/>
      <w:lvlJc w:val="left"/>
      <w:pPr>
        <w:ind w:left="11838" w:hanging="1800"/>
      </w:pPr>
      <w:rPr>
        <w:rFonts w:hint="default"/>
      </w:rPr>
    </w:lvl>
    <w:lvl w:ilvl="8">
      <w:start w:val="1"/>
      <w:numFmt w:val="decimal"/>
      <w:lvlText w:val="%1.%2.%3.%4.%5.%6.%7.%8.%9"/>
      <w:lvlJc w:val="left"/>
      <w:pPr>
        <w:ind w:left="13632" w:hanging="2160"/>
      </w:pPr>
      <w:rPr>
        <w:rFonts w:hint="default"/>
      </w:rPr>
    </w:lvl>
  </w:abstractNum>
  <w:num w:numId="1">
    <w:abstractNumId w:val="25"/>
  </w:num>
  <w:num w:numId="2">
    <w:abstractNumId w:val="29"/>
  </w:num>
  <w:num w:numId="3">
    <w:abstractNumId w:val="13"/>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24"/>
  </w:num>
  <w:num w:numId="7">
    <w:abstractNumId w:val="15"/>
  </w:num>
  <w:num w:numId="8">
    <w:abstractNumId w:val="41"/>
  </w:num>
  <w:num w:numId="9">
    <w:abstractNumId w:val="31"/>
  </w:num>
  <w:num w:numId="10">
    <w:abstractNumId w:val="20"/>
  </w:num>
  <w:num w:numId="11">
    <w:abstractNumId w:val="19"/>
  </w:num>
  <w:num w:numId="12">
    <w:abstractNumId w:val="34"/>
  </w:num>
  <w:num w:numId="13">
    <w:abstractNumId w:val="11"/>
  </w:num>
  <w:num w:numId="14">
    <w:abstractNumId w:val="14"/>
  </w:num>
  <w:num w:numId="15">
    <w:abstractNumId w:val="23"/>
  </w:num>
  <w:num w:numId="16">
    <w:abstractNumId w:val="10"/>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33"/>
  </w:num>
  <w:num w:numId="28">
    <w:abstractNumId w:val="28"/>
  </w:num>
  <w:num w:numId="29">
    <w:abstractNumId w:val="26"/>
  </w:num>
  <w:num w:numId="30">
    <w:abstractNumId w:val="39"/>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18"/>
  </w:num>
  <w:num w:numId="34">
    <w:abstractNumId w:val="30"/>
  </w:num>
  <w:num w:numId="35">
    <w:abstractNumId w:val="27"/>
  </w:num>
  <w:num w:numId="36">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2"/>
  </w:num>
  <w:num w:numId="38">
    <w:abstractNumId w:val="40"/>
  </w:num>
  <w:num w:numId="39">
    <w:abstractNumId w:val="22"/>
  </w:num>
  <w:num w:numId="40">
    <w:abstractNumId w:val="16"/>
  </w:num>
  <w:num w:numId="41">
    <w:abstractNumId w:val="35"/>
  </w:num>
  <w:num w:numId="42">
    <w:abstractNumId w:val="37"/>
  </w:num>
  <w:num w:numId="43">
    <w:abstractNumId w:val="36"/>
  </w:num>
  <w:num w:numId="44">
    <w:abstractNumId w:val="42"/>
  </w:num>
  <w:num w:numId="45">
    <w:abstractNumId w:val="38"/>
  </w:num>
  <w:num w:numId="46">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ru-RU" w:vendorID="64" w:dllVersion="131078" w:nlCheck="1" w:checkStyle="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10"/>
  <w:autoHyphenation/>
  <w:hyphenationZone w:val="357"/>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1D3"/>
    <w:rsid w:val="00000A1E"/>
    <w:rsid w:val="00000ED8"/>
    <w:rsid w:val="00001430"/>
    <w:rsid w:val="000020BD"/>
    <w:rsid w:val="00002768"/>
    <w:rsid w:val="00002A32"/>
    <w:rsid w:val="00002ABA"/>
    <w:rsid w:val="0000559D"/>
    <w:rsid w:val="00005D16"/>
    <w:rsid w:val="00006512"/>
    <w:rsid w:val="00006914"/>
    <w:rsid w:val="000076D7"/>
    <w:rsid w:val="00007907"/>
    <w:rsid w:val="00007EF2"/>
    <w:rsid w:val="0001040B"/>
    <w:rsid w:val="00010A51"/>
    <w:rsid w:val="00011A75"/>
    <w:rsid w:val="00011E3F"/>
    <w:rsid w:val="00013D6B"/>
    <w:rsid w:val="0001584B"/>
    <w:rsid w:val="0002031D"/>
    <w:rsid w:val="00020817"/>
    <w:rsid w:val="00020B53"/>
    <w:rsid w:val="0002112E"/>
    <w:rsid w:val="00021AD7"/>
    <w:rsid w:val="00021C1C"/>
    <w:rsid w:val="0002200B"/>
    <w:rsid w:val="00022B68"/>
    <w:rsid w:val="00022DAD"/>
    <w:rsid w:val="0002319A"/>
    <w:rsid w:val="0002365B"/>
    <w:rsid w:val="00024AA7"/>
    <w:rsid w:val="00026640"/>
    <w:rsid w:val="00027100"/>
    <w:rsid w:val="00027B2D"/>
    <w:rsid w:val="00027C44"/>
    <w:rsid w:val="00027CDE"/>
    <w:rsid w:val="00030AC4"/>
    <w:rsid w:val="00032B91"/>
    <w:rsid w:val="00032BFC"/>
    <w:rsid w:val="00034839"/>
    <w:rsid w:val="00035A84"/>
    <w:rsid w:val="0003601D"/>
    <w:rsid w:val="00036FA7"/>
    <w:rsid w:val="000377BC"/>
    <w:rsid w:val="0004014D"/>
    <w:rsid w:val="000405E1"/>
    <w:rsid w:val="00040FE0"/>
    <w:rsid w:val="0004188B"/>
    <w:rsid w:val="00041AE6"/>
    <w:rsid w:val="00042F38"/>
    <w:rsid w:val="00043924"/>
    <w:rsid w:val="0004401F"/>
    <w:rsid w:val="0004500D"/>
    <w:rsid w:val="000450D6"/>
    <w:rsid w:val="00045F02"/>
    <w:rsid w:val="00046CF7"/>
    <w:rsid w:val="00047531"/>
    <w:rsid w:val="000502AE"/>
    <w:rsid w:val="00050BFB"/>
    <w:rsid w:val="00050E4B"/>
    <w:rsid w:val="00051161"/>
    <w:rsid w:val="00051A12"/>
    <w:rsid w:val="00051CA7"/>
    <w:rsid w:val="000525A8"/>
    <w:rsid w:val="000528CA"/>
    <w:rsid w:val="00053D47"/>
    <w:rsid w:val="000545A7"/>
    <w:rsid w:val="0005506B"/>
    <w:rsid w:val="000553FB"/>
    <w:rsid w:val="00055667"/>
    <w:rsid w:val="00055795"/>
    <w:rsid w:val="00055B07"/>
    <w:rsid w:val="00057048"/>
    <w:rsid w:val="0005766A"/>
    <w:rsid w:val="00061568"/>
    <w:rsid w:val="000625CB"/>
    <w:rsid w:val="00064CB9"/>
    <w:rsid w:val="00064D9A"/>
    <w:rsid w:val="00064DBB"/>
    <w:rsid w:val="000651F5"/>
    <w:rsid w:val="000656B6"/>
    <w:rsid w:val="000658B9"/>
    <w:rsid w:val="00065A77"/>
    <w:rsid w:val="000663AD"/>
    <w:rsid w:val="00067138"/>
    <w:rsid w:val="000675C5"/>
    <w:rsid w:val="0007042F"/>
    <w:rsid w:val="00070532"/>
    <w:rsid w:val="00070675"/>
    <w:rsid w:val="00070F23"/>
    <w:rsid w:val="00071230"/>
    <w:rsid w:val="0007234C"/>
    <w:rsid w:val="00072589"/>
    <w:rsid w:val="000731BB"/>
    <w:rsid w:val="00073CEA"/>
    <w:rsid w:val="0007433E"/>
    <w:rsid w:val="000745E5"/>
    <w:rsid w:val="00074734"/>
    <w:rsid w:val="00074C03"/>
    <w:rsid w:val="0007589A"/>
    <w:rsid w:val="000760A5"/>
    <w:rsid w:val="00076F2C"/>
    <w:rsid w:val="00076F35"/>
    <w:rsid w:val="000770F9"/>
    <w:rsid w:val="000775C9"/>
    <w:rsid w:val="00080D36"/>
    <w:rsid w:val="00081156"/>
    <w:rsid w:val="00081EB7"/>
    <w:rsid w:val="00081F98"/>
    <w:rsid w:val="0008256B"/>
    <w:rsid w:val="0008348C"/>
    <w:rsid w:val="000837C8"/>
    <w:rsid w:val="000847B5"/>
    <w:rsid w:val="00084EE6"/>
    <w:rsid w:val="00084F76"/>
    <w:rsid w:val="00085DE4"/>
    <w:rsid w:val="0008773F"/>
    <w:rsid w:val="00087C18"/>
    <w:rsid w:val="00090281"/>
    <w:rsid w:val="000904C7"/>
    <w:rsid w:val="00091DE6"/>
    <w:rsid w:val="00092040"/>
    <w:rsid w:val="00092861"/>
    <w:rsid w:val="00092C65"/>
    <w:rsid w:val="00092D20"/>
    <w:rsid w:val="0009365D"/>
    <w:rsid w:val="00094709"/>
    <w:rsid w:val="000948A8"/>
    <w:rsid w:val="00094D36"/>
    <w:rsid w:val="00094DE6"/>
    <w:rsid w:val="00095DF4"/>
    <w:rsid w:val="00095F4A"/>
    <w:rsid w:val="00096822"/>
    <w:rsid w:val="00097F68"/>
    <w:rsid w:val="000A10DA"/>
    <w:rsid w:val="000A212F"/>
    <w:rsid w:val="000A2762"/>
    <w:rsid w:val="000A27AD"/>
    <w:rsid w:val="000A2F3F"/>
    <w:rsid w:val="000A33C3"/>
    <w:rsid w:val="000A420A"/>
    <w:rsid w:val="000A576F"/>
    <w:rsid w:val="000A5EF4"/>
    <w:rsid w:val="000A6867"/>
    <w:rsid w:val="000A7D90"/>
    <w:rsid w:val="000B05FB"/>
    <w:rsid w:val="000B1BB2"/>
    <w:rsid w:val="000B42B5"/>
    <w:rsid w:val="000B42E8"/>
    <w:rsid w:val="000B51FF"/>
    <w:rsid w:val="000B58DC"/>
    <w:rsid w:val="000B6C14"/>
    <w:rsid w:val="000B70D8"/>
    <w:rsid w:val="000B7CCD"/>
    <w:rsid w:val="000B7E93"/>
    <w:rsid w:val="000C100D"/>
    <w:rsid w:val="000C153C"/>
    <w:rsid w:val="000C160E"/>
    <w:rsid w:val="000C1D0F"/>
    <w:rsid w:val="000C2BF7"/>
    <w:rsid w:val="000C3263"/>
    <w:rsid w:val="000C392F"/>
    <w:rsid w:val="000C3B57"/>
    <w:rsid w:val="000C3E57"/>
    <w:rsid w:val="000C449E"/>
    <w:rsid w:val="000C4625"/>
    <w:rsid w:val="000C602C"/>
    <w:rsid w:val="000C634D"/>
    <w:rsid w:val="000C65F5"/>
    <w:rsid w:val="000C6AD3"/>
    <w:rsid w:val="000C6BD7"/>
    <w:rsid w:val="000C71A2"/>
    <w:rsid w:val="000D11FE"/>
    <w:rsid w:val="000D1306"/>
    <w:rsid w:val="000D1972"/>
    <w:rsid w:val="000D287F"/>
    <w:rsid w:val="000D3DCD"/>
    <w:rsid w:val="000D428D"/>
    <w:rsid w:val="000D42BD"/>
    <w:rsid w:val="000D4778"/>
    <w:rsid w:val="000D47E2"/>
    <w:rsid w:val="000D4B39"/>
    <w:rsid w:val="000D4D9D"/>
    <w:rsid w:val="000D517F"/>
    <w:rsid w:val="000D587A"/>
    <w:rsid w:val="000D59AB"/>
    <w:rsid w:val="000D689E"/>
    <w:rsid w:val="000D74E1"/>
    <w:rsid w:val="000D7795"/>
    <w:rsid w:val="000E071E"/>
    <w:rsid w:val="000E2AF3"/>
    <w:rsid w:val="000E2C5A"/>
    <w:rsid w:val="000E2C87"/>
    <w:rsid w:val="000E3793"/>
    <w:rsid w:val="000E4575"/>
    <w:rsid w:val="000E5D74"/>
    <w:rsid w:val="000E725E"/>
    <w:rsid w:val="000E747C"/>
    <w:rsid w:val="000F06EA"/>
    <w:rsid w:val="000F0793"/>
    <w:rsid w:val="000F0806"/>
    <w:rsid w:val="000F0BA6"/>
    <w:rsid w:val="000F137B"/>
    <w:rsid w:val="000F1A89"/>
    <w:rsid w:val="000F218C"/>
    <w:rsid w:val="000F3225"/>
    <w:rsid w:val="000F71AB"/>
    <w:rsid w:val="000F7470"/>
    <w:rsid w:val="000F76E6"/>
    <w:rsid w:val="00100EC0"/>
    <w:rsid w:val="00100FEA"/>
    <w:rsid w:val="001012CD"/>
    <w:rsid w:val="00101629"/>
    <w:rsid w:val="00101AC2"/>
    <w:rsid w:val="001029C7"/>
    <w:rsid w:val="001029E7"/>
    <w:rsid w:val="001032D7"/>
    <w:rsid w:val="00103ECF"/>
    <w:rsid w:val="001046AC"/>
    <w:rsid w:val="0010499F"/>
    <w:rsid w:val="00104B31"/>
    <w:rsid w:val="00104DE9"/>
    <w:rsid w:val="00104F63"/>
    <w:rsid w:val="00107054"/>
    <w:rsid w:val="0010799A"/>
    <w:rsid w:val="00107D10"/>
    <w:rsid w:val="00107D4F"/>
    <w:rsid w:val="00110DD1"/>
    <w:rsid w:val="0011170B"/>
    <w:rsid w:val="00111CF1"/>
    <w:rsid w:val="00112B82"/>
    <w:rsid w:val="00113CC4"/>
    <w:rsid w:val="00117675"/>
    <w:rsid w:val="00117805"/>
    <w:rsid w:val="00117CA0"/>
    <w:rsid w:val="00117D1B"/>
    <w:rsid w:val="00120513"/>
    <w:rsid w:val="00121F65"/>
    <w:rsid w:val="0012299E"/>
    <w:rsid w:val="00123967"/>
    <w:rsid w:val="00123ED9"/>
    <w:rsid w:val="001242E0"/>
    <w:rsid w:val="001243B1"/>
    <w:rsid w:val="00124EE9"/>
    <w:rsid w:val="00126569"/>
    <w:rsid w:val="001277BD"/>
    <w:rsid w:val="001278EE"/>
    <w:rsid w:val="001279E3"/>
    <w:rsid w:val="001279FF"/>
    <w:rsid w:val="001306E5"/>
    <w:rsid w:val="00130D5A"/>
    <w:rsid w:val="00131553"/>
    <w:rsid w:val="00131D12"/>
    <w:rsid w:val="001327AA"/>
    <w:rsid w:val="001333E9"/>
    <w:rsid w:val="00133661"/>
    <w:rsid w:val="00133F3C"/>
    <w:rsid w:val="00135340"/>
    <w:rsid w:val="0013545C"/>
    <w:rsid w:val="00135C52"/>
    <w:rsid w:val="00135E3D"/>
    <w:rsid w:val="001372C9"/>
    <w:rsid w:val="001372F8"/>
    <w:rsid w:val="001414E0"/>
    <w:rsid w:val="00141F0E"/>
    <w:rsid w:val="00142839"/>
    <w:rsid w:val="0014459B"/>
    <w:rsid w:val="00144697"/>
    <w:rsid w:val="00144982"/>
    <w:rsid w:val="001452C2"/>
    <w:rsid w:val="00145B6A"/>
    <w:rsid w:val="001463F6"/>
    <w:rsid w:val="00146643"/>
    <w:rsid w:val="00150464"/>
    <w:rsid w:val="00153331"/>
    <w:rsid w:val="001540F7"/>
    <w:rsid w:val="00154710"/>
    <w:rsid w:val="001558A2"/>
    <w:rsid w:val="00156FDF"/>
    <w:rsid w:val="00157255"/>
    <w:rsid w:val="00160323"/>
    <w:rsid w:val="00160C16"/>
    <w:rsid w:val="00161AF7"/>
    <w:rsid w:val="00162A75"/>
    <w:rsid w:val="00163A85"/>
    <w:rsid w:val="00164033"/>
    <w:rsid w:val="00165483"/>
    <w:rsid w:val="001655DA"/>
    <w:rsid w:val="0016585E"/>
    <w:rsid w:val="00167B33"/>
    <w:rsid w:val="00167B73"/>
    <w:rsid w:val="0017028C"/>
    <w:rsid w:val="00171370"/>
    <w:rsid w:val="001731AF"/>
    <w:rsid w:val="00173268"/>
    <w:rsid w:val="001733DA"/>
    <w:rsid w:val="001738FB"/>
    <w:rsid w:val="001744BE"/>
    <w:rsid w:val="0017478C"/>
    <w:rsid w:val="001809A8"/>
    <w:rsid w:val="00180F93"/>
    <w:rsid w:val="001814B4"/>
    <w:rsid w:val="00181EE2"/>
    <w:rsid w:val="00181F3D"/>
    <w:rsid w:val="00182859"/>
    <w:rsid w:val="001828A3"/>
    <w:rsid w:val="00182FB8"/>
    <w:rsid w:val="00183885"/>
    <w:rsid w:val="00184B09"/>
    <w:rsid w:val="00184C97"/>
    <w:rsid w:val="001865B2"/>
    <w:rsid w:val="00186EC9"/>
    <w:rsid w:val="0018707A"/>
    <w:rsid w:val="00187D30"/>
    <w:rsid w:val="00187EDF"/>
    <w:rsid w:val="001907B0"/>
    <w:rsid w:val="00190D7D"/>
    <w:rsid w:val="00191282"/>
    <w:rsid w:val="00192A86"/>
    <w:rsid w:val="00192AE9"/>
    <w:rsid w:val="00192CD2"/>
    <w:rsid w:val="00192D96"/>
    <w:rsid w:val="00193F81"/>
    <w:rsid w:val="0019433B"/>
    <w:rsid w:val="0019463E"/>
    <w:rsid w:val="001948A8"/>
    <w:rsid w:val="0019671C"/>
    <w:rsid w:val="00196DCC"/>
    <w:rsid w:val="0019755E"/>
    <w:rsid w:val="001A00A1"/>
    <w:rsid w:val="001A0B79"/>
    <w:rsid w:val="001A0DFD"/>
    <w:rsid w:val="001A33C7"/>
    <w:rsid w:val="001A3B3C"/>
    <w:rsid w:val="001A3E03"/>
    <w:rsid w:val="001A3FAD"/>
    <w:rsid w:val="001A575B"/>
    <w:rsid w:val="001A59D3"/>
    <w:rsid w:val="001A5B31"/>
    <w:rsid w:val="001A64A2"/>
    <w:rsid w:val="001A694A"/>
    <w:rsid w:val="001A6C3C"/>
    <w:rsid w:val="001A6EB5"/>
    <w:rsid w:val="001A70A6"/>
    <w:rsid w:val="001A7FB3"/>
    <w:rsid w:val="001B0048"/>
    <w:rsid w:val="001B07E5"/>
    <w:rsid w:val="001B1F3A"/>
    <w:rsid w:val="001B2A61"/>
    <w:rsid w:val="001B4736"/>
    <w:rsid w:val="001B4BD4"/>
    <w:rsid w:val="001B5095"/>
    <w:rsid w:val="001B56B8"/>
    <w:rsid w:val="001B58AF"/>
    <w:rsid w:val="001B5993"/>
    <w:rsid w:val="001B72B0"/>
    <w:rsid w:val="001B75A2"/>
    <w:rsid w:val="001B76B3"/>
    <w:rsid w:val="001C07AF"/>
    <w:rsid w:val="001C0C9B"/>
    <w:rsid w:val="001C1068"/>
    <w:rsid w:val="001C2A58"/>
    <w:rsid w:val="001C2E3B"/>
    <w:rsid w:val="001C3700"/>
    <w:rsid w:val="001C3FFF"/>
    <w:rsid w:val="001C52E6"/>
    <w:rsid w:val="001C65A3"/>
    <w:rsid w:val="001C6945"/>
    <w:rsid w:val="001C735E"/>
    <w:rsid w:val="001C79B4"/>
    <w:rsid w:val="001D1281"/>
    <w:rsid w:val="001D1D53"/>
    <w:rsid w:val="001D25DD"/>
    <w:rsid w:val="001D26C6"/>
    <w:rsid w:val="001D3784"/>
    <w:rsid w:val="001D37CB"/>
    <w:rsid w:val="001D4209"/>
    <w:rsid w:val="001D5EFA"/>
    <w:rsid w:val="001D5F15"/>
    <w:rsid w:val="001D7767"/>
    <w:rsid w:val="001E11D7"/>
    <w:rsid w:val="001E166D"/>
    <w:rsid w:val="001E19CF"/>
    <w:rsid w:val="001E1CD7"/>
    <w:rsid w:val="001E22D1"/>
    <w:rsid w:val="001E3CF1"/>
    <w:rsid w:val="001E449E"/>
    <w:rsid w:val="001E5201"/>
    <w:rsid w:val="001E7A41"/>
    <w:rsid w:val="001F007E"/>
    <w:rsid w:val="001F01A9"/>
    <w:rsid w:val="001F0F99"/>
    <w:rsid w:val="001F1A24"/>
    <w:rsid w:val="001F22A5"/>
    <w:rsid w:val="001F3D82"/>
    <w:rsid w:val="001F4493"/>
    <w:rsid w:val="001F46A2"/>
    <w:rsid w:val="001F7A41"/>
    <w:rsid w:val="0020008A"/>
    <w:rsid w:val="0020047A"/>
    <w:rsid w:val="002010AA"/>
    <w:rsid w:val="002021EA"/>
    <w:rsid w:val="00202EBA"/>
    <w:rsid w:val="002032AA"/>
    <w:rsid w:val="00203AE3"/>
    <w:rsid w:val="002058A9"/>
    <w:rsid w:val="002065D4"/>
    <w:rsid w:val="0020702F"/>
    <w:rsid w:val="0020712F"/>
    <w:rsid w:val="00207B1A"/>
    <w:rsid w:val="00207E1C"/>
    <w:rsid w:val="00210397"/>
    <w:rsid w:val="00210F2D"/>
    <w:rsid w:val="00211357"/>
    <w:rsid w:val="0021265C"/>
    <w:rsid w:val="00214665"/>
    <w:rsid w:val="00214AC5"/>
    <w:rsid w:val="00215371"/>
    <w:rsid w:val="002154F8"/>
    <w:rsid w:val="00215AEA"/>
    <w:rsid w:val="00215C14"/>
    <w:rsid w:val="002167BA"/>
    <w:rsid w:val="00216C23"/>
    <w:rsid w:val="00217061"/>
    <w:rsid w:val="00217CAE"/>
    <w:rsid w:val="00221652"/>
    <w:rsid w:val="00221927"/>
    <w:rsid w:val="00221A9A"/>
    <w:rsid w:val="00221F62"/>
    <w:rsid w:val="0022257F"/>
    <w:rsid w:val="00222A73"/>
    <w:rsid w:val="00222BAE"/>
    <w:rsid w:val="0022320C"/>
    <w:rsid w:val="002251A9"/>
    <w:rsid w:val="002254E1"/>
    <w:rsid w:val="00225C5F"/>
    <w:rsid w:val="00226311"/>
    <w:rsid w:val="00226754"/>
    <w:rsid w:val="0022705C"/>
    <w:rsid w:val="00227662"/>
    <w:rsid w:val="00232319"/>
    <w:rsid w:val="0023235C"/>
    <w:rsid w:val="00232996"/>
    <w:rsid w:val="00233FD3"/>
    <w:rsid w:val="002350F4"/>
    <w:rsid w:val="00237078"/>
    <w:rsid w:val="00241854"/>
    <w:rsid w:val="00241EF7"/>
    <w:rsid w:val="002420A6"/>
    <w:rsid w:val="00242A56"/>
    <w:rsid w:val="002434DA"/>
    <w:rsid w:val="002434FC"/>
    <w:rsid w:val="0024395D"/>
    <w:rsid w:val="00244363"/>
    <w:rsid w:val="0024539D"/>
    <w:rsid w:val="00245F40"/>
    <w:rsid w:val="00246801"/>
    <w:rsid w:val="00246FD6"/>
    <w:rsid w:val="002474DD"/>
    <w:rsid w:val="00247BA5"/>
    <w:rsid w:val="00250249"/>
    <w:rsid w:val="00250B8A"/>
    <w:rsid w:val="0025128F"/>
    <w:rsid w:val="00251856"/>
    <w:rsid w:val="0025370C"/>
    <w:rsid w:val="00256824"/>
    <w:rsid w:val="00256B10"/>
    <w:rsid w:val="00256F97"/>
    <w:rsid w:val="002579F1"/>
    <w:rsid w:val="00257C1C"/>
    <w:rsid w:val="002605AD"/>
    <w:rsid w:val="00260801"/>
    <w:rsid w:val="002609E0"/>
    <w:rsid w:val="00260E5B"/>
    <w:rsid w:val="00261BF8"/>
    <w:rsid w:val="00262707"/>
    <w:rsid w:val="00263B1E"/>
    <w:rsid w:val="0026438F"/>
    <w:rsid w:val="002647E7"/>
    <w:rsid w:val="002667D1"/>
    <w:rsid w:val="00270D16"/>
    <w:rsid w:val="0027184B"/>
    <w:rsid w:val="00272022"/>
    <w:rsid w:val="002721F0"/>
    <w:rsid w:val="002749EE"/>
    <w:rsid w:val="0027556B"/>
    <w:rsid w:val="00275580"/>
    <w:rsid w:val="002755B5"/>
    <w:rsid w:val="00275D22"/>
    <w:rsid w:val="00275E9A"/>
    <w:rsid w:val="00276AEB"/>
    <w:rsid w:val="00277273"/>
    <w:rsid w:val="00277B25"/>
    <w:rsid w:val="002804F0"/>
    <w:rsid w:val="00280517"/>
    <w:rsid w:val="0028071B"/>
    <w:rsid w:val="00280823"/>
    <w:rsid w:val="00283368"/>
    <w:rsid w:val="002835BB"/>
    <w:rsid w:val="0028392D"/>
    <w:rsid w:val="00284F8B"/>
    <w:rsid w:val="00285224"/>
    <w:rsid w:val="00290AF8"/>
    <w:rsid w:val="00290CF6"/>
    <w:rsid w:val="0029146F"/>
    <w:rsid w:val="00291F57"/>
    <w:rsid w:val="0029243E"/>
    <w:rsid w:val="00292658"/>
    <w:rsid w:val="002928C1"/>
    <w:rsid w:val="00292BAC"/>
    <w:rsid w:val="00292BE3"/>
    <w:rsid w:val="00292E5F"/>
    <w:rsid w:val="0029475A"/>
    <w:rsid w:val="002947C6"/>
    <w:rsid w:val="00294943"/>
    <w:rsid w:val="00294C7B"/>
    <w:rsid w:val="00295B14"/>
    <w:rsid w:val="002963A0"/>
    <w:rsid w:val="00296AF1"/>
    <w:rsid w:val="00297862"/>
    <w:rsid w:val="002A0990"/>
    <w:rsid w:val="002A13B5"/>
    <w:rsid w:val="002A1684"/>
    <w:rsid w:val="002A187C"/>
    <w:rsid w:val="002A1F47"/>
    <w:rsid w:val="002A2072"/>
    <w:rsid w:val="002A2752"/>
    <w:rsid w:val="002A3960"/>
    <w:rsid w:val="002A4D42"/>
    <w:rsid w:val="002A5104"/>
    <w:rsid w:val="002A6D46"/>
    <w:rsid w:val="002A7445"/>
    <w:rsid w:val="002A751D"/>
    <w:rsid w:val="002A7836"/>
    <w:rsid w:val="002A7DEA"/>
    <w:rsid w:val="002B011D"/>
    <w:rsid w:val="002B0B1E"/>
    <w:rsid w:val="002B1137"/>
    <w:rsid w:val="002B1343"/>
    <w:rsid w:val="002B1611"/>
    <w:rsid w:val="002B1DAD"/>
    <w:rsid w:val="002B254D"/>
    <w:rsid w:val="002B459B"/>
    <w:rsid w:val="002B75E3"/>
    <w:rsid w:val="002C0CC8"/>
    <w:rsid w:val="002C1513"/>
    <w:rsid w:val="002C15D2"/>
    <w:rsid w:val="002C1B61"/>
    <w:rsid w:val="002C3F1F"/>
    <w:rsid w:val="002C5373"/>
    <w:rsid w:val="002C6ACF"/>
    <w:rsid w:val="002C74EB"/>
    <w:rsid w:val="002C7634"/>
    <w:rsid w:val="002C7F25"/>
    <w:rsid w:val="002D0479"/>
    <w:rsid w:val="002D06AF"/>
    <w:rsid w:val="002D16B3"/>
    <w:rsid w:val="002D1B4D"/>
    <w:rsid w:val="002D23D3"/>
    <w:rsid w:val="002D23F3"/>
    <w:rsid w:val="002D291C"/>
    <w:rsid w:val="002D2A2D"/>
    <w:rsid w:val="002D33D6"/>
    <w:rsid w:val="002D56C7"/>
    <w:rsid w:val="002D7384"/>
    <w:rsid w:val="002E03C4"/>
    <w:rsid w:val="002E0D9D"/>
    <w:rsid w:val="002E1DDB"/>
    <w:rsid w:val="002E21DC"/>
    <w:rsid w:val="002E28B1"/>
    <w:rsid w:val="002E2F93"/>
    <w:rsid w:val="002E32A4"/>
    <w:rsid w:val="002E412F"/>
    <w:rsid w:val="002E5D41"/>
    <w:rsid w:val="002E6A5D"/>
    <w:rsid w:val="002E7AC4"/>
    <w:rsid w:val="002F0381"/>
    <w:rsid w:val="002F0D83"/>
    <w:rsid w:val="002F0D87"/>
    <w:rsid w:val="002F14A7"/>
    <w:rsid w:val="002F1FA2"/>
    <w:rsid w:val="002F269E"/>
    <w:rsid w:val="002F2EAD"/>
    <w:rsid w:val="002F3BC5"/>
    <w:rsid w:val="002F5BE3"/>
    <w:rsid w:val="002F63E9"/>
    <w:rsid w:val="0030133D"/>
    <w:rsid w:val="00301EA5"/>
    <w:rsid w:val="00303035"/>
    <w:rsid w:val="003037C5"/>
    <w:rsid w:val="003040CC"/>
    <w:rsid w:val="00304960"/>
    <w:rsid w:val="0030496E"/>
    <w:rsid w:val="0030528B"/>
    <w:rsid w:val="003054E1"/>
    <w:rsid w:val="0030700D"/>
    <w:rsid w:val="00307BCA"/>
    <w:rsid w:val="00307CFE"/>
    <w:rsid w:val="00307F12"/>
    <w:rsid w:val="00310D9C"/>
    <w:rsid w:val="00313363"/>
    <w:rsid w:val="00313D02"/>
    <w:rsid w:val="0031489A"/>
    <w:rsid w:val="00315118"/>
    <w:rsid w:val="003171FF"/>
    <w:rsid w:val="00317CE9"/>
    <w:rsid w:val="003207E1"/>
    <w:rsid w:val="00323615"/>
    <w:rsid w:val="00323C1E"/>
    <w:rsid w:val="00323FBC"/>
    <w:rsid w:val="003258C9"/>
    <w:rsid w:val="00325965"/>
    <w:rsid w:val="003262FA"/>
    <w:rsid w:val="00326EC9"/>
    <w:rsid w:val="00327D0C"/>
    <w:rsid w:val="003318B7"/>
    <w:rsid w:val="00331A27"/>
    <w:rsid w:val="003322DB"/>
    <w:rsid w:val="00332E76"/>
    <w:rsid w:val="00333236"/>
    <w:rsid w:val="00333BF7"/>
    <w:rsid w:val="0033458B"/>
    <w:rsid w:val="00334A0C"/>
    <w:rsid w:val="00335A0F"/>
    <w:rsid w:val="00336333"/>
    <w:rsid w:val="00336DF9"/>
    <w:rsid w:val="00337B6E"/>
    <w:rsid w:val="00337E42"/>
    <w:rsid w:val="00340113"/>
    <w:rsid w:val="003402B3"/>
    <w:rsid w:val="00340487"/>
    <w:rsid w:val="003406D8"/>
    <w:rsid w:val="00341404"/>
    <w:rsid w:val="00342294"/>
    <w:rsid w:val="003424A2"/>
    <w:rsid w:val="0034275F"/>
    <w:rsid w:val="00342910"/>
    <w:rsid w:val="0034377D"/>
    <w:rsid w:val="003439BD"/>
    <w:rsid w:val="00343E16"/>
    <w:rsid w:val="0034471E"/>
    <w:rsid w:val="00345C61"/>
    <w:rsid w:val="003462EB"/>
    <w:rsid w:val="00346D7B"/>
    <w:rsid w:val="00347D2A"/>
    <w:rsid w:val="00350C5F"/>
    <w:rsid w:val="00351BCC"/>
    <w:rsid w:val="00356264"/>
    <w:rsid w:val="003566A9"/>
    <w:rsid w:val="0035686C"/>
    <w:rsid w:val="003569C3"/>
    <w:rsid w:val="0035749C"/>
    <w:rsid w:val="00357575"/>
    <w:rsid w:val="00357926"/>
    <w:rsid w:val="00361267"/>
    <w:rsid w:val="003612F1"/>
    <w:rsid w:val="00361AC7"/>
    <w:rsid w:val="00362053"/>
    <w:rsid w:val="00362E2F"/>
    <w:rsid w:val="00363782"/>
    <w:rsid w:val="0036541E"/>
    <w:rsid w:val="00365E1C"/>
    <w:rsid w:val="00366057"/>
    <w:rsid w:val="003664A7"/>
    <w:rsid w:val="0036669C"/>
    <w:rsid w:val="00370FFB"/>
    <w:rsid w:val="003718ED"/>
    <w:rsid w:val="00372147"/>
    <w:rsid w:val="00372663"/>
    <w:rsid w:val="003728EA"/>
    <w:rsid w:val="00372BE3"/>
    <w:rsid w:val="00372D50"/>
    <w:rsid w:val="003731FC"/>
    <w:rsid w:val="0037358E"/>
    <w:rsid w:val="00374AB0"/>
    <w:rsid w:val="00374F48"/>
    <w:rsid w:val="00377785"/>
    <w:rsid w:val="003778B4"/>
    <w:rsid w:val="00377FF5"/>
    <w:rsid w:val="00380417"/>
    <w:rsid w:val="00380F0E"/>
    <w:rsid w:val="00381219"/>
    <w:rsid w:val="00382E3F"/>
    <w:rsid w:val="00383007"/>
    <w:rsid w:val="00383655"/>
    <w:rsid w:val="00384DB0"/>
    <w:rsid w:val="00385297"/>
    <w:rsid w:val="00385806"/>
    <w:rsid w:val="0038770C"/>
    <w:rsid w:val="0039007D"/>
    <w:rsid w:val="003915E2"/>
    <w:rsid w:val="00392076"/>
    <w:rsid w:val="00392B02"/>
    <w:rsid w:val="00393209"/>
    <w:rsid w:val="00393349"/>
    <w:rsid w:val="00394118"/>
    <w:rsid w:val="00394516"/>
    <w:rsid w:val="003947D6"/>
    <w:rsid w:val="00394C66"/>
    <w:rsid w:val="003952D7"/>
    <w:rsid w:val="00395B4C"/>
    <w:rsid w:val="003A0A90"/>
    <w:rsid w:val="003A1717"/>
    <w:rsid w:val="003A1D2B"/>
    <w:rsid w:val="003A1DA8"/>
    <w:rsid w:val="003A1EBF"/>
    <w:rsid w:val="003A27A5"/>
    <w:rsid w:val="003A37AA"/>
    <w:rsid w:val="003A47F3"/>
    <w:rsid w:val="003A4870"/>
    <w:rsid w:val="003A4A0E"/>
    <w:rsid w:val="003A5932"/>
    <w:rsid w:val="003A64D5"/>
    <w:rsid w:val="003A6606"/>
    <w:rsid w:val="003A6CC2"/>
    <w:rsid w:val="003A74CF"/>
    <w:rsid w:val="003B0FAC"/>
    <w:rsid w:val="003B15F2"/>
    <w:rsid w:val="003B1683"/>
    <w:rsid w:val="003B2A10"/>
    <w:rsid w:val="003B2BC6"/>
    <w:rsid w:val="003B2D2D"/>
    <w:rsid w:val="003B2D30"/>
    <w:rsid w:val="003B3880"/>
    <w:rsid w:val="003B40D0"/>
    <w:rsid w:val="003B5AFB"/>
    <w:rsid w:val="003B6192"/>
    <w:rsid w:val="003B6542"/>
    <w:rsid w:val="003B6C9E"/>
    <w:rsid w:val="003B71EF"/>
    <w:rsid w:val="003B7C2D"/>
    <w:rsid w:val="003C149B"/>
    <w:rsid w:val="003C1B98"/>
    <w:rsid w:val="003C22EB"/>
    <w:rsid w:val="003C27F0"/>
    <w:rsid w:val="003C3C74"/>
    <w:rsid w:val="003C498C"/>
    <w:rsid w:val="003C51FD"/>
    <w:rsid w:val="003C6B9D"/>
    <w:rsid w:val="003C78BB"/>
    <w:rsid w:val="003D11EB"/>
    <w:rsid w:val="003D2057"/>
    <w:rsid w:val="003D3C6C"/>
    <w:rsid w:val="003D423C"/>
    <w:rsid w:val="003D479E"/>
    <w:rsid w:val="003D47C9"/>
    <w:rsid w:val="003D594F"/>
    <w:rsid w:val="003D646E"/>
    <w:rsid w:val="003D660D"/>
    <w:rsid w:val="003D7118"/>
    <w:rsid w:val="003D7506"/>
    <w:rsid w:val="003E13E8"/>
    <w:rsid w:val="003E398F"/>
    <w:rsid w:val="003E45FD"/>
    <w:rsid w:val="003E6029"/>
    <w:rsid w:val="003E65EE"/>
    <w:rsid w:val="003E678E"/>
    <w:rsid w:val="003F0170"/>
    <w:rsid w:val="003F1A97"/>
    <w:rsid w:val="003F1BBC"/>
    <w:rsid w:val="003F1F22"/>
    <w:rsid w:val="003F37B7"/>
    <w:rsid w:val="003F4596"/>
    <w:rsid w:val="003F5A50"/>
    <w:rsid w:val="00401290"/>
    <w:rsid w:val="00401A4E"/>
    <w:rsid w:val="00401A84"/>
    <w:rsid w:val="0040210A"/>
    <w:rsid w:val="00402D38"/>
    <w:rsid w:val="00403F30"/>
    <w:rsid w:val="004041E6"/>
    <w:rsid w:val="00404B85"/>
    <w:rsid w:val="00405E82"/>
    <w:rsid w:val="004066F7"/>
    <w:rsid w:val="00406D94"/>
    <w:rsid w:val="0040732C"/>
    <w:rsid w:val="00407A7F"/>
    <w:rsid w:val="00407D34"/>
    <w:rsid w:val="00410779"/>
    <w:rsid w:val="004112D9"/>
    <w:rsid w:val="00411E39"/>
    <w:rsid w:val="00412347"/>
    <w:rsid w:val="00413071"/>
    <w:rsid w:val="0041675B"/>
    <w:rsid w:val="0041760B"/>
    <w:rsid w:val="00417CC6"/>
    <w:rsid w:val="00420CFD"/>
    <w:rsid w:val="0042115D"/>
    <w:rsid w:val="00421234"/>
    <w:rsid w:val="0042253D"/>
    <w:rsid w:val="00422B3D"/>
    <w:rsid w:val="00423134"/>
    <w:rsid w:val="004233A1"/>
    <w:rsid w:val="004237C6"/>
    <w:rsid w:val="00423FF4"/>
    <w:rsid w:val="0042440F"/>
    <w:rsid w:val="0042529C"/>
    <w:rsid w:val="00426826"/>
    <w:rsid w:val="00427623"/>
    <w:rsid w:val="00427E03"/>
    <w:rsid w:val="00430066"/>
    <w:rsid w:val="00430802"/>
    <w:rsid w:val="00430858"/>
    <w:rsid w:val="00430A82"/>
    <w:rsid w:val="00430F85"/>
    <w:rsid w:val="00430FAC"/>
    <w:rsid w:val="004323B4"/>
    <w:rsid w:val="00432B31"/>
    <w:rsid w:val="00432C97"/>
    <w:rsid w:val="00432D3E"/>
    <w:rsid w:val="004330C4"/>
    <w:rsid w:val="00433B6C"/>
    <w:rsid w:val="00434D8E"/>
    <w:rsid w:val="004353DD"/>
    <w:rsid w:val="00435CAB"/>
    <w:rsid w:val="00435FDB"/>
    <w:rsid w:val="0043772F"/>
    <w:rsid w:val="004418E7"/>
    <w:rsid w:val="004418FC"/>
    <w:rsid w:val="00441A77"/>
    <w:rsid w:val="00441AF5"/>
    <w:rsid w:val="00441B42"/>
    <w:rsid w:val="004427B2"/>
    <w:rsid w:val="00443909"/>
    <w:rsid w:val="00444358"/>
    <w:rsid w:val="0044438B"/>
    <w:rsid w:val="00444472"/>
    <w:rsid w:val="0044479C"/>
    <w:rsid w:val="00445154"/>
    <w:rsid w:val="00445A6C"/>
    <w:rsid w:val="004460D6"/>
    <w:rsid w:val="0044626A"/>
    <w:rsid w:val="00446DE5"/>
    <w:rsid w:val="00446F99"/>
    <w:rsid w:val="00447B28"/>
    <w:rsid w:val="00447BE8"/>
    <w:rsid w:val="00450065"/>
    <w:rsid w:val="00450C23"/>
    <w:rsid w:val="00451680"/>
    <w:rsid w:val="004521D9"/>
    <w:rsid w:val="004530CE"/>
    <w:rsid w:val="0045506D"/>
    <w:rsid w:val="00455ED1"/>
    <w:rsid w:val="004563EE"/>
    <w:rsid w:val="00456A6E"/>
    <w:rsid w:val="00456B7F"/>
    <w:rsid w:val="00457181"/>
    <w:rsid w:val="00457D0A"/>
    <w:rsid w:val="00460512"/>
    <w:rsid w:val="004618CE"/>
    <w:rsid w:val="0046351B"/>
    <w:rsid w:val="00463720"/>
    <w:rsid w:val="0046431E"/>
    <w:rsid w:val="00464602"/>
    <w:rsid w:val="0046477B"/>
    <w:rsid w:val="00464F42"/>
    <w:rsid w:val="00465729"/>
    <w:rsid w:val="0046598B"/>
    <w:rsid w:val="004659CC"/>
    <w:rsid w:val="00466432"/>
    <w:rsid w:val="00466500"/>
    <w:rsid w:val="00466A4B"/>
    <w:rsid w:val="00466A71"/>
    <w:rsid w:val="00466CB6"/>
    <w:rsid w:val="00466F87"/>
    <w:rsid w:val="004677D4"/>
    <w:rsid w:val="00467F86"/>
    <w:rsid w:val="004701A9"/>
    <w:rsid w:val="00471FC3"/>
    <w:rsid w:val="00473090"/>
    <w:rsid w:val="00473C9E"/>
    <w:rsid w:val="0047527E"/>
    <w:rsid w:val="00475E8F"/>
    <w:rsid w:val="0047603F"/>
    <w:rsid w:val="004775B3"/>
    <w:rsid w:val="00477B4B"/>
    <w:rsid w:val="00477CF9"/>
    <w:rsid w:val="00481218"/>
    <w:rsid w:val="00481F22"/>
    <w:rsid w:val="00482A87"/>
    <w:rsid w:val="00482CDC"/>
    <w:rsid w:val="00482FAE"/>
    <w:rsid w:val="00483969"/>
    <w:rsid w:val="004845E9"/>
    <w:rsid w:val="00484990"/>
    <w:rsid w:val="00485294"/>
    <w:rsid w:val="004853A1"/>
    <w:rsid w:val="00486115"/>
    <w:rsid w:val="00486946"/>
    <w:rsid w:val="00487110"/>
    <w:rsid w:val="004875E2"/>
    <w:rsid w:val="00487820"/>
    <w:rsid w:val="00487AE5"/>
    <w:rsid w:val="00491108"/>
    <w:rsid w:val="0049286F"/>
    <w:rsid w:val="004935C3"/>
    <w:rsid w:val="00496C02"/>
    <w:rsid w:val="004972D0"/>
    <w:rsid w:val="004A0409"/>
    <w:rsid w:val="004A0D7E"/>
    <w:rsid w:val="004A39CD"/>
    <w:rsid w:val="004A3F0B"/>
    <w:rsid w:val="004A44DE"/>
    <w:rsid w:val="004A4AA8"/>
    <w:rsid w:val="004A4BEF"/>
    <w:rsid w:val="004A55D2"/>
    <w:rsid w:val="004B03E3"/>
    <w:rsid w:val="004B1282"/>
    <w:rsid w:val="004B199A"/>
    <w:rsid w:val="004B1A3B"/>
    <w:rsid w:val="004B33AF"/>
    <w:rsid w:val="004B345A"/>
    <w:rsid w:val="004B3487"/>
    <w:rsid w:val="004B386A"/>
    <w:rsid w:val="004B4028"/>
    <w:rsid w:val="004B5110"/>
    <w:rsid w:val="004B77B3"/>
    <w:rsid w:val="004C0613"/>
    <w:rsid w:val="004C0850"/>
    <w:rsid w:val="004C0FD2"/>
    <w:rsid w:val="004C18A4"/>
    <w:rsid w:val="004C20E1"/>
    <w:rsid w:val="004C31DC"/>
    <w:rsid w:val="004C424D"/>
    <w:rsid w:val="004C4CAC"/>
    <w:rsid w:val="004C56E9"/>
    <w:rsid w:val="004C6470"/>
    <w:rsid w:val="004C7302"/>
    <w:rsid w:val="004C7B92"/>
    <w:rsid w:val="004D00F8"/>
    <w:rsid w:val="004D0B30"/>
    <w:rsid w:val="004D1774"/>
    <w:rsid w:val="004D232B"/>
    <w:rsid w:val="004D39AE"/>
    <w:rsid w:val="004D3A0A"/>
    <w:rsid w:val="004D4090"/>
    <w:rsid w:val="004D44B6"/>
    <w:rsid w:val="004D465B"/>
    <w:rsid w:val="004D486D"/>
    <w:rsid w:val="004D4E0E"/>
    <w:rsid w:val="004D59AA"/>
    <w:rsid w:val="004D5A2B"/>
    <w:rsid w:val="004D5B78"/>
    <w:rsid w:val="004D6173"/>
    <w:rsid w:val="004D6FF4"/>
    <w:rsid w:val="004D77C0"/>
    <w:rsid w:val="004D78CB"/>
    <w:rsid w:val="004E043F"/>
    <w:rsid w:val="004E08DC"/>
    <w:rsid w:val="004E32C0"/>
    <w:rsid w:val="004E44F0"/>
    <w:rsid w:val="004E48E9"/>
    <w:rsid w:val="004E56C6"/>
    <w:rsid w:val="004E5C56"/>
    <w:rsid w:val="004E609C"/>
    <w:rsid w:val="004E7D4D"/>
    <w:rsid w:val="004E7D59"/>
    <w:rsid w:val="004E7F4A"/>
    <w:rsid w:val="004F016E"/>
    <w:rsid w:val="004F0490"/>
    <w:rsid w:val="004F17F8"/>
    <w:rsid w:val="004F23E8"/>
    <w:rsid w:val="004F36BB"/>
    <w:rsid w:val="004F3BA7"/>
    <w:rsid w:val="004F5EE0"/>
    <w:rsid w:val="004F5F41"/>
    <w:rsid w:val="004F68CB"/>
    <w:rsid w:val="004F742C"/>
    <w:rsid w:val="005002B4"/>
    <w:rsid w:val="00501DAE"/>
    <w:rsid w:val="00503467"/>
    <w:rsid w:val="0050391E"/>
    <w:rsid w:val="0050478C"/>
    <w:rsid w:val="00506495"/>
    <w:rsid w:val="00506957"/>
    <w:rsid w:val="00507A11"/>
    <w:rsid w:val="00510728"/>
    <w:rsid w:val="00511441"/>
    <w:rsid w:val="0051165B"/>
    <w:rsid w:val="00511A26"/>
    <w:rsid w:val="00512D6C"/>
    <w:rsid w:val="00513DF0"/>
    <w:rsid w:val="00513EDA"/>
    <w:rsid w:val="00514488"/>
    <w:rsid w:val="00514983"/>
    <w:rsid w:val="00514FD9"/>
    <w:rsid w:val="005175C7"/>
    <w:rsid w:val="00520D05"/>
    <w:rsid w:val="00520D64"/>
    <w:rsid w:val="005213CA"/>
    <w:rsid w:val="005221AE"/>
    <w:rsid w:val="00523BA7"/>
    <w:rsid w:val="00524A1D"/>
    <w:rsid w:val="00525C6F"/>
    <w:rsid w:val="00525CBD"/>
    <w:rsid w:val="00526AD6"/>
    <w:rsid w:val="00526DAA"/>
    <w:rsid w:val="00526EE9"/>
    <w:rsid w:val="0052730F"/>
    <w:rsid w:val="005274AF"/>
    <w:rsid w:val="00530889"/>
    <w:rsid w:val="00530AF3"/>
    <w:rsid w:val="005310AF"/>
    <w:rsid w:val="0053148B"/>
    <w:rsid w:val="005318A2"/>
    <w:rsid w:val="005333B4"/>
    <w:rsid w:val="00534885"/>
    <w:rsid w:val="005364B3"/>
    <w:rsid w:val="005370C2"/>
    <w:rsid w:val="005373B5"/>
    <w:rsid w:val="005373C3"/>
    <w:rsid w:val="0054018F"/>
    <w:rsid w:val="00540C60"/>
    <w:rsid w:val="00541C38"/>
    <w:rsid w:val="005420F5"/>
    <w:rsid w:val="0054220D"/>
    <w:rsid w:val="0054250D"/>
    <w:rsid w:val="00542B2B"/>
    <w:rsid w:val="00543027"/>
    <w:rsid w:val="0054309F"/>
    <w:rsid w:val="00543622"/>
    <w:rsid w:val="00543B5C"/>
    <w:rsid w:val="0054496F"/>
    <w:rsid w:val="005454A9"/>
    <w:rsid w:val="0054577E"/>
    <w:rsid w:val="00545E36"/>
    <w:rsid w:val="0054603A"/>
    <w:rsid w:val="00546187"/>
    <w:rsid w:val="00546A50"/>
    <w:rsid w:val="00546FC0"/>
    <w:rsid w:val="00547088"/>
    <w:rsid w:val="0054754C"/>
    <w:rsid w:val="00550D00"/>
    <w:rsid w:val="00551988"/>
    <w:rsid w:val="0055356D"/>
    <w:rsid w:val="00554D47"/>
    <w:rsid w:val="0055647D"/>
    <w:rsid w:val="00556647"/>
    <w:rsid w:val="00556A1C"/>
    <w:rsid w:val="005573BC"/>
    <w:rsid w:val="00557ED9"/>
    <w:rsid w:val="00560BB5"/>
    <w:rsid w:val="00560E9D"/>
    <w:rsid w:val="005611A3"/>
    <w:rsid w:val="0056149C"/>
    <w:rsid w:val="00562204"/>
    <w:rsid w:val="005627EF"/>
    <w:rsid w:val="005652E1"/>
    <w:rsid w:val="0056587A"/>
    <w:rsid w:val="00565E0A"/>
    <w:rsid w:val="00565EFA"/>
    <w:rsid w:val="00566F1C"/>
    <w:rsid w:val="00570930"/>
    <w:rsid w:val="00570C82"/>
    <w:rsid w:val="00571883"/>
    <w:rsid w:val="0057204C"/>
    <w:rsid w:val="00572185"/>
    <w:rsid w:val="0057259A"/>
    <w:rsid w:val="00572750"/>
    <w:rsid w:val="00572CE1"/>
    <w:rsid w:val="00573BD2"/>
    <w:rsid w:val="00574B92"/>
    <w:rsid w:val="0057668E"/>
    <w:rsid w:val="005803F9"/>
    <w:rsid w:val="00580791"/>
    <w:rsid w:val="005811F0"/>
    <w:rsid w:val="00581366"/>
    <w:rsid w:val="005814CD"/>
    <w:rsid w:val="00581E82"/>
    <w:rsid w:val="0058261D"/>
    <w:rsid w:val="0058278E"/>
    <w:rsid w:val="00582FFE"/>
    <w:rsid w:val="005831EC"/>
    <w:rsid w:val="00583705"/>
    <w:rsid w:val="00583D03"/>
    <w:rsid w:val="005841E8"/>
    <w:rsid w:val="00584275"/>
    <w:rsid w:val="005854BC"/>
    <w:rsid w:val="0058581A"/>
    <w:rsid w:val="0058677A"/>
    <w:rsid w:val="00587F1C"/>
    <w:rsid w:val="00590763"/>
    <w:rsid w:val="00590839"/>
    <w:rsid w:val="00590E47"/>
    <w:rsid w:val="00591C6A"/>
    <w:rsid w:val="00591D3E"/>
    <w:rsid w:val="00591F4E"/>
    <w:rsid w:val="00593789"/>
    <w:rsid w:val="00593974"/>
    <w:rsid w:val="00594249"/>
    <w:rsid w:val="005951C3"/>
    <w:rsid w:val="00595602"/>
    <w:rsid w:val="00596750"/>
    <w:rsid w:val="00597156"/>
    <w:rsid w:val="005972CB"/>
    <w:rsid w:val="00597FD3"/>
    <w:rsid w:val="005A217F"/>
    <w:rsid w:val="005A2BD0"/>
    <w:rsid w:val="005A3B44"/>
    <w:rsid w:val="005A3F43"/>
    <w:rsid w:val="005A6A19"/>
    <w:rsid w:val="005A7DBC"/>
    <w:rsid w:val="005B12B2"/>
    <w:rsid w:val="005B130C"/>
    <w:rsid w:val="005B194B"/>
    <w:rsid w:val="005B1D3A"/>
    <w:rsid w:val="005B2503"/>
    <w:rsid w:val="005B312D"/>
    <w:rsid w:val="005B42FC"/>
    <w:rsid w:val="005B45DC"/>
    <w:rsid w:val="005B4635"/>
    <w:rsid w:val="005B4FFC"/>
    <w:rsid w:val="005B5344"/>
    <w:rsid w:val="005B5451"/>
    <w:rsid w:val="005B570A"/>
    <w:rsid w:val="005B5E3C"/>
    <w:rsid w:val="005B6617"/>
    <w:rsid w:val="005B6720"/>
    <w:rsid w:val="005B6EDB"/>
    <w:rsid w:val="005B711A"/>
    <w:rsid w:val="005B74C2"/>
    <w:rsid w:val="005C048D"/>
    <w:rsid w:val="005C1155"/>
    <w:rsid w:val="005C11F1"/>
    <w:rsid w:val="005C1B81"/>
    <w:rsid w:val="005C2F3B"/>
    <w:rsid w:val="005C401B"/>
    <w:rsid w:val="005C40AE"/>
    <w:rsid w:val="005C654D"/>
    <w:rsid w:val="005C6DBC"/>
    <w:rsid w:val="005D069B"/>
    <w:rsid w:val="005D4413"/>
    <w:rsid w:val="005D4AD1"/>
    <w:rsid w:val="005D5948"/>
    <w:rsid w:val="005D5FEE"/>
    <w:rsid w:val="005D67F6"/>
    <w:rsid w:val="005D6833"/>
    <w:rsid w:val="005D68D1"/>
    <w:rsid w:val="005D694F"/>
    <w:rsid w:val="005D721E"/>
    <w:rsid w:val="005D7ACA"/>
    <w:rsid w:val="005D7BDB"/>
    <w:rsid w:val="005E01BE"/>
    <w:rsid w:val="005E0B6D"/>
    <w:rsid w:val="005E19FD"/>
    <w:rsid w:val="005E2809"/>
    <w:rsid w:val="005E3CE4"/>
    <w:rsid w:val="005E52AC"/>
    <w:rsid w:val="005E62C0"/>
    <w:rsid w:val="005E6717"/>
    <w:rsid w:val="005E683D"/>
    <w:rsid w:val="005F1008"/>
    <w:rsid w:val="005F1BD4"/>
    <w:rsid w:val="005F212E"/>
    <w:rsid w:val="005F2F5F"/>
    <w:rsid w:val="005F307A"/>
    <w:rsid w:val="005F4FF5"/>
    <w:rsid w:val="005F5192"/>
    <w:rsid w:val="005F5488"/>
    <w:rsid w:val="005F5B4F"/>
    <w:rsid w:val="005F65E0"/>
    <w:rsid w:val="005F67F3"/>
    <w:rsid w:val="005F6C57"/>
    <w:rsid w:val="005F7349"/>
    <w:rsid w:val="005F7515"/>
    <w:rsid w:val="005F7E05"/>
    <w:rsid w:val="0060025F"/>
    <w:rsid w:val="006003EC"/>
    <w:rsid w:val="006011BB"/>
    <w:rsid w:val="006024E9"/>
    <w:rsid w:val="00603B14"/>
    <w:rsid w:val="00603FEB"/>
    <w:rsid w:val="006049A3"/>
    <w:rsid w:val="00604D9F"/>
    <w:rsid w:val="00604F87"/>
    <w:rsid w:val="00606278"/>
    <w:rsid w:val="00606D82"/>
    <w:rsid w:val="0060727A"/>
    <w:rsid w:val="0060770A"/>
    <w:rsid w:val="00610116"/>
    <w:rsid w:val="00610F21"/>
    <w:rsid w:val="00611376"/>
    <w:rsid w:val="00612393"/>
    <w:rsid w:val="00614FA3"/>
    <w:rsid w:val="00616075"/>
    <w:rsid w:val="0061622D"/>
    <w:rsid w:val="006176C4"/>
    <w:rsid w:val="006202DA"/>
    <w:rsid w:val="00620C96"/>
    <w:rsid w:val="006213A8"/>
    <w:rsid w:val="00621A6C"/>
    <w:rsid w:val="006223F6"/>
    <w:rsid w:val="0062408F"/>
    <w:rsid w:val="006241BF"/>
    <w:rsid w:val="006248F3"/>
    <w:rsid w:val="006258D7"/>
    <w:rsid w:val="00630670"/>
    <w:rsid w:val="00630847"/>
    <w:rsid w:val="006315C6"/>
    <w:rsid w:val="006316E2"/>
    <w:rsid w:val="00632EE0"/>
    <w:rsid w:val="0063377C"/>
    <w:rsid w:val="006349BA"/>
    <w:rsid w:val="00634FCB"/>
    <w:rsid w:val="0063579E"/>
    <w:rsid w:val="006359B4"/>
    <w:rsid w:val="006376FB"/>
    <w:rsid w:val="00637BA4"/>
    <w:rsid w:val="00637D19"/>
    <w:rsid w:val="006404FD"/>
    <w:rsid w:val="00640E60"/>
    <w:rsid w:val="00641038"/>
    <w:rsid w:val="00641183"/>
    <w:rsid w:val="00641D4E"/>
    <w:rsid w:val="006420F1"/>
    <w:rsid w:val="006425B1"/>
    <w:rsid w:val="006426BE"/>
    <w:rsid w:val="0064300C"/>
    <w:rsid w:val="00643897"/>
    <w:rsid w:val="00644AE6"/>
    <w:rsid w:val="00645F5D"/>
    <w:rsid w:val="00646060"/>
    <w:rsid w:val="006469C6"/>
    <w:rsid w:val="00650182"/>
    <w:rsid w:val="006502E0"/>
    <w:rsid w:val="00651CEF"/>
    <w:rsid w:val="006520B4"/>
    <w:rsid w:val="00652F2F"/>
    <w:rsid w:val="00653386"/>
    <w:rsid w:val="0065363C"/>
    <w:rsid w:val="006542A8"/>
    <w:rsid w:val="006547F2"/>
    <w:rsid w:val="006564C2"/>
    <w:rsid w:val="006602E3"/>
    <w:rsid w:val="00660342"/>
    <w:rsid w:val="00660B60"/>
    <w:rsid w:val="00661275"/>
    <w:rsid w:val="006612F5"/>
    <w:rsid w:val="00662462"/>
    <w:rsid w:val="00662539"/>
    <w:rsid w:val="006639F2"/>
    <w:rsid w:val="00663D0E"/>
    <w:rsid w:val="00663F8E"/>
    <w:rsid w:val="00664440"/>
    <w:rsid w:val="00664F08"/>
    <w:rsid w:val="00664FEE"/>
    <w:rsid w:val="00665113"/>
    <w:rsid w:val="00665956"/>
    <w:rsid w:val="00665CF5"/>
    <w:rsid w:val="006660F6"/>
    <w:rsid w:val="006671FC"/>
    <w:rsid w:val="0066723F"/>
    <w:rsid w:val="006673AB"/>
    <w:rsid w:val="00667FA0"/>
    <w:rsid w:val="006707A9"/>
    <w:rsid w:val="00670B12"/>
    <w:rsid w:val="00670D7B"/>
    <w:rsid w:val="00670F58"/>
    <w:rsid w:val="00671867"/>
    <w:rsid w:val="00672291"/>
    <w:rsid w:val="006737CA"/>
    <w:rsid w:val="00673CB8"/>
    <w:rsid w:val="0067438E"/>
    <w:rsid w:val="0067476B"/>
    <w:rsid w:val="00674CDD"/>
    <w:rsid w:val="00675A2E"/>
    <w:rsid w:val="0067673B"/>
    <w:rsid w:val="00676B55"/>
    <w:rsid w:val="00680964"/>
    <w:rsid w:val="00681057"/>
    <w:rsid w:val="00681131"/>
    <w:rsid w:val="006811B3"/>
    <w:rsid w:val="00681F39"/>
    <w:rsid w:val="006835A4"/>
    <w:rsid w:val="006841D0"/>
    <w:rsid w:val="00684529"/>
    <w:rsid w:val="006845C6"/>
    <w:rsid w:val="006845F7"/>
    <w:rsid w:val="0068460D"/>
    <w:rsid w:val="00684933"/>
    <w:rsid w:val="00685B82"/>
    <w:rsid w:val="00686601"/>
    <w:rsid w:val="00687BA6"/>
    <w:rsid w:val="00687E75"/>
    <w:rsid w:val="006902E9"/>
    <w:rsid w:val="0069091C"/>
    <w:rsid w:val="00691860"/>
    <w:rsid w:val="00692D51"/>
    <w:rsid w:val="0069344F"/>
    <w:rsid w:val="00693992"/>
    <w:rsid w:val="006939E5"/>
    <w:rsid w:val="00693E82"/>
    <w:rsid w:val="00695373"/>
    <w:rsid w:val="00696208"/>
    <w:rsid w:val="006A0659"/>
    <w:rsid w:val="006A068E"/>
    <w:rsid w:val="006A2799"/>
    <w:rsid w:val="006A2843"/>
    <w:rsid w:val="006A2E7F"/>
    <w:rsid w:val="006A2EC3"/>
    <w:rsid w:val="006A5735"/>
    <w:rsid w:val="006A7137"/>
    <w:rsid w:val="006A78A9"/>
    <w:rsid w:val="006B0500"/>
    <w:rsid w:val="006B05FA"/>
    <w:rsid w:val="006B06C5"/>
    <w:rsid w:val="006B0F77"/>
    <w:rsid w:val="006B0FA0"/>
    <w:rsid w:val="006B1D3C"/>
    <w:rsid w:val="006B1F10"/>
    <w:rsid w:val="006B2638"/>
    <w:rsid w:val="006B2D6F"/>
    <w:rsid w:val="006B31F9"/>
    <w:rsid w:val="006B476C"/>
    <w:rsid w:val="006B4A3B"/>
    <w:rsid w:val="006B4DBC"/>
    <w:rsid w:val="006B58C8"/>
    <w:rsid w:val="006B6024"/>
    <w:rsid w:val="006B6894"/>
    <w:rsid w:val="006B7363"/>
    <w:rsid w:val="006B7832"/>
    <w:rsid w:val="006C0C14"/>
    <w:rsid w:val="006C32BE"/>
    <w:rsid w:val="006C3F70"/>
    <w:rsid w:val="006C4224"/>
    <w:rsid w:val="006C46BF"/>
    <w:rsid w:val="006C47A7"/>
    <w:rsid w:val="006C53B6"/>
    <w:rsid w:val="006C5D3C"/>
    <w:rsid w:val="006C6338"/>
    <w:rsid w:val="006C68A3"/>
    <w:rsid w:val="006C7E19"/>
    <w:rsid w:val="006D1B75"/>
    <w:rsid w:val="006D39BC"/>
    <w:rsid w:val="006D4299"/>
    <w:rsid w:val="006D6470"/>
    <w:rsid w:val="006D698E"/>
    <w:rsid w:val="006D6F15"/>
    <w:rsid w:val="006D745E"/>
    <w:rsid w:val="006E185B"/>
    <w:rsid w:val="006E1F75"/>
    <w:rsid w:val="006E238D"/>
    <w:rsid w:val="006E301A"/>
    <w:rsid w:val="006E3719"/>
    <w:rsid w:val="006E3724"/>
    <w:rsid w:val="006E3A2D"/>
    <w:rsid w:val="006E3D72"/>
    <w:rsid w:val="006E46CF"/>
    <w:rsid w:val="006E47C1"/>
    <w:rsid w:val="006E489C"/>
    <w:rsid w:val="006E49D0"/>
    <w:rsid w:val="006E4B10"/>
    <w:rsid w:val="006E5282"/>
    <w:rsid w:val="006E54A3"/>
    <w:rsid w:val="006E59AB"/>
    <w:rsid w:val="006E5DCB"/>
    <w:rsid w:val="006E6458"/>
    <w:rsid w:val="006E6925"/>
    <w:rsid w:val="006E7B92"/>
    <w:rsid w:val="006E7FB1"/>
    <w:rsid w:val="006F14DD"/>
    <w:rsid w:val="006F1990"/>
    <w:rsid w:val="006F1AD5"/>
    <w:rsid w:val="006F2395"/>
    <w:rsid w:val="006F2757"/>
    <w:rsid w:val="006F29B6"/>
    <w:rsid w:val="006F2ED9"/>
    <w:rsid w:val="006F35AE"/>
    <w:rsid w:val="006F39A5"/>
    <w:rsid w:val="006F5E27"/>
    <w:rsid w:val="006F6D0C"/>
    <w:rsid w:val="006F6DB8"/>
    <w:rsid w:val="006F6E37"/>
    <w:rsid w:val="0070047C"/>
    <w:rsid w:val="0070120C"/>
    <w:rsid w:val="0070330E"/>
    <w:rsid w:val="007044CB"/>
    <w:rsid w:val="007074C2"/>
    <w:rsid w:val="00707A56"/>
    <w:rsid w:val="00710EEE"/>
    <w:rsid w:val="0071201B"/>
    <w:rsid w:val="0071247E"/>
    <w:rsid w:val="00712F2E"/>
    <w:rsid w:val="0071385E"/>
    <w:rsid w:val="00713AF2"/>
    <w:rsid w:val="007147B6"/>
    <w:rsid w:val="00714EA5"/>
    <w:rsid w:val="0071587B"/>
    <w:rsid w:val="00715A74"/>
    <w:rsid w:val="00715BBE"/>
    <w:rsid w:val="007165A8"/>
    <w:rsid w:val="00716E9F"/>
    <w:rsid w:val="007174FA"/>
    <w:rsid w:val="007200AE"/>
    <w:rsid w:val="007202F8"/>
    <w:rsid w:val="00720792"/>
    <w:rsid w:val="00720F0A"/>
    <w:rsid w:val="0072130B"/>
    <w:rsid w:val="00721F13"/>
    <w:rsid w:val="00722181"/>
    <w:rsid w:val="00722501"/>
    <w:rsid w:val="0072277A"/>
    <w:rsid w:val="00722A5D"/>
    <w:rsid w:val="007246E0"/>
    <w:rsid w:val="0072566C"/>
    <w:rsid w:val="00726E58"/>
    <w:rsid w:val="0072741F"/>
    <w:rsid w:val="00727829"/>
    <w:rsid w:val="007316FC"/>
    <w:rsid w:val="007334C3"/>
    <w:rsid w:val="00733860"/>
    <w:rsid w:val="0073434D"/>
    <w:rsid w:val="00735D9C"/>
    <w:rsid w:val="00735F0E"/>
    <w:rsid w:val="00736FA4"/>
    <w:rsid w:val="007373D4"/>
    <w:rsid w:val="007402DB"/>
    <w:rsid w:val="007404A8"/>
    <w:rsid w:val="007417C0"/>
    <w:rsid w:val="007419AB"/>
    <w:rsid w:val="007424E5"/>
    <w:rsid w:val="0074414B"/>
    <w:rsid w:val="0074430D"/>
    <w:rsid w:val="00744758"/>
    <w:rsid w:val="007453DF"/>
    <w:rsid w:val="007468E5"/>
    <w:rsid w:val="00747400"/>
    <w:rsid w:val="007500AD"/>
    <w:rsid w:val="0075011D"/>
    <w:rsid w:val="007501B8"/>
    <w:rsid w:val="007502FE"/>
    <w:rsid w:val="00750A2D"/>
    <w:rsid w:val="0075125C"/>
    <w:rsid w:val="00751CCE"/>
    <w:rsid w:val="007521D9"/>
    <w:rsid w:val="007521F1"/>
    <w:rsid w:val="00752810"/>
    <w:rsid w:val="007531C5"/>
    <w:rsid w:val="00753733"/>
    <w:rsid w:val="007547C3"/>
    <w:rsid w:val="00754A81"/>
    <w:rsid w:val="00756A83"/>
    <w:rsid w:val="0075743E"/>
    <w:rsid w:val="007576E4"/>
    <w:rsid w:val="00757B2B"/>
    <w:rsid w:val="00757DF8"/>
    <w:rsid w:val="007609AB"/>
    <w:rsid w:val="0076198D"/>
    <w:rsid w:val="007648BA"/>
    <w:rsid w:val="00767A7C"/>
    <w:rsid w:val="00770BB5"/>
    <w:rsid w:val="007714D3"/>
    <w:rsid w:val="00772666"/>
    <w:rsid w:val="00772B78"/>
    <w:rsid w:val="00772FEF"/>
    <w:rsid w:val="00773565"/>
    <w:rsid w:val="00773BE8"/>
    <w:rsid w:val="00773E43"/>
    <w:rsid w:val="00774655"/>
    <w:rsid w:val="00774A72"/>
    <w:rsid w:val="007766BA"/>
    <w:rsid w:val="007767CF"/>
    <w:rsid w:val="00777690"/>
    <w:rsid w:val="007807FA"/>
    <w:rsid w:val="00780FE5"/>
    <w:rsid w:val="00781152"/>
    <w:rsid w:val="0078190E"/>
    <w:rsid w:val="00781B2E"/>
    <w:rsid w:val="0078346C"/>
    <w:rsid w:val="00783E1B"/>
    <w:rsid w:val="007845B2"/>
    <w:rsid w:val="00785C4F"/>
    <w:rsid w:val="00785DA7"/>
    <w:rsid w:val="00786015"/>
    <w:rsid w:val="00786D2F"/>
    <w:rsid w:val="00792385"/>
    <w:rsid w:val="0079267E"/>
    <w:rsid w:val="00792789"/>
    <w:rsid w:val="00792841"/>
    <w:rsid w:val="00792AB4"/>
    <w:rsid w:val="00793540"/>
    <w:rsid w:val="007937D4"/>
    <w:rsid w:val="00793DA6"/>
    <w:rsid w:val="007947E1"/>
    <w:rsid w:val="007947FF"/>
    <w:rsid w:val="00794BCE"/>
    <w:rsid w:val="00794D09"/>
    <w:rsid w:val="0079514F"/>
    <w:rsid w:val="0079566B"/>
    <w:rsid w:val="00796A2C"/>
    <w:rsid w:val="00796B6E"/>
    <w:rsid w:val="00797485"/>
    <w:rsid w:val="00797589"/>
    <w:rsid w:val="007A02FC"/>
    <w:rsid w:val="007A1845"/>
    <w:rsid w:val="007A1E74"/>
    <w:rsid w:val="007A3606"/>
    <w:rsid w:val="007A3F5A"/>
    <w:rsid w:val="007A47D3"/>
    <w:rsid w:val="007A5A24"/>
    <w:rsid w:val="007A5C03"/>
    <w:rsid w:val="007A6CF8"/>
    <w:rsid w:val="007B0836"/>
    <w:rsid w:val="007B1A88"/>
    <w:rsid w:val="007B1BAC"/>
    <w:rsid w:val="007B23C4"/>
    <w:rsid w:val="007B2752"/>
    <w:rsid w:val="007B2C56"/>
    <w:rsid w:val="007B3086"/>
    <w:rsid w:val="007B3789"/>
    <w:rsid w:val="007B3CE4"/>
    <w:rsid w:val="007B48EC"/>
    <w:rsid w:val="007B57BA"/>
    <w:rsid w:val="007C08F6"/>
    <w:rsid w:val="007C1D84"/>
    <w:rsid w:val="007C35E7"/>
    <w:rsid w:val="007C38CA"/>
    <w:rsid w:val="007C4BD7"/>
    <w:rsid w:val="007C541C"/>
    <w:rsid w:val="007C5E5F"/>
    <w:rsid w:val="007C607E"/>
    <w:rsid w:val="007C6A82"/>
    <w:rsid w:val="007C7051"/>
    <w:rsid w:val="007C7A0F"/>
    <w:rsid w:val="007D08F1"/>
    <w:rsid w:val="007D0E6A"/>
    <w:rsid w:val="007D0F62"/>
    <w:rsid w:val="007D0FFF"/>
    <w:rsid w:val="007D15B8"/>
    <w:rsid w:val="007D1644"/>
    <w:rsid w:val="007D1C57"/>
    <w:rsid w:val="007D2064"/>
    <w:rsid w:val="007D2979"/>
    <w:rsid w:val="007D2EFA"/>
    <w:rsid w:val="007D417D"/>
    <w:rsid w:val="007D486C"/>
    <w:rsid w:val="007D5DC1"/>
    <w:rsid w:val="007D609B"/>
    <w:rsid w:val="007D7362"/>
    <w:rsid w:val="007D7F3B"/>
    <w:rsid w:val="007E07D0"/>
    <w:rsid w:val="007E07E0"/>
    <w:rsid w:val="007E0F4D"/>
    <w:rsid w:val="007E3051"/>
    <w:rsid w:val="007E4928"/>
    <w:rsid w:val="007E496C"/>
    <w:rsid w:val="007E4E9D"/>
    <w:rsid w:val="007E50D7"/>
    <w:rsid w:val="007E5535"/>
    <w:rsid w:val="007E600A"/>
    <w:rsid w:val="007E6C80"/>
    <w:rsid w:val="007E72D3"/>
    <w:rsid w:val="007E748F"/>
    <w:rsid w:val="007E7D0A"/>
    <w:rsid w:val="007F0198"/>
    <w:rsid w:val="007F1865"/>
    <w:rsid w:val="007F41FD"/>
    <w:rsid w:val="007F4466"/>
    <w:rsid w:val="007F5405"/>
    <w:rsid w:val="007F561C"/>
    <w:rsid w:val="008005B1"/>
    <w:rsid w:val="00800932"/>
    <w:rsid w:val="00800BC9"/>
    <w:rsid w:val="00801E24"/>
    <w:rsid w:val="008025FA"/>
    <w:rsid w:val="0080294F"/>
    <w:rsid w:val="00802D46"/>
    <w:rsid w:val="0080355D"/>
    <w:rsid w:val="00803A45"/>
    <w:rsid w:val="008051D7"/>
    <w:rsid w:val="008063B5"/>
    <w:rsid w:val="00806677"/>
    <w:rsid w:val="00806A1A"/>
    <w:rsid w:val="00806AF9"/>
    <w:rsid w:val="00806B87"/>
    <w:rsid w:val="00807205"/>
    <w:rsid w:val="0080741E"/>
    <w:rsid w:val="00807A2C"/>
    <w:rsid w:val="00810634"/>
    <w:rsid w:val="00810772"/>
    <w:rsid w:val="00811CFA"/>
    <w:rsid w:val="00812A82"/>
    <w:rsid w:val="00812BB1"/>
    <w:rsid w:val="008143CE"/>
    <w:rsid w:val="00814C1F"/>
    <w:rsid w:val="00814C70"/>
    <w:rsid w:val="008160C8"/>
    <w:rsid w:val="00816302"/>
    <w:rsid w:val="00816352"/>
    <w:rsid w:val="00816D4A"/>
    <w:rsid w:val="008179BA"/>
    <w:rsid w:val="00820499"/>
    <w:rsid w:val="00820E18"/>
    <w:rsid w:val="00820FEA"/>
    <w:rsid w:val="00821483"/>
    <w:rsid w:val="008219BF"/>
    <w:rsid w:val="008238BF"/>
    <w:rsid w:val="00823CAB"/>
    <w:rsid w:val="00824256"/>
    <w:rsid w:val="008247D2"/>
    <w:rsid w:val="00825258"/>
    <w:rsid w:val="00825268"/>
    <w:rsid w:val="00825B95"/>
    <w:rsid w:val="0082758C"/>
    <w:rsid w:val="008276EA"/>
    <w:rsid w:val="0082783E"/>
    <w:rsid w:val="008327D7"/>
    <w:rsid w:val="00832A3F"/>
    <w:rsid w:val="00833D70"/>
    <w:rsid w:val="00834359"/>
    <w:rsid w:val="00835055"/>
    <w:rsid w:val="00836AA3"/>
    <w:rsid w:val="00836CF8"/>
    <w:rsid w:val="00836D3C"/>
    <w:rsid w:val="00837AC6"/>
    <w:rsid w:val="00837C6E"/>
    <w:rsid w:val="00840A3A"/>
    <w:rsid w:val="0084122A"/>
    <w:rsid w:val="008419B9"/>
    <w:rsid w:val="00841B6D"/>
    <w:rsid w:val="0084408F"/>
    <w:rsid w:val="00844509"/>
    <w:rsid w:val="008452D9"/>
    <w:rsid w:val="0084559E"/>
    <w:rsid w:val="0084629D"/>
    <w:rsid w:val="008467C8"/>
    <w:rsid w:val="008473BC"/>
    <w:rsid w:val="008501C9"/>
    <w:rsid w:val="00852144"/>
    <w:rsid w:val="00852188"/>
    <w:rsid w:val="00852FE8"/>
    <w:rsid w:val="00853185"/>
    <w:rsid w:val="008531C8"/>
    <w:rsid w:val="00855E12"/>
    <w:rsid w:val="00856096"/>
    <w:rsid w:val="008566E5"/>
    <w:rsid w:val="008573E5"/>
    <w:rsid w:val="008576C4"/>
    <w:rsid w:val="00862189"/>
    <w:rsid w:val="008622D9"/>
    <w:rsid w:val="00862C87"/>
    <w:rsid w:val="00862CE4"/>
    <w:rsid w:val="00865373"/>
    <w:rsid w:val="00865412"/>
    <w:rsid w:val="0086572C"/>
    <w:rsid w:val="00866B1A"/>
    <w:rsid w:val="00866BFC"/>
    <w:rsid w:val="00866DC0"/>
    <w:rsid w:val="00867853"/>
    <w:rsid w:val="0087053E"/>
    <w:rsid w:val="008707E7"/>
    <w:rsid w:val="0087176C"/>
    <w:rsid w:val="0087210C"/>
    <w:rsid w:val="008729F6"/>
    <w:rsid w:val="00872D1D"/>
    <w:rsid w:val="00872FA9"/>
    <w:rsid w:val="00873F3D"/>
    <w:rsid w:val="008755A1"/>
    <w:rsid w:val="00875824"/>
    <w:rsid w:val="00875933"/>
    <w:rsid w:val="00875BE7"/>
    <w:rsid w:val="00875EB0"/>
    <w:rsid w:val="00876B94"/>
    <w:rsid w:val="00876C20"/>
    <w:rsid w:val="00876E9B"/>
    <w:rsid w:val="00881092"/>
    <w:rsid w:val="008815CC"/>
    <w:rsid w:val="00882161"/>
    <w:rsid w:val="00882673"/>
    <w:rsid w:val="008838DF"/>
    <w:rsid w:val="00884DBF"/>
    <w:rsid w:val="00885DFF"/>
    <w:rsid w:val="008866F3"/>
    <w:rsid w:val="00886E5D"/>
    <w:rsid w:val="0088718F"/>
    <w:rsid w:val="00887565"/>
    <w:rsid w:val="0089038A"/>
    <w:rsid w:val="00890A71"/>
    <w:rsid w:val="00890B1F"/>
    <w:rsid w:val="00890D75"/>
    <w:rsid w:val="0089144B"/>
    <w:rsid w:val="008918C0"/>
    <w:rsid w:val="0089208C"/>
    <w:rsid w:val="00892544"/>
    <w:rsid w:val="00893B59"/>
    <w:rsid w:val="00895D86"/>
    <w:rsid w:val="0089615B"/>
    <w:rsid w:val="00897913"/>
    <w:rsid w:val="008A1CE0"/>
    <w:rsid w:val="008A20E9"/>
    <w:rsid w:val="008A3AE3"/>
    <w:rsid w:val="008A3F2C"/>
    <w:rsid w:val="008A5403"/>
    <w:rsid w:val="008A5AC9"/>
    <w:rsid w:val="008A5D44"/>
    <w:rsid w:val="008A6509"/>
    <w:rsid w:val="008B0E0E"/>
    <w:rsid w:val="008B1295"/>
    <w:rsid w:val="008B2F74"/>
    <w:rsid w:val="008B33E5"/>
    <w:rsid w:val="008B3AF8"/>
    <w:rsid w:val="008B3E24"/>
    <w:rsid w:val="008B4684"/>
    <w:rsid w:val="008B4C8B"/>
    <w:rsid w:val="008B5B84"/>
    <w:rsid w:val="008B5D5E"/>
    <w:rsid w:val="008B619D"/>
    <w:rsid w:val="008B6B2F"/>
    <w:rsid w:val="008B6C0A"/>
    <w:rsid w:val="008B78A9"/>
    <w:rsid w:val="008B78C6"/>
    <w:rsid w:val="008B7939"/>
    <w:rsid w:val="008C163C"/>
    <w:rsid w:val="008C2942"/>
    <w:rsid w:val="008C29B6"/>
    <w:rsid w:val="008C35AF"/>
    <w:rsid w:val="008C3D15"/>
    <w:rsid w:val="008C53EA"/>
    <w:rsid w:val="008C5746"/>
    <w:rsid w:val="008C66FB"/>
    <w:rsid w:val="008C7773"/>
    <w:rsid w:val="008C7BEB"/>
    <w:rsid w:val="008D146F"/>
    <w:rsid w:val="008D3494"/>
    <w:rsid w:val="008D397F"/>
    <w:rsid w:val="008D4EBE"/>
    <w:rsid w:val="008D5970"/>
    <w:rsid w:val="008D7313"/>
    <w:rsid w:val="008D7370"/>
    <w:rsid w:val="008E0495"/>
    <w:rsid w:val="008E0CF6"/>
    <w:rsid w:val="008E0FE0"/>
    <w:rsid w:val="008E15BB"/>
    <w:rsid w:val="008E183F"/>
    <w:rsid w:val="008E25EF"/>
    <w:rsid w:val="008E26E1"/>
    <w:rsid w:val="008E34C0"/>
    <w:rsid w:val="008E3B3E"/>
    <w:rsid w:val="008E3BBC"/>
    <w:rsid w:val="008E4687"/>
    <w:rsid w:val="008E4AAF"/>
    <w:rsid w:val="008E4E52"/>
    <w:rsid w:val="008E5E82"/>
    <w:rsid w:val="008E6104"/>
    <w:rsid w:val="008E6EFA"/>
    <w:rsid w:val="008E73A9"/>
    <w:rsid w:val="008E7942"/>
    <w:rsid w:val="008E79DA"/>
    <w:rsid w:val="008F2683"/>
    <w:rsid w:val="008F45B9"/>
    <w:rsid w:val="008F473B"/>
    <w:rsid w:val="008F481E"/>
    <w:rsid w:val="008F4D9C"/>
    <w:rsid w:val="008F5A32"/>
    <w:rsid w:val="008F6737"/>
    <w:rsid w:val="008F699E"/>
    <w:rsid w:val="008F7CA4"/>
    <w:rsid w:val="00900EDF"/>
    <w:rsid w:val="00901CE0"/>
    <w:rsid w:val="00902EB6"/>
    <w:rsid w:val="00902EDA"/>
    <w:rsid w:val="009037D8"/>
    <w:rsid w:val="00904A42"/>
    <w:rsid w:val="00904C88"/>
    <w:rsid w:val="00905AA7"/>
    <w:rsid w:val="009063C3"/>
    <w:rsid w:val="009068A0"/>
    <w:rsid w:val="00907361"/>
    <w:rsid w:val="00907EAE"/>
    <w:rsid w:val="009102CB"/>
    <w:rsid w:val="00911B36"/>
    <w:rsid w:val="0091225F"/>
    <w:rsid w:val="0091227D"/>
    <w:rsid w:val="00912640"/>
    <w:rsid w:val="0091333E"/>
    <w:rsid w:val="00914ADF"/>
    <w:rsid w:val="00915F93"/>
    <w:rsid w:val="009168DE"/>
    <w:rsid w:val="00920812"/>
    <w:rsid w:val="0092128A"/>
    <w:rsid w:val="00921AF6"/>
    <w:rsid w:val="00921C91"/>
    <w:rsid w:val="0092220E"/>
    <w:rsid w:val="009224D8"/>
    <w:rsid w:val="00923C1B"/>
    <w:rsid w:val="009248CD"/>
    <w:rsid w:val="00924BBE"/>
    <w:rsid w:val="009274C0"/>
    <w:rsid w:val="00930760"/>
    <w:rsid w:val="009310A2"/>
    <w:rsid w:val="00932B52"/>
    <w:rsid w:val="00932F2A"/>
    <w:rsid w:val="00933C1D"/>
    <w:rsid w:val="009342B4"/>
    <w:rsid w:val="009343F4"/>
    <w:rsid w:val="00934988"/>
    <w:rsid w:val="00934AE7"/>
    <w:rsid w:val="00936CC7"/>
    <w:rsid w:val="0093730D"/>
    <w:rsid w:val="00940204"/>
    <w:rsid w:val="0094020E"/>
    <w:rsid w:val="00940B95"/>
    <w:rsid w:val="0094149E"/>
    <w:rsid w:val="00941914"/>
    <w:rsid w:val="0094340C"/>
    <w:rsid w:val="009443E4"/>
    <w:rsid w:val="00945880"/>
    <w:rsid w:val="00945C07"/>
    <w:rsid w:val="00946437"/>
    <w:rsid w:val="00947414"/>
    <w:rsid w:val="00947E77"/>
    <w:rsid w:val="0095039A"/>
    <w:rsid w:val="00951ED0"/>
    <w:rsid w:val="00952C8E"/>
    <w:rsid w:val="009538D9"/>
    <w:rsid w:val="009539C6"/>
    <w:rsid w:val="00954859"/>
    <w:rsid w:val="00954B4C"/>
    <w:rsid w:val="00955150"/>
    <w:rsid w:val="00955EB6"/>
    <w:rsid w:val="00956934"/>
    <w:rsid w:val="00957675"/>
    <w:rsid w:val="00957AF5"/>
    <w:rsid w:val="009608A8"/>
    <w:rsid w:val="00960D00"/>
    <w:rsid w:val="0096166D"/>
    <w:rsid w:val="0096289C"/>
    <w:rsid w:val="009638B6"/>
    <w:rsid w:val="009638B7"/>
    <w:rsid w:val="00963B88"/>
    <w:rsid w:val="009649B0"/>
    <w:rsid w:val="00965206"/>
    <w:rsid w:val="00965938"/>
    <w:rsid w:val="00965C2A"/>
    <w:rsid w:val="009666A3"/>
    <w:rsid w:val="00966A42"/>
    <w:rsid w:val="00966AE2"/>
    <w:rsid w:val="0096738B"/>
    <w:rsid w:val="009704C5"/>
    <w:rsid w:val="00970AB1"/>
    <w:rsid w:val="00970F8D"/>
    <w:rsid w:val="00971B1F"/>
    <w:rsid w:val="0097277B"/>
    <w:rsid w:val="0097387F"/>
    <w:rsid w:val="009740FE"/>
    <w:rsid w:val="0097428E"/>
    <w:rsid w:val="009748C0"/>
    <w:rsid w:val="00974E5D"/>
    <w:rsid w:val="00974FD5"/>
    <w:rsid w:val="00975963"/>
    <w:rsid w:val="00975BD8"/>
    <w:rsid w:val="00976A8B"/>
    <w:rsid w:val="00976CA2"/>
    <w:rsid w:val="009779FD"/>
    <w:rsid w:val="00980CA1"/>
    <w:rsid w:val="00980D88"/>
    <w:rsid w:val="00980DD7"/>
    <w:rsid w:val="00980F1E"/>
    <w:rsid w:val="00981725"/>
    <w:rsid w:val="00982C52"/>
    <w:rsid w:val="00982D6D"/>
    <w:rsid w:val="00983044"/>
    <w:rsid w:val="009834B4"/>
    <w:rsid w:val="00983DF7"/>
    <w:rsid w:val="00983ED9"/>
    <w:rsid w:val="00984EFD"/>
    <w:rsid w:val="0098587B"/>
    <w:rsid w:val="00986CA8"/>
    <w:rsid w:val="00986D51"/>
    <w:rsid w:val="00986D8D"/>
    <w:rsid w:val="00986EDF"/>
    <w:rsid w:val="009900EA"/>
    <w:rsid w:val="009902FD"/>
    <w:rsid w:val="00990C74"/>
    <w:rsid w:val="00991A8B"/>
    <w:rsid w:val="009922FF"/>
    <w:rsid w:val="0099232B"/>
    <w:rsid w:val="00992732"/>
    <w:rsid w:val="0099291D"/>
    <w:rsid w:val="00992AB8"/>
    <w:rsid w:val="00993480"/>
    <w:rsid w:val="00993E0E"/>
    <w:rsid w:val="0099432D"/>
    <w:rsid w:val="0099472C"/>
    <w:rsid w:val="009954FA"/>
    <w:rsid w:val="00995EF1"/>
    <w:rsid w:val="00996FD0"/>
    <w:rsid w:val="00997208"/>
    <w:rsid w:val="009A0542"/>
    <w:rsid w:val="009A145C"/>
    <w:rsid w:val="009A1527"/>
    <w:rsid w:val="009A2037"/>
    <w:rsid w:val="009A214B"/>
    <w:rsid w:val="009A22AF"/>
    <w:rsid w:val="009A2983"/>
    <w:rsid w:val="009A2B6D"/>
    <w:rsid w:val="009A336B"/>
    <w:rsid w:val="009A339F"/>
    <w:rsid w:val="009A36E8"/>
    <w:rsid w:val="009A37F3"/>
    <w:rsid w:val="009A3B8A"/>
    <w:rsid w:val="009A40AD"/>
    <w:rsid w:val="009A51D3"/>
    <w:rsid w:val="009A554B"/>
    <w:rsid w:val="009A6977"/>
    <w:rsid w:val="009A6AD6"/>
    <w:rsid w:val="009A6BC9"/>
    <w:rsid w:val="009A7724"/>
    <w:rsid w:val="009B0C06"/>
    <w:rsid w:val="009B2302"/>
    <w:rsid w:val="009B2870"/>
    <w:rsid w:val="009B30BD"/>
    <w:rsid w:val="009B3C2C"/>
    <w:rsid w:val="009B456E"/>
    <w:rsid w:val="009B5397"/>
    <w:rsid w:val="009B5901"/>
    <w:rsid w:val="009B6169"/>
    <w:rsid w:val="009B676E"/>
    <w:rsid w:val="009B712D"/>
    <w:rsid w:val="009C09EE"/>
    <w:rsid w:val="009C0FFB"/>
    <w:rsid w:val="009C1172"/>
    <w:rsid w:val="009C271C"/>
    <w:rsid w:val="009C3AA7"/>
    <w:rsid w:val="009C4447"/>
    <w:rsid w:val="009C4C32"/>
    <w:rsid w:val="009C592B"/>
    <w:rsid w:val="009C5E97"/>
    <w:rsid w:val="009C5F19"/>
    <w:rsid w:val="009C7297"/>
    <w:rsid w:val="009C7558"/>
    <w:rsid w:val="009D120A"/>
    <w:rsid w:val="009D182D"/>
    <w:rsid w:val="009D187C"/>
    <w:rsid w:val="009D40CF"/>
    <w:rsid w:val="009D449D"/>
    <w:rsid w:val="009D55A8"/>
    <w:rsid w:val="009D5A1A"/>
    <w:rsid w:val="009D68C2"/>
    <w:rsid w:val="009D7521"/>
    <w:rsid w:val="009D7640"/>
    <w:rsid w:val="009D79C6"/>
    <w:rsid w:val="009D7E9E"/>
    <w:rsid w:val="009E02A7"/>
    <w:rsid w:val="009E08F2"/>
    <w:rsid w:val="009E153F"/>
    <w:rsid w:val="009E1814"/>
    <w:rsid w:val="009E1CA8"/>
    <w:rsid w:val="009E2028"/>
    <w:rsid w:val="009E2A00"/>
    <w:rsid w:val="009E3134"/>
    <w:rsid w:val="009E31F5"/>
    <w:rsid w:val="009E44EE"/>
    <w:rsid w:val="009E4B20"/>
    <w:rsid w:val="009E5992"/>
    <w:rsid w:val="009E5E7E"/>
    <w:rsid w:val="009E6081"/>
    <w:rsid w:val="009E699F"/>
    <w:rsid w:val="009E750C"/>
    <w:rsid w:val="009E76F8"/>
    <w:rsid w:val="009F038E"/>
    <w:rsid w:val="009F10BF"/>
    <w:rsid w:val="009F195E"/>
    <w:rsid w:val="009F1A41"/>
    <w:rsid w:val="009F1D99"/>
    <w:rsid w:val="009F2407"/>
    <w:rsid w:val="009F641A"/>
    <w:rsid w:val="009F6935"/>
    <w:rsid w:val="009F79D0"/>
    <w:rsid w:val="009F7C13"/>
    <w:rsid w:val="00A00659"/>
    <w:rsid w:val="00A00689"/>
    <w:rsid w:val="00A012EF"/>
    <w:rsid w:val="00A01982"/>
    <w:rsid w:val="00A01A55"/>
    <w:rsid w:val="00A01AC0"/>
    <w:rsid w:val="00A02003"/>
    <w:rsid w:val="00A02779"/>
    <w:rsid w:val="00A028FB"/>
    <w:rsid w:val="00A039DA"/>
    <w:rsid w:val="00A045E2"/>
    <w:rsid w:val="00A04ADE"/>
    <w:rsid w:val="00A056E5"/>
    <w:rsid w:val="00A05ADE"/>
    <w:rsid w:val="00A05D2E"/>
    <w:rsid w:val="00A07C35"/>
    <w:rsid w:val="00A108B9"/>
    <w:rsid w:val="00A10DD1"/>
    <w:rsid w:val="00A12078"/>
    <w:rsid w:val="00A12252"/>
    <w:rsid w:val="00A12F2B"/>
    <w:rsid w:val="00A1341F"/>
    <w:rsid w:val="00A14EDC"/>
    <w:rsid w:val="00A158C9"/>
    <w:rsid w:val="00A15DE9"/>
    <w:rsid w:val="00A1683D"/>
    <w:rsid w:val="00A173A6"/>
    <w:rsid w:val="00A20AF4"/>
    <w:rsid w:val="00A20CC5"/>
    <w:rsid w:val="00A213CD"/>
    <w:rsid w:val="00A218E5"/>
    <w:rsid w:val="00A21CAB"/>
    <w:rsid w:val="00A21CE3"/>
    <w:rsid w:val="00A21DC9"/>
    <w:rsid w:val="00A2266D"/>
    <w:rsid w:val="00A229C3"/>
    <w:rsid w:val="00A22DC5"/>
    <w:rsid w:val="00A2314E"/>
    <w:rsid w:val="00A2340C"/>
    <w:rsid w:val="00A24700"/>
    <w:rsid w:val="00A24F8D"/>
    <w:rsid w:val="00A251E5"/>
    <w:rsid w:val="00A25A83"/>
    <w:rsid w:val="00A25A91"/>
    <w:rsid w:val="00A25B8E"/>
    <w:rsid w:val="00A25D1E"/>
    <w:rsid w:val="00A26F71"/>
    <w:rsid w:val="00A27D4F"/>
    <w:rsid w:val="00A30015"/>
    <w:rsid w:val="00A3062B"/>
    <w:rsid w:val="00A3153A"/>
    <w:rsid w:val="00A324E6"/>
    <w:rsid w:val="00A326D6"/>
    <w:rsid w:val="00A328DB"/>
    <w:rsid w:val="00A33363"/>
    <w:rsid w:val="00A33575"/>
    <w:rsid w:val="00A3359B"/>
    <w:rsid w:val="00A33624"/>
    <w:rsid w:val="00A345B5"/>
    <w:rsid w:val="00A34CEC"/>
    <w:rsid w:val="00A35CB1"/>
    <w:rsid w:val="00A35F02"/>
    <w:rsid w:val="00A3625C"/>
    <w:rsid w:val="00A36D67"/>
    <w:rsid w:val="00A36D6B"/>
    <w:rsid w:val="00A36D81"/>
    <w:rsid w:val="00A36FC2"/>
    <w:rsid w:val="00A37570"/>
    <w:rsid w:val="00A40E6F"/>
    <w:rsid w:val="00A40EF3"/>
    <w:rsid w:val="00A41728"/>
    <w:rsid w:val="00A43017"/>
    <w:rsid w:val="00A4344E"/>
    <w:rsid w:val="00A43626"/>
    <w:rsid w:val="00A43C31"/>
    <w:rsid w:val="00A44546"/>
    <w:rsid w:val="00A44A9D"/>
    <w:rsid w:val="00A45CD4"/>
    <w:rsid w:val="00A460B5"/>
    <w:rsid w:val="00A461DB"/>
    <w:rsid w:val="00A4637D"/>
    <w:rsid w:val="00A46677"/>
    <w:rsid w:val="00A46A4B"/>
    <w:rsid w:val="00A474B2"/>
    <w:rsid w:val="00A5023F"/>
    <w:rsid w:val="00A50411"/>
    <w:rsid w:val="00A5093A"/>
    <w:rsid w:val="00A50A52"/>
    <w:rsid w:val="00A52814"/>
    <w:rsid w:val="00A5311A"/>
    <w:rsid w:val="00A53CDF"/>
    <w:rsid w:val="00A53FD8"/>
    <w:rsid w:val="00A547C7"/>
    <w:rsid w:val="00A5496B"/>
    <w:rsid w:val="00A54C5E"/>
    <w:rsid w:val="00A556AA"/>
    <w:rsid w:val="00A56626"/>
    <w:rsid w:val="00A56818"/>
    <w:rsid w:val="00A571EE"/>
    <w:rsid w:val="00A57CB7"/>
    <w:rsid w:val="00A613CA"/>
    <w:rsid w:val="00A61C2B"/>
    <w:rsid w:val="00A624B4"/>
    <w:rsid w:val="00A62A50"/>
    <w:rsid w:val="00A6353A"/>
    <w:rsid w:val="00A639CF"/>
    <w:rsid w:val="00A63C10"/>
    <w:rsid w:val="00A64172"/>
    <w:rsid w:val="00A64212"/>
    <w:rsid w:val="00A653EE"/>
    <w:rsid w:val="00A66176"/>
    <w:rsid w:val="00A67AB8"/>
    <w:rsid w:val="00A70C48"/>
    <w:rsid w:val="00A726B3"/>
    <w:rsid w:val="00A73234"/>
    <w:rsid w:val="00A73971"/>
    <w:rsid w:val="00A74D17"/>
    <w:rsid w:val="00A7509B"/>
    <w:rsid w:val="00A75833"/>
    <w:rsid w:val="00A7587A"/>
    <w:rsid w:val="00A75CA6"/>
    <w:rsid w:val="00A76610"/>
    <w:rsid w:val="00A76E9E"/>
    <w:rsid w:val="00A77170"/>
    <w:rsid w:val="00A771B4"/>
    <w:rsid w:val="00A80A36"/>
    <w:rsid w:val="00A80CEF"/>
    <w:rsid w:val="00A80D20"/>
    <w:rsid w:val="00A81977"/>
    <w:rsid w:val="00A8202F"/>
    <w:rsid w:val="00A824C4"/>
    <w:rsid w:val="00A8421C"/>
    <w:rsid w:val="00A8749B"/>
    <w:rsid w:val="00A87F77"/>
    <w:rsid w:val="00A90DDB"/>
    <w:rsid w:val="00A9158A"/>
    <w:rsid w:val="00A91EB1"/>
    <w:rsid w:val="00A924AF"/>
    <w:rsid w:val="00A93A8B"/>
    <w:rsid w:val="00A9400F"/>
    <w:rsid w:val="00A9423F"/>
    <w:rsid w:val="00A95EDB"/>
    <w:rsid w:val="00A96AB4"/>
    <w:rsid w:val="00A96D45"/>
    <w:rsid w:val="00A96F05"/>
    <w:rsid w:val="00AA0CD0"/>
    <w:rsid w:val="00AA0FF9"/>
    <w:rsid w:val="00AA1D52"/>
    <w:rsid w:val="00AA43C2"/>
    <w:rsid w:val="00AA455B"/>
    <w:rsid w:val="00AA4730"/>
    <w:rsid w:val="00AA5BDE"/>
    <w:rsid w:val="00AA6357"/>
    <w:rsid w:val="00AA6AC8"/>
    <w:rsid w:val="00AA7C0A"/>
    <w:rsid w:val="00AB07B5"/>
    <w:rsid w:val="00AB1044"/>
    <w:rsid w:val="00AB2137"/>
    <w:rsid w:val="00AB271A"/>
    <w:rsid w:val="00AB2C78"/>
    <w:rsid w:val="00AB3355"/>
    <w:rsid w:val="00AB344F"/>
    <w:rsid w:val="00AB35B3"/>
    <w:rsid w:val="00AB3C39"/>
    <w:rsid w:val="00AB4FC2"/>
    <w:rsid w:val="00AB5F2A"/>
    <w:rsid w:val="00AB60AA"/>
    <w:rsid w:val="00AB60B8"/>
    <w:rsid w:val="00AB69E4"/>
    <w:rsid w:val="00AB74A5"/>
    <w:rsid w:val="00AB7939"/>
    <w:rsid w:val="00AC2819"/>
    <w:rsid w:val="00AC389D"/>
    <w:rsid w:val="00AC3AC1"/>
    <w:rsid w:val="00AC3C14"/>
    <w:rsid w:val="00AC4436"/>
    <w:rsid w:val="00AC4532"/>
    <w:rsid w:val="00AC4A95"/>
    <w:rsid w:val="00AC500F"/>
    <w:rsid w:val="00AC64EC"/>
    <w:rsid w:val="00AC696C"/>
    <w:rsid w:val="00AC6E63"/>
    <w:rsid w:val="00AC7089"/>
    <w:rsid w:val="00AC72DE"/>
    <w:rsid w:val="00AC79E9"/>
    <w:rsid w:val="00AD0855"/>
    <w:rsid w:val="00AD090C"/>
    <w:rsid w:val="00AD0C41"/>
    <w:rsid w:val="00AD17A5"/>
    <w:rsid w:val="00AD28BE"/>
    <w:rsid w:val="00AD2AE9"/>
    <w:rsid w:val="00AD455C"/>
    <w:rsid w:val="00AD45A4"/>
    <w:rsid w:val="00AD4A9D"/>
    <w:rsid w:val="00AD4E30"/>
    <w:rsid w:val="00AD5103"/>
    <w:rsid w:val="00AD5264"/>
    <w:rsid w:val="00AD5725"/>
    <w:rsid w:val="00AD5A71"/>
    <w:rsid w:val="00AD5E93"/>
    <w:rsid w:val="00AD60FA"/>
    <w:rsid w:val="00AD655A"/>
    <w:rsid w:val="00AD6881"/>
    <w:rsid w:val="00AE1307"/>
    <w:rsid w:val="00AE26C6"/>
    <w:rsid w:val="00AE32A3"/>
    <w:rsid w:val="00AE43D8"/>
    <w:rsid w:val="00AE4AE2"/>
    <w:rsid w:val="00AE5E9A"/>
    <w:rsid w:val="00AE6ACE"/>
    <w:rsid w:val="00AE7F28"/>
    <w:rsid w:val="00AE7F60"/>
    <w:rsid w:val="00AF0DD7"/>
    <w:rsid w:val="00AF10BD"/>
    <w:rsid w:val="00AF1421"/>
    <w:rsid w:val="00AF1C4F"/>
    <w:rsid w:val="00AF22AE"/>
    <w:rsid w:val="00AF2CAC"/>
    <w:rsid w:val="00AF2D2E"/>
    <w:rsid w:val="00AF3246"/>
    <w:rsid w:val="00AF34B3"/>
    <w:rsid w:val="00AF422B"/>
    <w:rsid w:val="00AF439F"/>
    <w:rsid w:val="00AF4692"/>
    <w:rsid w:val="00AF4DDA"/>
    <w:rsid w:val="00AF559B"/>
    <w:rsid w:val="00AF5E5D"/>
    <w:rsid w:val="00AF626B"/>
    <w:rsid w:val="00AF65E5"/>
    <w:rsid w:val="00AF7511"/>
    <w:rsid w:val="00AF7D8A"/>
    <w:rsid w:val="00B008B8"/>
    <w:rsid w:val="00B04B65"/>
    <w:rsid w:val="00B05BA0"/>
    <w:rsid w:val="00B06AA6"/>
    <w:rsid w:val="00B0713A"/>
    <w:rsid w:val="00B10917"/>
    <w:rsid w:val="00B119A4"/>
    <w:rsid w:val="00B119BE"/>
    <w:rsid w:val="00B12643"/>
    <w:rsid w:val="00B13077"/>
    <w:rsid w:val="00B130CE"/>
    <w:rsid w:val="00B13888"/>
    <w:rsid w:val="00B138CB"/>
    <w:rsid w:val="00B151EA"/>
    <w:rsid w:val="00B1554B"/>
    <w:rsid w:val="00B1619D"/>
    <w:rsid w:val="00B175D5"/>
    <w:rsid w:val="00B17A98"/>
    <w:rsid w:val="00B17FC8"/>
    <w:rsid w:val="00B20322"/>
    <w:rsid w:val="00B2086A"/>
    <w:rsid w:val="00B220CC"/>
    <w:rsid w:val="00B22988"/>
    <w:rsid w:val="00B22B7E"/>
    <w:rsid w:val="00B23D19"/>
    <w:rsid w:val="00B24AB7"/>
    <w:rsid w:val="00B24CE8"/>
    <w:rsid w:val="00B26322"/>
    <w:rsid w:val="00B27341"/>
    <w:rsid w:val="00B27451"/>
    <w:rsid w:val="00B3000A"/>
    <w:rsid w:val="00B301EE"/>
    <w:rsid w:val="00B30290"/>
    <w:rsid w:val="00B31527"/>
    <w:rsid w:val="00B32716"/>
    <w:rsid w:val="00B331ED"/>
    <w:rsid w:val="00B33C84"/>
    <w:rsid w:val="00B34151"/>
    <w:rsid w:val="00B34FD5"/>
    <w:rsid w:val="00B35C1E"/>
    <w:rsid w:val="00B37582"/>
    <w:rsid w:val="00B375EA"/>
    <w:rsid w:val="00B3799F"/>
    <w:rsid w:val="00B37B78"/>
    <w:rsid w:val="00B40711"/>
    <w:rsid w:val="00B40B94"/>
    <w:rsid w:val="00B410E5"/>
    <w:rsid w:val="00B41291"/>
    <w:rsid w:val="00B41604"/>
    <w:rsid w:val="00B418E3"/>
    <w:rsid w:val="00B429A2"/>
    <w:rsid w:val="00B42FCF"/>
    <w:rsid w:val="00B437E0"/>
    <w:rsid w:val="00B43BC8"/>
    <w:rsid w:val="00B442D4"/>
    <w:rsid w:val="00B4489A"/>
    <w:rsid w:val="00B44ADA"/>
    <w:rsid w:val="00B45185"/>
    <w:rsid w:val="00B45A09"/>
    <w:rsid w:val="00B46614"/>
    <w:rsid w:val="00B466A1"/>
    <w:rsid w:val="00B46B2E"/>
    <w:rsid w:val="00B46F57"/>
    <w:rsid w:val="00B46FC5"/>
    <w:rsid w:val="00B4722F"/>
    <w:rsid w:val="00B47AF2"/>
    <w:rsid w:val="00B50EA0"/>
    <w:rsid w:val="00B51645"/>
    <w:rsid w:val="00B52385"/>
    <w:rsid w:val="00B5287D"/>
    <w:rsid w:val="00B54064"/>
    <w:rsid w:val="00B549EF"/>
    <w:rsid w:val="00B55805"/>
    <w:rsid w:val="00B565DE"/>
    <w:rsid w:val="00B56AB4"/>
    <w:rsid w:val="00B5715F"/>
    <w:rsid w:val="00B60DB1"/>
    <w:rsid w:val="00B62C80"/>
    <w:rsid w:val="00B62E29"/>
    <w:rsid w:val="00B63D22"/>
    <w:rsid w:val="00B64223"/>
    <w:rsid w:val="00B6503A"/>
    <w:rsid w:val="00B65458"/>
    <w:rsid w:val="00B6575B"/>
    <w:rsid w:val="00B6644D"/>
    <w:rsid w:val="00B67B1B"/>
    <w:rsid w:val="00B70504"/>
    <w:rsid w:val="00B70670"/>
    <w:rsid w:val="00B70F1B"/>
    <w:rsid w:val="00B7138A"/>
    <w:rsid w:val="00B71D54"/>
    <w:rsid w:val="00B725A6"/>
    <w:rsid w:val="00B72FA1"/>
    <w:rsid w:val="00B73244"/>
    <w:rsid w:val="00B735C6"/>
    <w:rsid w:val="00B73C0A"/>
    <w:rsid w:val="00B740D9"/>
    <w:rsid w:val="00B74ADA"/>
    <w:rsid w:val="00B75C98"/>
    <w:rsid w:val="00B765E7"/>
    <w:rsid w:val="00B769E9"/>
    <w:rsid w:val="00B76FC2"/>
    <w:rsid w:val="00B804A4"/>
    <w:rsid w:val="00B81128"/>
    <w:rsid w:val="00B81C7E"/>
    <w:rsid w:val="00B8277E"/>
    <w:rsid w:val="00B82D04"/>
    <w:rsid w:val="00B839FE"/>
    <w:rsid w:val="00B83B2F"/>
    <w:rsid w:val="00B83C51"/>
    <w:rsid w:val="00B84253"/>
    <w:rsid w:val="00B84373"/>
    <w:rsid w:val="00B84F65"/>
    <w:rsid w:val="00B85402"/>
    <w:rsid w:val="00B8569E"/>
    <w:rsid w:val="00B857A8"/>
    <w:rsid w:val="00B879C6"/>
    <w:rsid w:val="00B87AF7"/>
    <w:rsid w:val="00B90168"/>
    <w:rsid w:val="00B917FF"/>
    <w:rsid w:val="00B91D35"/>
    <w:rsid w:val="00B91F41"/>
    <w:rsid w:val="00B92533"/>
    <w:rsid w:val="00B927B1"/>
    <w:rsid w:val="00B933F4"/>
    <w:rsid w:val="00B93BB2"/>
    <w:rsid w:val="00B94C89"/>
    <w:rsid w:val="00B95EA6"/>
    <w:rsid w:val="00B96658"/>
    <w:rsid w:val="00B96D0F"/>
    <w:rsid w:val="00B97574"/>
    <w:rsid w:val="00B97A90"/>
    <w:rsid w:val="00BA08C6"/>
    <w:rsid w:val="00BA1FA1"/>
    <w:rsid w:val="00BA24F9"/>
    <w:rsid w:val="00BA2776"/>
    <w:rsid w:val="00BA2AA6"/>
    <w:rsid w:val="00BA4356"/>
    <w:rsid w:val="00BA466B"/>
    <w:rsid w:val="00BA48D1"/>
    <w:rsid w:val="00BA541D"/>
    <w:rsid w:val="00BA7355"/>
    <w:rsid w:val="00BA73C1"/>
    <w:rsid w:val="00BA7AAE"/>
    <w:rsid w:val="00BA7EB1"/>
    <w:rsid w:val="00BB10D9"/>
    <w:rsid w:val="00BB2547"/>
    <w:rsid w:val="00BB3614"/>
    <w:rsid w:val="00BB4787"/>
    <w:rsid w:val="00BB49ED"/>
    <w:rsid w:val="00BB4BF9"/>
    <w:rsid w:val="00BB5C4B"/>
    <w:rsid w:val="00BB6B7A"/>
    <w:rsid w:val="00BB6D4D"/>
    <w:rsid w:val="00BC0DD8"/>
    <w:rsid w:val="00BC137D"/>
    <w:rsid w:val="00BC1391"/>
    <w:rsid w:val="00BC1E27"/>
    <w:rsid w:val="00BC230B"/>
    <w:rsid w:val="00BC2F63"/>
    <w:rsid w:val="00BC359A"/>
    <w:rsid w:val="00BC4110"/>
    <w:rsid w:val="00BC6C7B"/>
    <w:rsid w:val="00BC6D18"/>
    <w:rsid w:val="00BC759B"/>
    <w:rsid w:val="00BD2E61"/>
    <w:rsid w:val="00BD42F7"/>
    <w:rsid w:val="00BD505B"/>
    <w:rsid w:val="00BD5855"/>
    <w:rsid w:val="00BD58F1"/>
    <w:rsid w:val="00BD5E31"/>
    <w:rsid w:val="00BD611F"/>
    <w:rsid w:val="00BD750D"/>
    <w:rsid w:val="00BE01C5"/>
    <w:rsid w:val="00BE2BF6"/>
    <w:rsid w:val="00BE4421"/>
    <w:rsid w:val="00BE5CB4"/>
    <w:rsid w:val="00BE5E99"/>
    <w:rsid w:val="00BE615E"/>
    <w:rsid w:val="00BE648C"/>
    <w:rsid w:val="00BE68D2"/>
    <w:rsid w:val="00BE716F"/>
    <w:rsid w:val="00BE74BB"/>
    <w:rsid w:val="00BE7D1D"/>
    <w:rsid w:val="00BF0140"/>
    <w:rsid w:val="00BF0217"/>
    <w:rsid w:val="00BF0A21"/>
    <w:rsid w:val="00BF0FFF"/>
    <w:rsid w:val="00BF1868"/>
    <w:rsid w:val="00BF2476"/>
    <w:rsid w:val="00BF302D"/>
    <w:rsid w:val="00BF4F43"/>
    <w:rsid w:val="00BF5274"/>
    <w:rsid w:val="00BF58F4"/>
    <w:rsid w:val="00BF5EA6"/>
    <w:rsid w:val="00C005BA"/>
    <w:rsid w:val="00C00B62"/>
    <w:rsid w:val="00C00C35"/>
    <w:rsid w:val="00C01DE4"/>
    <w:rsid w:val="00C01FD9"/>
    <w:rsid w:val="00C03AC2"/>
    <w:rsid w:val="00C03B3A"/>
    <w:rsid w:val="00C03D94"/>
    <w:rsid w:val="00C04213"/>
    <w:rsid w:val="00C0481F"/>
    <w:rsid w:val="00C0490C"/>
    <w:rsid w:val="00C056A6"/>
    <w:rsid w:val="00C05E69"/>
    <w:rsid w:val="00C06879"/>
    <w:rsid w:val="00C068CC"/>
    <w:rsid w:val="00C069E6"/>
    <w:rsid w:val="00C076A8"/>
    <w:rsid w:val="00C077BF"/>
    <w:rsid w:val="00C10958"/>
    <w:rsid w:val="00C10CCC"/>
    <w:rsid w:val="00C11055"/>
    <w:rsid w:val="00C11183"/>
    <w:rsid w:val="00C11917"/>
    <w:rsid w:val="00C11B79"/>
    <w:rsid w:val="00C123F4"/>
    <w:rsid w:val="00C127A4"/>
    <w:rsid w:val="00C129B2"/>
    <w:rsid w:val="00C13450"/>
    <w:rsid w:val="00C13781"/>
    <w:rsid w:val="00C1380E"/>
    <w:rsid w:val="00C1388D"/>
    <w:rsid w:val="00C14095"/>
    <w:rsid w:val="00C14861"/>
    <w:rsid w:val="00C14B85"/>
    <w:rsid w:val="00C15210"/>
    <w:rsid w:val="00C154E5"/>
    <w:rsid w:val="00C1566D"/>
    <w:rsid w:val="00C156F9"/>
    <w:rsid w:val="00C15D75"/>
    <w:rsid w:val="00C16A3F"/>
    <w:rsid w:val="00C205E8"/>
    <w:rsid w:val="00C21B80"/>
    <w:rsid w:val="00C222B5"/>
    <w:rsid w:val="00C23009"/>
    <w:rsid w:val="00C23102"/>
    <w:rsid w:val="00C241BA"/>
    <w:rsid w:val="00C24E9C"/>
    <w:rsid w:val="00C25A38"/>
    <w:rsid w:val="00C25F04"/>
    <w:rsid w:val="00C267D0"/>
    <w:rsid w:val="00C27468"/>
    <w:rsid w:val="00C2768D"/>
    <w:rsid w:val="00C3156A"/>
    <w:rsid w:val="00C31956"/>
    <w:rsid w:val="00C324F4"/>
    <w:rsid w:val="00C32612"/>
    <w:rsid w:val="00C32936"/>
    <w:rsid w:val="00C32DD0"/>
    <w:rsid w:val="00C3388B"/>
    <w:rsid w:val="00C348A6"/>
    <w:rsid w:val="00C34EB8"/>
    <w:rsid w:val="00C366BE"/>
    <w:rsid w:val="00C3750B"/>
    <w:rsid w:val="00C432AC"/>
    <w:rsid w:val="00C43E94"/>
    <w:rsid w:val="00C4436F"/>
    <w:rsid w:val="00C4552B"/>
    <w:rsid w:val="00C45AA9"/>
    <w:rsid w:val="00C45D3B"/>
    <w:rsid w:val="00C466BC"/>
    <w:rsid w:val="00C46A81"/>
    <w:rsid w:val="00C46DB9"/>
    <w:rsid w:val="00C50EB2"/>
    <w:rsid w:val="00C51336"/>
    <w:rsid w:val="00C5145C"/>
    <w:rsid w:val="00C524B4"/>
    <w:rsid w:val="00C52522"/>
    <w:rsid w:val="00C52719"/>
    <w:rsid w:val="00C5296D"/>
    <w:rsid w:val="00C53596"/>
    <w:rsid w:val="00C54CFC"/>
    <w:rsid w:val="00C55334"/>
    <w:rsid w:val="00C5616B"/>
    <w:rsid w:val="00C57AF8"/>
    <w:rsid w:val="00C57EA0"/>
    <w:rsid w:val="00C60D1A"/>
    <w:rsid w:val="00C61889"/>
    <w:rsid w:val="00C61F40"/>
    <w:rsid w:val="00C6273A"/>
    <w:rsid w:val="00C638CD"/>
    <w:rsid w:val="00C64CCC"/>
    <w:rsid w:val="00C65194"/>
    <w:rsid w:val="00C65CD4"/>
    <w:rsid w:val="00C6757C"/>
    <w:rsid w:val="00C67654"/>
    <w:rsid w:val="00C700B6"/>
    <w:rsid w:val="00C70B49"/>
    <w:rsid w:val="00C71891"/>
    <w:rsid w:val="00C71C18"/>
    <w:rsid w:val="00C7376E"/>
    <w:rsid w:val="00C74457"/>
    <w:rsid w:val="00C74573"/>
    <w:rsid w:val="00C7545D"/>
    <w:rsid w:val="00C756E5"/>
    <w:rsid w:val="00C75F9C"/>
    <w:rsid w:val="00C76BE0"/>
    <w:rsid w:val="00C8246B"/>
    <w:rsid w:val="00C832D9"/>
    <w:rsid w:val="00C833D7"/>
    <w:rsid w:val="00C83836"/>
    <w:rsid w:val="00C84009"/>
    <w:rsid w:val="00C84E74"/>
    <w:rsid w:val="00C8521F"/>
    <w:rsid w:val="00C8542B"/>
    <w:rsid w:val="00C85A12"/>
    <w:rsid w:val="00C8667F"/>
    <w:rsid w:val="00C86FF4"/>
    <w:rsid w:val="00C900D4"/>
    <w:rsid w:val="00C90E83"/>
    <w:rsid w:val="00C92F15"/>
    <w:rsid w:val="00C93120"/>
    <w:rsid w:val="00C937DA"/>
    <w:rsid w:val="00C95B1E"/>
    <w:rsid w:val="00C95E9F"/>
    <w:rsid w:val="00C96884"/>
    <w:rsid w:val="00C97022"/>
    <w:rsid w:val="00C975E2"/>
    <w:rsid w:val="00C977BF"/>
    <w:rsid w:val="00C97B5D"/>
    <w:rsid w:val="00CA0895"/>
    <w:rsid w:val="00CA0F17"/>
    <w:rsid w:val="00CA1336"/>
    <w:rsid w:val="00CA1851"/>
    <w:rsid w:val="00CA2CA2"/>
    <w:rsid w:val="00CA311E"/>
    <w:rsid w:val="00CA3356"/>
    <w:rsid w:val="00CA34B9"/>
    <w:rsid w:val="00CA5132"/>
    <w:rsid w:val="00CA5E92"/>
    <w:rsid w:val="00CA6B6E"/>
    <w:rsid w:val="00CA7C1A"/>
    <w:rsid w:val="00CB0695"/>
    <w:rsid w:val="00CB0809"/>
    <w:rsid w:val="00CB0C85"/>
    <w:rsid w:val="00CB0EF7"/>
    <w:rsid w:val="00CB12E8"/>
    <w:rsid w:val="00CB221D"/>
    <w:rsid w:val="00CB2A0C"/>
    <w:rsid w:val="00CB3FBF"/>
    <w:rsid w:val="00CB4FE6"/>
    <w:rsid w:val="00CB5576"/>
    <w:rsid w:val="00CB7B27"/>
    <w:rsid w:val="00CB7C2B"/>
    <w:rsid w:val="00CC0176"/>
    <w:rsid w:val="00CC0229"/>
    <w:rsid w:val="00CC06EE"/>
    <w:rsid w:val="00CC072D"/>
    <w:rsid w:val="00CC0B35"/>
    <w:rsid w:val="00CC1A4C"/>
    <w:rsid w:val="00CC3ABB"/>
    <w:rsid w:val="00CC4D94"/>
    <w:rsid w:val="00CC520B"/>
    <w:rsid w:val="00CC5901"/>
    <w:rsid w:val="00CC5F4A"/>
    <w:rsid w:val="00CC6C03"/>
    <w:rsid w:val="00CD246B"/>
    <w:rsid w:val="00CD2A75"/>
    <w:rsid w:val="00CD32EE"/>
    <w:rsid w:val="00CD426A"/>
    <w:rsid w:val="00CD5CD6"/>
    <w:rsid w:val="00CD5F91"/>
    <w:rsid w:val="00CD701E"/>
    <w:rsid w:val="00CE0545"/>
    <w:rsid w:val="00CE0C71"/>
    <w:rsid w:val="00CE1C77"/>
    <w:rsid w:val="00CE21E3"/>
    <w:rsid w:val="00CE25BF"/>
    <w:rsid w:val="00CE2A9E"/>
    <w:rsid w:val="00CE354D"/>
    <w:rsid w:val="00CE384A"/>
    <w:rsid w:val="00CE51F8"/>
    <w:rsid w:val="00CE52EC"/>
    <w:rsid w:val="00CE5D20"/>
    <w:rsid w:val="00CE755B"/>
    <w:rsid w:val="00CE77E9"/>
    <w:rsid w:val="00CF04DF"/>
    <w:rsid w:val="00CF0681"/>
    <w:rsid w:val="00CF0870"/>
    <w:rsid w:val="00CF0BFD"/>
    <w:rsid w:val="00CF0D36"/>
    <w:rsid w:val="00CF158E"/>
    <w:rsid w:val="00CF251F"/>
    <w:rsid w:val="00CF2D40"/>
    <w:rsid w:val="00CF33C9"/>
    <w:rsid w:val="00CF3470"/>
    <w:rsid w:val="00CF34F0"/>
    <w:rsid w:val="00CF36FF"/>
    <w:rsid w:val="00CF3896"/>
    <w:rsid w:val="00CF3B24"/>
    <w:rsid w:val="00CF45AB"/>
    <w:rsid w:val="00CF47ED"/>
    <w:rsid w:val="00CF511E"/>
    <w:rsid w:val="00CF686C"/>
    <w:rsid w:val="00D00579"/>
    <w:rsid w:val="00D0077F"/>
    <w:rsid w:val="00D00F4B"/>
    <w:rsid w:val="00D01F67"/>
    <w:rsid w:val="00D02786"/>
    <w:rsid w:val="00D04CD8"/>
    <w:rsid w:val="00D05E41"/>
    <w:rsid w:val="00D06B2F"/>
    <w:rsid w:val="00D07698"/>
    <w:rsid w:val="00D1059D"/>
    <w:rsid w:val="00D12E8B"/>
    <w:rsid w:val="00D13F95"/>
    <w:rsid w:val="00D160FD"/>
    <w:rsid w:val="00D16646"/>
    <w:rsid w:val="00D17844"/>
    <w:rsid w:val="00D17C8F"/>
    <w:rsid w:val="00D20167"/>
    <w:rsid w:val="00D209F0"/>
    <w:rsid w:val="00D21C65"/>
    <w:rsid w:val="00D22795"/>
    <w:rsid w:val="00D22E20"/>
    <w:rsid w:val="00D235D6"/>
    <w:rsid w:val="00D24AF8"/>
    <w:rsid w:val="00D24E5E"/>
    <w:rsid w:val="00D27139"/>
    <w:rsid w:val="00D27B1A"/>
    <w:rsid w:val="00D301E7"/>
    <w:rsid w:val="00D3027E"/>
    <w:rsid w:val="00D30879"/>
    <w:rsid w:val="00D30E72"/>
    <w:rsid w:val="00D311F7"/>
    <w:rsid w:val="00D31B12"/>
    <w:rsid w:val="00D3242F"/>
    <w:rsid w:val="00D33084"/>
    <w:rsid w:val="00D33500"/>
    <w:rsid w:val="00D33AAC"/>
    <w:rsid w:val="00D34C7C"/>
    <w:rsid w:val="00D34DFF"/>
    <w:rsid w:val="00D35323"/>
    <w:rsid w:val="00D35943"/>
    <w:rsid w:val="00D35A93"/>
    <w:rsid w:val="00D365C8"/>
    <w:rsid w:val="00D36C18"/>
    <w:rsid w:val="00D36FDA"/>
    <w:rsid w:val="00D370BA"/>
    <w:rsid w:val="00D37E5B"/>
    <w:rsid w:val="00D4001D"/>
    <w:rsid w:val="00D408AD"/>
    <w:rsid w:val="00D409D4"/>
    <w:rsid w:val="00D40D40"/>
    <w:rsid w:val="00D41747"/>
    <w:rsid w:val="00D418FE"/>
    <w:rsid w:val="00D4231E"/>
    <w:rsid w:val="00D428C7"/>
    <w:rsid w:val="00D44138"/>
    <w:rsid w:val="00D4461A"/>
    <w:rsid w:val="00D44A9D"/>
    <w:rsid w:val="00D4587B"/>
    <w:rsid w:val="00D45907"/>
    <w:rsid w:val="00D45CAB"/>
    <w:rsid w:val="00D4756E"/>
    <w:rsid w:val="00D47B70"/>
    <w:rsid w:val="00D47F6E"/>
    <w:rsid w:val="00D52667"/>
    <w:rsid w:val="00D52FF9"/>
    <w:rsid w:val="00D53676"/>
    <w:rsid w:val="00D54DE9"/>
    <w:rsid w:val="00D54F9E"/>
    <w:rsid w:val="00D5560E"/>
    <w:rsid w:val="00D5578A"/>
    <w:rsid w:val="00D5603F"/>
    <w:rsid w:val="00D5620D"/>
    <w:rsid w:val="00D568F6"/>
    <w:rsid w:val="00D56C4A"/>
    <w:rsid w:val="00D56CAE"/>
    <w:rsid w:val="00D570A1"/>
    <w:rsid w:val="00D57253"/>
    <w:rsid w:val="00D5743E"/>
    <w:rsid w:val="00D6017F"/>
    <w:rsid w:val="00D6039D"/>
    <w:rsid w:val="00D61053"/>
    <w:rsid w:val="00D617A9"/>
    <w:rsid w:val="00D6186A"/>
    <w:rsid w:val="00D628F8"/>
    <w:rsid w:val="00D63A6E"/>
    <w:rsid w:val="00D64652"/>
    <w:rsid w:val="00D647E8"/>
    <w:rsid w:val="00D65D63"/>
    <w:rsid w:val="00D66CA3"/>
    <w:rsid w:val="00D67363"/>
    <w:rsid w:val="00D674C4"/>
    <w:rsid w:val="00D7020F"/>
    <w:rsid w:val="00D72600"/>
    <w:rsid w:val="00D73964"/>
    <w:rsid w:val="00D73CBC"/>
    <w:rsid w:val="00D73D83"/>
    <w:rsid w:val="00D74042"/>
    <w:rsid w:val="00D74146"/>
    <w:rsid w:val="00D741E7"/>
    <w:rsid w:val="00D74855"/>
    <w:rsid w:val="00D75260"/>
    <w:rsid w:val="00D769F2"/>
    <w:rsid w:val="00D76A46"/>
    <w:rsid w:val="00D7716E"/>
    <w:rsid w:val="00D771B2"/>
    <w:rsid w:val="00D775F1"/>
    <w:rsid w:val="00D77801"/>
    <w:rsid w:val="00D77BF8"/>
    <w:rsid w:val="00D800CE"/>
    <w:rsid w:val="00D814D4"/>
    <w:rsid w:val="00D834DF"/>
    <w:rsid w:val="00D84006"/>
    <w:rsid w:val="00D84FEE"/>
    <w:rsid w:val="00D853EF"/>
    <w:rsid w:val="00D85935"/>
    <w:rsid w:val="00D85F4F"/>
    <w:rsid w:val="00D864D2"/>
    <w:rsid w:val="00D86659"/>
    <w:rsid w:val="00D8687C"/>
    <w:rsid w:val="00D868C9"/>
    <w:rsid w:val="00D90A3A"/>
    <w:rsid w:val="00D91125"/>
    <w:rsid w:val="00D9140F"/>
    <w:rsid w:val="00D91720"/>
    <w:rsid w:val="00D927B9"/>
    <w:rsid w:val="00D92A9D"/>
    <w:rsid w:val="00D93DDB"/>
    <w:rsid w:val="00D959B4"/>
    <w:rsid w:val="00D9641A"/>
    <w:rsid w:val="00DA1D85"/>
    <w:rsid w:val="00DA23A3"/>
    <w:rsid w:val="00DA299C"/>
    <w:rsid w:val="00DA2E44"/>
    <w:rsid w:val="00DA2EEB"/>
    <w:rsid w:val="00DA35C2"/>
    <w:rsid w:val="00DA4A90"/>
    <w:rsid w:val="00DA5226"/>
    <w:rsid w:val="00DA55AA"/>
    <w:rsid w:val="00DA6A2E"/>
    <w:rsid w:val="00DA6E61"/>
    <w:rsid w:val="00DA7ACD"/>
    <w:rsid w:val="00DA7BC1"/>
    <w:rsid w:val="00DA7EB5"/>
    <w:rsid w:val="00DB0020"/>
    <w:rsid w:val="00DB0676"/>
    <w:rsid w:val="00DB1DB7"/>
    <w:rsid w:val="00DB27C2"/>
    <w:rsid w:val="00DB2A7F"/>
    <w:rsid w:val="00DB41A7"/>
    <w:rsid w:val="00DB6B17"/>
    <w:rsid w:val="00DB6FEF"/>
    <w:rsid w:val="00DB78A3"/>
    <w:rsid w:val="00DB78BA"/>
    <w:rsid w:val="00DC01EB"/>
    <w:rsid w:val="00DC064D"/>
    <w:rsid w:val="00DC3A0A"/>
    <w:rsid w:val="00DC5124"/>
    <w:rsid w:val="00DC5142"/>
    <w:rsid w:val="00DC51A4"/>
    <w:rsid w:val="00DC5757"/>
    <w:rsid w:val="00DC57A8"/>
    <w:rsid w:val="00DC5A24"/>
    <w:rsid w:val="00DC6E2E"/>
    <w:rsid w:val="00DC7F3D"/>
    <w:rsid w:val="00DD1E24"/>
    <w:rsid w:val="00DD55F7"/>
    <w:rsid w:val="00DD5CD6"/>
    <w:rsid w:val="00DD7FA9"/>
    <w:rsid w:val="00DE084F"/>
    <w:rsid w:val="00DE09D5"/>
    <w:rsid w:val="00DE0D9F"/>
    <w:rsid w:val="00DE2286"/>
    <w:rsid w:val="00DE33FF"/>
    <w:rsid w:val="00DE41C1"/>
    <w:rsid w:val="00DE4A46"/>
    <w:rsid w:val="00DE57AA"/>
    <w:rsid w:val="00DE629C"/>
    <w:rsid w:val="00DE65C3"/>
    <w:rsid w:val="00DE6602"/>
    <w:rsid w:val="00DE7008"/>
    <w:rsid w:val="00DE75C6"/>
    <w:rsid w:val="00DF0474"/>
    <w:rsid w:val="00DF057D"/>
    <w:rsid w:val="00DF0D02"/>
    <w:rsid w:val="00DF1DDB"/>
    <w:rsid w:val="00DF2102"/>
    <w:rsid w:val="00DF31A8"/>
    <w:rsid w:val="00DF3F02"/>
    <w:rsid w:val="00DF60ED"/>
    <w:rsid w:val="00DF62A2"/>
    <w:rsid w:val="00DF64E5"/>
    <w:rsid w:val="00DF6D1A"/>
    <w:rsid w:val="00DF6F8B"/>
    <w:rsid w:val="00DF7210"/>
    <w:rsid w:val="00E008ED"/>
    <w:rsid w:val="00E00EA8"/>
    <w:rsid w:val="00E011C0"/>
    <w:rsid w:val="00E011C1"/>
    <w:rsid w:val="00E025FC"/>
    <w:rsid w:val="00E02EF4"/>
    <w:rsid w:val="00E04F5A"/>
    <w:rsid w:val="00E04FC4"/>
    <w:rsid w:val="00E05794"/>
    <w:rsid w:val="00E0606E"/>
    <w:rsid w:val="00E06CA2"/>
    <w:rsid w:val="00E06F6B"/>
    <w:rsid w:val="00E10568"/>
    <w:rsid w:val="00E105FF"/>
    <w:rsid w:val="00E10B6D"/>
    <w:rsid w:val="00E10CE5"/>
    <w:rsid w:val="00E11AE0"/>
    <w:rsid w:val="00E11F15"/>
    <w:rsid w:val="00E1209B"/>
    <w:rsid w:val="00E12E1F"/>
    <w:rsid w:val="00E1387D"/>
    <w:rsid w:val="00E14527"/>
    <w:rsid w:val="00E1481E"/>
    <w:rsid w:val="00E15BA2"/>
    <w:rsid w:val="00E15F58"/>
    <w:rsid w:val="00E16B95"/>
    <w:rsid w:val="00E20AD1"/>
    <w:rsid w:val="00E215D8"/>
    <w:rsid w:val="00E2200C"/>
    <w:rsid w:val="00E221A9"/>
    <w:rsid w:val="00E22925"/>
    <w:rsid w:val="00E22ACB"/>
    <w:rsid w:val="00E244AC"/>
    <w:rsid w:val="00E24AC1"/>
    <w:rsid w:val="00E24AC3"/>
    <w:rsid w:val="00E26674"/>
    <w:rsid w:val="00E2675D"/>
    <w:rsid w:val="00E27FCE"/>
    <w:rsid w:val="00E30DFD"/>
    <w:rsid w:val="00E314C5"/>
    <w:rsid w:val="00E337D7"/>
    <w:rsid w:val="00E338D8"/>
    <w:rsid w:val="00E34448"/>
    <w:rsid w:val="00E3523F"/>
    <w:rsid w:val="00E35A92"/>
    <w:rsid w:val="00E35F42"/>
    <w:rsid w:val="00E3622C"/>
    <w:rsid w:val="00E36814"/>
    <w:rsid w:val="00E368E7"/>
    <w:rsid w:val="00E37637"/>
    <w:rsid w:val="00E40303"/>
    <w:rsid w:val="00E40394"/>
    <w:rsid w:val="00E42FE5"/>
    <w:rsid w:val="00E4404E"/>
    <w:rsid w:val="00E44136"/>
    <w:rsid w:val="00E4441C"/>
    <w:rsid w:val="00E449F6"/>
    <w:rsid w:val="00E453C7"/>
    <w:rsid w:val="00E45510"/>
    <w:rsid w:val="00E4566D"/>
    <w:rsid w:val="00E4604C"/>
    <w:rsid w:val="00E46779"/>
    <w:rsid w:val="00E46C45"/>
    <w:rsid w:val="00E5041B"/>
    <w:rsid w:val="00E50543"/>
    <w:rsid w:val="00E51600"/>
    <w:rsid w:val="00E52024"/>
    <w:rsid w:val="00E5235C"/>
    <w:rsid w:val="00E5267B"/>
    <w:rsid w:val="00E52B43"/>
    <w:rsid w:val="00E52D70"/>
    <w:rsid w:val="00E52E74"/>
    <w:rsid w:val="00E5520E"/>
    <w:rsid w:val="00E5550E"/>
    <w:rsid w:val="00E55B5E"/>
    <w:rsid w:val="00E55F12"/>
    <w:rsid w:val="00E60FC9"/>
    <w:rsid w:val="00E611C8"/>
    <w:rsid w:val="00E613EF"/>
    <w:rsid w:val="00E615CB"/>
    <w:rsid w:val="00E61C92"/>
    <w:rsid w:val="00E631E0"/>
    <w:rsid w:val="00E63632"/>
    <w:rsid w:val="00E6480E"/>
    <w:rsid w:val="00E6494D"/>
    <w:rsid w:val="00E64F90"/>
    <w:rsid w:val="00E65339"/>
    <w:rsid w:val="00E65908"/>
    <w:rsid w:val="00E66AC7"/>
    <w:rsid w:val="00E67765"/>
    <w:rsid w:val="00E70D57"/>
    <w:rsid w:val="00E7132E"/>
    <w:rsid w:val="00E71482"/>
    <w:rsid w:val="00E71DDC"/>
    <w:rsid w:val="00E71F04"/>
    <w:rsid w:val="00E732BD"/>
    <w:rsid w:val="00E732DE"/>
    <w:rsid w:val="00E739F1"/>
    <w:rsid w:val="00E73B08"/>
    <w:rsid w:val="00E73C94"/>
    <w:rsid w:val="00E74B6E"/>
    <w:rsid w:val="00E74E69"/>
    <w:rsid w:val="00E756B4"/>
    <w:rsid w:val="00E7645F"/>
    <w:rsid w:val="00E76ACD"/>
    <w:rsid w:val="00E76DCB"/>
    <w:rsid w:val="00E76E69"/>
    <w:rsid w:val="00E7725B"/>
    <w:rsid w:val="00E77BFA"/>
    <w:rsid w:val="00E77E2F"/>
    <w:rsid w:val="00E808BA"/>
    <w:rsid w:val="00E80F34"/>
    <w:rsid w:val="00E8252E"/>
    <w:rsid w:val="00E82827"/>
    <w:rsid w:val="00E8284F"/>
    <w:rsid w:val="00E82BDF"/>
    <w:rsid w:val="00E836D6"/>
    <w:rsid w:val="00E83912"/>
    <w:rsid w:val="00E839A0"/>
    <w:rsid w:val="00E83AB0"/>
    <w:rsid w:val="00E83BF9"/>
    <w:rsid w:val="00E84565"/>
    <w:rsid w:val="00E85505"/>
    <w:rsid w:val="00E8550D"/>
    <w:rsid w:val="00E865D4"/>
    <w:rsid w:val="00E86F16"/>
    <w:rsid w:val="00E873F1"/>
    <w:rsid w:val="00E875E0"/>
    <w:rsid w:val="00E879C6"/>
    <w:rsid w:val="00E879FC"/>
    <w:rsid w:val="00E90E55"/>
    <w:rsid w:val="00E914DA"/>
    <w:rsid w:val="00E91E96"/>
    <w:rsid w:val="00E95454"/>
    <w:rsid w:val="00E9599F"/>
    <w:rsid w:val="00E95EF4"/>
    <w:rsid w:val="00E97C7B"/>
    <w:rsid w:val="00EA05F7"/>
    <w:rsid w:val="00EA1071"/>
    <w:rsid w:val="00EA2AFE"/>
    <w:rsid w:val="00EA46AF"/>
    <w:rsid w:val="00EA4D37"/>
    <w:rsid w:val="00EA5227"/>
    <w:rsid w:val="00EA55F5"/>
    <w:rsid w:val="00EA6670"/>
    <w:rsid w:val="00EA67D2"/>
    <w:rsid w:val="00EA779F"/>
    <w:rsid w:val="00EB0106"/>
    <w:rsid w:val="00EB10E1"/>
    <w:rsid w:val="00EB19CA"/>
    <w:rsid w:val="00EB328D"/>
    <w:rsid w:val="00EB35E1"/>
    <w:rsid w:val="00EB3A8B"/>
    <w:rsid w:val="00EB4077"/>
    <w:rsid w:val="00EB5266"/>
    <w:rsid w:val="00EB62A7"/>
    <w:rsid w:val="00EB6E55"/>
    <w:rsid w:val="00EB742E"/>
    <w:rsid w:val="00EB7545"/>
    <w:rsid w:val="00EB7B76"/>
    <w:rsid w:val="00EC051D"/>
    <w:rsid w:val="00EC07D9"/>
    <w:rsid w:val="00EC0DA4"/>
    <w:rsid w:val="00EC18CE"/>
    <w:rsid w:val="00EC18D8"/>
    <w:rsid w:val="00EC1B0C"/>
    <w:rsid w:val="00EC2BE3"/>
    <w:rsid w:val="00EC3139"/>
    <w:rsid w:val="00EC3229"/>
    <w:rsid w:val="00EC3910"/>
    <w:rsid w:val="00EC4C6C"/>
    <w:rsid w:val="00EC51B6"/>
    <w:rsid w:val="00EC6E95"/>
    <w:rsid w:val="00EC6F5C"/>
    <w:rsid w:val="00EC72C6"/>
    <w:rsid w:val="00EC7C7A"/>
    <w:rsid w:val="00ED0126"/>
    <w:rsid w:val="00ED0387"/>
    <w:rsid w:val="00ED08A0"/>
    <w:rsid w:val="00ED1747"/>
    <w:rsid w:val="00ED1FF6"/>
    <w:rsid w:val="00ED2288"/>
    <w:rsid w:val="00ED27F2"/>
    <w:rsid w:val="00ED2AA8"/>
    <w:rsid w:val="00ED3210"/>
    <w:rsid w:val="00ED41CA"/>
    <w:rsid w:val="00ED53FC"/>
    <w:rsid w:val="00ED5AD2"/>
    <w:rsid w:val="00ED671F"/>
    <w:rsid w:val="00ED68B0"/>
    <w:rsid w:val="00ED6AF0"/>
    <w:rsid w:val="00ED6F28"/>
    <w:rsid w:val="00EE0009"/>
    <w:rsid w:val="00EE11A9"/>
    <w:rsid w:val="00EE1B73"/>
    <w:rsid w:val="00EE2517"/>
    <w:rsid w:val="00EE29B3"/>
    <w:rsid w:val="00EE3635"/>
    <w:rsid w:val="00EE3AB5"/>
    <w:rsid w:val="00EE4448"/>
    <w:rsid w:val="00EE5640"/>
    <w:rsid w:val="00EE6021"/>
    <w:rsid w:val="00EE6D2A"/>
    <w:rsid w:val="00EE75DE"/>
    <w:rsid w:val="00EE761F"/>
    <w:rsid w:val="00EE7D3A"/>
    <w:rsid w:val="00EE7E0C"/>
    <w:rsid w:val="00EF0305"/>
    <w:rsid w:val="00EF085E"/>
    <w:rsid w:val="00EF1424"/>
    <w:rsid w:val="00EF1449"/>
    <w:rsid w:val="00EF1B87"/>
    <w:rsid w:val="00EF2EF9"/>
    <w:rsid w:val="00EF344E"/>
    <w:rsid w:val="00EF4AFE"/>
    <w:rsid w:val="00EF4CC8"/>
    <w:rsid w:val="00EF51D2"/>
    <w:rsid w:val="00EF6A7C"/>
    <w:rsid w:val="00EF7C49"/>
    <w:rsid w:val="00F00DE9"/>
    <w:rsid w:val="00F00F7D"/>
    <w:rsid w:val="00F0146F"/>
    <w:rsid w:val="00F0157D"/>
    <w:rsid w:val="00F01589"/>
    <w:rsid w:val="00F01B46"/>
    <w:rsid w:val="00F01D94"/>
    <w:rsid w:val="00F025BE"/>
    <w:rsid w:val="00F034EE"/>
    <w:rsid w:val="00F040F7"/>
    <w:rsid w:val="00F05193"/>
    <w:rsid w:val="00F06497"/>
    <w:rsid w:val="00F064CD"/>
    <w:rsid w:val="00F06FC5"/>
    <w:rsid w:val="00F10B4C"/>
    <w:rsid w:val="00F11CA6"/>
    <w:rsid w:val="00F1402B"/>
    <w:rsid w:val="00F14E65"/>
    <w:rsid w:val="00F1523C"/>
    <w:rsid w:val="00F160F4"/>
    <w:rsid w:val="00F17D7F"/>
    <w:rsid w:val="00F17D9B"/>
    <w:rsid w:val="00F20164"/>
    <w:rsid w:val="00F203D7"/>
    <w:rsid w:val="00F209B6"/>
    <w:rsid w:val="00F20A73"/>
    <w:rsid w:val="00F20F21"/>
    <w:rsid w:val="00F21390"/>
    <w:rsid w:val="00F214D5"/>
    <w:rsid w:val="00F2169E"/>
    <w:rsid w:val="00F2190A"/>
    <w:rsid w:val="00F21D81"/>
    <w:rsid w:val="00F2232E"/>
    <w:rsid w:val="00F24A55"/>
    <w:rsid w:val="00F24CB4"/>
    <w:rsid w:val="00F24CC8"/>
    <w:rsid w:val="00F25485"/>
    <w:rsid w:val="00F25597"/>
    <w:rsid w:val="00F26289"/>
    <w:rsid w:val="00F264A0"/>
    <w:rsid w:val="00F26AA8"/>
    <w:rsid w:val="00F30442"/>
    <w:rsid w:val="00F34168"/>
    <w:rsid w:val="00F3460E"/>
    <w:rsid w:val="00F34A29"/>
    <w:rsid w:val="00F34AD9"/>
    <w:rsid w:val="00F34C05"/>
    <w:rsid w:val="00F35EEC"/>
    <w:rsid w:val="00F3632F"/>
    <w:rsid w:val="00F3719F"/>
    <w:rsid w:val="00F37419"/>
    <w:rsid w:val="00F37AA7"/>
    <w:rsid w:val="00F37C0F"/>
    <w:rsid w:val="00F40133"/>
    <w:rsid w:val="00F40A83"/>
    <w:rsid w:val="00F411A8"/>
    <w:rsid w:val="00F42558"/>
    <w:rsid w:val="00F428B2"/>
    <w:rsid w:val="00F4295A"/>
    <w:rsid w:val="00F42CE9"/>
    <w:rsid w:val="00F434CF"/>
    <w:rsid w:val="00F43533"/>
    <w:rsid w:val="00F443A6"/>
    <w:rsid w:val="00F449FA"/>
    <w:rsid w:val="00F46304"/>
    <w:rsid w:val="00F465A1"/>
    <w:rsid w:val="00F469C4"/>
    <w:rsid w:val="00F4709F"/>
    <w:rsid w:val="00F473FA"/>
    <w:rsid w:val="00F47D40"/>
    <w:rsid w:val="00F47E71"/>
    <w:rsid w:val="00F52B05"/>
    <w:rsid w:val="00F52B47"/>
    <w:rsid w:val="00F546C3"/>
    <w:rsid w:val="00F55148"/>
    <w:rsid w:val="00F55C7E"/>
    <w:rsid w:val="00F56E29"/>
    <w:rsid w:val="00F57272"/>
    <w:rsid w:val="00F5773D"/>
    <w:rsid w:val="00F57AD6"/>
    <w:rsid w:val="00F57FE1"/>
    <w:rsid w:val="00F602D0"/>
    <w:rsid w:val="00F6100F"/>
    <w:rsid w:val="00F61E79"/>
    <w:rsid w:val="00F622A1"/>
    <w:rsid w:val="00F632F1"/>
    <w:rsid w:val="00F640B8"/>
    <w:rsid w:val="00F6462C"/>
    <w:rsid w:val="00F64ACE"/>
    <w:rsid w:val="00F66B0F"/>
    <w:rsid w:val="00F6782D"/>
    <w:rsid w:val="00F67A53"/>
    <w:rsid w:val="00F700C5"/>
    <w:rsid w:val="00F70C2A"/>
    <w:rsid w:val="00F72131"/>
    <w:rsid w:val="00F738D4"/>
    <w:rsid w:val="00F73E3B"/>
    <w:rsid w:val="00F7430C"/>
    <w:rsid w:val="00F7438A"/>
    <w:rsid w:val="00F74B62"/>
    <w:rsid w:val="00F7564A"/>
    <w:rsid w:val="00F76544"/>
    <w:rsid w:val="00F76C1D"/>
    <w:rsid w:val="00F76E78"/>
    <w:rsid w:val="00F7760E"/>
    <w:rsid w:val="00F80419"/>
    <w:rsid w:val="00F81F17"/>
    <w:rsid w:val="00F82AF0"/>
    <w:rsid w:val="00F8510F"/>
    <w:rsid w:val="00F85440"/>
    <w:rsid w:val="00F85C0D"/>
    <w:rsid w:val="00F861AE"/>
    <w:rsid w:val="00F8679E"/>
    <w:rsid w:val="00F86EA1"/>
    <w:rsid w:val="00F87D5D"/>
    <w:rsid w:val="00F907F5"/>
    <w:rsid w:val="00F90DC6"/>
    <w:rsid w:val="00F90E5A"/>
    <w:rsid w:val="00F90F0E"/>
    <w:rsid w:val="00F91E40"/>
    <w:rsid w:val="00F91E63"/>
    <w:rsid w:val="00F927C6"/>
    <w:rsid w:val="00F92A00"/>
    <w:rsid w:val="00F92CB0"/>
    <w:rsid w:val="00F936FF"/>
    <w:rsid w:val="00F93B62"/>
    <w:rsid w:val="00F93F82"/>
    <w:rsid w:val="00F95B47"/>
    <w:rsid w:val="00F96B12"/>
    <w:rsid w:val="00F96B50"/>
    <w:rsid w:val="00F97056"/>
    <w:rsid w:val="00F972D4"/>
    <w:rsid w:val="00F97A04"/>
    <w:rsid w:val="00F97CB1"/>
    <w:rsid w:val="00F97E2A"/>
    <w:rsid w:val="00FA0B13"/>
    <w:rsid w:val="00FA1BBB"/>
    <w:rsid w:val="00FA4D3E"/>
    <w:rsid w:val="00FA51D7"/>
    <w:rsid w:val="00FA52A4"/>
    <w:rsid w:val="00FA6574"/>
    <w:rsid w:val="00FA6981"/>
    <w:rsid w:val="00FB1B3E"/>
    <w:rsid w:val="00FB1D86"/>
    <w:rsid w:val="00FB2885"/>
    <w:rsid w:val="00FB3B40"/>
    <w:rsid w:val="00FB4B28"/>
    <w:rsid w:val="00FB6634"/>
    <w:rsid w:val="00FB698F"/>
    <w:rsid w:val="00FB6EB8"/>
    <w:rsid w:val="00FB7831"/>
    <w:rsid w:val="00FB7EF3"/>
    <w:rsid w:val="00FC0983"/>
    <w:rsid w:val="00FC15E7"/>
    <w:rsid w:val="00FC1D86"/>
    <w:rsid w:val="00FC21F1"/>
    <w:rsid w:val="00FC335D"/>
    <w:rsid w:val="00FC35E5"/>
    <w:rsid w:val="00FC3D5B"/>
    <w:rsid w:val="00FC4439"/>
    <w:rsid w:val="00FC4A0B"/>
    <w:rsid w:val="00FC5072"/>
    <w:rsid w:val="00FC666F"/>
    <w:rsid w:val="00FC6773"/>
    <w:rsid w:val="00FC7621"/>
    <w:rsid w:val="00FC7DBB"/>
    <w:rsid w:val="00FD02E1"/>
    <w:rsid w:val="00FD071A"/>
    <w:rsid w:val="00FD0F6D"/>
    <w:rsid w:val="00FD2F43"/>
    <w:rsid w:val="00FD2F7A"/>
    <w:rsid w:val="00FD3471"/>
    <w:rsid w:val="00FD3C59"/>
    <w:rsid w:val="00FD3F10"/>
    <w:rsid w:val="00FD46B1"/>
    <w:rsid w:val="00FD5B44"/>
    <w:rsid w:val="00FD63F3"/>
    <w:rsid w:val="00FD645F"/>
    <w:rsid w:val="00FD66DE"/>
    <w:rsid w:val="00FD6EB1"/>
    <w:rsid w:val="00FD74F1"/>
    <w:rsid w:val="00FD7B12"/>
    <w:rsid w:val="00FD7C34"/>
    <w:rsid w:val="00FE05C3"/>
    <w:rsid w:val="00FE06C5"/>
    <w:rsid w:val="00FE09D8"/>
    <w:rsid w:val="00FE1004"/>
    <w:rsid w:val="00FE19B9"/>
    <w:rsid w:val="00FE1F9F"/>
    <w:rsid w:val="00FE4ACA"/>
    <w:rsid w:val="00FE6E7B"/>
    <w:rsid w:val="00FE6ED9"/>
    <w:rsid w:val="00FE7178"/>
    <w:rsid w:val="00FE71BE"/>
    <w:rsid w:val="00FE73D5"/>
    <w:rsid w:val="00FE7511"/>
    <w:rsid w:val="00FE7668"/>
    <w:rsid w:val="00FE77BE"/>
    <w:rsid w:val="00FF09A4"/>
    <w:rsid w:val="00FF131A"/>
    <w:rsid w:val="00FF1356"/>
    <w:rsid w:val="00FF2410"/>
    <w:rsid w:val="00FF3B83"/>
    <w:rsid w:val="00FF41E1"/>
    <w:rsid w:val="00FF4698"/>
    <w:rsid w:val="00FF5756"/>
    <w:rsid w:val="00FF5953"/>
    <w:rsid w:val="00FF6472"/>
    <w:rsid w:val="00FF6B0A"/>
    <w:rsid w:val="00FF704E"/>
    <w:rsid w:val="00FF7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8D1AD4"/>
  <w15:chartTrackingRefBased/>
  <w15:docId w15:val="{EB031A3C-EAAF-40BE-8A7A-CC0BDC8F3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rsid w:val="002A0990"/>
    <w:pPr>
      <w:ind w:firstLine="709"/>
      <w:jc w:val="both"/>
    </w:pPr>
    <w:rPr>
      <w:rFonts w:eastAsia="Calibri"/>
      <w:sz w:val="28"/>
      <w:szCs w:val="22"/>
      <w:lang w:val="ru-RU"/>
    </w:rPr>
  </w:style>
  <w:style w:type="paragraph" w:styleId="1">
    <w:name w:val="heading 1"/>
    <w:basedOn w:val="a6"/>
    <w:next w:val="a6"/>
    <w:link w:val="10"/>
    <w:uiPriority w:val="9"/>
    <w:qFormat/>
    <w:rsid w:val="00CF068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6"/>
    <w:next w:val="a6"/>
    <w:link w:val="20"/>
    <w:uiPriority w:val="9"/>
    <w:semiHidden/>
    <w:unhideWhenUsed/>
    <w:qFormat/>
    <w:rsid w:val="00CF068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6"/>
    <w:next w:val="a6"/>
    <w:link w:val="30"/>
    <w:uiPriority w:val="9"/>
    <w:unhideWhenUsed/>
    <w:qFormat/>
    <w:rsid w:val="00CF0681"/>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6"/>
    <w:next w:val="a6"/>
    <w:link w:val="40"/>
    <w:uiPriority w:val="9"/>
    <w:unhideWhenUsed/>
    <w:qFormat/>
    <w:rsid w:val="00CF068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customStyle="1" w:styleId="11">
    <w:name w:val="Стиль1"/>
    <w:basedOn w:val="a6"/>
    <w:rsid w:val="00BD42F7"/>
    <w:pPr>
      <w:ind w:firstLine="397"/>
    </w:pPr>
    <w:rPr>
      <w:rFonts w:ascii="Verdana" w:hAnsi="Verdana" w:cs="Tahoma"/>
      <w:sz w:val="20"/>
    </w:rPr>
  </w:style>
  <w:style w:type="table" w:styleId="aa">
    <w:name w:val="Table Grid"/>
    <w:basedOn w:val="a8"/>
    <w:uiPriority w:val="39"/>
    <w:rsid w:val="00CF0681"/>
    <w:rPr>
      <w:rFonts w:asciiTheme="minorHAnsi" w:eastAsia="Calibri" w:hAnsiTheme="minorHAnsi" w:cstheme="minorBidi"/>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802D46"/>
    <w:rPr>
      <w:snapToGrid w:val="0"/>
      <w:lang w:val="ru-RU" w:eastAsia="ru-RU"/>
    </w:rPr>
  </w:style>
  <w:style w:type="paragraph" w:customStyle="1" w:styleId="Default">
    <w:name w:val="Default"/>
    <w:link w:val="Default0"/>
    <w:rsid w:val="00207E1C"/>
    <w:pPr>
      <w:autoSpaceDE w:val="0"/>
      <w:autoSpaceDN w:val="0"/>
      <w:adjustRightInd w:val="0"/>
    </w:pPr>
    <w:rPr>
      <w:color w:val="000000"/>
      <w:sz w:val="24"/>
      <w:szCs w:val="24"/>
      <w:lang w:val="ru-RU" w:eastAsia="ru-RU"/>
    </w:rPr>
  </w:style>
  <w:style w:type="paragraph" w:styleId="ab">
    <w:name w:val="Document Map"/>
    <w:basedOn w:val="a6"/>
    <w:link w:val="ac"/>
    <w:semiHidden/>
    <w:rsid w:val="00BC6C7B"/>
    <w:pPr>
      <w:shd w:val="clear" w:color="auto" w:fill="000080"/>
    </w:pPr>
    <w:rPr>
      <w:rFonts w:ascii="Tahoma" w:hAnsi="Tahoma" w:cs="Tahoma"/>
      <w:sz w:val="20"/>
    </w:rPr>
  </w:style>
  <w:style w:type="character" w:customStyle="1" w:styleId="40">
    <w:name w:val="Заголовок 4 Знак"/>
    <w:basedOn w:val="a7"/>
    <w:link w:val="4"/>
    <w:uiPriority w:val="9"/>
    <w:rsid w:val="00CF0681"/>
    <w:rPr>
      <w:rFonts w:asciiTheme="majorHAnsi" w:eastAsiaTheme="majorEastAsia" w:hAnsiTheme="majorHAnsi" w:cstheme="majorBidi"/>
      <w:i/>
      <w:iCs/>
      <w:color w:val="2E74B5" w:themeColor="accent1" w:themeShade="BF"/>
      <w:sz w:val="28"/>
      <w:szCs w:val="22"/>
      <w:lang w:val="ru-RU"/>
    </w:rPr>
  </w:style>
  <w:style w:type="paragraph" w:styleId="21">
    <w:name w:val="Body Text 2"/>
    <w:basedOn w:val="a6"/>
    <w:link w:val="22"/>
    <w:uiPriority w:val="99"/>
    <w:semiHidden/>
    <w:unhideWhenUsed/>
    <w:rsid w:val="001029C7"/>
    <w:pPr>
      <w:spacing w:after="120" w:line="480" w:lineRule="auto"/>
      <w:ind w:firstLine="0"/>
      <w:jc w:val="left"/>
    </w:pPr>
    <w:rPr>
      <w:rFonts w:ascii="Calibri" w:hAnsi="Calibri"/>
      <w:snapToGrid w:val="0"/>
      <w:sz w:val="22"/>
    </w:rPr>
  </w:style>
  <w:style w:type="character" w:customStyle="1" w:styleId="22">
    <w:name w:val="Основной текст 2 Знак"/>
    <w:link w:val="21"/>
    <w:uiPriority w:val="99"/>
    <w:semiHidden/>
    <w:rsid w:val="001029C7"/>
    <w:rPr>
      <w:rFonts w:ascii="Calibri" w:eastAsia="Calibri" w:hAnsi="Calibri"/>
      <w:sz w:val="22"/>
      <w:szCs w:val="22"/>
      <w:lang w:eastAsia="en-US"/>
    </w:rPr>
  </w:style>
  <w:style w:type="paragraph" w:styleId="ad">
    <w:name w:val="Balloon Text"/>
    <w:basedOn w:val="a6"/>
    <w:link w:val="ae"/>
    <w:uiPriority w:val="99"/>
    <w:semiHidden/>
    <w:unhideWhenUsed/>
    <w:rsid w:val="00481218"/>
    <w:rPr>
      <w:rFonts w:ascii="Segoe UI" w:hAnsi="Segoe UI" w:cs="Segoe UI"/>
      <w:sz w:val="18"/>
      <w:szCs w:val="18"/>
    </w:rPr>
  </w:style>
  <w:style w:type="character" w:customStyle="1" w:styleId="ae">
    <w:name w:val="Текст выноски Знак"/>
    <w:link w:val="ad"/>
    <w:uiPriority w:val="99"/>
    <w:semiHidden/>
    <w:rsid w:val="00481218"/>
    <w:rPr>
      <w:rFonts w:ascii="Segoe UI" w:hAnsi="Segoe UI" w:cs="Segoe UI"/>
      <w:snapToGrid w:val="0"/>
      <w:sz w:val="18"/>
      <w:szCs w:val="18"/>
    </w:rPr>
  </w:style>
  <w:style w:type="character" w:styleId="af">
    <w:name w:val="Hyperlink"/>
    <w:basedOn w:val="a7"/>
    <w:uiPriority w:val="99"/>
    <w:unhideWhenUsed/>
    <w:rsid w:val="00CF0681"/>
    <w:rPr>
      <w:color w:val="0563C1" w:themeColor="hyperlink"/>
      <w:u w:val="single"/>
    </w:rPr>
  </w:style>
  <w:style w:type="character" w:customStyle="1" w:styleId="20">
    <w:name w:val="Заголовок 2 Знак"/>
    <w:basedOn w:val="a7"/>
    <w:link w:val="2"/>
    <w:uiPriority w:val="9"/>
    <w:semiHidden/>
    <w:rsid w:val="00CF0681"/>
    <w:rPr>
      <w:rFonts w:asciiTheme="majorHAnsi" w:eastAsiaTheme="majorEastAsia" w:hAnsiTheme="majorHAnsi" w:cstheme="majorBidi"/>
      <w:color w:val="2E74B5" w:themeColor="accent1" w:themeShade="BF"/>
      <w:sz w:val="26"/>
      <w:szCs w:val="26"/>
      <w:lang w:val="ru-RU"/>
    </w:rPr>
  </w:style>
  <w:style w:type="paragraph" w:styleId="af0">
    <w:name w:val="header"/>
    <w:basedOn w:val="a6"/>
    <w:link w:val="af1"/>
    <w:uiPriority w:val="99"/>
    <w:unhideWhenUsed/>
    <w:rsid w:val="00CF0681"/>
    <w:pPr>
      <w:tabs>
        <w:tab w:val="center" w:pos="4677"/>
        <w:tab w:val="right" w:pos="9355"/>
      </w:tabs>
    </w:pPr>
  </w:style>
  <w:style w:type="character" w:customStyle="1" w:styleId="af1">
    <w:name w:val="Верхний колонтитул Знак"/>
    <w:basedOn w:val="a7"/>
    <w:link w:val="af0"/>
    <w:uiPriority w:val="99"/>
    <w:rsid w:val="00CF0681"/>
    <w:rPr>
      <w:rFonts w:eastAsia="Calibri"/>
      <w:sz w:val="28"/>
      <w:szCs w:val="22"/>
      <w:lang w:val="ru-RU"/>
    </w:rPr>
  </w:style>
  <w:style w:type="paragraph" w:styleId="af2">
    <w:name w:val="footer"/>
    <w:basedOn w:val="a6"/>
    <w:link w:val="af3"/>
    <w:uiPriority w:val="99"/>
    <w:unhideWhenUsed/>
    <w:rsid w:val="00CF0681"/>
    <w:pPr>
      <w:tabs>
        <w:tab w:val="center" w:pos="4677"/>
        <w:tab w:val="right" w:pos="9355"/>
      </w:tabs>
    </w:pPr>
  </w:style>
  <w:style w:type="character" w:customStyle="1" w:styleId="af3">
    <w:name w:val="Нижний колонтитул Знак"/>
    <w:basedOn w:val="a7"/>
    <w:link w:val="af2"/>
    <w:uiPriority w:val="99"/>
    <w:rsid w:val="00CF0681"/>
    <w:rPr>
      <w:rFonts w:eastAsia="Calibri"/>
      <w:sz w:val="28"/>
      <w:szCs w:val="22"/>
      <w:lang w:val="ru-RU"/>
    </w:rPr>
  </w:style>
  <w:style w:type="character" w:customStyle="1" w:styleId="10">
    <w:name w:val="Заголовок 1 Знак"/>
    <w:basedOn w:val="a7"/>
    <w:link w:val="1"/>
    <w:uiPriority w:val="9"/>
    <w:rsid w:val="00CF0681"/>
    <w:rPr>
      <w:rFonts w:asciiTheme="majorHAnsi" w:eastAsiaTheme="majorEastAsia" w:hAnsiTheme="majorHAnsi" w:cstheme="majorBidi"/>
      <w:color w:val="2E74B5" w:themeColor="accent1" w:themeShade="BF"/>
      <w:sz w:val="32"/>
      <w:szCs w:val="32"/>
      <w:lang w:val="ru-RU"/>
    </w:rPr>
  </w:style>
  <w:style w:type="paragraph" w:styleId="af4">
    <w:name w:val="Subtitle"/>
    <w:basedOn w:val="2"/>
    <w:next w:val="a6"/>
    <w:link w:val="af5"/>
    <w:uiPriority w:val="11"/>
    <w:qFormat/>
    <w:rsid w:val="00980DD7"/>
    <w:pPr>
      <w:jc w:val="left"/>
    </w:pPr>
    <w:rPr>
      <w:rFonts w:ascii="Times New Roman" w:hAnsi="Times New Roman"/>
      <w:i/>
      <w:szCs w:val="24"/>
    </w:rPr>
  </w:style>
  <w:style w:type="character" w:customStyle="1" w:styleId="af5">
    <w:name w:val="Подзаголовок Знак"/>
    <w:link w:val="af4"/>
    <w:uiPriority w:val="11"/>
    <w:rsid w:val="00980DD7"/>
    <w:rPr>
      <w:rFonts w:eastAsia="Times New Roman" w:cs="Times New Roman"/>
      <w:b/>
      <w:bCs/>
      <w:iCs/>
      <w:snapToGrid w:val="0"/>
      <w:sz w:val="28"/>
      <w:szCs w:val="24"/>
    </w:rPr>
  </w:style>
  <w:style w:type="paragraph" w:customStyle="1" w:styleId="af6">
    <w:name w:val="подподзаголовок"/>
    <w:basedOn w:val="1"/>
    <w:link w:val="af7"/>
    <w:rsid w:val="006B58C8"/>
    <w:pPr>
      <w:spacing w:before="360" w:after="240"/>
      <w:outlineLvl w:val="1"/>
    </w:pPr>
    <w:rPr>
      <w:b/>
      <w:color w:val="000000"/>
      <w:szCs w:val="28"/>
      <w:lang w:val="en-US"/>
    </w:rPr>
  </w:style>
  <w:style w:type="character" w:styleId="af8">
    <w:name w:val="Intense Emphasis"/>
    <w:uiPriority w:val="21"/>
    <w:qFormat/>
    <w:rsid w:val="00980DD7"/>
    <w:rPr>
      <w:i/>
      <w:iCs/>
      <w:color w:val="5B9BD5"/>
    </w:rPr>
  </w:style>
  <w:style w:type="character" w:customStyle="1" w:styleId="af7">
    <w:name w:val="подподзаголовок Знак"/>
    <w:link w:val="af6"/>
    <w:rsid w:val="006B58C8"/>
    <w:rPr>
      <w:rFonts w:eastAsia="Times New Roman" w:cs="Times New Roman"/>
      <w:bCs/>
      <w:snapToGrid w:val="0"/>
      <w:color w:val="000000"/>
      <w:kern w:val="32"/>
      <w:sz w:val="28"/>
      <w:szCs w:val="28"/>
      <w:lang w:val="en-US"/>
    </w:rPr>
  </w:style>
  <w:style w:type="character" w:styleId="af9">
    <w:name w:val="Strong"/>
    <w:uiPriority w:val="22"/>
    <w:qFormat/>
    <w:rsid w:val="00980DD7"/>
    <w:rPr>
      <w:b/>
      <w:bCs/>
    </w:rPr>
  </w:style>
  <w:style w:type="paragraph" w:styleId="afa">
    <w:name w:val="TOC Heading"/>
    <w:basedOn w:val="1"/>
    <w:next w:val="a6"/>
    <w:uiPriority w:val="39"/>
    <w:unhideWhenUsed/>
    <w:qFormat/>
    <w:rsid w:val="00CF0681"/>
    <w:pPr>
      <w:spacing w:line="259" w:lineRule="auto"/>
      <w:ind w:firstLine="0"/>
      <w:jc w:val="left"/>
      <w:outlineLvl w:val="9"/>
    </w:pPr>
    <w:rPr>
      <w:lang w:eastAsia="ru-RU"/>
    </w:rPr>
  </w:style>
  <w:style w:type="paragraph" w:styleId="12">
    <w:name w:val="toc 1"/>
    <w:basedOn w:val="a6"/>
    <w:next w:val="a6"/>
    <w:autoRedefine/>
    <w:uiPriority w:val="39"/>
    <w:unhideWhenUsed/>
    <w:rsid w:val="00554D47"/>
    <w:pPr>
      <w:tabs>
        <w:tab w:val="right" w:leader="dot" w:pos="10025"/>
      </w:tabs>
      <w:ind w:firstLine="0"/>
    </w:pPr>
  </w:style>
  <w:style w:type="paragraph" w:styleId="23">
    <w:name w:val="toc 2"/>
    <w:basedOn w:val="a6"/>
    <w:next w:val="a6"/>
    <w:link w:val="24"/>
    <w:autoRedefine/>
    <w:uiPriority w:val="39"/>
    <w:unhideWhenUsed/>
    <w:rsid w:val="00C75F9C"/>
    <w:pPr>
      <w:tabs>
        <w:tab w:val="right" w:leader="dot" w:pos="10025"/>
      </w:tabs>
      <w:ind w:firstLine="426"/>
      <w:outlineLvl w:val="1"/>
    </w:pPr>
  </w:style>
  <w:style w:type="paragraph" w:styleId="31">
    <w:name w:val="toc 3"/>
    <w:basedOn w:val="a6"/>
    <w:next w:val="a6"/>
    <w:autoRedefine/>
    <w:uiPriority w:val="39"/>
    <w:unhideWhenUsed/>
    <w:rsid w:val="00221927"/>
    <w:pPr>
      <w:tabs>
        <w:tab w:val="right" w:leader="dot" w:pos="10025"/>
      </w:tabs>
      <w:ind w:firstLine="652"/>
    </w:pPr>
  </w:style>
  <w:style w:type="paragraph" w:styleId="afb">
    <w:name w:val="Body Text"/>
    <w:basedOn w:val="a6"/>
    <w:link w:val="afc"/>
    <w:uiPriority w:val="99"/>
    <w:semiHidden/>
    <w:unhideWhenUsed/>
    <w:rsid w:val="00E615CB"/>
    <w:pPr>
      <w:spacing w:after="120"/>
    </w:pPr>
  </w:style>
  <w:style w:type="character" w:customStyle="1" w:styleId="afc">
    <w:name w:val="Основной текст Знак"/>
    <w:link w:val="afb"/>
    <w:uiPriority w:val="99"/>
    <w:semiHidden/>
    <w:rsid w:val="00E615CB"/>
    <w:rPr>
      <w:snapToGrid w:val="0"/>
      <w:sz w:val="28"/>
    </w:rPr>
  </w:style>
  <w:style w:type="paragraph" w:styleId="afd">
    <w:name w:val="No Spacing"/>
    <w:link w:val="afe"/>
    <w:uiPriority w:val="1"/>
    <w:qFormat/>
    <w:rsid w:val="00E615CB"/>
    <w:pPr>
      <w:pBdr>
        <w:top w:val="none" w:sz="4" w:space="0" w:color="000000"/>
        <w:left w:val="none" w:sz="4" w:space="0" w:color="000000"/>
        <w:bottom w:val="none" w:sz="4" w:space="0" w:color="000000"/>
        <w:right w:val="none" w:sz="4" w:space="0" w:color="000000"/>
        <w:between w:val="none" w:sz="4" w:space="0" w:color="000000"/>
      </w:pBdr>
    </w:pPr>
    <w:rPr>
      <w:rFonts w:ascii="Calibri" w:eastAsia="Calibri" w:hAnsi="Calibri" w:cs="Calibri"/>
      <w:sz w:val="22"/>
      <w:szCs w:val="22"/>
    </w:rPr>
  </w:style>
  <w:style w:type="character" w:styleId="aff">
    <w:name w:val="FollowedHyperlink"/>
    <w:uiPriority w:val="99"/>
    <w:semiHidden/>
    <w:unhideWhenUsed/>
    <w:rsid w:val="00403F30"/>
    <w:rPr>
      <w:color w:val="954F72"/>
      <w:u w:val="single"/>
    </w:rPr>
  </w:style>
  <w:style w:type="paragraph" w:customStyle="1" w:styleId="25">
    <w:name w:val="заголовок 2"/>
    <w:basedOn w:val="2"/>
    <w:link w:val="2Char"/>
    <w:rsid w:val="008F4D9C"/>
    <w:pPr>
      <w:spacing w:before="360" w:after="240"/>
      <w:jc w:val="left"/>
    </w:pPr>
    <w:rPr>
      <w:rFonts w:ascii="Times New Roman" w:hAnsi="Times New Roman"/>
      <w:i/>
    </w:rPr>
  </w:style>
  <w:style w:type="paragraph" w:customStyle="1" w:styleId="32">
    <w:name w:val="заголовок 3"/>
    <w:basedOn w:val="3"/>
    <w:next w:val="3"/>
    <w:link w:val="33"/>
    <w:rsid w:val="00971B1F"/>
    <w:pPr>
      <w:spacing w:before="360"/>
    </w:pPr>
  </w:style>
  <w:style w:type="character" w:customStyle="1" w:styleId="24">
    <w:name w:val="Оглавление 2 Знак"/>
    <w:link w:val="23"/>
    <w:uiPriority w:val="39"/>
    <w:rsid w:val="00C75F9C"/>
    <w:rPr>
      <w:rFonts w:eastAsia="Calibri"/>
      <w:sz w:val="28"/>
      <w:szCs w:val="22"/>
      <w:lang w:val="ru-RU"/>
    </w:rPr>
  </w:style>
  <w:style w:type="character" w:customStyle="1" w:styleId="2Char">
    <w:name w:val="заголовок 2 Char"/>
    <w:link w:val="25"/>
    <w:rsid w:val="008F4D9C"/>
    <w:rPr>
      <w:b/>
      <w:bCs/>
      <w:iCs/>
      <w:snapToGrid w:val="0"/>
      <w:sz w:val="28"/>
      <w:szCs w:val="28"/>
    </w:rPr>
  </w:style>
  <w:style w:type="paragraph" w:styleId="aff0">
    <w:name w:val="Normal (Web)"/>
    <w:basedOn w:val="a6"/>
    <w:uiPriority w:val="99"/>
    <w:unhideWhenUsed/>
    <w:rsid w:val="000B42B5"/>
    <w:pPr>
      <w:spacing w:before="100" w:beforeAutospacing="1" w:after="100" w:afterAutospacing="1"/>
      <w:ind w:firstLine="0"/>
      <w:jc w:val="left"/>
    </w:pPr>
    <w:rPr>
      <w:snapToGrid w:val="0"/>
      <w:sz w:val="24"/>
      <w:szCs w:val="24"/>
    </w:rPr>
  </w:style>
  <w:style w:type="character" w:customStyle="1" w:styleId="30">
    <w:name w:val="Заголовок 3 Знак"/>
    <w:basedOn w:val="a7"/>
    <w:link w:val="3"/>
    <w:uiPriority w:val="9"/>
    <w:rsid w:val="00CF0681"/>
    <w:rPr>
      <w:rFonts w:asciiTheme="majorHAnsi" w:eastAsiaTheme="majorEastAsia" w:hAnsiTheme="majorHAnsi" w:cstheme="majorBidi"/>
      <w:color w:val="1F4D78" w:themeColor="accent1" w:themeShade="7F"/>
      <w:sz w:val="24"/>
      <w:szCs w:val="24"/>
      <w:lang w:val="ru-RU"/>
    </w:rPr>
  </w:style>
  <w:style w:type="character" w:customStyle="1" w:styleId="33">
    <w:name w:val="заголовок 3 Знак"/>
    <w:basedOn w:val="30"/>
    <w:link w:val="32"/>
    <w:rsid w:val="00971B1F"/>
    <w:rPr>
      <w:rFonts w:asciiTheme="majorHAnsi" w:eastAsiaTheme="majorEastAsia" w:hAnsiTheme="majorHAnsi" w:cstheme="majorBidi"/>
      <w:color w:val="1F4D78" w:themeColor="accent1" w:themeShade="7F"/>
      <w:sz w:val="24"/>
      <w:szCs w:val="24"/>
      <w:lang w:val="ru-RU" w:eastAsia="ru-RU"/>
    </w:rPr>
  </w:style>
  <w:style w:type="paragraph" w:styleId="aff1">
    <w:name w:val="List Paragraph"/>
    <w:aliases w:val="подрисуночная подпись"/>
    <w:basedOn w:val="a6"/>
    <w:link w:val="aff2"/>
    <w:uiPriority w:val="34"/>
    <w:qFormat/>
    <w:rsid w:val="00CF0681"/>
    <w:pPr>
      <w:ind w:left="720"/>
      <w:contextualSpacing/>
    </w:pPr>
  </w:style>
  <w:style w:type="paragraph" w:customStyle="1" w:styleId="a">
    <w:name w:val="!Список мой"/>
    <w:basedOn w:val="a6"/>
    <w:link w:val="aff3"/>
    <w:qFormat/>
    <w:rsid w:val="002065D4"/>
    <w:pPr>
      <w:numPr>
        <w:numId w:val="3"/>
      </w:numPr>
      <w:autoSpaceDE w:val="0"/>
      <w:autoSpaceDN w:val="0"/>
      <w:adjustRightInd w:val="0"/>
      <w:ind w:left="0" w:firstLine="709"/>
    </w:pPr>
    <w:rPr>
      <w:snapToGrid w:val="0"/>
      <w:color w:val="000000"/>
    </w:rPr>
  </w:style>
  <w:style w:type="character" w:customStyle="1" w:styleId="aff3">
    <w:name w:val="!Список мой Знак"/>
    <w:link w:val="a"/>
    <w:rsid w:val="002065D4"/>
    <w:rPr>
      <w:color w:val="000000"/>
      <w:sz w:val="28"/>
    </w:rPr>
  </w:style>
  <w:style w:type="paragraph" w:customStyle="1" w:styleId="aff4">
    <w:name w:val="!Обычный обзац"/>
    <w:basedOn w:val="a6"/>
    <w:link w:val="aff5"/>
    <w:rsid w:val="00BA48D1"/>
    <w:pPr>
      <w:contextualSpacing/>
    </w:pPr>
    <w:rPr>
      <w:sz w:val="24"/>
      <w:szCs w:val="28"/>
    </w:rPr>
  </w:style>
  <w:style w:type="character" w:customStyle="1" w:styleId="aff5">
    <w:name w:val="!Обычный обзац Знак"/>
    <w:link w:val="aff4"/>
    <w:rsid w:val="00BA48D1"/>
    <w:rPr>
      <w:rFonts w:eastAsia="Calibri"/>
      <w:snapToGrid w:val="0"/>
      <w:sz w:val="24"/>
      <w:szCs w:val="28"/>
      <w:lang w:eastAsia="en-US"/>
    </w:rPr>
  </w:style>
  <w:style w:type="character" w:customStyle="1" w:styleId="Default0">
    <w:name w:val="Default Знак"/>
    <w:link w:val="Default"/>
    <w:rsid w:val="00BA48D1"/>
    <w:rPr>
      <w:color w:val="000000"/>
      <w:sz w:val="24"/>
      <w:szCs w:val="24"/>
    </w:rPr>
  </w:style>
  <w:style w:type="paragraph" w:customStyle="1" w:styleId="a0">
    <w:name w:val="!Литература"/>
    <w:basedOn w:val="aff1"/>
    <w:link w:val="aff6"/>
    <w:rsid w:val="00A2266D"/>
    <w:pPr>
      <w:numPr>
        <w:numId w:val="4"/>
      </w:numPr>
      <w:ind w:left="0" w:firstLine="851"/>
    </w:pPr>
    <w:rPr>
      <w:szCs w:val="28"/>
      <w:lang w:val="en-US"/>
    </w:rPr>
  </w:style>
  <w:style w:type="character" w:customStyle="1" w:styleId="aff6">
    <w:name w:val="!Литература Знак"/>
    <w:link w:val="a0"/>
    <w:rsid w:val="00A2266D"/>
    <w:rPr>
      <w:rFonts w:eastAsia="Calibri"/>
      <w:sz w:val="28"/>
      <w:szCs w:val="28"/>
      <w:lang w:val="en-US" w:eastAsia="en-US"/>
    </w:rPr>
  </w:style>
  <w:style w:type="character" w:customStyle="1" w:styleId="aff7">
    <w:name w:val="КП Основной Знак"/>
    <w:link w:val="aff8"/>
    <w:locked/>
    <w:rsid w:val="009C5E97"/>
    <w:rPr>
      <w:sz w:val="28"/>
      <w:szCs w:val="28"/>
      <w:lang w:eastAsia="en-US"/>
    </w:rPr>
  </w:style>
  <w:style w:type="paragraph" w:customStyle="1" w:styleId="aff8">
    <w:name w:val="КП Основной"/>
    <w:basedOn w:val="a6"/>
    <w:link w:val="aff7"/>
    <w:rsid w:val="009C5E97"/>
    <w:pPr>
      <w:contextualSpacing/>
    </w:pPr>
    <w:rPr>
      <w:snapToGrid w:val="0"/>
      <w:szCs w:val="28"/>
    </w:rPr>
  </w:style>
  <w:style w:type="paragraph" w:customStyle="1" w:styleId="aff9">
    <w:name w:val="КП Заголовок"/>
    <w:basedOn w:val="1"/>
    <w:link w:val="affa"/>
    <w:rsid w:val="00D0077F"/>
    <w:pPr>
      <w:spacing w:before="360" w:after="280"/>
    </w:pPr>
    <w:rPr>
      <w:bCs/>
      <w:szCs w:val="28"/>
    </w:rPr>
  </w:style>
  <w:style w:type="character" w:customStyle="1" w:styleId="affa">
    <w:name w:val="КП Заголовок Знак"/>
    <w:link w:val="aff9"/>
    <w:rsid w:val="00D0077F"/>
    <w:rPr>
      <w:b/>
      <w:kern w:val="32"/>
      <w:sz w:val="28"/>
      <w:szCs w:val="28"/>
      <w:lang w:val="ru-RU" w:eastAsia="ru-RU"/>
    </w:rPr>
  </w:style>
  <w:style w:type="character" w:customStyle="1" w:styleId="afe">
    <w:name w:val="Без интервала Знак"/>
    <w:link w:val="afd"/>
    <w:uiPriority w:val="1"/>
    <w:rsid w:val="0001584B"/>
    <w:rPr>
      <w:rFonts w:ascii="Calibri" w:eastAsia="Calibri" w:hAnsi="Calibri" w:cs="Calibri"/>
      <w:sz w:val="22"/>
      <w:szCs w:val="22"/>
      <w:lang w:val="en-US" w:eastAsia="en-US"/>
    </w:rPr>
  </w:style>
  <w:style w:type="table" w:customStyle="1" w:styleId="TableGrid">
    <w:name w:val="TableGrid"/>
    <w:rsid w:val="0001584B"/>
    <w:rPr>
      <w:rFonts w:ascii="Calibri" w:hAnsi="Calibri"/>
      <w:sz w:val="22"/>
      <w:szCs w:val="22"/>
      <w:lang w:val="be-BY" w:eastAsia="be-BY"/>
    </w:rPr>
    <w:tblPr>
      <w:tblCellMar>
        <w:top w:w="0" w:type="dxa"/>
        <w:left w:w="0" w:type="dxa"/>
        <w:bottom w:w="0" w:type="dxa"/>
        <w:right w:w="0" w:type="dxa"/>
      </w:tblCellMar>
    </w:tblPr>
  </w:style>
  <w:style w:type="paragraph" w:customStyle="1" w:styleId="affb">
    <w:name w:val="Текст с отступом"/>
    <w:basedOn w:val="a6"/>
    <w:link w:val="affc"/>
    <w:qFormat/>
    <w:rsid w:val="00676B55"/>
    <w:rPr>
      <w:snapToGrid w:val="0"/>
      <w:szCs w:val="28"/>
    </w:rPr>
  </w:style>
  <w:style w:type="paragraph" w:customStyle="1" w:styleId="affd">
    <w:name w:val="Заголовки тем"/>
    <w:basedOn w:val="aff1"/>
    <w:link w:val="affe"/>
    <w:rsid w:val="00676B55"/>
    <w:pPr>
      <w:spacing w:before="360" w:after="360"/>
      <w:ind w:left="425" w:firstLine="0"/>
      <w:contextualSpacing w:val="0"/>
      <w:jc w:val="left"/>
      <w:outlineLvl w:val="0"/>
    </w:pPr>
    <w:rPr>
      <w:rFonts w:eastAsia="Times New Roman"/>
      <w:b/>
      <w:color w:val="000000" w:themeColor="text1"/>
      <w:szCs w:val="28"/>
      <w:lang w:eastAsia="ru-RU"/>
    </w:rPr>
  </w:style>
  <w:style w:type="character" w:customStyle="1" w:styleId="affc">
    <w:name w:val="Текст с отступом Знак"/>
    <w:basedOn w:val="a7"/>
    <w:link w:val="affb"/>
    <w:rsid w:val="00676B55"/>
    <w:rPr>
      <w:sz w:val="28"/>
      <w:szCs w:val="28"/>
      <w:lang w:val="ru-RU" w:eastAsia="ru-RU"/>
    </w:rPr>
  </w:style>
  <w:style w:type="character" w:customStyle="1" w:styleId="affe">
    <w:name w:val="Заголовки тем Знак"/>
    <w:basedOn w:val="a7"/>
    <w:link w:val="affd"/>
    <w:rsid w:val="00676B55"/>
    <w:rPr>
      <w:b/>
      <w:color w:val="000000" w:themeColor="text1"/>
      <w:sz w:val="28"/>
      <w:szCs w:val="28"/>
      <w:lang w:val="ru-RU" w:eastAsia="ru-RU"/>
    </w:rPr>
  </w:style>
  <w:style w:type="paragraph" w:customStyle="1" w:styleId="a4">
    <w:name w:val="Списки"/>
    <w:basedOn w:val="a6"/>
    <w:link w:val="afff"/>
    <w:rsid w:val="00676B55"/>
    <w:pPr>
      <w:numPr>
        <w:numId w:val="12"/>
      </w:numPr>
      <w:pBdr>
        <w:top w:val="nil"/>
        <w:left w:val="nil"/>
        <w:bottom w:val="nil"/>
        <w:right w:val="nil"/>
        <w:between w:val="nil"/>
      </w:pBdr>
    </w:pPr>
    <w:rPr>
      <w:snapToGrid w:val="0"/>
      <w:color w:val="000000"/>
      <w:szCs w:val="28"/>
    </w:rPr>
  </w:style>
  <w:style w:type="paragraph" w:customStyle="1" w:styleId="afff0">
    <w:name w:val="Рисунок"/>
    <w:basedOn w:val="a6"/>
    <w:next w:val="afff1"/>
    <w:link w:val="afff2"/>
    <w:qFormat/>
    <w:rsid w:val="00F42CE9"/>
    <w:pPr>
      <w:keepNext/>
      <w:keepLines/>
      <w:spacing w:before="280" w:after="240"/>
      <w:ind w:firstLine="0"/>
      <w:jc w:val="center"/>
    </w:pPr>
    <w:rPr>
      <w:noProof/>
      <w:lang w:val="en-US"/>
    </w:rPr>
  </w:style>
  <w:style w:type="character" w:customStyle="1" w:styleId="afff">
    <w:name w:val="Списки Знак"/>
    <w:basedOn w:val="a7"/>
    <w:link w:val="a4"/>
    <w:rsid w:val="00676B55"/>
    <w:rPr>
      <w:color w:val="000000"/>
      <w:sz w:val="28"/>
      <w:szCs w:val="28"/>
      <w:lang w:val="ru-RU" w:eastAsia="ru-RU"/>
    </w:rPr>
  </w:style>
  <w:style w:type="paragraph" w:customStyle="1" w:styleId="afff3">
    <w:name w:val="Подпись к рисунку"/>
    <w:basedOn w:val="afff0"/>
    <w:link w:val="afff4"/>
    <w:rsid w:val="00676B55"/>
  </w:style>
  <w:style w:type="character" w:customStyle="1" w:styleId="afff2">
    <w:name w:val="Рисунок Знак"/>
    <w:basedOn w:val="affc"/>
    <w:link w:val="afff0"/>
    <w:rsid w:val="00F42CE9"/>
    <w:rPr>
      <w:rFonts w:eastAsia="Calibri"/>
      <w:noProof/>
      <w:sz w:val="28"/>
      <w:szCs w:val="22"/>
      <w:lang w:val="ru-RU" w:eastAsia="ru-RU"/>
    </w:rPr>
  </w:style>
  <w:style w:type="character" w:customStyle="1" w:styleId="afff4">
    <w:name w:val="Подпись к рисунку Знак"/>
    <w:basedOn w:val="afff2"/>
    <w:link w:val="afff3"/>
    <w:rsid w:val="00676B55"/>
    <w:rPr>
      <w:rFonts w:eastAsia="Calibri"/>
      <w:noProof/>
      <w:color w:val="000000"/>
      <w:sz w:val="28"/>
      <w:szCs w:val="28"/>
      <w:lang w:val="ru-RU" w:eastAsia="ru-RU"/>
    </w:rPr>
  </w:style>
  <w:style w:type="paragraph" w:styleId="afff5">
    <w:name w:val="caption"/>
    <w:basedOn w:val="a6"/>
    <w:next w:val="a6"/>
    <w:uiPriority w:val="35"/>
    <w:unhideWhenUsed/>
    <w:qFormat/>
    <w:rsid w:val="00CF0681"/>
    <w:pPr>
      <w:spacing w:after="200"/>
    </w:pPr>
    <w:rPr>
      <w:i/>
      <w:iCs/>
      <w:color w:val="44546A" w:themeColor="text2"/>
      <w:sz w:val="18"/>
      <w:szCs w:val="18"/>
    </w:rPr>
  </w:style>
  <w:style w:type="paragraph" w:customStyle="1" w:styleId="afff1">
    <w:name w:val="Подрисуночная подпись"/>
    <w:basedOn w:val="a6"/>
    <w:next w:val="a6"/>
    <w:link w:val="Char"/>
    <w:qFormat/>
    <w:rsid w:val="00CF0681"/>
    <w:pPr>
      <w:keepLines/>
      <w:spacing w:after="280"/>
      <w:ind w:firstLine="0"/>
    </w:pPr>
  </w:style>
  <w:style w:type="paragraph" w:customStyle="1" w:styleId="a1">
    <w:name w:val="Простой список"/>
    <w:basedOn w:val="a"/>
    <w:qFormat/>
    <w:rsid w:val="008C7BEB"/>
    <w:pPr>
      <w:numPr>
        <w:numId w:val="39"/>
      </w:numPr>
      <w:jc w:val="left"/>
    </w:pPr>
  </w:style>
  <w:style w:type="numbering" w:customStyle="1" w:styleId="a2">
    <w:name w:val="Многоуровневый список"/>
    <w:basedOn w:val="a9"/>
    <w:uiPriority w:val="99"/>
    <w:rsid w:val="00CF0681"/>
    <w:pPr>
      <w:numPr>
        <w:numId w:val="28"/>
      </w:numPr>
    </w:pPr>
  </w:style>
  <w:style w:type="numbering" w:customStyle="1" w:styleId="a5">
    <w:name w:val="Многоуровневый список+"/>
    <w:basedOn w:val="a9"/>
    <w:uiPriority w:val="99"/>
    <w:rsid w:val="00CF0681"/>
    <w:pPr>
      <w:numPr>
        <w:numId w:val="30"/>
      </w:numPr>
    </w:pPr>
  </w:style>
  <w:style w:type="paragraph" w:customStyle="1" w:styleId="afff6">
    <w:name w:val="Заголовок таблицы"/>
    <w:basedOn w:val="a6"/>
    <w:qFormat/>
    <w:rsid w:val="00CF0681"/>
    <w:pPr>
      <w:keepNext/>
      <w:keepLines/>
      <w:spacing w:before="280" w:after="280"/>
      <w:ind w:firstLine="0"/>
    </w:pPr>
  </w:style>
  <w:style w:type="table" w:customStyle="1" w:styleId="afff7">
    <w:name w:val="Таблица"/>
    <w:basedOn w:val="a8"/>
    <w:uiPriority w:val="99"/>
    <w:rsid w:val="00CF0681"/>
    <w:pPr>
      <w:jc w:val="both"/>
    </w:pPr>
    <w:rPr>
      <w:rFonts w:eastAsia="Calibri" w:cstheme="minorBidi"/>
      <w:sz w:val="28"/>
      <w:szCs w:val="22"/>
      <w:lang w:val="ru-RU"/>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customStyle="1" w:styleId="afff8">
    <w:name w:val="Текст после таблицы"/>
    <w:basedOn w:val="a6"/>
    <w:next w:val="a6"/>
    <w:qFormat/>
    <w:rsid w:val="00CF0681"/>
    <w:pPr>
      <w:spacing w:before="280"/>
    </w:pPr>
  </w:style>
  <w:style w:type="paragraph" w:customStyle="1" w:styleId="afff9">
    <w:name w:val="Раздел простой"/>
    <w:basedOn w:val="a6"/>
    <w:next w:val="a6"/>
    <w:qFormat/>
    <w:rsid w:val="00CF0681"/>
    <w:pPr>
      <w:keepNext/>
      <w:keepLines/>
      <w:pageBreakBefore/>
      <w:suppressAutoHyphens/>
      <w:spacing w:after="360"/>
      <w:jc w:val="left"/>
    </w:pPr>
    <w:rPr>
      <w:b/>
    </w:rPr>
  </w:style>
  <w:style w:type="paragraph" w:customStyle="1" w:styleId="afffa">
    <w:name w:val="Раздел с подразделом"/>
    <w:basedOn w:val="afff9"/>
    <w:next w:val="afffb"/>
    <w:qFormat/>
    <w:rsid w:val="00CF0681"/>
    <w:pPr>
      <w:spacing w:after="240"/>
      <w:contextualSpacing/>
    </w:pPr>
  </w:style>
  <w:style w:type="paragraph" w:customStyle="1" w:styleId="afffc">
    <w:name w:val="Подраздел простой"/>
    <w:basedOn w:val="a6"/>
    <w:next w:val="a6"/>
    <w:qFormat/>
    <w:rsid w:val="00CF0681"/>
    <w:pPr>
      <w:keepNext/>
      <w:keepLines/>
      <w:suppressAutoHyphens/>
      <w:spacing w:before="360" w:after="240"/>
      <w:contextualSpacing/>
      <w:jc w:val="left"/>
    </w:pPr>
    <w:rPr>
      <w:b/>
    </w:rPr>
  </w:style>
  <w:style w:type="paragraph" w:customStyle="1" w:styleId="afffb">
    <w:name w:val="Подраздел с разделом"/>
    <w:basedOn w:val="a6"/>
    <w:next w:val="a6"/>
    <w:qFormat/>
    <w:rsid w:val="00CF0681"/>
    <w:pPr>
      <w:keepNext/>
      <w:keepLines/>
      <w:suppressAutoHyphens/>
      <w:spacing w:after="240"/>
      <w:jc w:val="left"/>
    </w:pPr>
    <w:rPr>
      <w:b/>
    </w:rPr>
  </w:style>
  <w:style w:type="paragraph" w:customStyle="1" w:styleId="afffd">
    <w:name w:val="Подраздел с пунктом"/>
    <w:basedOn w:val="afffb"/>
    <w:next w:val="afffe"/>
    <w:qFormat/>
    <w:rsid w:val="00F7430C"/>
    <w:pPr>
      <w:spacing w:before="360"/>
    </w:pPr>
  </w:style>
  <w:style w:type="paragraph" w:customStyle="1" w:styleId="affff">
    <w:name w:val="Пункт простой"/>
    <w:basedOn w:val="afffc"/>
    <w:next w:val="a6"/>
    <w:qFormat/>
    <w:rsid w:val="00CF0681"/>
  </w:style>
  <w:style w:type="paragraph" w:customStyle="1" w:styleId="afffe">
    <w:name w:val="Пункт с подразделом"/>
    <w:basedOn w:val="afffb"/>
    <w:next w:val="a6"/>
    <w:qFormat/>
    <w:rsid w:val="00CF0681"/>
  </w:style>
  <w:style w:type="paragraph" w:customStyle="1" w:styleId="affff0">
    <w:name w:val="Формула"/>
    <w:basedOn w:val="a6"/>
    <w:next w:val="affff1"/>
    <w:qFormat/>
    <w:rsid w:val="00CF0681"/>
    <w:pPr>
      <w:tabs>
        <w:tab w:val="center" w:pos="5046"/>
        <w:tab w:val="right" w:pos="10093"/>
      </w:tabs>
      <w:spacing w:before="120" w:after="120"/>
      <w:ind w:firstLine="0"/>
      <w:contextualSpacing/>
    </w:pPr>
  </w:style>
  <w:style w:type="paragraph" w:customStyle="1" w:styleId="affff1">
    <w:name w:val="Обозначения формулы"/>
    <w:basedOn w:val="a6"/>
    <w:next w:val="a6"/>
    <w:qFormat/>
    <w:rsid w:val="00CF0681"/>
    <w:pPr>
      <w:ind w:firstLine="0"/>
    </w:pPr>
  </w:style>
  <w:style w:type="paragraph" w:customStyle="1" w:styleId="affff2">
    <w:name w:val="Продолжение обозначения формулы"/>
    <w:basedOn w:val="a6"/>
    <w:qFormat/>
    <w:rsid w:val="00CF0681"/>
    <w:pPr>
      <w:spacing w:after="120"/>
      <w:ind w:firstLine="454"/>
      <w:contextualSpacing/>
    </w:pPr>
    <w:rPr>
      <w:lang w:val="en-US"/>
    </w:rPr>
  </w:style>
  <w:style w:type="paragraph" w:customStyle="1" w:styleId="affff3">
    <w:name w:val="Введение"/>
    <w:basedOn w:val="afff9"/>
    <w:next w:val="a6"/>
    <w:qFormat/>
    <w:rsid w:val="00CF0681"/>
    <w:pPr>
      <w:ind w:firstLine="0"/>
      <w:jc w:val="center"/>
    </w:pPr>
  </w:style>
  <w:style w:type="paragraph" w:customStyle="1" w:styleId="affff4">
    <w:name w:val="Ключевые слова"/>
    <w:basedOn w:val="a6"/>
    <w:next w:val="a6"/>
    <w:qFormat/>
    <w:rsid w:val="00CF0681"/>
    <w:pPr>
      <w:suppressAutoHyphens/>
      <w:spacing w:before="240" w:after="240"/>
      <w:ind w:firstLine="0"/>
    </w:pPr>
    <w:rPr>
      <w:caps/>
    </w:rPr>
  </w:style>
  <w:style w:type="paragraph" w:customStyle="1" w:styleId="affff5">
    <w:name w:val="Содержание"/>
    <w:basedOn w:val="a6"/>
    <w:qFormat/>
    <w:rsid w:val="00CF0681"/>
    <w:pPr>
      <w:tabs>
        <w:tab w:val="right" w:leader="dot" w:pos="10093"/>
      </w:tabs>
      <w:ind w:firstLine="0"/>
    </w:pPr>
    <w:rPr>
      <w:lang w:val="en-US"/>
    </w:rPr>
  </w:style>
  <w:style w:type="paragraph" w:styleId="9">
    <w:name w:val="toc 9"/>
    <w:basedOn w:val="a6"/>
    <w:next w:val="a6"/>
    <w:autoRedefine/>
    <w:uiPriority w:val="39"/>
    <w:semiHidden/>
    <w:unhideWhenUsed/>
    <w:rsid w:val="003F4596"/>
    <w:pPr>
      <w:spacing w:after="100"/>
      <w:ind w:left="2240"/>
    </w:pPr>
  </w:style>
  <w:style w:type="paragraph" w:styleId="7">
    <w:name w:val="toc 7"/>
    <w:basedOn w:val="a6"/>
    <w:next w:val="a6"/>
    <w:autoRedefine/>
    <w:uiPriority w:val="39"/>
    <w:semiHidden/>
    <w:unhideWhenUsed/>
    <w:rsid w:val="00B375EA"/>
    <w:pPr>
      <w:spacing w:after="100"/>
      <w:ind w:left="1680"/>
    </w:pPr>
  </w:style>
  <w:style w:type="paragraph" w:styleId="41">
    <w:name w:val="toc 4"/>
    <w:basedOn w:val="a6"/>
    <w:next w:val="a6"/>
    <w:autoRedefine/>
    <w:uiPriority w:val="39"/>
    <w:semiHidden/>
    <w:unhideWhenUsed/>
    <w:rsid w:val="00B375EA"/>
    <w:pPr>
      <w:spacing w:after="100"/>
      <w:ind w:left="840"/>
    </w:pPr>
  </w:style>
  <w:style w:type="paragraph" w:styleId="8">
    <w:name w:val="toc 8"/>
    <w:basedOn w:val="a6"/>
    <w:next w:val="a6"/>
    <w:autoRedefine/>
    <w:uiPriority w:val="39"/>
    <w:semiHidden/>
    <w:unhideWhenUsed/>
    <w:rsid w:val="001032D7"/>
    <w:pPr>
      <w:spacing w:after="100"/>
      <w:ind w:left="1960"/>
    </w:pPr>
  </w:style>
  <w:style w:type="character" w:customStyle="1" w:styleId="ac">
    <w:name w:val="Схема документа Знак"/>
    <w:basedOn w:val="a7"/>
    <w:link w:val="ab"/>
    <w:semiHidden/>
    <w:rsid w:val="00F3460E"/>
    <w:rPr>
      <w:rFonts w:ascii="Tahoma" w:eastAsia="Calibri" w:hAnsi="Tahoma" w:cs="Tahoma"/>
      <w:szCs w:val="22"/>
      <w:shd w:val="clear" w:color="auto" w:fill="000080"/>
      <w:lang w:val="ru-RU"/>
    </w:rPr>
  </w:style>
  <w:style w:type="paragraph" w:customStyle="1" w:styleId="affff6">
    <w:name w:val="ТЕКСТ"/>
    <w:basedOn w:val="a6"/>
    <w:link w:val="affff7"/>
    <w:autoRedefine/>
    <w:qFormat/>
    <w:rsid w:val="001E11D7"/>
    <w:rPr>
      <w:rFonts w:eastAsiaTheme="minorHAnsi"/>
      <w:spacing w:val="-2"/>
      <w:szCs w:val="28"/>
    </w:rPr>
  </w:style>
  <w:style w:type="character" w:customStyle="1" w:styleId="affff7">
    <w:name w:val="ТЕКСТ Знак"/>
    <w:basedOn w:val="a7"/>
    <w:link w:val="affff6"/>
    <w:rsid w:val="001E11D7"/>
    <w:rPr>
      <w:rFonts w:eastAsiaTheme="minorHAnsi"/>
      <w:spacing w:val="-2"/>
      <w:sz w:val="28"/>
      <w:szCs w:val="28"/>
      <w:lang w:val="ru-RU"/>
    </w:rPr>
  </w:style>
  <w:style w:type="paragraph" w:customStyle="1" w:styleId="affff8">
    <w:name w:val="ТАБЛИЦА"/>
    <w:basedOn w:val="a6"/>
    <w:next w:val="a6"/>
    <w:autoRedefine/>
    <w:qFormat/>
    <w:rsid w:val="000F0806"/>
    <w:pPr>
      <w:spacing w:before="280"/>
      <w:ind w:firstLine="0"/>
      <w:jc w:val="left"/>
    </w:pPr>
    <w:rPr>
      <w:rFonts w:eastAsiaTheme="minorHAnsi"/>
      <w:szCs w:val="28"/>
    </w:rPr>
  </w:style>
  <w:style w:type="character" w:customStyle="1" w:styleId="aff2">
    <w:name w:val="Абзац списка Знак"/>
    <w:aliases w:val="подрисуночная подпись Знак"/>
    <w:link w:val="aff1"/>
    <w:uiPriority w:val="34"/>
    <w:rsid w:val="00E85505"/>
    <w:rPr>
      <w:rFonts w:eastAsia="Calibri"/>
      <w:sz w:val="28"/>
      <w:szCs w:val="22"/>
      <w:lang w:val="ru-RU"/>
    </w:rPr>
  </w:style>
  <w:style w:type="paragraph" w:customStyle="1" w:styleId="affff9">
    <w:name w:val="ОСНОВНОЙМОЙТЕКСТ"/>
    <w:basedOn w:val="a6"/>
    <w:link w:val="affffa"/>
    <w:qFormat/>
    <w:rsid w:val="00E85505"/>
    <w:rPr>
      <w:rFonts w:eastAsiaTheme="minorHAnsi"/>
    </w:rPr>
  </w:style>
  <w:style w:type="character" w:customStyle="1" w:styleId="affffa">
    <w:name w:val="ОСНОВНОЙМОЙТЕКСТ Знак"/>
    <w:basedOn w:val="a7"/>
    <w:link w:val="affff9"/>
    <w:rsid w:val="00E85505"/>
    <w:rPr>
      <w:rFonts w:eastAsiaTheme="minorHAnsi"/>
      <w:sz w:val="28"/>
      <w:szCs w:val="22"/>
      <w:lang w:val="ru-RU"/>
    </w:rPr>
  </w:style>
  <w:style w:type="paragraph" w:customStyle="1" w:styleId="affffb">
    <w:name w:val="Заголовок раздела"/>
    <w:basedOn w:val="a6"/>
    <w:link w:val="affffc"/>
    <w:qFormat/>
    <w:rsid w:val="007334C3"/>
    <w:pPr>
      <w:keepNext/>
      <w:keepLines/>
      <w:spacing w:after="360"/>
      <w:ind w:firstLine="851"/>
      <w:contextualSpacing/>
      <w:jc w:val="left"/>
      <w:outlineLvl w:val="0"/>
    </w:pPr>
    <w:rPr>
      <w:rFonts w:eastAsiaTheme="minorEastAsia" w:cstheme="minorBidi"/>
      <w:b/>
      <w:lang w:eastAsia="ru-RU"/>
    </w:rPr>
  </w:style>
  <w:style w:type="character" w:customStyle="1" w:styleId="affffc">
    <w:name w:val="Заголовок раздела Знак"/>
    <w:basedOn w:val="a7"/>
    <w:link w:val="affffb"/>
    <w:rsid w:val="007334C3"/>
    <w:rPr>
      <w:rFonts w:eastAsiaTheme="minorEastAsia" w:cstheme="minorBidi"/>
      <w:b/>
      <w:sz w:val="28"/>
      <w:szCs w:val="22"/>
      <w:lang w:val="ru-RU" w:eastAsia="ru-RU"/>
    </w:rPr>
  </w:style>
  <w:style w:type="paragraph" w:customStyle="1" w:styleId="affffd">
    <w:name w:val="Листинг"/>
    <w:basedOn w:val="afff1"/>
    <w:link w:val="Char0"/>
    <w:qFormat/>
    <w:rsid w:val="00F42CE9"/>
    <w:pPr>
      <w:spacing w:before="240"/>
      <w:jc w:val="center"/>
    </w:pPr>
  </w:style>
  <w:style w:type="character" w:customStyle="1" w:styleId="Char">
    <w:name w:val="Подрисуночная подпись Char"/>
    <w:basedOn w:val="a7"/>
    <w:link w:val="afff1"/>
    <w:rsid w:val="00D52FF9"/>
    <w:rPr>
      <w:rFonts w:eastAsia="Calibri"/>
      <w:sz w:val="28"/>
      <w:szCs w:val="22"/>
      <w:lang w:val="ru-RU"/>
    </w:rPr>
  </w:style>
  <w:style w:type="character" w:customStyle="1" w:styleId="Char0">
    <w:name w:val="Листинг Char"/>
    <w:basedOn w:val="Char"/>
    <w:link w:val="affffd"/>
    <w:rsid w:val="00F42CE9"/>
    <w:rPr>
      <w:rFonts w:eastAsia="Calibri"/>
      <w:sz w:val="28"/>
      <w:szCs w:val="22"/>
      <w:lang w:val="ru-RU"/>
    </w:rPr>
  </w:style>
  <w:style w:type="paragraph" w:customStyle="1" w:styleId="affffe">
    <w:name w:val="Чертежный"/>
    <w:link w:val="afffff"/>
    <w:qFormat/>
    <w:rsid w:val="00BF2476"/>
    <w:pPr>
      <w:jc w:val="both"/>
    </w:pPr>
    <w:rPr>
      <w:rFonts w:ascii="ISOCPEUR" w:hAnsi="ISOCPEUR"/>
      <w:i/>
      <w:sz w:val="28"/>
      <w:lang w:val="uk-UA" w:eastAsia="ru-RU"/>
    </w:rPr>
  </w:style>
  <w:style w:type="character" w:customStyle="1" w:styleId="afffff">
    <w:name w:val="Чертежный Знак"/>
    <w:basedOn w:val="a7"/>
    <w:link w:val="affffe"/>
    <w:rsid w:val="00BF2476"/>
    <w:rPr>
      <w:rFonts w:ascii="ISOCPEUR" w:hAnsi="ISOCPEUR"/>
      <w:i/>
      <w:sz w:val="28"/>
      <w:lang w:val="uk-UA" w:eastAsia="ru-RU"/>
    </w:rPr>
  </w:style>
  <w:style w:type="character" w:customStyle="1" w:styleId="afffff0">
    <w:name w:val="ОСНОВНОЙ ТЕКСТ Знак"/>
    <w:basedOn w:val="a7"/>
    <w:link w:val="afffff1"/>
    <w:qFormat/>
    <w:rsid w:val="00525C6F"/>
    <w:rPr>
      <w:sz w:val="28"/>
    </w:rPr>
  </w:style>
  <w:style w:type="paragraph" w:customStyle="1" w:styleId="afffff1">
    <w:name w:val="ОСНОВНОЙ ТЕКСТ"/>
    <w:basedOn w:val="a6"/>
    <w:link w:val="afffff0"/>
    <w:qFormat/>
    <w:rsid w:val="00525C6F"/>
    <w:pPr>
      <w:suppressAutoHyphens/>
    </w:pPr>
    <w:rPr>
      <w:rFonts w:eastAsia="Times New Roman"/>
      <w:szCs w:val="20"/>
      <w:lang w:val="en-US"/>
    </w:rPr>
  </w:style>
  <w:style w:type="paragraph" w:customStyle="1" w:styleId="a3">
    <w:name w:val="СПИСОК"/>
    <w:basedOn w:val="a6"/>
    <w:next w:val="a6"/>
    <w:link w:val="afffff2"/>
    <w:autoRedefine/>
    <w:qFormat/>
    <w:rsid w:val="0084629D"/>
    <w:pPr>
      <w:numPr>
        <w:numId w:val="37"/>
      </w:numPr>
      <w:ind w:left="0" w:firstLine="709"/>
    </w:pPr>
    <w:rPr>
      <w:rFonts w:eastAsiaTheme="minorHAnsi"/>
      <w:szCs w:val="28"/>
    </w:rPr>
  </w:style>
  <w:style w:type="character" w:customStyle="1" w:styleId="afffff2">
    <w:name w:val="СПИСОК Знак"/>
    <w:basedOn w:val="a7"/>
    <w:link w:val="a3"/>
    <w:rsid w:val="0084629D"/>
    <w:rPr>
      <w:rFonts w:eastAsiaTheme="minorHAnsi"/>
      <w:sz w:val="28"/>
      <w:szCs w:val="28"/>
      <w:lang w:val="ru-RU"/>
    </w:rPr>
  </w:style>
  <w:style w:type="table" w:customStyle="1" w:styleId="TableGrid1">
    <w:name w:val="Table Grid1"/>
    <w:basedOn w:val="a8"/>
    <w:uiPriority w:val="59"/>
    <w:rsid w:val="007E496C"/>
    <w:pPr>
      <w:suppressAutoHyphens/>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3">
    <w:name w:val="Placeholder Text"/>
    <w:basedOn w:val="a7"/>
    <w:uiPriority w:val="99"/>
    <w:semiHidden/>
    <w:rsid w:val="00C97022"/>
    <w:rPr>
      <w:color w:val="808080"/>
    </w:rPr>
  </w:style>
  <w:style w:type="table" w:customStyle="1" w:styleId="210">
    <w:name w:val="Сетка таблицы21"/>
    <w:basedOn w:val="a8"/>
    <w:uiPriority w:val="59"/>
    <w:rsid w:val="003B7C2D"/>
    <w:pPr>
      <w:suppressAutoHyphens/>
    </w:pPr>
    <w:rPr>
      <w:rFonts w:asciiTheme="minorHAnsi" w:eastAsiaTheme="minorHAnsi" w:hAnsiTheme="minorHAnsi" w:cstheme="minorBidi"/>
      <w:sz w:val="28"/>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4">
    <w:name w:val="annotation reference"/>
    <w:basedOn w:val="a7"/>
    <w:uiPriority w:val="99"/>
    <w:semiHidden/>
    <w:unhideWhenUsed/>
    <w:rsid w:val="00076F2C"/>
    <w:rPr>
      <w:sz w:val="16"/>
      <w:szCs w:val="16"/>
    </w:rPr>
  </w:style>
  <w:style w:type="paragraph" w:styleId="afffff5">
    <w:name w:val="annotation text"/>
    <w:basedOn w:val="a6"/>
    <w:link w:val="afffff6"/>
    <w:uiPriority w:val="99"/>
    <w:semiHidden/>
    <w:unhideWhenUsed/>
    <w:rsid w:val="00076F2C"/>
    <w:rPr>
      <w:sz w:val="20"/>
      <w:szCs w:val="20"/>
    </w:rPr>
  </w:style>
  <w:style w:type="character" w:customStyle="1" w:styleId="afffff6">
    <w:name w:val="Текст примечания Знак"/>
    <w:basedOn w:val="a7"/>
    <w:link w:val="afffff5"/>
    <w:uiPriority w:val="99"/>
    <w:semiHidden/>
    <w:rsid w:val="00076F2C"/>
    <w:rPr>
      <w:rFonts w:eastAsia="Calibri"/>
      <w:lang w:val="ru-RU"/>
    </w:rPr>
  </w:style>
  <w:style w:type="paragraph" w:styleId="afffff7">
    <w:name w:val="annotation subject"/>
    <w:basedOn w:val="afffff5"/>
    <w:next w:val="afffff5"/>
    <w:link w:val="afffff8"/>
    <w:uiPriority w:val="99"/>
    <w:semiHidden/>
    <w:unhideWhenUsed/>
    <w:rsid w:val="00076F2C"/>
    <w:rPr>
      <w:b/>
      <w:bCs/>
    </w:rPr>
  </w:style>
  <w:style w:type="character" w:customStyle="1" w:styleId="afffff8">
    <w:name w:val="Тема примечания Знак"/>
    <w:basedOn w:val="afffff6"/>
    <w:link w:val="afffff7"/>
    <w:uiPriority w:val="99"/>
    <w:semiHidden/>
    <w:rsid w:val="00076F2C"/>
    <w:rPr>
      <w:rFonts w:eastAsia="Calibri"/>
      <w:b/>
      <w:bCs/>
      <w:lang w:val="ru-RU"/>
    </w:rPr>
  </w:style>
  <w:style w:type="paragraph" w:styleId="afffff9">
    <w:name w:val="Revision"/>
    <w:hidden/>
    <w:uiPriority w:val="99"/>
    <w:semiHidden/>
    <w:rsid w:val="00076F2C"/>
    <w:rPr>
      <w:rFonts w:eastAsia="Calibri"/>
      <w:sz w:val="28"/>
      <w:szCs w:val="22"/>
      <w:lang w:val="ru-RU"/>
    </w:rPr>
  </w:style>
  <w:style w:type="paragraph" w:customStyle="1" w:styleId="break-words">
    <w:name w:val="break-words"/>
    <w:basedOn w:val="a6"/>
    <w:rsid w:val="000A576F"/>
    <w:pPr>
      <w:spacing w:before="100" w:beforeAutospacing="1" w:after="100" w:afterAutospacing="1"/>
      <w:ind w:firstLine="0"/>
      <w:jc w:val="left"/>
    </w:pPr>
    <w:rPr>
      <w:rFonts w:eastAsia="Times New Roman"/>
      <w:sz w:val="24"/>
      <w:szCs w:val="24"/>
      <w:lang w:eastAsia="ru-RU"/>
    </w:rPr>
  </w:style>
  <w:style w:type="character" w:styleId="HTML">
    <w:name w:val="HTML Code"/>
    <w:basedOn w:val="a7"/>
    <w:uiPriority w:val="99"/>
    <w:semiHidden/>
    <w:unhideWhenUsed/>
    <w:rsid w:val="00983044"/>
    <w:rPr>
      <w:rFonts w:ascii="Courier New" w:eastAsia="Times New Roman" w:hAnsi="Courier New" w:cs="Courier New"/>
      <w:sz w:val="20"/>
      <w:szCs w:val="20"/>
    </w:rPr>
  </w:style>
  <w:style w:type="paragraph" w:customStyle="1" w:styleId="afffffa">
    <w:name w:val="основная надпись"/>
    <w:basedOn w:val="a6"/>
    <w:link w:val="afffffb"/>
    <w:qFormat/>
    <w:rsid w:val="00A25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Pr>
      <w:rFonts w:eastAsia="Times New Roman"/>
      <w:i/>
      <w:sz w:val="16"/>
      <w:szCs w:val="20"/>
      <w:lang w:eastAsia="ru-RU"/>
    </w:rPr>
  </w:style>
  <w:style w:type="character" w:customStyle="1" w:styleId="afffffb">
    <w:name w:val="основная надпись Знак"/>
    <w:basedOn w:val="a7"/>
    <w:link w:val="afffffa"/>
    <w:rsid w:val="00A25A83"/>
    <w:rPr>
      <w:i/>
      <w:sz w:val="16"/>
      <w:lang w:val="ru-RU" w:eastAsia="ru-RU"/>
    </w:rPr>
  </w:style>
  <w:style w:type="paragraph" w:customStyle="1" w:styleId="afffffc">
    <w:name w:val="основная надпись влево"/>
    <w:basedOn w:val="afffffa"/>
    <w:link w:val="afffffd"/>
    <w:qFormat/>
    <w:rsid w:val="00A25A83"/>
    <w:pPr>
      <w:jc w:val="left"/>
    </w:pPr>
  </w:style>
  <w:style w:type="character" w:customStyle="1" w:styleId="afffffd">
    <w:name w:val="основная надпись влево Знак"/>
    <w:basedOn w:val="afffffb"/>
    <w:link w:val="afffffc"/>
    <w:rsid w:val="00A25A83"/>
    <w:rPr>
      <w:i/>
      <w:sz w:val="16"/>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7909">
      <w:bodyDiv w:val="1"/>
      <w:marLeft w:val="0"/>
      <w:marRight w:val="0"/>
      <w:marTop w:val="0"/>
      <w:marBottom w:val="0"/>
      <w:divBdr>
        <w:top w:val="none" w:sz="0" w:space="0" w:color="auto"/>
        <w:left w:val="none" w:sz="0" w:space="0" w:color="auto"/>
        <w:bottom w:val="none" w:sz="0" w:space="0" w:color="auto"/>
        <w:right w:val="none" w:sz="0" w:space="0" w:color="auto"/>
      </w:divBdr>
    </w:div>
    <w:div w:id="14696254">
      <w:bodyDiv w:val="1"/>
      <w:marLeft w:val="0"/>
      <w:marRight w:val="0"/>
      <w:marTop w:val="0"/>
      <w:marBottom w:val="0"/>
      <w:divBdr>
        <w:top w:val="none" w:sz="0" w:space="0" w:color="auto"/>
        <w:left w:val="none" w:sz="0" w:space="0" w:color="auto"/>
        <w:bottom w:val="none" w:sz="0" w:space="0" w:color="auto"/>
        <w:right w:val="none" w:sz="0" w:space="0" w:color="auto"/>
      </w:divBdr>
      <w:divsChild>
        <w:div w:id="1433814401">
          <w:marLeft w:val="0"/>
          <w:marRight w:val="0"/>
          <w:marTop w:val="0"/>
          <w:marBottom w:val="0"/>
          <w:divBdr>
            <w:top w:val="none" w:sz="0" w:space="0" w:color="auto"/>
            <w:left w:val="none" w:sz="0" w:space="0" w:color="auto"/>
            <w:bottom w:val="none" w:sz="0" w:space="0" w:color="auto"/>
            <w:right w:val="none" w:sz="0" w:space="0" w:color="auto"/>
          </w:divBdr>
        </w:div>
      </w:divsChild>
    </w:div>
    <w:div w:id="26030541">
      <w:bodyDiv w:val="1"/>
      <w:marLeft w:val="0"/>
      <w:marRight w:val="0"/>
      <w:marTop w:val="0"/>
      <w:marBottom w:val="0"/>
      <w:divBdr>
        <w:top w:val="none" w:sz="0" w:space="0" w:color="auto"/>
        <w:left w:val="none" w:sz="0" w:space="0" w:color="auto"/>
        <w:bottom w:val="none" w:sz="0" w:space="0" w:color="auto"/>
        <w:right w:val="none" w:sz="0" w:space="0" w:color="auto"/>
      </w:divBdr>
    </w:div>
    <w:div w:id="31152148">
      <w:bodyDiv w:val="1"/>
      <w:marLeft w:val="0"/>
      <w:marRight w:val="0"/>
      <w:marTop w:val="0"/>
      <w:marBottom w:val="0"/>
      <w:divBdr>
        <w:top w:val="none" w:sz="0" w:space="0" w:color="auto"/>
        <w:left w:val="none" w:sz="0" w:space="0" w:color="auto"/>
        <w:bottom w:val="none" w:sz="0" w:space="0" w:color="auto"/>
        <w:right w:val="none" w:sz="0" w:space="0" w:color="auto"/>
      </w:divBdr>
    </w:div>
    <w:div w:id="42675967">
      <w:bodyDiv w:val="1"/>
      <w:marLeft w:val="0"/>
      <w:marRight w:val="0"/>
      <w:marTop w:val="0"/>
      <w:marBottom w:val="0"/>
      <w:divBdr>
        <w:top w:val="none" w:sz="0" w:space="0" w:color="auto"/>
        <w:left w:val="none" w:sz="0" w:space="0" w:color="auto"/>
        <w:bottom w:val="none" w:sz="0" w:space="0" w:color="auto"/>
        <w:right w:val="none" w:sz="0" w:space="0" w:color="auto"/>
      </w:divBdr>
    </w:div>
    <w:div w:id="52319333">
      <w:bodyDiv w:val="1"/>
      <w:marLeft w:val="0"/>
      <w:marRight w:val="0"/>
      <w:marTop w:val="0"/>
      <w:marBottom w:val="0"/>
      <w:divBdr>
        <w:top w:val="none" w:sz="0" w:space="0" w:color="auto"/>
        <w:left w:val="none" w:sz="0" w:space="0" w:color="auto"/>
        <w:bottom w:val="none" w:sz="0" w:space="0" w:color="auto"/>
        <w:right w:val="none" w:sz="0" w:space="0" w:color="auto"/>
      </w:divBdr>
    </w:div>
    <w:div w:id="53353033">
      <w:bodyDiv w:val="1"/>
      <w:marLeft w:val="0"/>
      <w:marRight w:val="0"/>
      <w:marTop w:val="0"/>
      <w:marBottom w:val="0"/>
      <w:divBdr>
        <w:top w:val="none" w:sz="0" w:space="0" w:color="auto"/>
        <w:left w:val="none" w:sz="0" w:space="0" w:color="auto"/>
        <w:bottom w:val="none" w:sz="0" w:space="0" w:color="auto"/>
        <w:right w:val="none" w:sz="0" w:space="0" w:color="auto"/>
      </w:divBdr>
    </w:div>
    <w:div w:id="61414537">
      <w:bodyDiv w:val="1"/>
      <w:marLeft w:val="0"/>
      <w:marRight w:val="0"/>
      <w:marTop w:val="0"/>
      <w:marBottom w:val="0"/>
      <w:divBdr>
        <w:top w:val="none" w:sz="0" w:space="0" w:color="auto"/>
        <w:left w:val="none" w:sz="0" w:space="0" w:color="auto"/>
        <w:bottom w:val="none" w:sz="0" w:space="0" w:color="auto"/>
        <w:right w:val="none" w:sz="0" w:space="0" w:color="auto"/>
      </w:divBdr>
    </w:div>
    <w:div w:id="63143409">
      <w:bodyDiv w:val="1"/>
      <w:marLeft w:val="0"/>
      <w:marRight w:val="0"/>
      <w:marTop w:val="0"/>
      <w:marBottom w:val="0"/>
      <w:divBdr>
        <w:top w:val="none" w:sz="0" w:space="0" w:color="auto"/>
        <w:left w:val="none" w:sz="0" w:space="0" w:color="auto"/>
        <w:bottom w:val="none" w:sz="0" w:space="0" w:color="auto"/>
        <w:right w:val="none" w:sz="0" w:space="0" w:color="auto"/>
      </w:divBdr>
    </w:div>
    <w:div w:id="72046524">
      <w:bodyDiv w:val="1"/>
      <w:marLeft w:val="0"/>
      <w:marRight w:val="0"/>
      <w:marTop w:val="0"/>
      <w:marBottom w:val="0"/>
      <w:divBdr>
        <w:top w:val="none" w:sz="0" w:space="0" w:color="auto"/>
        <w:left w:val="none" w:sz="0" w:space="0" w:color="auto"/>
        <w:bottom w:val="none" w:sz="0" w:space="0" w:color="auto"/>
        <w:right w:val="none" w:sz="0" w:space="0" w:color="auto"/>
      </w:divBdr>
    </w:div>
    <w:div w:id="121115830">
      <w:bodyDiv w:val="1"/>
      <w:marLeft w:val="0"/>
      <w:marRight w:val="0"/>
      <w:marTop w:val="0"/>
      <w:marBottom w:val="0"/>
      <w:divBdr>
        <w:top w:val="none" w:sz="0" w:space="0" w:color="auto"/>
        <w:left w:val="none" w:sz="0" w:space="0" w:color="auto"/>
        <w:bottom w:val="none" w:sz="0" w:space="0" w:color="auto"/>
        <w:right w:val="none" w:sz="0" w:space="0" w:color="auto"/>
      </w:divBdr>
    </w:div>
    <w:div w:id="218244703">
      <w:bodyDiv w:val="1"/>
      <w:marLeft w:val="0"/>
      <w:marRight w:val="0"/>
      <w:marTop w:val="0"/>
      <w:marBottom w:val="0"/>
      <w:divBdr>
        <w:top w:val="none" w:sz="0" w:space="0" w:color="auto"/>
        <w:left w:val="none" w:sz="0" w:space="0" w:color="auto"/>
        <w:bottom w:val="none" w:sz="0" w:space="0" w:color="auto"/>
        <w:right w:val="none" w:sz="0" w:space="0" w:color="auto"/>
      </w:divBdr>
    </w:div>
    <w:div w:id="262228097">
      <w:bodyDiv w:val="1"/>
      <w:marLeft w:val="0"/>
      <w:marRight w:val="0"/>
      <w:marTop w:val="0"/>
      <w:marBottom w:val="0"/>
      <w:divBdr>
        <w:top w:val="none" w:sz="0" w:space="0" w:color="auto"/>
        <w:left w:val="none" w:sz="0" w:space="0" w:color="auto"/>
        <w:bottom w:val="none" w:sz="0" w:space="0" w:color="auto"/>
        <w:right w:val="none" w:sz="0" w:space="0" w:color="auto"/>
      </w:divBdr>
    </w:div>
    <w:div w:id="266811254">
      <w:bodyDiv w:val="1"/>
      <w:marLeft w:val="0"/>
      <w:marRight w:val="0"/>
      <w:marTop w:val="0"/>
      <w:marBottom w:val="0"/>
      <w:divBdr>
        <w:top w:val="none" w:sz="0" w:space="0" w:color="auto"/>
        <w:left w:val="none" w:sz="0" w:space="0" w:color="auto"/>
        <w:bottom w:val="none" w:sz="0" w:space="0" w:color="auto"/>
        <w:right w:val="none" w:sz="0" w:space="0" w:color="auto"/>
      </w:divBdr>
      <w:divsChild>
        <w:div w:id="1214148876">
          <w:marLeft w:val="0"/>
          <w:marRight w:val="0"/>
          <w:marTop w:val="0"/>
          <w:marBottom w:val="0"/>
          <w:divBdr>
            <w:top w:val="none" w:sz="0" w:space="0" w:color="auto"/>
            <w:left w:val="none" w:sz="0" w:space="0" w:color="auto"/>
            <w:bottom w:val="none" w:sz="0" w:space="0" w:color="auto"/>
            <w:right w:val="none" w:sz="0" w:space="0" w:color="auto"/>
          </w:divBdr>
          <w:divsChild>
            <w:div w:id="46682524">
              <w:marLeft w:val="0"/>
              <w:marRight w:val="0"/>
              <w:marTop w:val="0"/>
              <w:marBottom w:val="0"/>
              <w:divBdr>
                <w:top w:val="none" w:sz="0" w:space="0" w:color="auto"/>
                <w:left w:val="none" w:sz="0" w:space="0" w:color="auto"/>
                <w:bottom w:val="none" w:sz="0" w:space="0" w:color="auto"/>
                <w:right w:val="none" w:sz="0" w:space="0" w:color="auto"/>
              </w:divBdr>
            </w:div>
            <w:div w:id="142888682">
              <w:marLeft w:val="0"/>
              <w:marRight w:val="0"/>
              <w:marTop w:val="0"/>
              <w:marBottom w:val="0"/>
              <w:divBdr>
                <w:top w:val="none" w:sz="0" w:space="0" w:color="auto"/>
                <w:left w:val="none" w:sz="0" w:space="0" w:color="auto"/>
                <w:bottom w:val="none" w:sz="0" w:space="0" w:color="auto"/>
                <w:right w:val="none" w:sz="0" w:space="0" w:color="auto"/>
              </w:divBdr>
            </w:div>
            <w:div w:id="160897559">
              <w:marLeft w:val="0"/>
              <w:marRight w:val="0"/>
              <w:marTop w:val="0"/>
              <w:marBottom w:val="0"/>
              <w:divBdr>
                <w:top w:val="none" w:sz="0" w:space="0" w:color="auto"/>
                <w:left w:val="none" w:sz="0" w:space="0" w:color="auto"/>
                <w:bottom w:val="none" w:sz="0" w:space="0" w:color="auto"/>
                <w:right w:val="none" w:sz="0" w:space="0" w:color="auto"/>
              </w:divBdr>
            </w:div>
            <w:div w:id="822891199">
              <w:marLeft w:val="0"/>
              <w:marRight w:val="0"/>
              <w:marTop w:val="0"/>
              <w:marBottom w:val="0"/>
              <w:divBdr>
                <w:top w:val="none" w:sz="0" w:space="0" w:color="auto"/>
                <w:left w:val="none" w:sz="0" w:space="0" w:color="auto"/>
                <w:bottom w:val="none" w:sz="0" w:space="0" w:color="auto"/>
                <w:right w:val="none" w:sz="0" w:space="0" w:color="auto"/>
              </w:divBdr>
            </w:div>
            <w:div w:id="1634360061">
              <w:marLeft w:val="0"/>
              <w:marRight w:val="0"/>
              <w:marTop w:val="0"/>
              <w:marBottom w:val="0"/>
              <w:divBdr>
                <w:top w:val="none" w:sz="0" w:space="0" w:color="auto"/>
                <w:left w:val="none" w:sz="0" w:space="0" w:color="auto"/>
                <w:bottom w:val="none" w:sz="0" w:space="0" w:color="auto"/>
                <w:right w:val="none" w:sz="0" w:space="0" w:color="auto"/>
              </w:divBdr>
            </w:div>
            <w:div w:id="1807577460">
              <w:marLeft w:val="0"/>
              <w:marRight w:val="0"/>
              <w:marTop w:val="0"/>
              <w:marBottom w:val="0"/>
              <w:divBdr>
                <w:top w:val="none" w:sz="0" w:space="0" w:color="auto"/>
                <w:left w:val="none" w:sz="0" w:space="0" w:color="auto"/>
                <w:bottom w:val="none" w:sz="0" w:space="0" w:color="auto"/>
                <w:right w:val="none" w:sz="0" w:space="0" w:color="auto"/>
              </w:divBdr>
            </w:div>
            <w:div w:id="1999839510">
              <w:marLeft w:val="0"/>
              <w:marRight w:val="0"/>
              <w:marTop w:val="0"/>
              <w:marBottom w:val="0"/>
              <w:divBdr>
                <w:top w:val="none" w:sz="0" w:space="0" w:color="auto"/>
                <w:left w:val="none" w:sz="0" w:space="0" w:color="auto"/>
                <w:bottom w:val="none" w:sz="0" w:space="0" w:color="auto"/>
                <w:right w:val="none" w:sz="0" w:space="0" w:color="auto"/>
              </w:divBdr>
            </w:div>
            <w:div w:id="211066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719">
      <w:bodyDiv w:val="1"/>
      <w:marLeft w:val="0"/>
      <w:marRight w:val="0"/>
      <w:marTop w:val="0"/>
      <w:marBottom w:val="0"/>
      <w:divBdr>
        <w:top w:val="none" w:sz="0" w:space="0" w:color="auto"/>
        <w:left w:val="none" w:sz="0" w:space="0" w:color="auto"/>
        <w:bottom w:val="none" w:sz="0" w:space="0" w:color="auto"/>
        <w:right w:val="none" w:sz="0" w:space="0" w:color="auto"/>
      </w:divBdr>
    </w:div>
    <w:div w:id="312221697">
      <w:bodyDiv w:val="1"/>
      <w:marLeft w:val="0"/>
      <w:marRight w:val="0"/>
      <w:marTop w:val="0"/>
      <w:marBottom w:val="0"/>
      <w:divBdr>
        <w:top w:val="none" w:sz="0" w:space="0" w:color="auto"/>
        <w:left w:val="none" w:sz="0" w:space="0" w:color="auto"/>
        <w:bottom w:val="none" w:sz="0" w:space="0" w:color="auto"/>
        <w:right w:val="none" w:sz="0" w:space="0" w:color="auto"/>
      </w:divBdr>
    </w:div>
    <w:div w:id="327097570">
      <w:bodyDiv w:val="1"/>
      <w:marLeft w:val="0"/>
      <w:marRight w:val="0"/>
      <w:marTop w:val="0"/>
      <w:marBottom w:val="0"/>
      <w:divBdr>
        <w:top w:val="none" w:sz="0" w:space="0" w:color="auto"/>
        <w:left w:val="none" w:sz="0" w:space="0" w:color="auto"/>
        <w:bottom w:val="none" w:sz="0" w:space="0" w:color="auto"/>
        <w:right w:val="none" w:sz="0" w:space="0" w:color="auto"/>
      </w:divBdr>
    </w:div>
    <w:div w:id="333068733">
      <w:bodyDiv w:val="1"/>
      <w:marLeft w:val="0"/>
      <w:marRight w:val="0"/>
      <w:marTop w:val="0"/>
      <w:marBottom w:val="0"/>
      <w:divBdr>
        <w:top w:val="none" w:sz="0" w:space="0" w:color="auto"/>
        <w:left w:val="none" w:sz="0" w:space="0" w:color="auto"/>
        <w:bottom w:val="none" w:sz="0" w:space="0" w:color="auto"/>
        <w:right w:val="none" w:sz="0" w:space="0" w:color="auto"/>
      </w:divBdr>
    </w:div>
    <w:div w:id="339042373">
      <w:bodyDiv w:val="1"/>
      <w:marLeft w:val="0"/>
      <w:marRight w:val="0"/>
      <w:marTop w:val="0"/>
      <w:marBottom w:val="0"/>
      <w:divBdr>
        <w:top w:val="none" w:sz="0" w:space="0" w:color="auto"/>
        <w:left w:val="none" w:sz="0" w:space="0" w:color="auto"/>
        <w:bottom w:val="none" w:sz="0" w:space="0" w:color="auto"/>
        <w:right w:val="none" w:sz="0" w:space="0" w:color="auto"/>
      </w:divBdr>
    </w:div>
    <w:div w:id="370225520">
      <w:bodyDiv w:val="1"/>
      <w:marLeft w:val="0"/>
      <w:marRight w:val="0"/>
      <w:marTop w:val="0"/>
      <w:marBottom w:val="0"/>
      <w:divBdr>
        <w:top w:val="none" w:sz="0" w:space="0" w:color="auto"/>
        <w:left w:val="none" w:sz="0" w:space="0" w:color="auto"/>
        <w:bottom w:val="none" w:sz="0" w:space="0" w:color="auto"/>
        <w:right w:val="none" w:sz="0" w:space="0" w:color="auto"/>
      </w:divBdr>
    </w:div>
    <w:div w:id="397095042">
      <w:bodyDiv w:val="1"/>
      <w:marLeft w:val="0"/>
      <w:marRight w:val="0"/>
      <w:marTop w:val="0"/>
      <w:marBottom w:val="0"/>
      <w:divBdr>
        <w:top w:val="none" w:sz="0" w:space="0" w:color="auto"/>
        <w:left w:val="none" w:sz="0" w:space="0" w:color="auto"/>
        <w:bottom w:val="none" w:sz="0" w:space="0" w:color="auto"/>
        <w:right w:val="none" w:sz="0" w:space="0" w:color="auto"/>
      </w:divBdr>
    </w:div>
    <w:div w:id="420875733">
      <w:bodyDiv w:val="1"/>
      <w:marLeft w:val="0"/>
      <w:marRight w:val="0"/>
      <w:marTop w:val="0"/>
      <w:marBottom w:val="0"/>
      <w:divBdr>
        <w:top w:val="none" w:sz="0" w:space="0" w:color="auto"/>
        <w:left w:val="none" w:sz="0" w:space="0" w:color="auto"/>
        <w:bottom w:val="none" w:sz="0" w:space="0" w:color="auto"/>
        <w:right w:val="none" w:sz="0" w:space="0" w:color="auto"/>
      </w:divBdr>
    </w:div>
    <w:div w:id="431560252">
      <w:bodyDiv w:val="1"/>
      <w:marLeft w:val="0"/>
      <w:marRight w:val="0"/>
      <w:marTop w:val="0"/>
      <w:marBottom w:val="0"/>
      <w:divBdr>
        <w:top w:val="none" w:sz="0" w:space="0" w:color="auto"/>
        <w:left w:val="none" w:sz="0" w:space="0" w:color="auto"/>
        <w:bottom w:val="none" w:sz="0" w:space="0" w:color="auto"/>
        <w:right w:val="none" w:sz="0" w:space="0" w:color="auto"/>
      </w:divBdr>
    </w:div>
    <w:div w:id="446777412">
      <w:bodyDiv w:val="1"/>
      <w:marLeft w:val="0"/>
      <w:marRight w:val="0"/>
      <w:marTop w:val="0"/>
      <w:marBottom w:val="0"/>
      <w:divBdr>
        <w:top w:val="none" w:sz="0" w:space="0" w:color="auto"/>
        <w:left w:val="none" w:sz="0" w:space="0" w:color="auto"/>
        <w:bottom w:val="none" w:sz="0" w:space="0" w:color="auto"/>
        <w:right w:val="none" w:sz="0" w:space="0" w:color="auto"/>
      </w:divBdr>
      <w:divsChild>
        <w:div w:id="1809276632">
          <w:marLeft w:val="0"/>
          <w:marRight w:val="0"/>
          <w:marTop w:val="0"/>
          <w:marBottom w:val="0"/>
          <w:divBdr>
            <w:top w:val="none" w:sz="0" w:space="0" w:color="auto"/>
            <w:left w:val="none" w:sz="0" w:space="0" w:color="auto"/>
            <w:bottom w:val="none" w:sz="0" w:space="0" w:color="auto"/>
            <w:right w:val="none" w:sz="0" w:space="0" w:color="auto"/>
          </w:divBdr>
          <w:divsChild>
            <w:div w:id="3020091">
              <w:marLeft w:val="0"/>
              <w:marRight w:val="0"/>
              <w:marTop w:val="0"/>
              <w:marBottom w:val="0"/>
              <w:divBdr>
                <w:top w:val="none" w:sz="0" w:space="0" w:color="auto"/>
                <w:left w:val="none" w:sz="0" w:space="0" w:color="auto"/>
                <w:bottom w:val="none" w:sz="0" w:space="0" w:color="auto"/>
                <w:right w:val="none" w:sz="0" w:space="0" w:color="auto"/>
              </w:divBdr>
            </w:div>
            <w:div w:id="190339508">
              <w:marLeft w:val="0"/>
              <w:marRight w:val="0"/>
              <w:marTop w:val="0"/>
              <w:marBottom w:val="0"/>
              <w:divBdr>
                <w:top w:val="none" w:sz="0" w:space="0" w:color="auto"/>
                <w:left w:val="none" w:sz="0" w:space="0" w:color="auto"/>
                <w:bottom w:val="none" w:sz="0" w:space="0" w:color="auto"/>
                <w:right w:val="none" w:sz="0" w:space="0" w:color="auto"/>
              </w:divBdr>
            </w:div>
            <w:div w:id="981353598">
              <w:marLeft w:val="0"/>
              <w:marRight w:val="0"/>
              <w:marTop w:val="0"/>
              <w:marBottom w:val="0"/>
              <w:divBdr>
                <w:top w:val="none" w:sz="0" w:space="0" w:color="auto"/>
                <w:left w:val="none" w:sz="0" w:space="0" w:color="auto"/>
                <w:bottom w:val="none" w:sz="0" w:space="0" w:color="auto"/>
                <w:right w:val="none" w:sz="0" w:space="0" w:color="auto"/>
              </w:divBdr>
            </w:div>
            <w:div w:id="1057123661">
              <w:marLeft w:val="0"/>
              <w:marRight w:val="0"/>
              <w:marTop w:val="0"/>
              <w:marBottom w:val="0"/>
              <w:divBdr>
                <w:top w:val="none" w:sz="0" w:space="0" w:color="auto"/>
                <w:left w:val="none" w:sz="0" w:space="0" w:color="auto"/>
                <w:bottom w:val="none" w:sz="0" w:space="0" w:color="auto"/>
                <w:right w:val="none" w:sz="0" w:space="0" w:color="auto"/>
              </w:divBdr>
            </w:div>
            <w:div w:id="1343363627">
              <w:marLeft w:val="0"/>
              <w:marRight w:val="0"/>
              <w:marTop w:val="0"/>
              <w:marBottom w:val="0"/>
              <w:divBdr>
                <w:top w:val="none" w:sz="0" w:space="0" w:color="auto"/>
                <w:left w:val="none" w:sz="0" w:space="0" w:color="auto"/>
                <w:bottom w:val="none" w:sz="0" w:space="0" w:color="auto"/>
                <w:right w:val="none" w:sz="0" w:space="0" w:color="auto"/>
              </w:divBdr>
            </w:div>
            <w:div w:id="1516456219">
              <w:marLeft w:val="0"/>
              <w:marRight w:val="0"/>
              <w:marTop w:val="0"/>
              <w:marBottom w:val="0"/>
              <w:divBdr>
                <w:top w:val="none" w:sz="0" w:space="0" w:color="auto"/>
                <w:left w:val="none" w:sz="0" w:space="0" w:color="auto"/>
                <w:bottom w:val="none" w:sz="0" w:space="0" w:color="auto"/>
                <w:right w:val="none" w:sz="0" w:space="0" w:color="auto"/>
              </w:divBdr>
            </w:div>
            <w:div w:id="1565406017">
              <w:marLeft w:val="0"/>
              <w:marRight w:val="0"/>
              <w:marTop w:val="0"/>
              <w:marBottom w:val="0"/>
              <w:divBdr>
                <w:top w:val="none" w:sz="0" w:space="0" w:color="auto"/>
                <w:left w:val="none" w:sz="0" w:space="0" w:color="auto"/>
                <w:bottom w:val="none" w:sz="0" w:space="0" w:color="auto"/>
                <w:right w:val="none" w:sz="0" w:space="0" w:color="auto"/>
              </w:divBdr>
            </w:div>
            <w:div w:id="1575821754">
              <w:marLeft w:val="0"/>
              <w:marRight w:val="0"/>
              <w:marTop w:val="0"/>
              <w:marBottom w:val="0"/>
              <w:divBdr>
                <w:top w:val="none" w:sz="0" w:space="0" w:color="auto"/>
                <w:left w:val="none" w:sz="0" w:space="0" w:color="auto"/>
                <w:bottom w:val="none" w:sz="0" w:space="0" w:color="auto"/>
                <w:right w:val="none" w:sz="0" w:space="0" w:color="auto"/>
              </w:divBdr>
            </w:div>
            <w:div w:id="190409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3661">
      <w:bodyDiv w:val="1"/>
      <w:marLeft w:val="0"/>
      <w:marRight w:val="0"/>
      <w:marTop w:val="0"/>
      <w:marBottom w:val="0"/>
      <w:divBdr>
        <w:top w:val="none" w:sz="0" w:space="0" w:color="auto"/>
        <w:left w:val="none" w:sz="0" w:space="0" w:color="auto"/>
        <w:bottom w:val="none" w:sz="0" w:space="0" w:color="auto"/>
        <w:right w:val="none" w:sz="0" w:space="0" w:color="auto"/>
      </w:divBdr>
    </w:div>
    <w:div w:id="537817257">
      <w:bodyDiv w:val="1"/>
      <w:marLeft w:val="0"/>
      <w:marRight w:val="0"/>
      <w:marTop w:val="0"/>
      <w:marBottom w:val="0"/>
      <w:divBdr>
        <w:top w:val="none" w:sz="0" w:space="0" w:color="auto"/>
        <w:left w:val="none" w:sz="0" w:space="0" w:color="auto"/>
        <w:bottom w:val="none" w:sz="0" w:space="0" w:color="auto"/>
        <w:right w:val="none" w:sz="0" w:space="0" w:color="auto"/>
      </w:divBdr>
    </w:div>
    <w:div w:id="541988780">
      <w:bodyDiv w:val="1"/>
      <w:marLeft w:val="0"/>
      <w:marRight w:val="0"/>
      <w:marTop w:val="0"/>
      <w:marBottom w:val="0"/>
      <w:divBdr>
        <w:top w:val="none" w:sz="0" w:space="0" w:color="auto"/>
        <w:left w:val="none" w:sz="0" w:space="0" w:color="auto"/>
        <w:bottom w:val="none" w:sz="0" w:space="0" w:color="auto"/>
        <w:right w:val="none" w:sz="0" w:space="0" w:color="auto"/>
      </w:divBdr>
    </w:div>
    <w:div w:id="597980786">
      <w:bodyDiv w:val="1"/>
      <w:marLeft w:val="0"/>
      <w:marRight w:val="0"/>
      <w:marTop w:val="0"/>
      <w:marBottom w:val="0"/>
      <w:divBdr>
        <w:top w:val="none" w:sz="0" w:space="0" w:color="auto"/>
        <w:left w:val="none" w:sz="0" w:space="0" w:color="auto"/>
        <w:bottom w:val="none" w:sz="0" w:space="0" w:color="auto"/>
        <w:right w:val="none" w:sz="0" w:space="0" w:color="auto"/>
      </w:divBdr>
      <w:divsChild>
        <w:div w:id="719793309">
          <w:marLeft w:val="0"/>
          <w:marRight w:val="0"/>
          <w:marTop w:val="0"/>
          <w:marBottom w:val="0"/>
          <w:divBdr>
            <w:top w:val="none" w:sz="0" w:space="0" w:color="auto"/>
            <w:left w:val="none" w:sz="0" w:space="0" w:color="auto"/>
            <w:bottom w:val="none" w:sz="0" w:space="0" w:color="auto"/>
            <w:right w:val="none" w:sz="0" w:space="0" w:color="auto"/>
          </w:divBdr>
          <w:divsChild>
            <w:div w:id="530148936">
              <w:marLeft w:val="0"/>
              <w:marRight w:val="0"/>
              <w:marTop w:val="0"/>
              <w:marBottom w:val="0"/>
              <w:divBdr>
                <w:top w:val="none" w:sz="0" w:space="0" w:color="auto"/>
                <w:left w:val="none" w:sz="0" w:space="0" w:color="auto"/>
                <w:bottom w:val="none" w:sz="0" w:space="0" w:color="auto"/>
                <w:right w:val="none" w:sz="0" w:space="0" w:color="auto"/>
              </w:divBdr>
            </w:div>
            <w:div w:id="595139989">
              <w:marLeft w:val="0"/>
              <w:marRight w:val="0"/>
              <w:marTop w:val="0"/>
              <w:marBottom w:val="0"/>
              <w:divBdr>
                <w:top w:val="none" w:sz="0" w:space="0" w:color="auto"/>
                <w:left w:val="none" w:sz="0" w:space="0" w:color="auto"/>
                <w:bottom w:val="none" w:sz="0" w:space="0" w:color="auto"/>
                <w:right w:val="none" w:sz="0" w:space="0" w:color="auto"/>
              </w:divBdr>
            </w:div>
            <w:div w:id="717433369">
              <w:marLeft w:val="0"/>
              <w:marRight w:val="0"/>
              <w:marTop w:val="0"/>
              <w:marBottom w:val="0"/>
              <w:divBdr>
                <w:top w:val="none" w:sz="0" w:space="0" w:color="auto"/>
                <w:left w:val="none" w:sz="0" w:space="0" w:color="auto"/>
                <w:bottom w:val="none" w:sz="0" w:space="0" w:color="auto"/>
                <w:right w:val="none" w:sz="0" w:space="0" w:color="auto"/>
              </w:divBdr>
            </w:div>
            <w:div w:id="780105277">
              <w:marLeft w:val="0"/>
              <w:marRight w:val="0"/>
              <w:marTop w:val="0"/>
              <w:marBottom w:val="0"/>
              <w:divBdr>
                <w:top w:val="none" w:sz="0" w:space="0" w:color="auto"/>
                <w:left w:val="none" w:sz="0" w:space="0" w:color="auto"/>
                <w:bottom w:val="none" w:sz="0" w:space="0" w:color="auto"/>
                <w:right w:val="none" w:sz="0" w:space="0" w:color="auto"/>
              </w:divBdr>
            </w:div>
            <w:div w:id="1240411204">
              <w:marLeft w:val="0"/>
              <w:marRight w:val="0"/>
              <w:marTop w:val="0"/>
              <w:marBottom w:val="0"/>
              <w:divBdr>
                <w:top w:val="none" w:sz="0" w:space="0" w:color="auto"/>
                <w:left w:val="none" w:sz="0" w:space="0" w:color="auto"/>
                <w:bottom w:val="none" w:sz="0" w:space="0" w:color="auto"/>
                <w:right w:val="none" w:sz="0" w:space="0" w:color="auto"/>
              </w:divBdr>
            </w:div>
            <w:div w:id="1243493499">
              <w:marLeft w:val="0"/>
              <w:marRight w:val="0"/>
              <w:marTop w:val="0"/>
              <w:marBottom w:val="0"/>
              <w:divBdr>
                <w:top w:val="none" w:sz="0" w:space="0" w:color="auto"/>
                <w:left w:val="none" w:sz="0" w:space="0" w:color="auto"/>
                <w:bottom w:val="none" w:sz="0" w:space="0" w:color="auto"/>
                <w:right w:val="none" w:sz="0" w:space="0" w:color="auto"/>
              </w:divBdr>
            </w:div>
            <w:div w:id="1498158088">
              <w:marLeft w:val="0"/>
              <w:marRight w:val="0"/>
              <w:marTop w:val="0"/>
              <w:marBottom w:val="0"/>
              <w:divBdr>
                <w:top w:val="none" w:sz="0" w:space="0" w:color="auto"/>
                <w:left w:val="none" w:sz="0" w:space="0" w:color="auto"/>
                <w:bottom w:val="none" w:sz="0" w:space="0" w:color="auto"/>
                <w:right w:val="none" w:sz="0" w:space="0" w:color="auto"/>
              </w:divBdr>
            </w:div>
            <w:div w:id="1586497858">
              <w:marLeft w:val="0"/>
              <w:marRight w:val="0"/>
              <w:marTop w:val="0"/>
              <w:marBottom w:val="0"/>
              <w:divBdr>
                <w:top w:val="none" w:sz="0" w:space="0" w:color="auto"/>
                <w:left w:val="none" w:sz="0" w:space="0" w:color="auto"/>
                <w:bottom w:val="none" w:sz="0" w:space="0" w:color="auto"/>
                <w:right w:val="none" w:sz="0" w:space="0" w:color="auto"/>
              </w:divBdr>
            </w:div>
            <w:div w:id="1672483999">
              <w:marLeft w:val="0"/>
              <w:marRight w:val="0"/>
              <w:marTop w:val="0"/>
              <w:marBottom w:val="0"/>
              <w:divBdr>
                <w:top w:val="none" w:sz="0" w:space="0" w:color="auto"/>
                <w:left w:val="none" w:sz="0" w:space="0" w:color="auto"/>
                <w:bottom w:val="none" w:sz="0" w:space="0" w:color="auto"/>
                <w:right w:val="none" w:sz="0" w:space="0" w:color="auto"/>
              </w:divBdr>
            </w:div>
            <w:div w:id="1713311965">
              <w:marLeft w:val="0"/>
              <w:marRight w:val="0"/>
              <w:marTop w:val="0"/>
              <w:marBottom w:val="0"/>
              <w:divBdr>
                <w:top w:val="none" w:sz="0" w:space="0" w:color="auto"/>
                <w:left w:val="none" w:sz="0" w:space="0" w:color="auto"/>
                <w:bottom w:val="none" w:sz="0" w:space="0" w:color="auto"/>
                <w:right w:val="none" w:sz="0" w:space="0" w:color="auto"/>
              </w:divBdr>
            </w:div>
            <w:div w:id="1753089381">
              <w:marLeft w:val="0"/>
              <w:marRight w:val="0"/>
              <w:marTop w:val="0"/>
              <w:marBottom w:val="0"/>
              <w:divBdr>
                <w:top w:val="none" w:sz="0" w:space="0" w:color="auto"/>
                <w:left w:val="none" w:sz="0" w:space="0" w:color="auto"/>
                <w:bottom w:val="none" w:sz="0" w:space="0" w:color="auto"/>
                <w:right w:val="none" w:sz="0" w:space="0" w:color="auto"/>
              </w:divBdr>
            </w:div>
            <w:div w:id="1993481210">
              <w:marLeft w:val="0"/>
              <w:marRight w:val="0"/>
              <w:marTop w:val="0"/>
              <w:marBottom w:val="0"/>
              <w:divBdr>
                <w:top w:val="none" w:sz="0" w:space="0" w:color="auto"/>
                <w:left w:val="none" w:sz="0" w:space="0" w:color="auto"/>
                <w:bottom w:val="none" w:sz="0" w:space="0" w:color="auto"/>
                <w:right w:val="none" w:sz="0" w:space="0" w:color="auto"/>
              </w:divBdr>
            </w:div>
            <w:div w:id="2078747929">
              <w:marLeft w:val="0"/>
              <w:marRight w:val="0"/>
              <w:marTop w:val="0"/>
              <w:marBottom w:val="0"/>
              <w:divBdr>
                <w:top w:val="none" w:sz="0" w:space="0" w:color="auto"/>
                <w:left w:val="none" w:sz="0" w:space="0" w:color="auto"/>
                <w:bottom w:val="none" w:sz="0" w:space="0" w:color="auto"/>
                <w:right w:val="none" w:sz="0" w:space="0" w:color="auto"/>
              </w:divBdr>
            </w:div>
            <w:div w:id="212645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8619">
      <w:bodyDiv w:val="1"/>
      <w:marLeft w:val="0"/>
      <w:marRight w:val="0"/>
      <w:marTop w:val="0"/>
      <w:marBottom w:val="0"/>
      <w:divBdr>
        <w:top w:val="none" w:sz="0" w:space="0" w:color="auto"/>
        <w:left w:val="none" w:sz="0" w:space="0" w:color="auto"/>
        <w:bottom w:val="none" w:sz="0" w:space="0" w:color="auto"/>
        <w:right w:val="none" w:sz="0" w:space="0" w:color="auto"/>
      </w:divBdr>
    </w:div>
    <w:div w:id="658922431">
      <w:bodyDiv w:val="1"/>
      <w:marLeft w:val="0"/>
      <w:marRight w:val="0"/>
      <w:marTop w:val="0"/>
      <w:marBottom w:val="0"/>
      <w:divBdr>
        <w:top w:val="none" w:sz="0" w:space="0" w:color="auto"/>
        <w:left w:val="none" w:sz="0" w:space="0" w:color="auto"/>
        <w:bottom w:val="none" w:sz="0" w:space="0" w:color="auto"/>
        <w:right w:val="none" w:sz="0" w:space="0" w:color="auto"/>
      </w:divBdr>
    </w:div>
    <w:div w:id="664741965">
      <w:bodyDiv w:val="1"/>
      <w:marLeft w:val="0"/>
      <w:marRight w:val="0"/>
      <w:marTop w:val="0"/>
      <w:marBottom w:val="0"/>
      <w:divBdr>
        <w:top w:val="none" w:sz="0" w:space="0" w:color="auto"/>
        <w:left w:val="none" w:sz="0" w:space="0" w:color="auto"/>
        <w:bottom w:val="none" w:sz="0" w:space="0" w:color="auto"/>
        <w:right w:val="none" w:sz="0" w:space="0" w:color="auto"/>
      </w:divBdr>
    </w:div>
    <w:div w:id="688946208">
      <w:bodyDiv w:val="1"/>
      <w:marLeft w:val="0"/>
      <w:marRight w:val="0"/>
      <w:marTop w:val="0"/>
      <w:marBottom w:val="0"/>
      <w:divBdr>
        <w:top w:val="none" w:sz="0" w:space="0" w:color="auto"/>
        <w:left w:val="none" w:sz="0" w:space="0" w:color="auto"/>
        <w:bottom w:val="none" w:sz="0" w:space="0" w:color="auto"/>
        <w:right w:val="none" w:sz="0" w:space="0" w:color="auto"/>
      </w:divBdr>
    </w:div>
    <w:div w:id="695009951">
      <w:bodyDiv w:val="1"/>
      <w:marLeft w:val="0"/>
      <w:marRight w:val="0"/>
      <w:marTop w:val="0"/>
      <w:marBottom w:val="0"/>
      <w:divBdr>
        <w:top w:val="none" w:sz="0" w:space="0" w:color="auto"/>
        <w:left w:val="none" w:sz="0" w:space="0" w:color="auto"/>
        <w:bottom w:val="none" w:sz="0" w:space="0" w:color="auto"/>
        <w:right w:val="none" w:sz="0" w:space="0" w:color="auto"/>
      </w:divBdr>
      <w:divsChild>
        <w:div w:id="395249265">
          <w:marLeft w:val="0"/>
          <w:marRight w:val="0"/>
          <w:marTop w:val="0"/>
          <w:marBottom w:val="0"/>
          <w:divBdr>
            <w:top w:val="none" w:sz="0" w:space="0" w:color="auto"/>
            <w:left w:val="none" w:sz="0" w:space="0" w:color="auto"/>
            <w:bottom w:val="none" w:sz="0" w:space="0" w:color="auto"/>
            <w:right w:val="none" w:sz="0" w:space="0" w:color="auto"/>
          </w:divBdr>
        </w:div>
      </w:divsChild>
    </w:div>
    <w:div w:id="704252030">
      <w:bodyDiv w:val="1"/>
      <w:marLeft w:val="0"/>
      <w:marRight w:val="0"/>
      <w:marTop w:val="0"/>
      <w:marBottom w:val="0"/>
      <w:divBdr>
        <w:top w:val="none" w:sz="0" w:space="0" w:color="auto"/>
        <w:left w:val="none" w:sz="0" w:space="0" w:color="auto"/>
        <w:bottom w:val="none" w:sz="0" w:space="0" w:color="auto"/>
        <w:right w:val="none" w:sz="0" w:space="0" w:color="auto"/>
      </w:divBdr>
    </w:div>
    <w:div w:id="746807258">
      <w:bodyDiv w:val="1"/>
      <w:marLeft w:val="0"/>
      <w:marRight w:val="0"/>
      <w:marTop w:val="0"/>
      <w:marBottom w:val="0"/>
      <w:divBdr>
        <w:top w:val="none" w:sz="0" w:space="0" w:color="auto"/>
        <w:left w:val="none" w:sz="0" w:space="0" w:color="auto"/>
        <w:bottom w:val="none" w:sz="0" w:space="0" w:color="auto"/>
        <w:right w:val="none" w:sz="0" w:space="0" w:color="auto"/>
      </w:divBdr>
    </w:div>
    <w:div w:id="770323716">
      <w:bodyDiv w:val="1"/>
      <w:marLeft w:val="0"/>
      <w:marRight w:val="0"/>
      <w:marTop w:val="0"/>
      <w:marBottom w:val="0"/>
      <w:divBdr>
        <w:top w:val="none" w:sz="0" w:space="0" w:color="auto"/>
        <w:left w:val="none" w:sz="0" w:space="0" w:color="auto"/>
        <w:bottom w:val="none" w:sz="0" w:space="0" w:color="auto"/>
        <w:right w:val="none" w:sz="0" w:space="0" w:color="auto"/>
      </w:divBdr>
    </w:div>
    <w:div w:id="804395608">
      <w:bodyDiv w:val="1"/>
      <w:marLeft w:val="0"/>
      <w:marRight w:val="0"/>
      <w:marTop w:val="0"/>
      <w:marBottom w:val="0"/>
      <w:divBdr>
        <w:top w:val="none" w:sz="0" w:space="0" w:color="auto"/>
        <w:left w:val="none" w:sz="0" w:space="0" w:color="auto"/>
        <w:bottom w:val="none" w:sz="0" w:space="0" w:color="auto"/>
        <w:right w:val="none" w:sz="0" w:space="0" w:color="auto"/>
      </w:divBdr>
    </w:div>
    <w:div w:id="822700293">
      <w:bodyDiv w:val="1"/>
      <w:marLeft w:val="0"/>
      <w:marRight w:val="0"/>
      <w:marTop w:val="0"/>
      <w:marBottom w:val="0"/>
      <w:divBdr>
        <w:top w:val="none" w:sz="0" w:space="0" w:color="auto"/>
        <w:left w:val="none" w:sz="0" w:space="0" w:color="auto"/>
        <w:bottom w:val="none" w:sz="0" w:space="0" w:color="auto"/>
        <w:right w:val="none" w:sz="0" w:space="0" w:color="auto"/>
      </w:divBdr>
    </w:div>
    <w:div w:id="830488228">
      <w:bodyDiv w:val="1"/>
      <w:marLeft w:val="0"/>
      <w:marRight w:val="0"/>
      <w:marTop w:val="0"/>
      <w:marBottom w:val="0"/>
      <w:divBdr>
        <w:top w:val="none" w:sz="0" w:space="0" w:color="auto"/>
        <w:left w:val="none" w:sz="0" w:space="0" w:color="auto"/>
        <w:bottom w:val="none" w:sz="0" w:space="0" w:color="auto"/>
        <w:right w:val="none" w:sz="0" w:space="0" w:color="auto"/>
      </w:divBdr>
    </w:div>
    <w:div w:id="903444774">
      <w:bodyDiv w:val="1"/>
      <w:marLeft w:val="0"/>
      <w:marRight w:val="0"/>
      <w:marTop w:val="0"/>
      <w:marBottom w:val="0"/>
      <w:divBdr>
        <w:top w:val="none" w:sz="0" w:space="0" w:color="auto"/>
        <w:left w:val="none" w:sz="0" w:space="0" w:color="auto"/>
        <w:bottom w:val="none" w:sz="0" w:space="0" w:color="auto"/>
        <w:right w:val="none" w:sz="0" w:space="0" w:color="auto"/>
      </w:divBdr>
    </w:div>
    <w:div w:id="931087358">
      <w:bodyDiv w:val="1"/>
      <w:marLeft w:val="0"/>
      <w:marRight w:val="0"/>
      <w:marTop w:val="0"/>
      <w:marBottom w:val="0"/>
      <w:divBdr>
        <w:top w:val="none" w:sz="0" w:space="0" w:color="auto"/>
        <w:left w:val="none" w:sz="0" w:space="0" w:color="auto"/>
        <w:bottom w:val="none" w:sz="0" w:space="0" w:color="auto"/>
        <w:right w:val="none" w:sz="0" w:space="0" w:color="auto"/>
      </w:divBdr>
    </w:div>
    <w:div w:id="959803815">
      <w:bodyDiv w:val="1"/>
      <w:marLeft w:val="0"/>
      <w:marRight w:val="0"/>
      <w:marTop w:val="0"/>
      <w:marBottom w:val="0"/>
      <w:divBdr>
        <w:top w:val="none" w:sz="0" w:space="0" w:color="auto"/>
        <w:left w:val="none" w:sz="0" w:space="0" w:color="auto"/>
        <w:bottom w:val="none" w:sz="0" w:space="0" w:color="auto"/>
        <w:right w:val="none" w:sz="0" w:space="0" w:color="auto"/>
      </w:divBdr>
      <w:divsChild>
        <w:div w:id="422994755">
          <w:marLeft w:val="0"/>
          <w:marRight w:val="0"/>
          <w:marTop w:val="0"/>
          <w:marBottom w:val="0"/>
          <w:divBdr>
            <w:top w:val="none" w:sz="0" w:space="0" w:color="auto"/>
            <w:left w:val="none" w:sz="0" w:space="0" w:color="auto"/>
            <w:bottom w:val="none" w:sz="0" w:space="0" w:color="auto"/>
            <w:right w:val="none" w:sz="0" w:space="0" w:color="auto"/>
          </w:divBdr>
          <w:divsChild>
            <w:div w:id="358776">
              <w:marLeft w:val="0"/>
              <w:marRight w:val="0"/>
              <w:marTop w:val="0"/>
              <w:marBottom w:val="0"/>
              <w:divBdr>
                <w:top w:val="none" w:sz="0" w:space="0" w:color="auto"/>
                <w:left w:val="none" w:sz="0" w:space="0" w:color="auto"/>
                <w:bottom w:val="none" w:sz="0" w:space="0" w:color="auto"/>
                <w:right w:val="none" w:sz="0" w:space="0" w:color="auto"/>
              </w:divBdr>
            </w:div>
            <w:div w:id="46997910">
              <w:marLeft w:val="0"/>
              <w:marRight w:val="0"/>
              <w:marTop w:val="0"/>
              <w:marBottom w:val="0"/>
              <w:divBdr>
                <w:top w:val="none" w:sz="0" w:space="0" w:color="auto"/>
                <w:left w:val="none" w:sz="0" w:space="0" w:color="auto"/>
                <w:bottom w:val="none" w:sz="0" w:space="0" w:color="auto"/>
                <w:right w:val="none" w:sz="0" w:space="0" w:color="auto"/>
              </w:divBdr>
            </w:div>
            <w:div w:id="70930049">
              <w:marLeft w:val="0"/>
              <w:marRight w:val="0"/>
              <w:marTop w:val="0"/>
              <w:marBottom w:val="0"/>
              <w:divBdr>
                <w:top w:val="none" w:sz="0" w:space="0" w:color="auto"/>
                <w:left w:val="none" w:sz="0" w:space="0" w:color="auto"/>
                <w:bottom w:val="none" w:sz="0" w:space="0" w:color="auto"/>
                <w:right w:val="none" w:sz="0" w:space="0" w:color="auto"/>
              </w:divBdr>
            </w:div>
            <w:div w:id="75321216">
              <w:marLeft w:val="0"/>
              <w:marRight w:val="0"/>
              <w:marTop w:val="0"/>
              <w:marBottom w:val="0"/>
              <w:divBdr>
                <w:top w:val="none" w:sz="0" w:space="0" w:color="auto"/>
                <w:left w:val="none" w:sz="0" w:space="0" w:color="auto"/>
                <w:bottom w:val="none" w:sz="0" w:space="0" w:color="auto"/>
                <w:right w:val="none" w:sz="0" w:space="0" w:color="auto"/>
              </w:divBdr>
            </w:div>
            <w:div w:id="126630164">
              <w:marLeft w:val="0"/>
              <w:marRight w:val="0"/>
              <w:marTop w:val="0"/>
              <w:marBottom w:val="0"/>
              <w:divBdr>
                <w:top w:val="none" w:sz="0" w:space="0" w:color="auto"/>
                <w:left w:val="none" w:sz="0" w:space="0" w:color="auto"/>
                <w:bottom w:val="none" w:sz="0" w:space="0" w:color="auto"/>
                <w:right w:val="none" w:sz="0" w:space="0" w:color="auto"/>
              </w:divBdr>
            </w:div>
            <w:div w:id="288560031">
              <w:marLeft w:val="0"/>
              <w:marRight w:val="0"/>
              <w:marTop w:val="0"/>
              <w:marBottom w:val="0"/>
              <w:divBdr>
                <w:top w:val="none" w:sz="0" w:space="0" w:color="auto"/>
                <w:left w:val="none" w:sz="0" w:space="0" w:color="auto"/>
                <w:bottom w:val="none" w:sz="0" w:space="0" w:color="auto"/>
                <w:right w:val="none" w:sz="0" w:space="0" w:color="auto"/>
              </w:divBdr>
            </w:div>
            <w:div w:id="325475648">
              <w:marLeft w:val="0"/>
              <w:marRight w:val="0"/>
              <w:marTop w:val="0"/>
              <w:marBottom w:val="0"/>
              <w:divBdr>
                <w:top w:val="none" w:sz="0" w:space="0" w:color="auto"/>
                <w:left w:val="none" w:sz="0" w:space="0" w:color="auto"/>
                <w:bottom w:val="none" w:sz="0" w:space="0" w:color="auto"/>
                <w:right w:val="none" w:sz="0" w:space="0" w:color="auto"/>
              </w:divBdr>
            </w:div>
            <w:div w:id="374620673">
              <w:marLeft w:val="0"/>
              <w:marRight w:val="0"/>
              <w:marTop w:val="0"/>
              <w:marBottom w:val="0"/>
              <w:divBdr>
                <w:top w:val="none" w:sz="0" w:space="0" w:color="auto"/>
                <w:left w:val="none" w:sz="0" w:space="0" w:color="auto"/>
                <w:bottom w:val="none" w:sz="0" w:space="0" w:color="auto"/>
                <w:right w:val="none" w:sz="0" w:space="0" w:color="auto"/>
              </w:divBdr>
            </w:div>
            <w:div w:id="550730197">
              <w:marLeft w:val="0"/>
              <w:marRight w:val="0"/>
              <w:marTop w:val="0"/>
              <w:marBottom w:val="0"/>
              <w:divBdr>
                <w:top w:val="none" w:sz="0" w:space="0" w:color="auto"/>
                <w:left w:val="none" w:sz="0" w:space="0" w:color="auto"/>
                <w:bottom w:val="none" w:sz="0" w:space="0" w:color="auto"/>
                <w:right w:val="none" w:sz="0" w:space="0" w:color="auto"/>
              </w:divBdr>
            </w:div>
            <w:div w:id="668752901">
              <w:marLeft w:val="0"/>
              <w:marRight w:val="0"/>
              <w:marTop w:val="0"/>
              <w:marBottom w:val="0"/>
              <w:divBdr>
                <w:top w:val="none" w:sz="0" w:space="0" w:color="auto"/>
                <w:left w:val="none" w:sz="0" w:space="0" w:color="auto"/>
                <w:bottom w:val="none" w:sz="0" w:space="0" w:color="auto"/>
                <w:right w:val="none" w:sz="0" w:space="0" w:color="auto"/>
              </w:divBdr>
            </w:div>
            <w:div w:id="841579378">
              <w:marLeft w:val="0"/>
              <w:marRight w:val="0"/>
              <w:marTop w:val="0"/>
              <w:marBottom w:val="0"/>
              <w:divBdr>
                <w:top w:val="none" w:sz="0" w:space="0" w:color="auto"/>
                <w:left w:val="none" w:sz="0" w:space="0" w:color="auto"/>
                <w:bottom w:val="none" w:sz="0" w:space="0" w:color="auto"/>
                <w:right w:val="none" w:sz="0" w:space="0" w:color="auto"/>
              </w:divBdr>
            </w:div>
            <w:div w:id="931084031">
              <w:marLeft w:val="0"/>
              <w:marRight w:val="0"/>
              <w:marTop w:val="0"/>
              <w:marBottom w:val="0"/>
              <w:divBdr>
                <w:top w:val="none" w:sz="0" w:space="0" w:color="auto"/>
                <w:left w:val="none" w:sz="0" w:space="0" w:color="auto"/>
                <w:bottom w:val="none" w:sz="0" w:space="0" w:color="auto"/>
                <w:right w:val="none" w:sz="0" w:space="0" w:color="auto"/>
              </w:divBdr>
            </w:div>
            <w:div w:id="931164441">
              <w:marLeft w:val="0"/>
              <w:marRight w:val="0"/>
              <w:marTop w:val="0"/>
              <w:marBottom w:val="0"/>
              <w:divBdr>
                <w:top w:val="none" w:sz="0" w:space="0" w:color="auto"/>
                <w:left w:val="none" w:sz="0" w:space="0" w:color="auto"/>
                <w:bottom w:val="none" w:sz="0" w:space="0" w:color="auto"/>
                <w:right w:val="none" w:sz="0" w:space="0" w:color="auto"/>
              </w:divBdr>
            </w:div>
            <w:div w:id="1104153714">
              <w:marLeft w:val="0"/>
              <w:marRight w:val="0"/>
              <w:marTop w:val="0"/>
              <w:marBottom w:val="0"/>
              <w:divBdr>
                <w:top w:val="none" w:sz="0" w:space="0" w:color="auto"/>
                <w:left w:val="none" w:sz="0" w:space="0" w:color="auto"/>
                <w:bottom w:val="none" w:sz="0" w:space="0" w:color="auto"/>
                <w:right w:val="none" w:sz="0" w:space="0" w:color="auto"/>
              </w:divBdr>
            </w:div>
            <w:div w:id="1169638896">
              <w:marLeft w:val="0"/>
              <w:marRight w:val="0"/>
              <w:marTop w:val="0"/>
              <w:marBottom w:val="0"/>
              <w:divBdr>
                <w:top w:val="none" w:sz="0" w:space="0" w:color="auto"/>
                <w:left w:val="none" w:sz="0" w:space="0" w:color="auto"/>
                <w:bottom w:val="none" w:sz="0" w:space="0" w:color="auto"/>
                <w:right w:val="none" w:sz="0" w:space="0" w:color="auto"/>
              </w:divBdr>
            </w:div>
            <w:div w:id="1526089333">
              <w:marLeft w:val="0"/>
              <w:marRight w:val="0"/>
              <w:marTop w:val="0"/>
              <w:marBottom w:val="0"/>
              <w:divBdr>
                <w:top w:val="none" w:sz="0" w:space="0" w:color="auto"/>
                <w:left w:val="none" w:sz="0" w:space="0" w:color="auto"/>
                <w:bottom w:val="none" w:sz="0" w:space="0" w:color="auto"/>
                <w:right w:val="none" w:sz="0" w:space="0" w:color="auto"/>
              </w:divBdr>
            </w:div>
            <w:div w:id="2033726615">
              <w:marLeft w:val="0"/>
              <w:marRight w:val="0"/>
              <w:marTop w:val="0"/>
              <w:marBottom w:val="0"/>
              <w:divBdr>
                <w:top w:val="none" w:sz="0" w:space="0" w:color="auto"/>
                <w:left w:val="none" w:sz="0" w:space="0" w:color="auto"/>
                <w:bottom w:val="none" w:sz="0" w:space="0" w:color="auto"/>
                <w:right w:val="none" w:sz="0" w:space="0" w:color="auto"/>
              </w:divBdr>
            </w:div>
            <w:div w:id="2045594333">
              <w:marLeft w:val="0"/>
              <w:marRight w:val="0"/>
              <w:marTop w:val="0"/>
              <w:marBottom w:val="0"/>
              <w:divBdr>
                <w:top w:val="none" w:sz="0" w:space="0" w:color="auto"/>
                <w:left w:val="none" w:sz="0" w:space="0" w:color="auto"/>
                <w:bottom w:val="none" w:sz="0" w:space="0" w:color="auto"/>
                <w:right w:val="none" w:sz="0" w:space="0" w:color="auto"/>
              </w:divBdr>
            </w:div>
            <w:div w:id="204775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04035">
      <w:bodyDiv w:val="1"/>
      <w:marLeft w:val="0"/>
      <w:marRight w:val="0"/>
      <w:marTop w:val="0"/>
      <w:marBottom w:val="0"/>
      <w:divBdr>
        <w:top w:val="none" w:sz="0" w:space="0" w:color="auto"/>
        <w:left w:val="none" w:sz="0" w:space="0" w:color="auto"/>
        <w:bottom w:val="none" w:sz="0" w:space="0" w:color="auto"/>
        <w:right w:val="none" w:sz="0" w:space="0" w:color="auto"/>
      </w:divBdr>
    </w:div>
    <w:div w:id="990065454">
      <w:bodyDiv w:val="1"/>
      <w:marLeft w:val="0"/>
      <w:marRight w:val="0"/>
      <w:marTop w:val="0"/>
      <w:marBottom w:val="0"/>
      <w:divBdr>
        <w:top w:val="none" w:sz="0" w:space="0" w:color="auto"/>
        <w:left w:val="none" w:sz="0" w:space="0" w:color="auto"/>
        <w:bottom w:val="none" w:sz="0" w:space="0" w:color="auto"/>
        <w:right w:val="none" w:sz="0" w:space="0" w:color="auto"/>
      </w:divBdr>
    </w:div>
    <w:div w:id="996030123">
      <w:bodyDiv w:val="1"/>
      <w:marLeft w:val="0"/>
      <w:marRight w:val="0"/>
      <w:marTop w:val="0"/>
      <w:marBottom w:val="0"/>
      <w:divBdr>
        <w:top w:val="none" w:sz="0" w:space="0" w:color="auto"/>
        <w:left w:val="none" w:sz="0" w:space="0" w:color="auto"/>
        <w:bottom w:val="none" w:sz="0" w:space="0" w:color="auto"/>
        <w:right w:val="none" w:sz="0" w:space="0" w:color="auto"/>
      </w:divBdr>
    </w:div>
    <w:div w:id="996179807">
      <w:bodyDiv w:val="1"/>
      <w:marLeft w:val="0"/>
      <w:marRight w:val="0"/>
      <w:marTop w:val="0"/>
      <w:marBottom w:val="0"/>
      <w:divBdr>
        <w:top w:val="none" w:sz="0" w:space="0" w:color="auto"/>
        <w:left w:val="none" w:sz="0" w:space="0" w:color="auto"/>
        <w:bottom w:val="none" w:sz="0" w:space="0" w:color="auto"/>
        <w:right w:val="none" w:sz="0" w:space="0" w:color="auto"/>
      </w:divBdr>
    </w:div>
    <w:div w:id="1017466006">
      <w:bodyDiv w:val="1"/>
      <w:marLeft w:val="0"/>
      <w:marRight w:val="0"/>
      <w:marTop w:val="0"/>
      <w:marBottom w:val="0"/>
      <w:divBdr>
        <w:top w:val="none" w:sz="0" w:space="0" w:color="auto"/>
        <w:left w:val="none" w:sz="0" w:space="0" w:color="auto"/>
        <w:bottom w:val="none" w:sz="0" w:space="0" w:color="auto"/>
        <w:right w:val="none" w:sz="0" w:space="0" w:color="auto"/>
      </w:divBdr>
    </w:div>
    <w:div w:id="1048144852">
      <w:bodyDiv w:val="1"/>
      <w:marLeft w:val="0"/>
      <w:marRight w:val="0"/>
      <w:marTop w:val="0"/>
      <w:marBottom w:val="0"/>
      <w:divBdr>
        <w:top w:val="none" w:sz="0" w:space="0" w:color="auto"/>
        <w:left w:val="none" w:sz="0" w:space="0" w:color="auto"/>
        <w:bottom w:val="none" w:sz="0" w:space="0" w:color="auto"/>
        <w:right w:val="none" w:sz="0" w:space="0" w:color="auto"/>
      </w:divBdr>
    </w:div>
    <w:div w:id="1058044049">
      <w:bodyDiv w:val="1"/>
      <w:marLeft w:val="0"/>
      <w:marRight w:val="0"/>
      <w:marTop w:val="0"/>
      <w:marBottom w:val="0"/>
      <w:divBdr>
        <w:top w:val="none" w:sz="0" w:space="0" w:color="auto"/>
        <w:left w:val="none" w:sz="0" w:space="0" w:color="auto"/>
        <w:bottom w:val="none" w:sz="0" w:space="0" w:color="auto"/>
        <w:right w:val="none" w:sz="0" w:space="0" w:color="auto"/>
      </w:divBdr>
      <w:divsChild>
        <w:div w:id="326641748">
          <w:marLeft w:val="0"/>
          <w:marRight w:val="0"/>
          <w:marTop w:val="0"/>
          <w:marBottom w:val="0"/>
          <w:divBdr>
            <w:top w:val="none" w:sz="0" w:space="0" w:color="auto"/>
            <w:left w:val="none" w:sz="0" w:space="0" w:color="auto"/>
            <w:bottom w:val="none" w:sz="0" w:space="0" w:color="auto"/>
            <w:right w:val="none" w:sz="0" w:space="0" w:color="auto"/>
          </w:divBdr>
          <w:divsChild>
            <w:div w:id="93213317">
              <w:marLeft w:val="0"/>
              <w:marRight w:val="0"/>
              <w:marTop w:val="0"/>
              <w:marBottom w:val="0"/>
              <w:divBdr>
                <w:top w:val="none" w:sz="0" w:space="0" w:color="auto"/>
                <w:left w:val="none" w:sz="0" w:space="0" w:color="auto"/>
                <w:bottom w:val="none" w:sz="0" w:space="0" w:color="auto"/>
                <w:right w:val="none" w:sz="0" w:space="0" w:color="auto"/>
              </w:divBdr>
            </w:div>
            <w:div w:id="182016275">
              <w:marLeft w:val="0"/>
              <w:marRight w:val="0"/>
              <w:marTop w:val="0"/>
              <w:marBottom w:val="0"/>
              <w:divBdr>
                <w:top w:val="none" w:sz="0" w:space="0" w:color="auto"/>
                <w:left w:val="none" w:sz="0" w:space="0" w:color="auto"/>
                <w:bottom w:val="none" w:sz="0" w:space="0" w:color="auto"/>
                <w:right w:val="none" w:sz="0" w:space="0" w:color="auto"/>
              </w:divBdr>
            </w:div>
            <w:div w:id="200481841">
              <w:marLeft w:val="0"/>
              <w:marRight w:val="0"/>
              <w:marTop w:val="0"/>
              <w:marBottom w:val="0"/>
              <w:divBdr>
                <w:top w:val="none" w:sz="0" w:space="0" w:color="auto"/>
                <w:left w:val="none" w:sz="0" w:space="0" w:color="auto"/>
                <w:bottom w:val="none" w:sz="0" w:space="0" w:color="auto"/>
                <w:right w:val="none" w:sz="0" w:space="0" w:color="auto"/>
              </w:divBdr>
            </w:div>
            <w:div w:id="205486554">
              <w:marLeft w:val="0"/>
              <w:marRight w:val="0"/>
              <w:marTop w:val="0"/>
              <w:marBottom w:val="0"/>
              <w:divBdr>
                <w:top w:val="none" w:sz="0" w:space="0" w:color="auto"/>
                <w:left w:val="none" w:sz="0" w:space="0" w:color="auto"/>
                <w:bottom w:val="none" w:sz="0" w:space="0" w:color="auto"/>
                <w:right w:val="none" w:sz="0" w:space="0" w:color="auto"/>
              </w:divBdr>
            </w:div>
            <w:div w:id="400711150">
              <w:marLeft w:val="0"/>
              <w:marRight w:val="0"/>
              <w:marTop w:val="0"/>
              <w:marBottom w:val="0"/>
              <w:divBdr>
                <w:top w:val="none" w:sz="0" w:space="0" w:color="auto"/>
                <w:left w:val="none" w:sz="0" w:space="0" w:color="auto"/>
                <w:bottom w:val="none" w:sz="0" w:space="0" w:color="auto"/>
                <w:right w:val="none" w:sz="0" w:space="0" w:color="auto"/>
              </w:divBdr>
            </w:div>
            <w:div w:id="422457179">
              <w:marLeft w:val="0"/>
              <w:marRight w:val="0"/>
              <w:marTop w:val="0"/>
              <w:marBottom w:val="0"/>
              <w:divBdr>
                <w:top w:val="none" w:sz="0" w:space="0" w:color="auto"/>
                <w:left w:val="none" w:sz="0" w:space="0" w:color="auto"/>
                <w:bottom w:val="none" w:sz="0" w:space="0" w:color="auto"/>
                <w:right w:val="none" w:sz="0" w:space="0" w:color="auto"/>
              </w:divBdr>
            </w:div>
            <w:div w:id="618344466">
              <w:marLeft w:val="0"/>
              <w:marRight w:val="0"/>
              <w:marTop w:val="0"/>
              <w:marBottom w:val="0"/>
              <w:divBdr>
                <w:top w:val="none" w:sz="0" w:space="0" w:color="auto"/>
                <w:left w:val="none" w:sz="0" w:space="0" w:color="auto"/>
                <w:bottom w:val="none" w:sz="0" w:space="0" w:color="auto"/>
                <w:right w:val="none" w:sz="0" w:space="0" w:color="auto"/>
              </w:divBdr>
            </w:div>
            <w:div w:id="700472146">
              <w:marLeft w:val="0"/>
              <w:marRight w:val="0"/>
              <w:marTop w:val="0"/>
              <w:marBottom w:val="0"/>
              <w:divBdr>
                <w:top w:val="none" w:sz="0" w:space="0" w:color="auto"/>
                <w:left w:val="none" w:sz="0" w:space="0" w:color="auto"/>
                <w:bottom w:val="none" w:sz="0" w:space="0" w:color="auto"/>
                <w:right w:val="none" w:sz="0" w:space="0" w:color="auto"/>
              </w:divBdr>
            </w:div>
            <w:div w:id="1030574132">
              <w:marLeft w:val="0"/>
              <w:marRight w:val="0"/>
              <w:marTop w:val="0"/>
              <w:marBottom w:val="0"/>
              <w:divBdr>
                <w:top w:val="none" w:sz="0" w:space="0" w:color="auto"/>
                <w:left w:val="none" w:sz="0" w:space="0" w:color="auto"/>
                <w:bottom w:val="none" w:sz="0" w:space="0" w:color="auto"/>
                <w:right w:val="none" w:sz="0" w:space="0" w:color="auto"/>
              </w:divBdr>
            </w:div>
            <w:div w:id="1192690255">
              <w:marLeft w:val="0"/>
              <w:marRight w:val="0"/>
              <w:marTop w:val="0"/>
              <w:marBottom w:val="0"/>
              <w:divBdr>
                <w:top w:val="none" w:sz="0" w:space="0" w:color="auto"/>
                <w:left w:val="none" w:sz="0" w:space="0" w:color="auto"/>
                <w:bottom w:val="none" w:sz="0" w:space="0" w:color="auto"/>
                <w:right w:val="none" w:sz="0" w:space="0" w:color="auto"/>
              </w:divBdr>
            </w:div>
            <w:div w:id="1193033005">
              <w:marLeft w:val="0"/>
              <w:marRight w:val="0"/>
              <w:marTop w:val="0"/>
              <w:marBottom w:val="0"/>
              <w:divBdr>
                <w:top w:val="none" w:sz="0" w:space="0" w:color="auto"/>
                <w:left w:val="none" w:sz="0" w:space="0" w:color="auto"/>
                <w:bottom w:val="none" w:sz="0" w:space="0" w:color="auto"/>
                <w:right w:val="none" w:sz="0" w:space="0" w:color="auto"/>
              </w:divBdr>
            </w:div>
            <w:div w:id="1400202934">
              <w:marLeft w:val="0"/>
              <w:marRight w:val="0"/>
              <w:marTop w:val="0"/>
              <w:marBottom w:val="0"/>
              <w:divBdr>
                <w:top w:val="none" w:sz="0" w:space="0" w:color="auto"/>
                <w:left w:val="none" w:sz="0" w:space="0" w:color="auto"/>
                <w:bottom w:val="none" w:sz="0" w:space="0" w:color="auto"/>
                <w:right w:val="none" w:sz="0" w:space="0" w:color="auto"/>
              </w:divBdr>
            </w:div>
            <w:div w:id="1457211264">
              <w:marLeft w:val="0"/>
              <w:marRight w:val="0"/>
              <w:marTop w:val="0"/>
              <w:marBottom w:val="0"/>
              <w:divBdr>
                <w:top w:val="none" w:sz="0" w:space="0" w:color="auto"/>
                <w:left w:val="none" w:sz="0" w:space="0" w:color="auto"/>
                <w:bottom w:val="none" w:sz="0" w:space="0" w:color="auto"/>
                <w:right w:val="none" w:sz="0" w:space="0" w:color="auto"/>
              </w:divBdr>
            </w:div>
            <w:div w:id="1542784276">
              <w:marLeft w:val="0"/>
              <w:marRight w:val="0"/>
              <w:marTop w:val="0"/>
              <w:marBottom w:val="0"/>
              <w:divBdr>
                <w:top w:val="none" w:sz="0" w:space="0" w:color="auto"/>
                <w:left w:val="none" w:sz="0" w:space="0" w:color="auto"/>
                <w:bottom w:val="none" w:sz="0" w:space="0" w:color="auto"/>
                <w:right w:val="none" w:sz="0" w:space="0" w:color="auto"/>
              </w:divBdr>
            </w:div>
            <w:div w:id="1674991219">
              <w:marLeft w:val="0"/>
              <w:marRight w:val="0"/>
              <w:marTop w:val="0"/>
              <w:marBottom w:val="0"/>
              <w:divBdr>
                <w:top w:val="none" w:sz="0" w:space="0" w:color="auto"/>
                <w:left w:val="none" w:sz="0" w:space="0" w:color="auto"/>
                <w:bottom w:val="none" w:sz="0" w:space="0" w:color="auto"/>
                <w:right w:val="none" w:sz="0" w:space="0" w:color="auto"/>
              </w:divBdr>
            </w:div>
            <w:div w:id="1716656839">
              <w:marLeft w:val="0"/>
              <w:marRight w:val="0"/>
              <w:marTop w:val="0"/>
              <w:marBottom w:val="0"/>
              <w:divBdr>
                <w:top w:val="none" w:sz="0" w:space="0" w:color="auto"/>
                <w:left w:val="none" w:sz="0" w:space="0" w:color="auto"/>
                <w:bottom w:val="none" w:sz="0" w:space="0" w:color="auto"/>
                <w:right w:val="none" w:sz="0" w:space="0" w:color="auto"/>
              </w:divBdr>
            </w:div>
            <w:div w:id="1801417816">
              <w:marLeft w:val="0"/>
              <w:marRight w:val="0"/>
              <w:marTop w:val="0"/>
              <w:marBottom w:val="0"/>
              <w:divBdr>
                <w:top w:val="none" w:sz="0" w:space="0" w:color="auto"/>
                <w:left w:val="none" w:sz="0" w:space="0" w:color="auto"/>
                <w:bottom w:val="none" w:sz="0" w:space="0" w:color="auto"/>
                <w:right w:val="none" w:sz="0" w:space="0" w:color="auto"/>
              </w:divBdr>
            </w:div>
            <w:div w:id="1889024898">
              <w:marLeft w:val="0"/>
              <w:marRight w:val="0"/>
              <w:marTop w:val="0"/>
              <w:marBottom w:val="0"/>
              <w:divBdr>
                <w:top w:val="none" w:sz="0" w:space="0" w:color="auto"/>
                <w:left w:val="none" w:sz="0" w:space="0" w:color="auto"/>
                <w:bottom w:val="none" w:sz="0" w:space="0" w:color="auto"/>
                <w:right w:val="none" w:sz="0" w:space="0" w:color="auto"/>
              </w:divBdr>
            </w:div>
            <w:div w:id="210791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3157">
      <w:bodyDiv w:val="1"/>
      <w:marLeft w:val="0"/>
      <w:marRight w:val="0"/>
      <w:marTop w:val="0"/>
      <w:marBottom w:val="0"/>
      <w:divBdr>
        <w:top w:val="none" w:sz="0" w:space="0" w:color="auto"/>
        <w:left w:val="none" w:sz="0" w:space="0" w:color="auto"/>
        <w:bottom w:val="none" w:sz="0" w:space="0" w:color="auto"/>
        <w:right w:val="none" w:sz="0" w:space="0" w:color="auto"/>
      </w:divBdr>
    </w:div>
    <w:div w:id="1089546274">
      <w:bodyDiv w:val="1"/>
      <w:marLeft w:val="0"/>
      <w:marRight w:val="0"/>
      <w:marTop w:val="0"/>
      <w:marBottom w:val="0"/>
      <w:divBdr>
        <w:top w:val="none" w:sz="0" w:space="0" w:color="auto"/>
        <w:left w:val="none" w:sz="0" w:space="0" w:color="auto"/>
        <w:bottom w:val="none" w:sz="0" w:space="0" w:color="auto"/>
        <w:right w:val="none" w:sz="0" w:space="0" w:color="auto"/>
      </w:divBdr>
    </w:div>
    <w:div w:id="1090085747">
      <w:bodyDiv w:val="1"/>
      <w:marLeft w:val="0"/>
      <w:marRight w:val="0"/>
      <w:marTop w:val="0"/>
      <w:marBottom w:val="0"/>
      <w:divBdr>
        <w:top w:val="none" w:sz="0" w:space="0" w:color="auto"/>
        <w:left w:val="none" w:sz="0" w:space="0" w:color="auto"/>
        <w:bottom w:val="none" w:sz="0" w:space="0" w:color="auto"/>
        <w:right w:val="none" w:sz="0" w:space="0" w:color="auto"/>
      </w:divBdr>
    </w:div>
    <w:div w:id="1102917138">
      <w:bodyDiv w:val="1"/>
      <w:marLeft w:val="0"/>
      <w:marRight w:val="0"/>
      <w:marTop w:val="0"/>
      <w:marBottom w:val="0"/>
      <w:divBdr>
        <w:top w:val="none" w:sz="0" w:space="0" w:color="auto"/>
        <w:left w:val="none" w:sz="0" w:space="0" w:color="auto"/>
        <w:bottom w:val="none" w:sz="0" w:space="0" w:color="auto"/>
        <w:right w:val="none" w:sz="0" w:space="0" w:color="auto"/>
      </w:divBdr>
      <w:divsChild>
        <w:div w:id="1375274984">
          <w:marLeft w:val="0"/>
          <w:marRight w:val="0"/>
          <w:marTop w:val="0"/>
          <w:marBottom w:val="0"/>
          <w:divBdr>
            <w:top w:val="none" w:sz="0" w:space="0" w:color="auto"/>
            <w:left w:val="none" w:sz="0" w:space="0" w:color="auto"/>
            <w:bottom w:val="none" w:sz="0" w:space="0" w:color="auto"/>
            <w:right w:val="none" w:sz="0" w:space="0" w:color="auto"/>
          </w:divBdr>
          <w:divsChild>
            <w:div w:id="391581295">
              <w:marLeft w:val="0"/>
              <w:marRight w:val="0"/>
              <w:marTop w:val="0"/>
              <w:marBottom w:val="0"/>
              <w:divBdr>
                <w:top w:val="none" w:sz="0" w:space="0" w:color="auto"/>
                <w:left w:val="none" w:sz="0" w:space="0" w:color="auto"/>
                <w:bottom w:val="none" w:sz="0" w:space="0" w:color="auto"/>
                <w:right w:val="none" w:sz="0" w:space="0" w:color="auto"/>
              </w:divBdr>
              <w:divsChild>
                <w:div w:id="580025116">
                  <w:marLeft w:val="-225"/>
                  <w:marRight w:val="-225"/>
                  <w:marTop w:val="0"/>
                  <w:marBottom w:val="0"/>
                  <w:divBdr>
                    <w:top w:val="none" w:sz="0" w:space="0" w:color="auto"/>
                    <w:left w:val="none" w:sz="0" w:space="0" w:color="auto"/>
                    <w:bottom w:val="none" w:sz="0" w:space="0" w:color="auto"/>
                    <w:right w:val="none" w:sz="0" w:space="0" w:color="auto"/>
                  </w:divBdr>
                  <w:divsChild>
                    <w:div w:id="325279531">
                      <w:marLeft w:val="0"/>
                      <w:marRight w:val="0"/>
                      <w:marTop w:val="0"/>
                      <w:marBottom w:val="0"/>
                      <w:divBdr>
                        <w:top w:val="none" w:sz="0" w:space="0" w:color="auto"/>
                        <w:left w:val="none" w:sz="0" w:space="0" w:color="auto"/>
                        <w:bottom w:val="none" w:sz="0" w:space="0" w:color="auto"/>
                        <w:right w:val="none" w:sz="0" w:space="0" w:color="auto"/>
                      </w:divBdr>
                      <w:divsChild>
                        <w:div w:id="102324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571350">
      <w:bodyDiv w:val="1"/>
      <w:marLeft w:val="0"/>
      <w:marRight w:val="0"/>
      <w:marTop w:val="0"/>
      <w:marBottom w:val="0"/>
      <w:divBdr>
        <w:top w:val="none" w:sz="0" w:space="0" w:color="auto"/>
        <w:left w:val="none" w:sz="0" w:space="0" w:color="auto"/>
        <w:bottom w:val="none" w:sz="0" w:space="0" w:color="auto"/>
        <w:right w:val="none" w:sz="0" w:space="0" w:color="auto"/>
      </w:divBdr>
    </w:div>
    <w:div w:id="1125078829">
      <w:bodyDiv w:val="1"/>
      <w:marLeft w:val="0"/>
      <w:marRight w:val="0"/>
      <w:marTop w:val="0"/>
      <w:marBottom w:val="0"/>
      <w:divBdr>
        <w:top w:val="none" w:sz="0" w:space="0" w:color="auto"/>
        <w:left w:val="none" w:sz="0" w:space="0" w:color="auto"/>
        <w:bottom w:val="none" w:sz="0" w:space="0" w:color="auto"/>
        <w:right w:val="none" w:sz="0" w:space="0" w:color="auto"/>
      </w:divBdr>
      <w:divsChild>
        <w:div w:id="1874149062">
          <w:marLeft w:val="0"/>
          <w:marRight w:val="0"/>
          <w:marTop w:val="0"/>
          <w:marBottom w:val="0"/>
          <w:divBdr>
            <w:top w:val="none" w:sz="0" w:space="0" w:color="auto"/>
            <w:left w:val="none" w:sz="0" w:space="0" w:color="auto"/>
            <w:bottom w:val="none" w:sz="0" w:space="0" w:color="auto"/>
            <w:right w:val="none" w:sz="0" w:space="0" w:color="auto"/>
          </w:divBdr>
          <w:divsChild>
            <w:div w:id="18648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00390">
      <w:bodyDiv w:val="1"/>
      <w:marLeft w:val="0"/>
      <w:marRight w:val="0"/>
      <w:marTop w:val="0"/>
      <w:marBottom w:val="0"/>
      <w:divBdr>
        <w:top w:val="none" w:sz="0" w:space="0" w:color="auto"/>
        <w:left w:val="none" w:sz="0" w:space="0" w:color="auto"/>
        <w:bottom w:val="none" w:sz="0" w:space="0" w:color="auto"/>
        <w:right w:val="none" w:sz="0" w:space="0" w:color="auto"/>
      </w:divBdr>
      <w:divsChild>
        <w:div w:id="100759168">
          <w:marLeft w:val="0"/>
          <w:marRight w:val="0"/>
          <w:marTop w:val="0"/>
          <w:marBottom w:val="0"/>
          <w:divBdr>
            <w:top w:val="none" w:sz="0" w:space="0" w:color="auto"/>
            <w:left w:val="none" w:sz="0" w:space="0" w:color="auto"/>
            <w:bottom w:val="none" w:sz="0" w:space="0" w:color="auto"/>
            <w:right w:val="none" w:sz="0" w:space="0" w:color="auto"/>
          </w:divBdr>
          <w:divsChild>
            <w:div w:id="51006958">
              <w:marLeft w:val="0"/>
              <w:marRight w:val="0"/>
              <w:marTop w:val="0"/>
              <w:marBottom w:val="0"/>
              <w:divBdr>
                <w:top w:val="none" w:sz="0" w:space="0" w:color="auto"/>
                <w:left w:val="none" w:sz="0" w:space="0" w:color="auto"/>
                <w:bottom w:val="none" w:sz="0" w:space="0" w:color="auto"/>
                <w:right w:val="none" w:sz="0" w:space="0" w:color="auto"/>
              </w:divBdr>
            </w:div>
            <w:div w:id="262419349">
              <w:marLeft w:val="0"/>
              <w:marRight w:val="0"/>
              <w:marTop w:val="0"/>
              <w:marBottom w:val="0"/>
              <w:divBdr>
                <w:top w:val="none" w:sz="0" w:space="0" w:color="auto"/>
                <w:left w:val="none" w:sz="0" w:space="0" w:color="auto"/>
                <w:bottom w:val="none" w:sz="0" w:space="0" w:color="auto"/>
                <w:right w:val="none" w:sz="0" w:space="0" w:color="auto"/>
              </w:divBdr>
            </w:div>
            <w:div w:id="316425073">
              <w:marLeft w:val="0"/>
              <w:marRight w:val="0"/>
              <w:marTop w:val="0"/>
              <w:marBottom w:val="0"/>
              <w:divBdr>
                <w:top w:val="none" w:sz="0" w:space="0" w:color="auto"/>
                <w:left w:val="none" w:sz="0" w:space="0" w:color="auto"/>
                <w:bottom w:val="none" w:sz="0" w:space="0" w:color="auto"/>
                <w:right w:val="none" w:sz="0" w:space="0" w:color="auto"/>
              </w:divBdr>
            </w:div>
            <w:div w:id="406803810">
              <w:marLeft w:val="0"/>
              <w:marRight w:val="0"/>
              <w:marTop w:val="0"/>
              <w:marBottom w:val="0"/>
              <w:divBdr>
                <w:top w:val="none" w:sz="0" w:space="0" w:color="auto"/>
                <w:left w:val="none" w:sz="0" w:space="0" w:color="auto"/>
                <w:bottom w:val="none" w:sz="0" w:space="0" w:color="auto"/>
                <w:right w:val="none" w:sz="0" w:space="0" w:color="auto"/>
              </w:divBdr>
            </w:div>
            <w:div w:id="521213370">
              <w:marLeft w:val="0"/>
              <w:marRight w:val="0"/>
              <w:marTop w:val="0"/>
              <w:marBottom w:val="0"/>
              <w:divBdr>
                <w:top w:val="none" w:sz="0" w:space="0" w:color="auto"/>
                <w:left w:val="none" w:sz="0" w:space="0" w:color="auto"/>
                <w:bottom w:val="none" w:sz="0" w:space="0" w:color="auto"/>
                <w:right w:val="none" w:sz="0" w:space="0" w:color="auto"/>
              </w:divBdr>
            </w:div>
            <w:div w:id="688990867">
              <w:marLeft w:val="0"/>
              <w:marRight w:val="0"/>
              <w:marTop w:val="0"/>
              <w:marBottom w:val="0"/>
              <w:divBdr>
                <w:top w:val="none" w:sz="0" w:space="0" w:color="auto"/>
                <w:left w:val="none" w:sz="0" w:space="0" w:color="auto"/>
                <w:bottom w:val="none" w:sz="0" w:space="0" w:color="auto"/>
                <w:right w:val="none" w:sz="0" w:space="0" w:color="auto"/>
              </w:divBdr>
            </w:div>
            <w:div w:id="725879011">
              <w:marLeft w:val="0"/>
              <w:marRight w:val="0"/>
              <w:marTop w:val="0"/>
              <w:marBottom w:val="0"/>
              <w:divBdr>
                <w:top w:val="none" w:sz="0" w:space="0" w:color="auto"/>
                <w:left w:val="none" w:sz="0" w:space="0" w:color="auto"/>
                <w:bottom w:val="none" w:sz="0" w:space="0" w:color="auto"/>
                <w:right w:val="none" w:sz="0" w:space="0" w:color="auto"/>
              </w:divBdr>
            </w:div>
            <w:div w:id="729160185">
              <w:marLeft w:val="0"/>
              <w:marRight w:val="0"/>
              <w:marTop w:val="0"/>
              <w:marBottom w:val="0"/>
              <w:divBdr>
                <w:top w:val="none" w:sz="0" w:space="0" w:color="auto"/>
                <w:left w:val="none" w:sz="0" w:space="0" w:color="auto"/>
                <w:bottom w:val="none" w:sz="0" w:space="0" w:color="auto"/>
                <w:right w:val="none" w:sz="0" w:space="0" w:color="auto"/>
              </w:divBdr>
            </w:div>
            <w:div w:id="927732744">
              <w:marLeft w:val="0"/>
              <w:marRight w:val="0"/>
              <w:marTop w:val="0"/>
              <w:marBottom w:val="0"/>
              <w:divBdr>
                <w:top w:val="none" w:sz="0" w:space="0" w:color="auto"/>
                <w:left w:val="none" w:sz="0" w:space="0" w:color="auto"/>
                <w:bottom w:val="none" w:sz="0" w:space="0" w:color="auto"/>
                <w:right w:val="none" w:sz="0" w:space="0" w:color="auto"/>
              </w:divBdr>
            </w:div>
            <w:div w:id="1006902387">
              <w:marLeft w:val="0"/>
              <w:marRight w:val="0"/>
              <w:marTop w:val="0"/>
              <w:marBottom w:val="0"/>
              <w:divBdr>
                <w:top w:val="none" w:sz="0" w:space="0" w:color="auto"/>
                <w:left w:val="none" w:sz="0" w:space="0" w:color="auto"/>
                <w:bottom w:val="none" w:sz="0" w:space="0" w:color="auto"/>
                <w:right w:val="none" w:sz="0" w:space="0" w:color="auto"/>
              </w:divBdr>
            </w:div>
            <w:div w:id="1043289225">
              <w:marLeft w:val="0"/>
              <w:marRight w:val="0"/>
              <w:marTop w:val="0"/>
              <w:marBottom w:val="0"/>
              <w:divBdr>
                <w:top w:val="none" w:sz="0" w:space="0" w:color="auto"/>
                <w:left w:val="none" w:sz="0" w:space="0" w:color="auto"/>
                <w:bottom w:val="none" w:sz="0" w:space="0" w:color="auto"/>
                <w:right w:val="none" w:sz="0" w:space="0" w:color="auto"/>
              </w:divBdr>
            </w:div>
            <w:div w:id="1064984612">
              <w:marLeft w:val="0"/>
              <w:marRight w:val="0"/>
              <w:marTop w:val="0"/>
              <w:marBottom w:val="0"/>
              <w:divBdr>
                <w:top w:val="none" w:sz="0" w:space="0" w:color="auto"/>
                <w:left w:val="none" w:sz="0" w:space="0" w:color="auto"/>
                <w:bottom w:val="none" w:sz="0" w:space="0" w:color="auto"/>
                <w:right w:val="none" w:sz="0" w:space="0" w:color="auto"/>
              </w:divBdr>
            </w:div>
            <w:div w:id="1097335549">
              <w:marLeft w:val="0"/>
              <w:marRight w:val="0"/>
              <w:marTop w:val="0"/>
              <w:marBottom w:val="0"/>
              <w:divBdr>
                <w:top w:val="none" w:sz="0" w:space="0" w:color="auto"/>
                <w:left w:val="none" w:sz="0" w:space="0" w:color="auto"/>
                <w:bottom w:val="none" w:sz="0" w:space="0" w:color="auto"/>
                <w:right w:val="none" w:sz="0" w:space="0" w:color="auto"/>
              </w:divBdr>
            </w:div>
            <w:div w:id="1142649073">
              <w:marLeft w:val="0"/>
              <w:marRight w:val="0"/>
              <w:marTop w:val="0"/>
              <w:marBottom w:val="0"/>
              <w:divBdr>
                <w:top w:val="none" w:sz="0" w:space="0" w:color="auto"/>
                <w:left w:val="none" w:sz="0" w:space="0" w:color="auto"/>
                <w:bottom w:val="none" w:sz="0" w:space="0" w:color="auto"/>
                <w:right w:val="none" w:sz="0" w:space="0" w:color="auto"/>
              </w:divBdr>
            </w:div>
            <w:div w:id="1173453019">
              <w:marLeft w:val="0"/>
              <w:marRight w:val="0"/>
              <w:marTop w:val="0"/>
              <w:marBottom w:val="0"/>
              <w:divBdr>
                <w:top w:val="none" w:sz="0" w:space="0" w:color="auto"/>
                <w:left w:val="none" w:sz="0" w:space="0" w:color="auto"/>
                <w:bottom w:val="none" w:sz="0" w:space="0" w:color="auto"/>
                <w:right w:val="none" w:sz="0" w:space="0" w:color="auto"/>
              </w:divBdr>
            </w:div>
            <w:div w:id="1182427062">
              <w:marLeft w:val="0"/>
              <w:marRight w:val="0"/>
              <w:marTop w:val="0"/>
              <w:marBottom w:val="0"/>
              <w:divBdr>
                <w:top w:val="none" w:sz="0" w:space="0" w:color="auto"/>
                <w:left w:val="none" w:sz="0" w:space="0" w:color="auto"/>
                <w:bottom w:val="none" w:sz="0" w:space="0" w:color="auto"/>
                <w:right w:val="none" w:sz="0" w:space="0" w:color="auto"/>
              </w:divBdr>
            </w:div>
            <w:div w:id="1289583433">
              <w:marLeft w:val="0"/>
              <w:marRight w:val="0"/>
              <w:marTop w:val="0"/>
              <w:marBottom w:val="0"/>
              <w:divBdr>
                <w:top w:val="none" w:sz="0" w:space="0" w:color="auto"/>
                <w:left w:val="none" w:sz="0" w:space="0" w:color="auto"/>
                <w:bottom w:val="none" w:sz="0" w:space="0" w:color="auto"/>
                <w:right w:val="none" w:sz="0" w:space="0" w:color="auto"/>
              </w:divBdr>
            </w:div>
            <w:div w:id="1408503438">
              <w:marLeft w:val="0"/>
              <w:marRight w:val="0"/>
              <w:marTop w:val="0"/>
              <w:marBottom w:val="0"/>
              <w:divBdr>
                <w:top w:val="none" w:sz="0" w:space="0" w:color="auto"/>
                <w:left w:val="none" w:sz="0" w:space="0" w:color="auto"/>
                <w:bottom w:val="none" w:sz="0" w:space="0" w:color="auto"/>
                <w:right w:val="none" w:sz="0" w:space="0" w:color="auto"/>
              </w:divBdr>
            </w:div>
            <w:div w:id="1554853159">
              <w:marLeft w:val="0"/>
              <w:marRight w:val="0"/>
              <w:marTop w:val="0"/>
              <w:marBottom w:val="0"/>
              <w:divBdr>
                <w:top w:val="none" w:sz="0" w:space="0" w:color="auto"/>
                <w:left w:val="none" w:sz="0" w:space="0" w:color="auto"/>
                <w:bottom w:val="none" w:sz="0" w:space="0" w:color="auto"/>
                <w:right w:val="none" w:sz="0" w:space="0" w:color="auto"/>
              </w:divBdr>
            </w:div>
            <w:div w:id="1582181216">
              <w:marLeft w:val="0"/>
              <w:marRight w:val="0"/>
              <w:marTop w:val="0"/>
              <w:marBottom w:val="0"/>
              <w:divBdr>
                <w:top w:val="none" w:sz="0" w:space="0" w:color="auto"/>
                <w:left w:val="none" w:sz="0" w:space="0" w:color="auto"/>
                <w:bottom w:val="none" w:sz="0" w:space="0" w:color="auto"/>
                <w:right w:val="none" w:sz="0" w:space="0" w:color="auto"/>
              </w:divBdr>
            </w:div>
            <w:div w:id="1702170517">
              <w:marLeft w:val="0"/>
              <w:marRight w:val="0"/>
              <w:marTop w:val="0"/>
              <w:marBottom w:val="0"/>
              <w:divBdr>
                <w:top w:val="none" w:sz="0" w:space="0" w:color="auto"/>
                <w:left w:val="none" w:sz="0" w:space="0" w:color="auto"/>
                <w:bottom w:val="none" w:sz="0" w:space="0" w:color="auto"/>
                <w:right w:val="none" w:sz="0" w:space="0" w:color="auto"/>
              </w:divBdr>
            </w:div>
            <w:div w:id="1752267368">
              <w:marLeft w:val="0"/>
              <w:marRight w:val="0"/>
              <w:marTop w:val="0"/>
              <w:marBottom w:val="0"/>
              <w:divBdr>
                <w:top w:val="none" w:sz="0" w:space="0" w:color="auto"/>
                <w:left w:val="none" w:sz="0" w:space="0" w:color="auto"/>
                <w:bottom w:val="none" w:sz="0" w:space="0" w:color="auto"/>
                <w:right w:val="none" w:sz="0" w:space="0" w:color="auto"/>
              </w:divBdr>
            </w:div>
            <w:div w:id="1952593862">
              <w:marLeft w:val="0"/>
              <w:marRight w:val="0"/>
              <w:marTop w:val="0"/>
              <w:marBottom w:val="0"/>
              <w:divBdr>
                <w:top w:val="none" w:sz="0" w:space="0" w:color="auto"/>
                <w:left w:val="none" w:sz="0" w:space="0" w:color="auto"/>
                <w:bottom w:val="none" w:sz="0" w:space="0" w:color="auto"/>
                <w:right w:val="none" w:sz="0" w:space="0" w:color="auto"/>
              </w:divBdr>
            </w:div>
            <w:div w:id="2016418726">
              <w:marLeft w:val="0"/>
              <w:marRight w:val="0"/>
              <w:marTop w:val="0"/>
              <w:marBottom w:val="0"/>
              <w:divBdr>
                <w:top w:val="none" w:sz="0" w:space="0" w:color="auto"/>
                <w:left w:val="none" w:sz="0" w:space="0" w:color="auto"/>
                <w:bottom w:val="none" w:sz="0" w:space="0" w:color="auto"/>
                <w:right w:val="none" w:sz="0" w:space="0" w:color="auto"/>
              </w:divBdr>
            </w:div>
            <w:div w:id="2019847251">
              <w:marLeft w:val="0"/>
              <w:marRight w:val="0"/>
              <w:marTop w:val="0"/>
              <w:marBottom w:val="0"/>
              <w:divBdr>
                <w:top w:val="none" w:sz="0" w:space="0" w:color="auto"/>
                <w:left w:val="none" w:sz="0" w:space="0" w:color="auto"/>
                <w:bottom w:val="none" w:sz="0" w:space="0" w:color="auto"/>
                <w:right w:val="none" w:sz="0" w:space="0" w:color="auto"/>
              </w:divBdr>
            </w:div>
            <w:div w:id="20767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40555">
      <w:bodyDiv w:val="1"/>
      <w:marLeft w:val="0"/>
      <w:marRight w:val="0"/>
      <w:marTop w:val="0"/>
      <w:marBottom w:val="0"/>
      <w:divBdr>
        <w:top w:val="none" w:sz="0" w:space="0" w:color="auto"/>
        <w:left w:val="none" w:sz="0" w:space="0" w:color="auto"/>
        <w:bottom w:val="none" w:sz="0" w:space="0" w:color="auto"/>
        <w:right w:val="none" w:sz="0" w:space="0" w:color="auto"/>
      </w:divBdr>
      <w:divsChild>
        <w:div w:id="489947511">
          <w:marLeft w:val="0"/>
          <w:marRight w:val="0"/>
          <w:marTop w:val="0"/>
          <w:marBottom w:val="0"/>
          <w:divBdr>
            <w:top w:val="none" w:sz="0" w:space="0" w:color="auto"/>
            <w:left w:val="none" w:sz="0" w:space="0" w:color="auto"/>
            <w:bottom w:val="none" w:sz="0" w:space="0" w:color="auto"/>
            <w:right w:val="none" w:sz="0" w:space="0" w:color="auto"/>
          </w:divBdr>
          <w:divsChild>
            <w:div w:id="78983988">
              <w:marLeft w:val="0"/>
              <w:marRight w:val="0"/>
              <w:marTop w:val="0"/>
              <w:marBottom w:val="0"/>
              <w:divBdr>
                <w:top w:val="none" w:sz="0" w:space="0" w:color="auto"/>
                <w:left w:val="none" w:sz="0" w:space="0" w:color="auto"/>
                <w:bottom w:val="none" w:sz="0" w:space="0" w:color="auto"/>
                <w:right w:val="none" w:sz="0" w:space="0" w:color="auto"/>
              </w:divBdr>
            </w:div>
            <w:div w:id="104234995">
              <w:marLeft w:val="0"/>
              <w:marRight w:val="0"/>
              <w:marTop w:val="0"/>
              <w:marBottom w:val="0"/>
              <w:divBdr>
                <w:top w:val="none" w:sz="0" w:space="0" w:color="auto"/>
                <w:left w:val="none" w:sz="0" w:space="0" w:color="auto"/>
                <w:bottom w:val="none" w:sz="0" w:space="0" w:color="auto"/>
                <w:right w:val="none" w:sz="0" w:space="0" w:color="auto"/>
              </w:divBdr>
            </w:div>
            <w:div w:id="105467252">
              <w:marLeft w:val="0"/>
              <w:marRight w:val="0"/>
              <w:marTop w:val="0"/>
              <w:marBottom w:val="0"/>
              <w:divBdr>
                <w:top w:val="none" w:sz="0" w:space="0" w:color="auto"/>
                <w:left w:val="none" w:sz="0" w:space="0" w:color="auto"/>
                <w:bottom w:val="none" w:sz="0" w:space="0" w:color="auto"/>
                <w:right w:val="none" w:sz="0" w:space="0" w:color="auto"/>
              </w:divBdr>
            </w:div>
            <w:div w:id="146560005">
              <w:marLeft w:val="0"/>
              <w:marRight w:val="0"/>
              <w:marTop w:val="0"/>
              <w:marBottom w:val="0"/>
              <w:divBdr>
                <w:top w:val="none" w:sz="0" w:space="0" w:color="auto"/>
                <w:left w:val="none" w:sz="0" w:space="0" w:color="auto"/>
                <w:bottom w:val="none" w:sz="0" w:space="0" w:color="auto"/>
                <w:right w:val="none" w:sz="0" w:space="0" w:color="auto"/>
              </w:divBdr>
            </w:div>
            <w:div w:id="158933835">
              <w:marLeft w:val="0"/>
              <w:marRight w:val="0"/>
              <w:marTop w:val="0"/>
              <w:marBottom w:val="0"/>
              <w:divBdr>
                <w:top w:val="none" w:sz="0" w:space="0" w:color="auto"/>
                <w:left w:val="none" w:sz="0" w:space="0" w:color="auto"/>
                <w:bottom w:val="none" w:sz="0" w:space="0" w:color="auto"/>
                <w:right w:val="none" w:sz="0" w:space="0" w:color="auto"/>
              </w:divBdr>
            </w:div>
            <w:div w:id="193230657">
              <w:marLeft w:val="0"/>
              <w:marRight w:val="0"/>
              <w:marTop w:val="0"/>
              <w:marBottom w:val="0"/>
              <w:divBdr>
                <w:top w:val="none" w:sz="0" w:space="0" w:color="auto"/>
                <w:left w:val="none" w:sz="0" w:space="0" w:color="auto"/>
                <w:bottom w:val="none" w:sz="0" w:space="0" w:color="auto"/>
                <w:right w:val="none" w:sz="0" w:space="0" w:color="auto"/>
              </w:divBdr>
            </w:div>
            <w:div w:id="288977934">
              <w:marLeft w:val="0"/>
              <w:marRight w:val="0"/>
              <w:marTop w:val="0"/>
              <w:marBottom w:val="0"/>
              <w:divBdr>
                <w:top w:val="none" w:sz="0" w:space="0" w:color="auto"/>
                <w:left w:val="none" w:sz="0" w:space="0" w:color="auto"/>
                <w:bottom w:val="none" w:sz="0" w:space="0" w:color="auto"/>
                <w:right w:val="none" w:sz="0" w:space="0" w:color="auto"/>
              </w:divBdr>
            </w:div>
            <w:div w:id="312295816">
              <w:marLeft w:val="0"/>
              <w:marRight w:val="0"/>
              <w:marTop w:val="0"/>
              <w:marBottom w:val="0"/>
              <w:divBdr>
                <w:top w:val="none" w:sz="0" w:space="0" w:color="auto"/>
                <w:left w:val="none" w:sz="0" w:space="0" w:color="auto"/>
                <w:bottom w:val="none" w:sz="0" w:space="0" w:color="auto"/>
                <w:right w:val="none" w:sz="0" w:space="0" w:color="auto"/>
              </w:divBdr>
            </w:div>
            <w:div w:id="366680720">
              <w:marLeft w:val="0"/>
              <w:marRight w:val="0"/>
              <w:marTop w:val="0"/>
              <w:marBottom w:val="0"/>
              <w:divBdr>
                <w:top w:val="none" w:sz="0" w:space="0" w:color="auto"/>
                <w:left w:val="none" w:sz="0" w:space="0" w:color="auto"/>
                <w:bottom w:val="none" w:sz="0" w:space="0" w:color="auto"/>
                <w:right w:val="none" w:sz="0" w:space="0" w:color="auto"/>
              </w:divBdr>
            </w:div>
            <w:div w:id="415907564">
              <w:marLeft w:val="0"/>
              <w:marRight w:val="0"/>
              <w:marTop w:val="0"/>
              <w:marBottom w:val="0"/>
              <w:divBdr>
                <w:top w:val="none" w:sz="0" w:space="0" w:color="auto"/>
                <w:left w:val="none" w:sz="0" w:space="0" w:color="auto"/>
                <w:bottom w:val="none" w:sz="0" w:space="0" w:color="auto"/>
                <w:right w:val="none" w:sz="0" w:space="0" w:color="auto"/>
              </w:divBdr>
            </w:div>
            <w:div w:id="440614649">
              <w:marLeft w:val="0"/>
              <w:marRight w:val="0"/>
              <w:marTop w:val="0"/>
              <w:marBottom w:val="0"/>
              <w:divBdr>
                <w:top w:val="none" w:sz="0" w:space="0" w:color="auto"/>
                <w:left w:val="none" w:sz="0" w:space="0" w:color="auto"/>
                <w:bottom w:val="none" w:sz="0" w:space="0" w:color="auto"/>
                <w:right w:val="none" w:sz="0" w:space="0" w:color="auto"/>
              </w:divBdr>
            </w:div>
            <w:div w:id="467280646">
              <w:marLeft w:val="0"/>
              <w:marRight w:val="0"/>
              <w:marTop w:val="0"/>
              <w:marBottom w:val="0"/>
              <w:divBdr>
                <w:top w:val="none" w:sz="0" w:space="0" w:color="auto"/>
                <w:left w:val="none" w:sz="0" w:space="0" w:color="auto"/>
                <w:bottom w:val="none" w:sz="0" w:space="0" w:color="auto"/>
                <w:right w:val="none" w:sz="0" w:space="0" w:color="auto"/>
              </w:divBdr>
            </w:div>
            <w:div w:id="663438074">
              <w:marLeft w:val="0"/>
              <w:marRight w:val="0"/>
              <w:marTop w:val="0"/>
              <w:marBottom w:val="0"/>
              <w:divBdr>
                <w:top w:val="none" w:sz="0" w:space="0" w:color="auto"/>
                <w:left w:val="none" w:sz="0" w:space="0" w:color="auto"/>
                <w:bottom w:val="none" w:sz="0" w:space="0" w:color="auto"/>
                <w:right w:val="none" w:sz="0" w:space="0" w:color="auto"/>
              </w:divBdr>
            </w:div>
            <w:div w:id="975989015">
              <w:marLeft w:val="0"/>
              <w:marRight w:val="0"/>
              <w:marTop w:val="0"/>
              <w:marBottom w:val="0"/>
              <w:divBdr>
                <w:top w:val="none" w:sz="0" w:space="0" w:color="auto"/>
                <w:left w:val="none" w:sz="0" w:space="0" w:color="auto"/>
                <w:bottom w:val="none" w:sz="0" w:space="0" w:color="auto"/>
                <w:right w:val="none" w:sz="0" w:space="0" w:color="auto"/>
              </w:divBdr>
            </w:div>
            <w:div w:id="995494290">
              <w:marLeft w:val="0"/>
              <w:marRight w:val="0"/>
              <w:marTop w:val="0"/>
              <w:marBottom w:val="0"/>
              <w:divBdr>
                <w:top w:val="none" w:sz="0" w:space="0" w:color="auto"/>
                <w:left w:val="none" w:sz="0" w:space="0" w:color="auto"/>
                <w:bottom w:val="none" w:sz="0" w:space="0" w:color="auto"/>
                <w:right w:val="none" w:sz="0" w:space="0" w:color="auto"/>
              </w:divBdr>
            </w:div>
            <w:div w:id="1106458910">
              <w:marLeft w:val="0"/>
              <w:marRight w:val="0"/>
              <w:marTop w:val="0"/>
              <w:marBottom w:val="0"/>
              <w:divBdr>
                <w:top w:val="none" w:sz="0" w:space="0" w:color="auto"/>
                <w:left w:val="none" w:sz="0" w:space="0" w:color="auto"/>
                <w:bottom w:val="none" w:sz="0" w:space="0" w:color="auto"/>
                <w:right w:val="none" w:sz="0" w:space="0" w:color="auto"/>
              </w:divBdr>
            </w:div>
            <w:div w:id="1320385138">
              <w:marLeft w:val="0"/>
              <w:marRight w:val="0"/>
              <w:marTop w:val="0"/>
              <w:marBottom w:val="0"/>
              <w:divBdr>
                <w:top w:val="none" w:sz="0" w:space="0" w:color="auto"/>
                <w:left w:val="none" w:sz="0" w:space="0" w:color="auto"/>
                <w:bottom w:val="none" w:sz="0" w:space="0" w:color="auto"/>
                <w:right w:val="none" w:sz="0" w:space="0" w:color="auto"/>
              </w:divBdr>
            </w:div>
            <w:div w:id="1357925020">
              <w:marLeft w:val="0"/>
              <w:marRight w:val="0"/>
              <w:marTop w:val="0"/>
              <w:marBottom w:val="0"/>
              <w:divBdr>
                <w:top w:val="none" w:sz="0" w:space="0" w:color="auto"/>
                <w:left w:val="none" w:sz="0" w:space="0" w:color="auto"/>
                <w:bottom w:val="none" w:sz="0" w:space="0" w:color="auto"/>
                <w:right w:val="none" w:sz="0" w:space="0" w:color="auto"/>
              </w:divBdr>
            </w:div>
            <w:div w:id="1438600625">
              <w:marLeft w:val="0"/>
              <w:marRight w:val="0"/>
              <w:marTop w:val="0"/>
              <w:marBottom w:val="0"/>
              <w:divBdr>
                <w:top w:val="none" w:sz="0" w:space="0" w:color="auto"/>
                <w:left w:val="none" w:sz="0" w:space="0" w:color="auto"/>
                <w:bottom w:val="none" w:sz="0" w:space="0" w:color="auto"/>
                <w:right w:val="none" w:sz="0" w:space="0" w:color="auto"/>
              </w:divBdr>
            </w:div>
            <w:div w:id="1461606009">
              <w:marLeft w:val="0"/>
              <w:marRight w:val="0"/>
              <w:marTop w:val="0"/>
              <w:marBottom w:val="0"/>
              <w:divBdr>
                <w:top w:val="none" w:sz="0" w:space="0" w:color="auto"/>
                <w:left w:val="none" w:sz="0" w:space="0" w:color="auto"/>
                <w:bottom w:val="none" w:sz="0" w:space="0" w:color="auto"/>
                <w:right w:val="none" w:sz="0" w:space="0" w:color="auto"/>
              </w:divBdr>
            </w:div>
            <w:div w:id="1490748447">
              <w:marLeft w:val="0"/>
              <w:marRight w:val="0"/>
              <w:marTop w:val="0"/>
              <w:marBottom w:val="0"/>
              <w:divBdr>
                <w:top w:val="none" w:sz="0" w:space="0" w:color="auto"/>
                <w:left w:val="none" w:sz="0" w:space="0" w:color="auto"/>
                <w:bottom w:val="none" w:sz="0" w:space="0" w:color="auto"/>
                <w:right w:val="none" w:sz="0" w:space="0" w:color="auto"/>
              </w:divBdr>
            </w:div>
            <w:div w:id="1578250778">
              <w:marLeft w:val="0"/>
              <w:marRight w:val="0"/>
              <w:marTop w:val="0"/>
              <w:marBottom w:val="0"/>
              <w:divBdr>
                <w:top w:val="none" w:sz="0" w:space="0" w:color="auto"/>
                <w:left w:val="none" w:sz="0" w:space="0" w:color="auto"/>
                <w:bottom w:val="none" w:sz="0" w:space="0" w:color="auto"/>
                <w:right w:val="none" w:sz="0" w:space="0" w:color="auto"/>
              </w:divBdr>
            </w:div>
            <w:div w:id="1775780759">
              <w:marLeft w:val="0"/>
              <w:marRight w:val="0"/>
              <w:marTop w:val="0"/>
              <w:marBottom w:val="0"/>
              <w:divBdr>
                <w:top w:val="none" w:sz="0" w:space="0" w:color="auto"/>
                <w:left w:val="none" w:sz="0" w:space="0" w:color="auto"/>
                <w:bottom w:val="none" w:sz="0" w:space="0" w:color="auto"/>
                <w:right w:val="none" w:sz="0" w:space="0" w:color="auto"/>
              </w:divBdr>
            </w:div>
            <w:div w:id="1786196559">
              <w:marLeft w:val="0"/>
              <w:marRight w:val="0"/>
              <w:marTop w:val="0"/>
              <w:marBottom w:val="0"/>
              <w:divBdr>
                <w:top w:val="none" w:sz="0" w:space="0" w:color="auto"/>
                <w:left w:val="none" w:sz="0" w:space="0" w:color="auto"/>
                <w:bottom w:val="none" w:sz="0" w:space="0" w:color="auto"/>
                <w:right w:val="none" w:sz="0" w:space="0" w:color="auto"/>
              </w:divBdr>
            </w:div>
            <w:div w:id="1824615735">
              <w:marLeft w:val="0"/>
              <w:marRight w:val="0"/>
              <w:marTop w:val="0"/>
              <w:marBottom w:val="0"/>
              <w:divBdr>
                <w:top w:val="none" w:sz="0" w:space="0" w:color="auto"/>
                <w:left w:val="none" w:sz="0" w:space="0" w:color="auto"/>
                <w:bottom w:val="none" w:sz="0" w:space="0" w:color="auto"/>
                <w:right w:val="none" w:sz="0" w:space="0" w:color="auto"/>
              </w:divBdr>
            </w:div>
            <w:div w:id="2058308954">
              <w:marLeft w:val="0"/>
              <w:marRight w:val="0"/>
              <w:marTop w:val="0"/>
              <w:marBottom w:val="0"/>
              <w:divBdr>
                <w:top w:val="none" w:sz="0" w:space="0" w:color="auto"/>
                <w:left w:val="none" w:sz="0" w:space="0" w:color="auto"/>
                <w:bottom w:val="none" w:sz="0" w:space="0" w:color="auto"/>
                <w:right w:val="none" w:sz="0" w:space="0" w:color="auto"/>
              </w:divBdr>
            </w:div>
            <w:div w:id="20754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85289">
      <w:bodyDiv w:val="1"/>
      <w:marLeft w:val="0"/>
      <w:marRight w:val="0"/>
      <w:marTop w:val="0"/>
      <w:marBottom w:val="0"/>
      <w:divBdr>
        <w:top w:val="none" w:sz="0" w:space="0" w:color="auto"/>
        <w:left w:val="none" w:sz="0" w:space="0" w:color="auto"/>
        <w:bottom w:val="none" w:sz="0" w:space="0" w:color="auto"/>
        <w:right w:val="none" w:sz="0" w:space="0" w:color="auto"/>
      </w:divBdr>
      <w:divsChild>
        <w:div w:id="814637862">
          <w:marLeft w:val="0"/>
          <w:marRight w:val="0"/>
          <w:marTop w:val="0"/>
          <w:marBottom w:val="0"/>
          <w:divBdr>
            <w:top w:val="none" w:sz="0" w:space="0" w:color="auto"/>
            <w:left w:val="none" w:sz="0" w:space="0" w:color="auto"/>
            <w:bottom w:val="none" w:sz="0" w:space="0" w:color="auto"/>
            <w:right w:val="none" w:sz="0" w:space="0" w:color="auto"/>
          </w:divBdr>
          <w:divsChild>
            <w:div w:id="840656761">
              <w:marLeft w:val="0"/>
              <w:marRight w:val="0"/>
              <w:marTop w:val="0"/>
              <w:marBottom w:val="0"/>
              <w:divBdr>
                <w:top w:val="none" w:sz="0" w:space="0" w:color="auto"/>
                <w:left w:val="none" w:sz="0" w:space="0" w:color="auto"/>
                <w:bottom w:val="none" w:sz="0" w:space="0" w:color="auto"/>
                <w:right w:val="none" w:sz="0" w:space="0" w:color="auto"/>
              </w:divBdr>
            </w:div>
            <w:div w:id="1105617136">
              <w:marLeft w:val="0"/>
              <w:marRight w:val="0"/>
              <w:marTop w:val="0"/>
              <w:marBottom w:val="0"/>
              <w:divBdr>
                <w:top w:val="none" w:sz="0" w:space="0" w:color="auto"/>
                <w:left w:val="none" w:sz="0" w:space="0" w:color="auto"/>
                <w:bottom w:val="none" w:sz="0" w:space="0" w:color="auto"/>
                <w:right w:val="none" w:sz="0" w:space="0" w:color="auto"/>
              </w:divBdr>
            </w:div>
            <w:div w:id="1115321625">
              <w:marLeft w:val="0"/>
              <w:marRight w:val="0"/>
              <w:marTop w:val="0"/>
              <w:marBottom w:val="0"/>
              <w:divBdr>
                <w:top w:val="none" w:sz="0" w:space="0" w:color="auto"/>
                <w:left w:val="none" w:sz="0" w:space="0" w:color="auto"/>
                <w:bottom w:val="none" w:sz="0" w:space="0" w:color="auto"/>
                <w:right w:val="none" w:sz="0" w:space="0" w:color="auto"/>
              </w:divBdr>
            </w:div>
            <w:div w:id="1612466723">
              <w:marLeft w:val="0"/>
              <w:marRight w:val="0"/>
              <w:marTop w:val="0"/>
              <w:marBottom w:val="0"/>
              <w:divBdr>
                <w:top w:val="none" w:sz="0" w:space="0" w:color="auto"/>
                <w:left w:val="none" w:sz="0" w:space="0" w:color="auto"/>
                <w:bottom w:val="none" w:sz="0" w:space="0" w:color="auto"/>
                <w:right w:val="none" w:sz="0" w:space="0" w:color="auto"/>
              </w:divBdr>
            </w:div>
            <w:div w:id="1873424252">
              <w:marLeft w:val="0"/>
              <w:marRight w:val="0"/>
              <w:marTop w:val="0"/>
              <w:marBottom w:val="0"/>
              <w:divBdr>
                <w:top w:val="none" w:sz="0" w:space="0" w:color="auto"/>
                <w:left w:val="none" w:sz="0" w:space="0" w:color="auto"/>
                <w:bottom w:val="none" w:sz="0" w:space="0" w:color="auto"/>
                <w:right w:val="none" w:sz="0" w:space="0" w:color="auto"/>
              </w:divBdr>
            </w:div>
            <w:div w:id="2055083305">
              <w:marLeft w:val="0"/>
              <w:marRight w:val="0"/>
              <w:marTop w:val="0"/>
              <w:marBottom w:val="0"/>
              <w:divBdr>
                <w:top w:val="none" w:sz="0" w:space="0" w:color="auto"/>
                <w:left w:val="none" w:sz="0" w:space="0" w:color="auto"/>
                <w:bottom w:val="none" w:sz="0" w:space="0" w:color="auto"/>
                <w:right w:val="none" w:sz="0" w:space="0" w:color="auto"/>
              </w:divBdr>
            </w:div>
            <w:div w:id="20751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9307">
      <w:bodyDiv w:val="1"/>
      <w:marLeft w:val="0"/>
      <w:marRight w:val="0"/>
      <w:marTop w:val="0"/>
      <w:marBottom w:val="0"/>
      <w:divBdr>
        <w:top w:val="none" w:sz="0" w:space="0" w:color="auto"/>
        <w:left w:val="none" w:sz="0" w:space="0" w:color="auto"/>
        <w:bottom w:val="none" w:sz="0" w:space="0" w:color="auto"/>
        <w:right w:val="none" w:sz="0" w:space="0" w:color="auto"/>
      </w:divBdr>
    </w:div>
    <w:div w:id="1237933358">
      <w:bodyDiv w:val="1"/>
      <w:marLeft w:val="0"/>
      <w:marRight w:val="0"/>
      <w:marTop w:val="0"/>
      <w:marBottom w:val="0"/>
      <w:divBdr>
        <w:top w:val="none" w:sz="0" w:space="0" w:color="auto"/>
        <w:left w:val="none" w:sz="0" w:space="0" w:color="auto"/>
        <w:bottom w:val="none" w:sz="0" w:space="0" w:color="auto"/>
        <w:right w:val="none" w:sz="0" w:space="0" w:color="auto"/>
      </w:divBdr>
    </w:div>
    <w:div w:id="1257783938">
      <w:bodyDiv w:val="1"/>
      <w:marLeft w:val="0"/>
      <w:marRight w:val="0"/>
      <w:marTop w:val="0"/>
      <w:marBottom w:val="0"/>
      <w:divBdr>
        <w:top w:val="none" w:sz="0" w:space="0" w:color="auto"/>
        <w:left w:val="none" w:sz="0" w:space="0" w:color="auto"/>
        <w:bottom w:val="none" w:sz="0" w:space="0" w:color="auto"/>
        <w:right w:val="none" w:sz="0" w:space="0" w:color="auto"/>
      </w:divBdr>
      <w:divsChild>
        <w:div w:id="521865789">
          <w:marLeft w:val="0"/>
          <w:marRight w:val="0"/>
          <w:marTop w:val="0"/>
          <w:marBottom w:val="0"/>
          <w:divBdr>
            <w:top w:val="none" w:sz="0" w:space="0" w:color="auto"/>
            <w:left w:val="none" w:sz="0" w:space="0" w:color="auto"/>
            <w:bottom w:val="none" w:sz="0" w:space="0" w:color="auto"/>
            <w:right w:val="none" w:sz="0" w:space="0" w:color="auto"/>
          </w:divBdr>
          <w:divsChild>
            <w:div w:id="37508711">
              <w:marLeft w:val="0"/>
              <w:marRight w:val="0"/>
              <w:marTop w:val="0"/>
              <w:marBottom w:val="0"/>
              <w:divBdr>
                <w:top w:val="none" w:sz="0" w:space="0" w:color="auto"/>
                <w:left w:val="none" w:sz="0" w:space="0" w:color="auto"/>
                <w:bottom w:val="none" w:sz="0" w:space="0" w:color="auto"/>
                <w:right w:val="none" w:sz="0" w:space="0" w:color="auto"/>
              </w:divBdr>
            </w:div>
            <w:div w:id="217672805">
              <w:marLeft w:val="0"/>
              <w:marRight w:val="0"/>
              <w:marTop w:val="0"/>
              <w:marBottom w:val="0"/>
              <w:divBdr>
                <w:top w:val="none" w:sz="0" w:space="0" w:color="auto"/>
                <w:left w:val="none" w:sz="0" w:space="0" w:color="auto"/>
                <w:bottom w:val="none" w:sz="0" w:space="0" w:color="auto"/>
                <w:right w:val="none" w:sz="0" w:space="0" w:color="auto"/>
              </w:divBdr>
            </w:div>
            <w:div w:id="321811942">
              <w:marLeft w:val="0"/>
              <w:marRight w:val="0"/>
              <w:marTop w:val="0"/>
              <w:marBottom w:val="0"/>
              <w:divBdr>
                <w:top w:val="none" w:sz="0" w:space="0" w:color="auto"/>
                <w:left w:val="none" w:sz="0" w:space="0" w:color="auto"/>
                <w:bottom w:val="none" w:sz="0" w:space="0" w:color="auto"/>
                <w:right w:val="none" w:sz="0" w:space="0" w:color="auto"/>
              </w:divBdr>
            </w:div>
            <w:div w:id="387606671">
              <w:marLeft w:val="0"/>
              <w:marRight w:val="0"/>
              <w:marTop w:val="0"/>
              <w:marBottom w:val="0"/>
              <w:divBdr>
                <w:top w:val="none" w:sz="0" w:space="0" w:color="auto"/>
                <w:left w:val="none" w:sz="0" w:space="0" w:color="auto"/>
                <w:bottom w:val="none" w:sz="0" w:space="0" w:color="auto"/>
                <w:right w:val="none" w:sz="0" w:space="0" w:color="auto"/>
              </w:divBdr>
            </w:div>
            <w:div w:id="415251406">
              <w:marLeft w:val="0"/>
              <w:marRight w:val="0"/>
              <w:marTop w:val="0"/>
              <w:marBottom w:val="0"/>
              <w:divBdr>
                <w:top w:val="none" w:sz="0" w:space="0" w:color="auto"/>
                <w:left w:val="none" w:sz="0" w:space="0" w:color="auto"/>
                <w:bottom w:val="none" w:sz="0" w:space="0" w:color="auto"/>
                <w:right w:val="none" w:sz="0" w:space="0" w:color="auto"/>
              </w:divBdr>
            </w:div>
            <w:div w:id="570849106">
              <w:marLeft w:val="0"/>
              <w:marRight w:val="0"/>
              <w:marTop w:val="0"/>
              <w:marBottom w:val="0"/>
              <w:divBdr>
                <w:top w:val="none" w:sz="0" w:space="0" w:color="auto"/>
                <w:left w:val="none" w:sz="0" w:space="0" w:color="auto"/>
                <w:bottom w:val="none" w:sz="0" w:space="0" w:color="auto"/>
                <w:right w:val="none" w:sz="0" w:space="0" w:color="auto"/>
              </w:divBdr>
            </w:div>
            <w:div w:id="743916512">
              <w:marLeft w:val="0"/>
              <w:marRight w:val="0"/>
              <w:marTop w:val="0"/>
              <w:marBottom w:val="0"/>
              <w:divBdr>
                <w:top w:val="none" w:sz="0" w:space="0" w:color="auto"/>
                <w:left w:val="none" w:sz="0" w:space="0" w:color="auto"/>
                <w:bottom w:val="none" w:sz="0" w:space="0" w:color="auto"/>
                <w:right w:val="none" w:sz="0" w:space="0" w:color="auto"/>
              </w:divBdr>
            </w:div>
            <w:div w:id="842162360">
              <w:marLeft w:val="0"/>
              <w:marRight w:val="0"/>
              <w:marTop w:val="0"/>
              <w:marBottom w:val="0"/>
              <w:divBdr>
                <w:top w:val="none" w:sz="0" w:space="0" w:color="auto"/>
                <w:left w:val="none" w:sz="0" w:space="0" w:color="auto"/>
                <w:bottom w:val="none" w:sz="0" w:space="0" w:color="auto"/>
                <w:right w:val="none" w:sz="0" w:space="0" w:color="auto"/>
              </w:divBdr>
            </w:div>
            <w:div w:id="1541741364">
              <w:marLeft w:val="0"/>
              <w:marRight w:val="0"/>
              <w:marTop w:val="0"/>
              <w:marBottom w:val="0"/>
              <w:divBdr>
                <w:top w:val="none" w:sz="0" w:space="0" w:color="auto"/>
                <w:left w:val="none" w:sz="0" w:space="0" w:color="auto"/>
                <w:bottom w:val="none" w:sz="0" w:space="0" w:color="auto"/>
                <w:right w:val="none" w:sz="0" w:space="0" w:color="auto"/>
              </w:divBdr>
            </w:div>
            <w:div w:id="1618103419">
              <w:marLeft w:val="0"/>
              <w:marRight w:val="0"/>
              <w:marTop w:val="0"/>
              <w:marBottom w:val="0"/>
              <w:divBdr>
                <w:top w:val="none" w:sz="0" w:space="0" w:color="auto"/>
                <w:left w:val="none" w:sz="0" w:space="0" w:color="auto"/>
                <w:bottom w:val="none" w:sz="0" w:space="0" w:color="auto"/>
                <w:right w:val="none" w:sz="0" w:space="0" w:color="auto"/>
              </w:divBdr>
            </w:div>
            <w:div w:id="162850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21217">
      <w:bodyDiv w:val="1"/>
      <w:marLeft w:val="0"/>
      <w:marRight w:val="0"/>
      <w:marTop w:val="0"/>
      <w:marBottom w:val="0"/>
      <w:divBdr>
        <w:top w:val="none" w:sz="0" w:space="0" w:color="auto"/>
        <w:left w:val="none" w:sz="0" w:space="0" w:color="auto"/>
        <w:bottom w:val="none" w:sz="0" w:space="0" w:color="auto"/>
        <w:right w:val="none" w:sz="0" w:space="0" w:color="auto"/>
      </w:divBdr>
    </w:div>
    <w:div w:id="1336685566">
      <w:bodyDiv w:val="1"/>
      <w:marLeft w:val="0"/>
      <w:marRight w:val="0"/>
      <w:marTop w:val="0"/>
      <w:marBottom w:val="0"/>
      <w:divBdr>
        <w:top w:val="none" w:sz="0" w:space="0" w:color="auto"/>
        <w:left w:val="none" w:sz="0" w:space="0" w:color="auto"/>
        <w:bottom w:val="none" w:sz="0" w:space="0" w:color="auto"/>
        <w:right w:val="none" w:sz="0" w:space="0" w:color="auto"/>
      </w:divBdr>
    </w:div>
    <w:div w:id="1447501545">
      <w:bodyDiv w:val="1"/>
      <w:marLeft w:val="0"/>
      <w:marRight w:val="0"/>
      <w:marTop w:val="0"/>
      <w:marBottom w:val="0"/>
      <w:divBdr>
        <w:top w:val="none" w:sz="0" w:space="0" w:color="auto"/>
        <w:left w:val="none" w:sz="0" w:space="0" w:color="auto"/>
        <w:bottom w:val="none" w:sz="0" w:space="0" w:color="auto"/>
        <w:right w:val="none" w:sz="0" w:space="0" w:color="auto"/>
      </w:divBdr>
    </w:div>
    <w:div w:id="1499151470">
      <w:bodyDiv w:val="1"/>
      <w:marLeft w:val="0"/>
      <w:marRight w:val="0"/>
      <w:marTop w:val="0"/>
      <w:marBottom w:val="0"/>
      <w:divBdr>
        <w:top w:val="none" w:sz="0" w:space="0" w:color="auto"/>
        <w:left w:val="none" w:sz="0" w:space="0" w:color="auto"/>
        <w:bottom w:val="none" w:sz="0" w:space="0" w:color="auto"/>
        <w:right w:val="none" w:sz="0" w:space="0" w:color="auto"/>
      </w:divBdr>
    </w:div>
    <w:div w:id="1513642807">
      <w:bodyDiv w:val="1"/>
      <w:marLeft w:val="0"/>
      <w:marRight w:val="0"/>
      <w:marTop w:val="0"/>
      <w:marBottom w:val="0"/>
      <w:divBdr>
        <w:top w:val="none" w:sz="0" w:space="0" w:color="auto"/>
        <w:left w:val="none" w:sz="0" w:space="0" w:color="auto"/>
        <w:bottom w:val="none" w:sz="0" w:space="0" w:color="auto"/>
        <w:right w:val="none" w:sz="0" w:space="0" w:color="auto"/>
      </w:divBdr>
      <w:divsChild>
        <w:div w:id="739790315">
          <w:marLeft w:val="0"/>
          <w:marRight w:val="0"/>
          <w:marTop w:val="0"/>
          <w:marBottom w:val="0"/>
          <w:divBdr>
            <w:top w:val="none" w:sz="0" w:space="0" w:color="auto"/>
            <w:left w:val="none" w:sz="0" w:space="0" w:color="auto"/>
            <w:bottom w:val="none" w:sz="0" w:space="0" w:color="auto"/>
            <w:right w:val="none" w:sz="0" w:space="0" w:color="auto"/>
          </w:divBdr>
        </w:div>
      </w:divsChild>
    </w:div>
    <w:div w:id="1549074551">
      <w:bodyDiv w:val="1"/>
      <w:marLeft w:val="0"/>
      <w:marRight w:val="0"/>
      <w:marTop w:val="0"/>
      <w:marBottom w:val="0"/>
      <w:divBdr>
        <w:top w:val="none" w:sz="0" w:space="0" w:color="auto"/>
        <w:left w:val="none" w:sz="0" w:space="0" w:color="auto"/>
        <w:bottom w:val="none" w:sz="0" w:space="0" w:color="auto"/>
        <w:right w:val="none" w:sz="0" w:space="0" w:color="auto"/>
      </w:divBdr>
    </w:div>
    <w:div w:id="1561819544">
      <w:bodyDiv w:val="1"/>
      <w:marLeft w:val="0"/>
      <w:marRight w:val="0"/>
      <w:marTop w:val="0"/>
      <w:marBottom w:val="0"/>
      <w:divBdr>
        <w:top w:val="none" w:sz="0" w:space="0" w:color="auto"/>
        <w:left w:val="none" w:sz="0" w:space="0" w:color="auto"/>
        <w:bottom w:val="none" w:sz="0" w:space="0" w:color="auto"/>
        <w:right w:val="none" w:sz="0" w:space="0" w:color="auto"/>
      </w:divBdr>
    </w:div>
    <w:div w:id="1603564330">
      <w:bodyDiv w:val="1"/>
      <w:marLeft w:val="0"/>
      <w:marRight w:val="0"/>
      <w:marTop w:val="0"/>
      <w:marBottom w:val="0"/>
      <w:divBdr>
        <w:top w:val="none" w:sz="0" w:space="0" w:color="auto"/>
        <w:left w:val="none" w:sz="0" w:space="0" w:color="auto"/>
        <w:bottom w:val="none" w:sz="0" w:space="0" w:color="auto"/>
        <w:right w:val="none" w:sz="0" w:space="0" w:color="auto"/>
      </w:divBdr>
    </w:div>
    <w:div w:id="1619217090">
      <w:bodyDiv w:val="1"/>
      <w:marLeft w:val="0"/>
      <w:marRight w:val="0"/>
      <w:marTop w:val="0"/>
      <w:marBottom w:val="0"/>
      <w:divBdr>
        <w:top w:val="none" w:sz="0" w:space="0" w:color="auto"/>
        <w:left w:val="none" w:sz="0" w:space="0" w:color="auto"/>
        <w:bottom w:val="none" w:sz="0" w:space="0" w:color="auto"/>
        <w:right w:val="none" w:sz="0" w:space="0" w:color="auto"/>
      </w:divBdr>
    </w:div>
    <w:div w:id="1640766090">
      <w:bodyDiv w:val="1"/>
      <w:marLeft w:val="0"/>
      <w:marRight w:val="0"/>
      <w:marTop w:val="0"/>
      <w:marBottom w:val="0"/>
      <w:divBdr>
        <w:top w:val="none" w:sz="0" w:space="0" w:color="auto"/>
        <w:left w:val="none" w:sz="0" w:space="0" w:color="auto"/>
        <w:bottom w:val="none" w:sz="0" w:space="0" w:color="auto"/>
        <w:right w:val="none" w:sz="0" w:space="0" w:color="auto"/>
      </w:divBdr>
    </w:div>
    <w:div w:id="1680505003">
      <w:bodyDiv w:val="1"/>
      <w:marLeft w:val="0"/>
      <w:marRight w:val="0"/>
      <w:marTop w:val="0"/>
      <w:marBottom w:val="0"/>
      <w:divBdr>
        <w:top w:val="none" w:sz="0" w:space="0" w:color="auto"/>
        <w:left w:val="none" w:sz="0" w:space="0" w:color="auto"/>
        <w:bottom w:val="none" w:sz="0" w:space="0" w:color="auto"/>
        <w:right w:val="none" w:sz="0" w:space="0" w:color="auto"/>
      </w:divBdr>
    </w:div>
    <w:div w:id="1713798026">
      <w:bodyDiv w:val="1"/>
      <w:marLeft w:val="0"/>
      <w:marRight w:val="0"/>
      <w:marTop w:val="0"/>
      <w:marBottom w:val="0"/>
      <w:divBdr>
        <w:top w:val="none" w:sz="0" w:space="0" w:color="auto"/>
        <w:left w:val="none" w:sz="0" w:space="0" w:color="auto"/>
        <w:bottom w:val="none" w:sz="0" w:space="0" w:color="auto"/>
        <w:right w:val="none" w:sz="0" w:space="0" w:color="auto"/>
      </w:divBdr>
    </w:div>
    <w:div w:id="1779059125">
      <w:bodyDiv w:val="1"/>
      <w:marLeft w:val="0"/>
      <w:marRight w:val="0"/>
      <w:marTop w:val="0"/>
      <w:marBottom w:val="0"/>
      <w:divBdr>
        <w:top w:val="none" w:sz="0" w:space="0" w:color="auto"/>
        <w:left w:val="none" w:sz="0" w:space="0" w:color="auto"/>
        <w:bottom w:val="none" w:sz="0" w:space="0" w:color="auto"/>
        <w:right w:val="none" w:sz="0" w:space="0" w:color="auto"/>
      </w:divBdr>
    </w:div>
    <w:div w:id="1794640426">
      <w:bodyDiv w:val="1"/>
      <w:marLeft w:val="0"/>
      <w:marRight w:val="0"/>
      <w:marTop w:val="0"/>
      <w:marBottom w:val="0"/>
      <w:divBdr>
        <w:top w:val="none" w:sz="0" w:space="0" w:color="auto"/>
        <w:left w:val="none" w:sz="0" w:space="0" w:color="auto"/>
        <w:bottom w:val="none" w:sz="0" w:space="0" w:color="auto"/>
        <w:right w:val="none" w:sz="0" w:space="0" w:color="auto"/>
      </w:divBdr>
    </w:div>
    <w:div w:id="1861581719">
      <w:bodyDiv w:val="1"/>
      <w:marLeft w:val="0"/>
      <w:marRight w:val="0"/>
      <w:marTop w:val="0"/>
      <w:marBottom w:val="0"/>
      <w:divBdr>
        <w:top w:val="none" w:sz="0" w:space="0" w:color="auto"/>
        <w:left w:val="none" w:sz="0" w:space="0" w:color="auto"/>
        <w:bottom w:val="none" w:sz="0" w:space="0" w:color="auto"/>
        <w:right w:val="none" w:sz="0" w:space="0" w:color="auto"/>
      </w:divBdr>
    </w:div>
    <w:div w:id="1880580704">
      <w:bodyDiv w:val="1"/>
      <w:marLeft w:val="0"/>
      <w:marRight w:val="0"/>
      <w:marTop w:val="0"/>
      <w:marBottom w:val="0"/>
      <w:divBdr>
        <w:top w:val="none" w:sz="0" w:space="0" w:color="auto"/>
        <w:left w:val="none" w:sz="0" w:space="0" w:color="auto"/>
        <w:bottom w:val="none" w:sz="0" w:space="0" w:color="auto"/>
        <w:right w:val="none" w:sz="0" w:space="0" w:color="auto"/>
      </w:divBdr>
    </w:div>
    <w:div w:id="1882280578">
      <w:bodyDiv w:val="1"/>
      <w:marLeft w:val="0"/>
      <w:marRight w:val="0"/>
      <w:marTop w:val="0"/>
      <w:marBottom w:val="0"/>
      <w:divBdr>
        <w:top w:val="none" w:sz="0" w:space="0" w:color="auto"/>
        <w:left w:val="none" w:sz="0" w:space="0" w:color="auto"/>
        <w:bottom w:val="none" w:sz="0" w:space="0" w:color="auto"/>
        <w:right w:val="none" w:sz="0" w:space="0" w:color="auto"/>
      </w:divBdr>
      <w:divsChild>
        <w:div w:id="1635286565">
          <w:marLeft w:val="0"/>
          <w:marRight w:val="0"/>
          <w:marTop w:val="0"/>
          <w:marBottom w:val="0"/>
          <w:divBdr>
            <w:top w:val="none" w:sz="0" w:space="0" w:color="auto"/>
            <w:left w:val="none" w:sz="0" w:space="0" w:color="auto"/>
            <w:bottom w:val="none" w:sz="0" w:space="0" w:color="auto"/>
            <w:right w:val="none" w:sz="0" w:space="0" w:color="auto"/>
          </w:divBdr>
          <w:divsChild>
            <w:div w:id="370882398">
              <w:marLeft w:val="0"/>
              <w:marRight w:val="0"/>
              <w:marTop w:val="0"/>
              <w:marBottom w:val="0"/>
              <w:divBdr>
                <w:top w:val="none" w:sz="0" w:space="0" w:color="auto"/>
                <w:left w:val="none" w:sz="0" w:space="0" w:color="auto"/>
                <w:bottom w:val="none" w:sz="0" w:space="0" w:color="auto"/>
                <w:right w:val="none" w:sz="0" w:space="0" w:color="auto"/>
              </w:divBdr>
            </w:div>
            <w:div w:id="806358623">
              <w:marLeft w:val="0"/>
              <w:marRight w:val="0"/>
              <w:marTop w:val="0"/>
              <w:marBottom w:val="0"/>
              <w:divBdr>
                <w:top w:val="none" w:sz="0" w:space="0" w:color="auto"/>
                <w:left w:val="none" w:sz="0" w:space="0" w:color="auto"/>
                <w:bottom w:val="none" w:sz="0" w:space="0" w:color="auto"/>
                <w:right w:val="none" w:sz="0" w:space="0" w:color="auto"/>
              </w:divBdr>
            </w:div>
            <w:div w:id="922953051">
              <w:marLeft w:val="0"/>
              <w:marRight w:val="0"/>
              <w:marTop w:val="0"/>
              <w:marBottom w:val="0"/>
              <w:divBdr>
                <w:top w:val="none" w:sz="0" w:space="0" w:color="auto"/>
                <w:left w:val="none" w:sz="0" w:space="0" w:color="auto"/>
                <w:bottom w:val="none" w:sz="0" w:space="0" w:color="auto"/>
                <w:right w:val="none" w:sz="0" w:space="0" w:color="auto"/>
              </w:divBdr>
            </w:div>
            <w:div w:id="975917941">
              <w:marLeft w:val="0"/>
              <w:marRight w:val="0"/>
              <w:marTop w:val="0"/>
              <w:marBottom w:val="0"/>
              <w:divBdr>
                <w:top w:val="none" w:sz="0" w:space="0" w:color="auto"/>
                <w:left w:val="none" w:sz="0" w:space="0" w:color="auto"/>
                <w:bottom w:val="none" w:sz="0" w:space="0" w:color="auto"/>
                <w:right w:val="none" w:sz="0" w:space="0" w:color="auto"/>
              </w:divBdr>
            </w:div>
            <w:div w:id="1304118180">
              <w:marLeft w:val="0"/>
              <w:marRight w:val="0"/>
              <w:marTop w:val="0"/>
              <w:marBottom w:val="0"/>
              <w:divBdr>
                <w:top w:val="none" w:sz="0" w:space="0" w:color="auto"/>
                <w:left w:val="none" w:sz="0" w:space="0" w:color="auto"/>
                <w:bottom w:val="none" w:sz="0" w:space="0" w:color="auto"/>
                <w:right w:val="none" w:sz="0" w:space="0" w:color="auto"/>
              </w:divBdr>
            </w:div>
            <w:div w:id="1376463059">
              <w:marLeft w:val="0"/>
              <w:marRight w:val="0"/>
              <w:marTop w:val="0"/>
              <w:marBottom w:val="0"/>
              <w:divBdr>
                <w:top w:val="none" w:sz="0" w:space="0" w:color="auto"/>
                <w:left w:val="none" w:sz="0" w:space="0" w:color="auto"/>
                <w:bottom w:val="none" w:sz="0" w:space="0" w:color="auto"/>
                <w:right w:val="none" w:sz="0" w:space="0" w:color="auto"/>
              </w:divBdr>
            </w:div>
            <w:div w:id="1600066170">
              <w:marLeft w:val="0"/>
              <w:marRight w:val="0"/>
              <w:marTop w:val="0"/>
              <w:marBottom w:val="0"/>
              <w:divBdr>
                <w:top w:val="none" w:sz="0" w:space="0" w:color="auto"/>
                <w:left w:val="none" w:sz="0" w:space="0" w:color="auto"/>
                <w:bottom w:val="none" w:sz="0" w:space="0" w:color="auto"/>
                <w:right w:val="none" w:sz="0" w:space="0" w:color="auto"/>
              </w:divBdr>
            </w:div>
            <w:div w:id="19238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85136">
      <w:bodyDiv w:val="1"/>
      <w:marLeft w:val="0"/>
      <w:marRight w:val="0"/>
      <w:marTop w:val="0"/>
      <w:marBottom w:val="0"/>
      <w:divBdr>
        <w:top w:val="none" w:sz="0" w:space="0" w:color="auto"/>
        <w:left w:val="none" w:sz="0" w:space="0" w:color="auto"/>
        <w:bottom w:val="none" w:sz="0" w:space="0" w:color="auto"/>
        <w:right w:val="none" w:sz="0" w:space="0" w:color="auto"/>
      </w:divBdr>
    </w:div>
    <w:div w:id="1952275602">
      <w:bodyDiv w:val="1"/>
      <w:marLeft w:val="0"/>
      <w:marRight w:val="0"/>
      <w:marTop w:val="0"/>
      <w:marBottom w:val="0"/>
      <w:divBdr>
        <w:top w:val="none" w:sz="0" w:space="0" w:color="auto"/>
        <w:left w:val="none" w:sz="0" w:space="0" w:color="auto"/>
        <w:bottom w:val="none" w:sz="0" w:space="0" w:color="auto"/>
        <w:right w:val="none" w:sz="0" w:space="0" w:color="auto"/>
      </w:divBdr>
    </w:div>
    <w:div w:id="2096631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3.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header" Target="header4.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microsoft.com/office/2016/09/relationships/commentsIds" Target="commentsIds.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dzim.Narkevich\Downloads\Stili_gotovy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6219D0D-6D15-432F-B547-839D03C19CEB}">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1E9B5-9333-4DC2-A497-6EFA6B2EE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Stili_gotovye.dotx</Template>
  <TotalTime>2170</TotalTime>
  <Pages>1</Pages>
  <Words>17090</Words>
  <Characters>97416</Characters>
  <Application>Microsoft Office Word</Application>
  <DocSecurity>0</DocSecurity>
  <Lines>811</Lines>
  <Paragraphs>228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Утверждаю</vt:lpstr>
      <vt:lpstr>Утверждаю</vt:lpstr>
    </vt:vector>
  </TitlesOfParts>
  <Company>Home</Company>
  <LinksUpToDate>false</LinksUpToDate>
  <CharactersWithSpaces>114278</CharactersWithSpaces>
  <SharedDoc>false</SharedDoc>
  <HLinks>
    <vt:vector size="216" baseType="variant">
      <vt:variant>
        <vt:i4>1572915</vt:i4>
      </vt:variant>
      <vt:variant>
        <vt:i4>218</vt:i4>
      </vt:variant>
      <vt:variant>
        <vt:i4>0</vt:i4>
      </vt:variant>
      <vt:variant>
        <vt:i4>5</vt:i4>
      </vt:variant>
      <vt:variant>
        <vt:lpwstr/>
      </vt:variant>
      <vt:variant>
        <vt:lpwstr>_Toc90498761</vt:lpwstr>
      </vt:variant>
      <vt:variant>
        <vt:i4>1638451</vt:i4>
      </vt:variant>
      <vt:variant>
        <vt:i4>212</vt:i4>
      </vt:variant>
      <vt:variant>
        <vt:i4>0</vt:i4>
      </vt:variant>
      <vt:variant>
        <vt:i4>5</vt:i4>
      </vt:variant>
      <vt:variant>
        <vt:lpwstr/>
      </vt:variant>
      <vt:variant>
        <vt:lpwstr>_Toc90498760</vt:lpwstr>
      </vt:variant>
      <vt:variant>
        <vt:i4>1048624</vt:i4>
      </vt:variant>
      <vt:variant>
        <vt:i4>206</vt:i4>
      </vt:variant>
      <vt:variant>
        <vt:i4>0</vt:i4>
      </vt:variant>
      <vt:variant>
        <vt:i4>5</vt:i4>
      </vt:variant>
      <vt:variant>
        <vt:lpwstr/>
      </vt:variant>
      <vt:variant>
        <vt:lpwstr>_Toc90498759</vt:lpwstr>
      </vt:variant>
      <vt:variant>
        <vt:i4>1114160</vt:i4>
      </vt:variant>
      <vt:variant>
        <vt:i4>200</vt:i4>
      </vt:variant>
      <vt:variant>
        <vt:i4>0</vt:i4>
      </vt:variant>
      <vt:variant>
        <vt:i4>5</vt:i4>
      </vt:variant>
      <vt:variant>
        <vt:lpwstr/>
      </vt:variant>
      <vt:variant>
        <vt:lpwstr>_Toc90498758</vt:lpwstr>
      </vt:variant>
      <vt:variant>
        <vt:i4>1966128</vt:i4>
      </vt:variant>
      <vt:variant>
        <vt:i4>194</vt:i4>
      </vt:variant>
      <vt:variant>
        <vt:i4>0</vt:i4>
      </vt:variant>
      <vt:variant>
        <vt:i4>5</vt:i4>
      </vt:variant>
      <vt:variant>
        <vt:lpwstr/>
      </vt:variant>
      <vt:variant>
        <vt:lpwstr>_Toc90498757</vt:lpwstr>
      </vt:variant>
      <vt:variant>
        <vt:i4>2031664</vt:i4>
      </vt:variant>
      <vt:variant>
        <vt:i4>188</vt:i4>
      </vt:variant>
      <vt:variant>
        <vt:i4>0</vt:i4>
      </vt:variant>
      <vt:variant>
        <vt:i4>5</vt:i4>
      </vt:variant>
      <vt:variant>
        <vt:lpwstr/>
      </vt:variant>
      <vt:variant>
        <vt:lpwstr>_Toc90498756</vt:lpwstr>
      </vt:variant>
      <vt:variant>
        <vt:i4>1835056</vt:i4>
      </vt:variant>
      <vt:variant>
        <vt:i4>182</vt:i4>
      </vt:variant>
      <vt:variant>
        <vt:i4>0</vt:i4>
      </vt:variant>
      <vt:variant>
        <vt:i4>5</vt:i4>
      </vt:variant>
      <vt:variant>
        <vt:lpwstr/>
      </vt:variant>
      <vt:variant>
        <vt:lpwstr>_Toc90498755</vt:lpwstr>
      </vt:variant>
      <vt:variant>
        <vt:i4>1900592</vt:i4>
      </vt:variant>
      <vt:variant>
        <vt:i4>176</vt:i4>
      </vt:variant>
      <vt:variant>
        <vt:i4>0</vt:i4>
      </vt:variant>
      <vt:variant>
        <vt:i4>5</vt:i4>
      </vt:variant>
      <vt:variant>
        <vt:lpwstr/>
      </vt:variant>
      <vt:variant>
        <vt:lpwstr>_Toc90498754</vt:lpwstr>
      </vt:variant>
      <vt:variant>
        <vt:i4>1703984</vt:i4>
      </vt:variant>
      <vt:variant>
        <vt:i4>170</vt:i4>
      </vt:variant>
      <vt:variant>
        <vt:i4>0</vt:i4>
      </vt:variant>
      <vt:variant>
        <vt:i4>5</vt:i4>
      </vt:variant>
      <vt:variant>
        <vt:lpwstr/>
      </vt:variant>
      <vt:variant>
        <vt:lpwstr>_Toc90498753</vt:lpwstr>
      </vt:variant>
      <vt:variant>
        <vt:i4>1769520</vt:i4>
      </vt:variant>
      <vt:variant>
        <vt:i4>164</vt:i4>
      </vt:variant>
      <vt:variant>
        <vt:i4>0</vt:i4>
      </vt:variant>
      <vt:variant>
        <vt:i4>5</vt:i4>
      </vt:variant>
      <vt:variant>
        <vt:lpwstr/>
      </vt:variant>
      <vt:variant>
        <vt:lpwstr>_Toc90498752</vt:lpwstr>
      </vt:variant>
      <vt:variant>
        <vt:i4>1572912</vt:i4>
      </vt:variant>
      <vt:variant>
        <vt:i4>158</vt:i4>
      </vt:variant>
      <vt:variant>
        <vt:i4>0</vt:i4>
      </vt:variant>
      <vt:variant>
        <vt:i4>5</vt:i4>
      </vt:variant>
      <vt:variant>
        <vt:lpwstr/>
      </vt:variant>
      <vt:variant>
        <vt:lpwstr>_Toc90498751</vt:lpwstr>
      </vt:variant>
      <vt:variant>
        <vt:i4>1638448</vt:i4>
      </vt:variant>
      <vt:variant>
        <vt:i4>152</vt:i4>
      </vt:variant>
      <vt:variant>
        <vt:i4>0</vt:i4>
      </vt:variant>
      <vt:variant>
        <vt:i4>5</vt:i4>
      </vt:variant>
      <vt:variant>
        <vt:lpwstr/>
      </vt:variant>
      <vt:variant>
        <vt:lpwstr>_Toc90498750</vt:lpwstr>
      </vt:variant>
      <vt:variant>
        <vt:i4>1048625</vt:i4>
      </vt:variant>
      <vt:variant>
        <vt:i4>146</vt:i4>
      </vt:variant>
      <vt:variant>
        <vt:i4>0</vt:i4>
      </vt:variant>
      <vt:variant>
        <vt:i4>5</vt:i4>
      </vt:variant>
      <vt:variant>
        <vt:lpwstr/>
      </vt:variant>
      <vt:variant>
        <vt:lpwstr>_Toc90498749</vt:lpwstr>
      </vt:variant>
      <vt:variant>
        <vt:i4>1114161</vt:i4>
      </vt:variant>
      <vt:variant>
        <vt:i4>140</vt:i4>
      </vt:variant>
      <vt:variant>
        <vt:i4>0</vt:i4>
      </vt:variant>
      <vt:variant>
        <vt:i4>5</vt:i4>
      </vt:variant>
      <vt:variant>
        <vt:lpwstr/>
      </vt:variant>
      <vt:variant>
        <vt:lpwstr>_Toc90498748</vt:lpwstr>
      </vt:variant>
      <vt:variant>
        <vt:i4>1966129</vt:i4>
      </vt:variant>
      <vt:variant>
        <vt:i4>134</vt:i4>
      </vt:variant>
      <vt:variant>
        <vt:i4>0</vt:i4>
      </vt:variant>
      <vt:variant>
        <vt:i4>5</vt:i4>
      </vt:variant>
      <vt:variant>
        <vt:lpwstr/>
      </vt:variant>
      <vt:variant>
        <vt:lpwstr>_Toc90498747</vt:lpwstr>
      </vt:variant>
      <vt:variant>
        <vt:i4>2031665</vt:i4>
      </vt:variant>
      <vt:variant>
        <vt:i4>128</vt:i4>
      </vt:variant>
      <vt:variant>
        <vt:i4>0</vt:i4>
      </vt:variant>
      <vt:variant>
        <vt:i4>5</vt:i4>
      </vt:variant>
      <vt:variant>
        <vt:lpwstr/>
      </vt:variant>
      <vt:variant>
        <vt:lpwstr>_Toc90498746</vt:lpwstr>
      </vt:variant>
      <vt:variant>
        <vt:i4>1835057</vt:i4>
      </vt:variant>
      <vt:variant>
        <vt:i4>122</vt:i4>
      </vt:variant>
      <vt:variant>
        <vt:i4>0</vt:i4>
      </vt:variant>
      <vt:variant>
        <vt:i4>5</vt:i4>
      </vt:variant>
      <vt:variant>
        <vt:lpwstr/>
      </vt:variant>
      <vt:variant>
        <vt:lpwstr>_Toc90498745</vt:lpwstr>
      </vt:variant>
      <vt:variant>
        <vt:i4>1900593</vt:i4>
      </vt:variant>
      <vt:variant>
        <vt:i4>116</vt:i4>
      </vt:variant>
      <vt:variant>
        <vt:i4>0</vt:i4>
      </vt:variant>
      <vt:variant>
        <vt:i4>5</vt:i4>
      </vt:variant>
      <vt:variant>
        <vt:lpwstr/>
      </vt:variant>
      <vt:variant>
        <vt:lpwstr>_Toc90498744</vt:lpwstr>
      </vt:variant>
      <vt:variant>
        <vt:i4>1703985</vt:i4>
      </vt:variant>
      <vt:variant>
        <vt:i4>110</vt:i4>
      </vt:variant>
      <vt:variant>
        <vt:i4>0</vt:i4>
      </vt:variant>
      <vt:variant>
        <vt:i4>5</vt:i4>
      </vt:variant>
      <vt:variant>
        <vt:lpwstr/>
      </vt:variant>
      <vt:variant>
        <vt:lpwstr>_Toc90498743</vt:lpwstr>
      </vt:variant>
      <vt:variant>
        <vt:i4>1769521</vt:i4>
      </vt:variant>
      <vt:variant>
        <vt:i4>104</vt:i4>
      </vt:variant>
      <vt:variant>
        <vt:i4>0</vt:i4>
      </vt:variant>
      <vt:variant>
        <vt:i4>5</vt:i4>
      </vt:variant>
      <vt:variant>
        <vt:lpwstr/>
      </vt:variant>
      <vt:variant>
        <vt:lpwstr>_Toc90498742</vt:lpwstr>
      </vt:variant>
      <vt:variant>
        <vt:i4>1572913</vt:i4>
      </vt:variant>
      <vt:variant>
        <vt:i4>98</vt:i4>
      </vt:variant>
      <vt:variant>
        <vt:i4>0</vt:i4>
      </vt:variant>
      <vt:variant>
        <vt:i4>5</vt:i4>
      </vt:variant>
      <vt:variant>
        <vt:lpwstr/>
      </vt:variant>
      <vt:variant>
        <vt:lpwstr>_Toc90498741</vt:lpwstr>
      </vt:variant>
      <vt:variant>
        <vt:i4>1638449</vt:i4>
      </vt:variant>
      <vt:variant>
        <vt:i4>92</vt:i4>
      </vt:variant>
      <vt:variant>
        <vt:i4>0</vt:i4>
      </vt:variant>
      <vt:variant>
        <vt:i4>5</vt:i4>
      </vt:variant>
      <vt:variant>
        <vt:lpwstr/>
      </vt:variant>
      <vt:variant>
        <vt:lpwstr>_Toc90498740</vt:lpwstr>
      </vt:variant>
      <vt:variant>
        <vt:i4>1048630</vt:i4>
      </vt:variant>
      <vt:variant>
        <vt:i4>86</vt:i4>
      </vt:variant>
      <vt:variant>
        <vt:i4>0</vt:i4>
      </vt:variant>
      <vt:variant>
        <vt:i4>5</vt:i4>
      </vt:variant>
      <vt:variant>
        <vt:lpwstr/>
      </vt:variant>
      <vt:variant>
        <vt:lpwstr>_Toc90498739</vt:lpwstr>
      </vt:variant>
      <vt:variant>
        <vt:i4>1114166</vt:i4>
      </vt:variant>
      <vt:variant>
        <vt:i4>80</vt:i4>
      </vt:variant>
      <vt:variant>
        <vt:i4>0</vt:i4>
      </vt:variant>
      <vt:variant>
        <vt:i4>5</vt:i4>
      </vt:variant>
      <vt:variant>
        <vt:lpwstr/>
      </vt:variant>
      <vt:variant>
        <vt:lpwstr>_Toc90498738</vt:lpwstr>
      </vt:variant>
      <vt:variant>
        <vt:i4>1966134</vt:i4>
      </vt:variant>
      <vt:variant>
        <vt:i4>74</vt:i4>
      </vt:variant>
      <vt:variant>
        <vt:i4>0</vt:i4>
      </vt:variant>
      <vt:variant>
        <vt:i4>5</vt:i4>
      </vt:variant>
      <vt:variant>
        <vt:lpwstr/>
      </vt:variant>
      <vt:variant>
        <vt:lpwstr>_Toc90498737</vt:lpwstr>
      </vt:variant>
      <vt:variant>
        <vt:i4>2031670</vt:i4>
      </vt:variant>
      <vt:variant>
        <vt:i4>68</vt:i4>
      </vt:variant>
      <vt:variant>
        <vt:i4>0</vt:i4>
      </vt:variant>
      <vt:variant>
        <vt:i4>5</vt:i4>
      </vt:variant>
      <vt:variant>
        <vt:lpwstr/>
      </vt:variant>
      <vt:variant>
        <vt:lpwstr>_Toc90498736</vt:lpwstr>
      </vt:variant>
      <vt:variant>
        <vt:i4>1835062</vt:i4>
      </vt:variant>
      <vt:variant>
        <vt:i4>62</vt:i4>
      </vt:variant>
      <vt:variant>
        <vt:i4>0</vt:i4>
      </vt:variant>
      <vt:variant>
        <vt:i4>5</vt:i4>
      </vt:variant>
      <vt:variant>
        <vt:lpwstr/>
      </vt:variant>
      <vt:variant>
        <vt:lpwstr>_Toc90498735</vt:lpwstr>
      </vt:variant>
      <vt:variant>
        <vt:i4>1900598</vt:i4>
      </vt:variant>
      <vt:variant>
        <vt:i4>56</vt:i4>
      </vt:variant>
      <vt:variant>
        <vt:i4>0</vt:i4>
      </vt:variant>
      <vt:variant>
        <vt:i4>5</vt:i4>
      </vt:variant>
      <vt:variant>
        <vt:lpwstr/>
      </vt:variant>
      <vt:variant>
        <vt:lpwstr>_Toc90498734</vt:lpwstr>
      </vt:variant>
      <vt:variant>
        <vt:i4>1703990</vt:i4>
      </vt:variant>
      <vt:variant>
        <vt:i4>50</vt:i4>
      </vt:variant>
      <vt:variant>
        <vt:i4>0</vt:i4>
      </vt:variant>
      <vt:variant>
        <vt:i4>5</vt:i4>
      </vt:variant>
      <vt:variant>
        <vt:lpwstr/>
      </vt:variant>
      <vt:variant>
        <vt:lpwstr>_Toc90498733</vt:lpwstr>
      </vt:variant>
      <vt:variant>
        <vt:i4>1769526</vt:i4>
      </vt:variant>
      <vt:variant>
        <vt:i4>44</vt:i4>
      </vt:variant>
      <vt:variant>
        <vt:i4>0</vt:i4>
      </vt:variant>
      <vt:variant>
        <vt:i4>5</vt:i4>
      </vt:variant>
      <vt:variant>
        <vt:lpwstr/>
      </vt:variant>
      <vt:variant>
        <vt:lpwstr>_Toc90498732</vt:lpwstr>
      </vt:variant>
      <vt:variant>
        <vt:i4>1572918</vt:i4>
      </vt:variant>
      <vt:variant>
        <vt:i4>38</vt:i4>
      </vt:variant>
      <vt:variant>
        <vt:i4>0</vt:i4>
      </vt:variant>
      <vt:variant>
        <vt:i4>5</vt:i4>
      </vt:variant>
      <vt:variant>
        <vt:lpwstr/>
      </vt:variant>
      <vt:variant>
        <vt:lpwstr>_Toc90498731</vt:lpwstr>
      </vt:variant>
      <vt:variant>
        <vt:i4>1638454</vt:i4>
      </vt:variant>
      <vt:variant>
        <vt:i4>32</vt:i4>
      </vt:variant>
      <vt:variant>
        <vt:i4>0</vt:i4>
      </vt:variant>
      <vt:variant>
        <vt:i4>5</vt:i4>
      </vt:variant>
      <vt:variant>
        <vt:lpwstr/>
      </vt:variant>
      <vt:variant>
        <vt:lpwstr>_Toc90498730</vt:lpwstr>
      </vt:variant>
      <vt:variant>
        <vt:i4>1048631</vt:i4>
      </vt:variant>
      <vt:variant>
        <vt:i4>26</vt:i4>
      </vt:variant>
      <vt:variant>
        <vt:i4>0</vt:i4>
      </vt:variant>
      <vt:variant>
        <vt:i4>5</vt:i4>
      </vt:variant>
      <vt:variant>
        <vt:lpwstr/>
      </vt:variant>
      <vt:variant>
        <vt:lpwstr>_Toc90498729</vt:lpwstr>
      </vt:variant>
      <vt:variant>
        <vt:i4>1114167</vt:i4>
      </vt:variant>
      <vt:variant>
        <vt:i4>20</vt:i4>
      </vt:variant>
      <vt:variant>
        <vt:i4>0</vt:i4>
      </vt:variant>
      <vt:variant>
        <vt:i4>5</vt:i4>
      </vt:variant>
      <vt:variant>
        <vt:lpwstr/>
      </vt:variant>
      <vt:variant>
        <vt:lpwstr>_Toc90498728</vt:lpwstr>
      </vt:variant>
      <vt:variant>
        <vt:i4>1966135</vt:i4>
      </vt:variant>
      <vt:variant>
        <vt:i4>14</vt:i4>
      </vt:variant>
      <vt:variant>
        <vt:i4>0</vt:i4>
      </vt:variant>
      <vt:variant>
        <vt:i4>5</vt:i4>
      </vt:variant>
      <vt:variant>
        <vt:lpwstr/>
      </vt:variant>
      <vt:variant>
        <vt:lpwstr>_Toc90498727</vt:lpwstr>
      </vt:variant>
      <vt:variant>
        <vt:i4>2031671</vt:i4>
      </vt:variant>
      <vt:variant>
        <vt:i4>8</vt:i4>
      </vt:variant>
      <vt:variant>
        <vt:i4>0</vt:i4>
      </vt:variant>
      <vt:variant>
        <vt:i4>5</vt:i4>
      </vt:variant>
      <vt:variant>
        <vt:lpwstr/>
      </vt:variant>
      <vt:variant>
        <vt:lpwstr>_Toc90498726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Утверждаю</dc:title>
  <dc:subject/>
  <dc:creator>Asus</dc:creator>
  <cp:keywords/>
  <dc:description/>
  <cp:lastModifiedBy>Asus</cp:lastModifiedBy>
  <cp:revision>503</cp:revision>
  <cp:lastPrinted>2023-05-23T21:06:00Z</cp:lastPrinted>
  <dcterms:created xsi:type="dcterms:W3CDTF">2023-06-01T22:02:00Z</dcterms:created>
  <dcterms:modified xsi:type="dcterms:W3CDTF">2025-05-16T10:28:00Z</dcterms:modified>
</cp:coreProperties>
</file>